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1777" w14:textId="6C12AA5D" w:rsidR="00A261C2" w:rsidRPr="00A25217" w:rsidRDefault="00A261C2" w:rsidP="00646B91">
      <w:pPr>
        <w:pStyle w:val="Heading1"/>
        <w:ind w:firstLine="720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سرفصل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دوره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</w:p>
    <w:p w14:paraId="3AF76467" w14:textId="383F2569" w:rsidR="00A261C2" w:rsidRPr="00A25217" w:rsidRDefault="00BC57E2" w:rsidP="00767473">
      <w:pPr>
        <w:pStyle w:val="Heading2"/>
        <w:rPr>
          <w:rtl/>
        </w:rPr>
      </w:pPr>
      <w:hyperlink w:anchor="_مقدمه_و_معرفی" w:history="1">
        <w:r w:rsidR="00A261C2" w:rsidRPr="00A25217">
          <w:rPr>
            <w:rStyle w:val="Hyperlink"/>
            <w:sz w:val="28"/>
            <w:szCs w:val="28"/>
            <w:rtl/>
          </w:rPr>
          <w:t xml:space="preserve">  </w:t>
        </w:r>
        <w:r w:rsidR="00A261C2"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مقدمه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و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rFonts w:ascii="IRANSansWeb(FaNum) Light" w:hAnsi="IRANSansWeb(FaNum) Light" w:hint="cs"/>
            <w:sz w:val="28"/>
            <w:szCs w:val="28"/>
            <w:rtl/>
          </w:rPr>
          <w:t>معرف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sz w:val="28"/>
            <w:szCs w:val="28"/>
            <w:rtl/>
          </w:rPr>
          <w:t xml:space="preserve"> دوره</w:t>
        </w:r>
      </w:hyperlink>
    </w:p>
    <w:p w14:paraId="3FD3897A" w14:textId="1676D15A" w:rsidR="00A261C2" w:rsidRPr="00A25217" w:rsidRDefault="00BC57E2" w:rsidP="00767473">
      <w:pPr>
        <w:pStyle w:val="Heading3"/>
        <w:rPr>
          <w:rtl/>
        </w:rPr>
      </w:pPr>
      <w:hyperlink w:anchor="_معرفی_React_و" w:history="1">
        <w:r w:rsidR="00A261C2" w:rsidRPr="00A25217">
          <w:rPr>
            <w:rStyle w:val="Hyperlink"/>
            <w:sz w:val="28"/>
            <w:szCs w:val="28"/>
            <w:rtl/>
          </w:rPr>
          <w:t xml:space="preserve"> معرف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sz w:val="28"/>
            <w:szCs w:val="28"/>
          </w:rPr>
          <w:t>R</w:t>
        </w:r>
        <w:r w:rsidR="00A261C2" w:rsidRPr="00A25217">
          <w:rPr>
            <w:rStyle w:val="Hyperlink"/>
            <w:sz w:val="28"/>
            <w:szCs w:val="28"/>
          </w:rPr>
          <w:t>e</w:t>
        </w:r>
        <w:r w:rsidR="00A261C2" w:rsidRPr="00A25217">
          <w:rPr>
            <w:rStyle w:val="Hyperlink"/>
            <w:sz w:val="28"/>
            <w:szCs w:val="28"/>
          </w:rPr>
          <w:t>a</w:t>
        </w:r>
        <w:r w:rsidR="00A261C2" w:rsidRPr="00A25217">
          <w:rPr>
            <w:rStyle w:val="Hyperlink"/>
            <w:sz w:val="28"/>
            <w:szCs w:val="28"/>
          </w:rPr>
          <w:t>c</w:t>
        </w:r>
        <w:r w:rsidR="00A261C2" w:rsidRPr="00A25217">
          <w:rPr>
            <w:rStyle w:val="Hyperlink"/>
            <w:sz w:val="28"/>
            <w:szCs w:val="28"/>
          </w:rPr>
          <w:t>t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sz w:val="28"/>
            <w:szCs w:val="28"/>
            <w:rtl/>
          </w:rPr>
          <w:t>و</w:t>
        </w:r>
        <w:r w:rsidR="00A261C2" w:rsidRPr="00A25217">
          <w:rPr>
            <w:rStyle w:val="Hyperlink"/>
            <w:sz w:val="28"/>
            <w:szCs w:val="28"/>
            <w:rtl/>
          </w:rPr>
          <w:t xml:space="preserve"> </w:t>
        </w:r>
        <w:r w:rsidR="00A261C2" w:rsidRPr="00A25217">
          <w:rPr>
            <w:rStyle w:val="Hyperlink"/>
            <w:sz w:val="28"/>
            <w:szCs w:val="28"/>
            <w:rtl/>
          </w:rPr>
          <w:t>و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ژگ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ی‌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ه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ا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sz w:val="28"/>
            <w:szCs w:val="28"/>
            <w:rtl/>
          </w:rPr>
          <w:t xml:space="preserve"> کل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  <w:r w:rsidR="00A261C2" w:rsidRPr="00A25217">
          <w:rPr>
            <w:rStyle w:val="Hyperlink"/>
            <w:rFonts w:hint="eastAsia"/>
            <w:sz w:val="28"/>
            <w:szCs w:val="28"/>
            <w:rtl/>
          </w:rPr>
          <w:t>د</w:t>
        </w:r>
        <w:r w:rsidR="00A261C2" w:rsidRPr="00A25217">
          <w:rPr>
            <w:rStyle w:val="Hyperlink"/>
            <w:rFonts w:hint="cs"/>
            <w:sz w:val="28"/>
            <w:szCs w:val="28"/>
            <w:rtl/>
          </w:rPr>
          <w:t>ی</w:t>
        </w:r>
      </w:hyperlink>
    </w:p>
    <w:p w14:paraId="314DE0CB" w14:textId="2DFF750E" w:rsidR="00A261C2" w:rsidRPr="007B2FF6" w:rsidRDefault="007B2FF6" w:rsidP="007B2FF6">
      <w:pPr>
        <w:rPr>
          <w:rStyle w:val="Hyperlink"/>
          <w:rtl/>
        </w:rPr>
      </w:pPr>
      <w:r>
        <w:rPr>
          <w:rtl/>
        </w:rPr>
        <w:fldChar w:fldCharType="begin"/>
      </w:r>
      <w:r>
        <w:instrText>HYPERLINK</w:instrText>
      </w:r>
      <w:r>
        <w:rPr>
          <w:rtl/>
        </w:rPr>
        <w:instrText xml:space="preserve">  \</w:instrText>
      </w:r>
      <w:r>
        <w:instrText>l</w:instrText>
      </w:r>
      <w:r>
        <w:rPr>
          <w:rtl/>
        </w:rPr>
        <w:instrText xml:space="preserve"> "_تار</w:instrText>
      </w:r>
      <w:r>
        <w:rPr>
          <w:rFonts w:hint="cs"/>
          <w:rtl/>
        </w:rPr>
        <w:instrText>ی</w:instrText>
      </w:r>
      <w:r>
        <w:rPr>
          <w:rFonts w:hint="eastAsia"/>
          <w:rtl/>
        </w:rPr>
        <w:instrText>خچه</w:instrText>
      </w:r>
      <w:r>
        <w:rPr>
          <w:rtl/>
        </w:rPr>
        <w:instrText>_و_فلسفه"</w:instrText>
      </w:r>
      <w:r>
        <w:rPr>
          <w:rtl/>
        </w:rPr>
      </w:r>
      <w:r>
        <w:rPr>
          <w:rtl/>
        </w:rPr>
        <w:fldChar w:fldCharType="separate"/>
      </w:r>
      <w:r w:rsidR="00A261C2" w:rsidRPr="007B2FF6">
        <w:rPr>
          <w:rStyle w:val="Hyperlink"/>
          <w:rtl/>
        </w:rPr>
        <w:t xml:space="preserve">   تار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خچه</w:t>
      </w:r>
      <w:r w:rsidR="00A261C2" w:rsidRPr="007B2FF6">
        <w:rPr>
          <w:rStyle w:val="Hyperlink"/>
          <w:rtl/>
        </w:rPr>
        <w:t xml:space="preserve"> و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  <w:rtl/>
        </w:rPr>
        <w:t>ف</w:t>
      </w:r>
      <w:r w:rsidR="00A261C2" w:rsidRPr="007B2FF6">
        <w:rPr>
          <w:rStyle w:val="Hyperlink"/>
          <w:rtl/>
        </w:rPr>
        <w:t>ل</w:t>
      </w:r>
      <w:r w:rsidR="00A261C2" w:rsidRPr="007B2FF6">
        <w:rPr>
          <w:rStyle w:val="Hyperlink"/>
          <w:rtl/>
        </w:rPr>
        <w:t>س</w:t>
      </w:r>
      <w:r w:rsidR="00A261C2" w:rsidRPr="007B2FF6">
        <w:rPr>
          <w:rStyle w:val="Hyperlink"/>
          <w:rtl/>
        </w:rPr>
        <w:t>فه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  <w:rtl/>
        </w:rPr>
        <w:t>ا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ج</w:t>
      </w:r>
      <w:r w:rsidR="00A261C2" w:rsidRPr="007B2FF6">
        <w:rPr>
          <w:rStyle w:val="Hyperlink"/>
          <w:rFonts w:hint="eastAsia"/>
          <w:rtl/>
        </w:rPr>
        <w:t>اد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</w:rPr>
        <w:t>React</w:t>
      </w:r>
      <w:r w:rsidR="00A261C2" w:rsidRPr="007B2FF6">
        <w:rPr>
          <w:rStyle w:val="Hyperlink"/>
          <w:rtl/>
        </w:rPr>
        <w:t xml:space="preserve"> </w:t>
      </w:r>
      <w:r w:rsidR="00A261C2" w:rsidRPr="007B2FF6">
        <w:rPr>
          <w:rStyle w:val="Hyperlink"/>
          <w:rtl/>
        </w:rPr>
        <w:t>ت</w:t>
      </w:r>
      <w:r w:rsidR="00A261C2" w:rsidRPr="007B2FF6">
        <w:rPr>
          <w:rStyle w:val="Hyperlink"/>
          <w:rtl/>
        </w:rPr>
        <w:t>وسط متا (ف</w:t>
      </w:r>
      <w:r w:rsidR="00A261C2" w:rsidRPr="007B2FF6">
        <w:rPr>
          <w:rStyle w:val="Hyperlink"/>
          <w:rFonts w:hint="cs"/>
          <w:rtl/>
        </w:rPr>
        <w:t>ی</w:t>
      </w:r>
      <w:r w:rsidR="00A261C2" w:rsidRPr="007B2FF6">
        <w:rPr>
          <w:rStyle w:val="Hyperlink"/>
          <w:rFonts w:hint="eastAsia"/>
          <w:rtl/>
        </w:rPr>
        <w:t>سبوک</w:t>
      </w:r>
      <w:r w:rsidR="00A261C2" w:rsidRPr="007B2FF6">
        <w:rPr>
          <w:rStyle w:val="Hyperlink"/>
          <w:rtl/>
        </w:rPr>
        <w:t xml:space="preserve"> سابق) </w:t>
      </w:r>
    </w:p>
    <w:p w14:paraId="13B58C90" w14:textId="40C5E157" w:rsidR="00A261C2" w:rsidRPr="00A25217" w:rsidRDefault="007B2FF6" w:rsidP="007B2FF6">
      <w:pPr>
        <w:rPr>
          <w:rtl/>
        </w:rPr>
      </w:pPr>
      <w:r>
        <w:rPr>
          <w:rtl/>
        </w:rPr>
        <w:fldChar w:fldCharType="end"/>
      </w:r>
      <w:r w:rsidR="00A261C2" w:rsidRPr="00A25217">
        <w:rPr>
          <w:rtl/>
        </w:rPr>
        <w:t xml:space="preserve">   مزا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ا</w:t>
      </w:r>
      <w:r w:rsidR="00A261C2" w:rsidRPr="00A25217">
        <w:rPr>
          <w:rFonts w:hint="cs"/>
          <w:rtl/>
        </w:rPr>
        <w:t>ی</w:t>
      </w:r>
      <w:r w:rsidR="00A261C2" w:rsidRPr="00A25217">
        <w:rPr>
          <w:rtl/>
        </w:rPr>
        <w:t xml:space="preserve"> استفاده از </w:t>
      </w:r>
      <w:r w:rsidR="00A261C2" w:rsidRPr="00A25217">
        <w:t>React</w:t>
      </w:r>
      <w:r w:rsidR="00A261C2" w:rsidRPr="00A25217">
        <w:rPr>
          <w:rtl/>
        </w:rPr>
        <w:t>: کامپوننت‌بند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،</w:t>
      </w:r>
      <w:r w:rsidR="00A261C2" w:rsidRPr="00A25217">
        <w:rPr>
          <w:rtl/>
        </w:rPr>
        <w:t xml:space="preserve"> </w:t>
      </w:r>
      <w:r w:rsidR="00A261C2" w:rsidRPr="00A25217">
        <w:t>declarative programming</w:t>
      </w:r>
      <w:r w:rsidR="00A261C2" w:rsidRPr="00A25217">
        <w:rPr>
          <w:rtl/>
        </w:rPr>
        <w:t>، مجاز</w:t>
      </w:r>
      <w:r w:rsidR="00A261C2" w:rsidRPr="00A25217">
        <w:rPr>
          <w:rFonts w:hint="cs"/>
          <w:rtl/>
        </w:rPr>
        <w:t>ی</w:t>
      </w:r>
      <w:r w:rsidR="00A261C2" w:rsidRPr="00A25217">
        <w:rPr>
          <w:rtl/>
        </w:rPr>
        <w:t xml:space="preserve"> </w:t>
      </w:r>
      <w:r w:rsidR="00A261C2" w:rsidRPr="00A25217">
        <w:t>DOM</w:t>
      </w:r>
      <w:r w:rsidR="00A261C2" w:rsidRPr="00A25217">
        <w:rPr>
          <w:rtl/>
        </w:rPr>
        <w:t xml:space="preserve"> و 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کطرفه</w:t>
      </w:r>
      <w:r w:rsidR="00A261C2" w:rsidRPr="00A25217">
        <w:rPr>
          <w:rtl/>
        </w:rPr>
        <w:t xml:space="preserve"> بودن جر</w:t>
      </w:r>
      <w:r w:rsidR="00A261C2" w:rsidRPr="00A25217">
        <w:rPr>
          <w:rFonts w:hint="cs"/>
          <w:rtl/>
        </w:rPr>
        <w:t>ی</w:t>
      </w:r>
      <w:r w:rsidR="00A261C2" w:rsidRPr="00A25217">
        <w:rPr>
          <w:rFonts w:hint="eastAsia"/>
          <w:rtl/>
        </w:rPr>
        <w:t>ان</w:t>
      </w:r>
      <w:r w:rsidR="00A261C2" w:rsidRPr="00A25217">
        <w:rPr>
          <w:rtl/>
        </w:rPr>
        <w:t xml:space="preserve"> داده </w:t>
      </w:r>
    </w:p>
    <w:p w14:paraId="36DE285C" w14:textId="324601D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tl/>
        </w:rPr>
        <w:t xml:space="preserve"> (</w:t>
      </w:r>
      <w:r w:rsidRPr="00A25217">
        <w:t>Angular, Vue</w:t>
      </w:r>
      <w:r w:rsidRPr="00A25217">
        <w:rPr>
          <w:rtl/>
        </w:rPr>
        <w:t>) و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آن </w:t>
      </w:r>
    </w:p>
    <w:p w14:paraId="03BF262B" w14:textId="56254CA2" w:rsidR="00A261C2" w:rsidRPr="00A25217" w:rsidRDefault="00767473" w:rsidP="007B2FF6">
      <w:pPr>
        <w:rPr>
          <w:rtl/>
        </w:rPr>
      </w:pPr>
      <w:hyperlink w:anchor="_معرفی_Vite.js_و" w:history="1">
        <w:r w:rsidR="00A261C2" w:rsidRPr="00767473">
          <w:rPr>
            <w:rStyle w:val="Hyperlink"/>
            <w:rtl/>
          </w:rPr>
          <w:t xml:space="preserve"> معرف</w:t>
        </w:r>
        <w:r w:rsidR="00A261C2" w:rsidRPr="00767473">
          <w:rPr>
            <w:rStyle w:val="Hyperlink"/>
            <w:rFonts w:hint="cs"/>
            <w:rtl/>
          </w:rPr>
          <w:t>ی</w:t>
        </w:r>
        <w:r w:rsidR="00A261C2" w:rsidRPr="00767473">
          <w:rPr>
            <w:rStyle w:val="Hyperlink"/>
            <w:rtl/>
          </w:rPr>
          <w:t xml:space="preserve"> </w:t>
        </w:r>
        <w:r w:rsidR="00A261C2" w:rsidRPr="00767473">
          <w:rPr>
            <w:rStyle w:val="Hyperlink"/>
          </w:rPr>
          <w:t>Vite.js</w:t>
        </w:r>
        <w:r w:rsidR="00A261C2" w:rsidRPr="00767473">
          <w:rPr>
            <w:rStyle w:val="Hyperlink"/>
            <w:rtl/>
          </w:rPr>
          <w:t xml:space="preserve"> و مزا</w:t>
        </w:r>
        <w:r w:rsidR="00A261C2" w:rsidRPr="00767473">
          <w:rPr>
            <w:rStyle w:val="Hyperlink"/>
            <w:rFonts w:hint="cs"/>
            <w:rtl/>
          </w:rPr>
          <w:t>ی</w:t>
        </w:r>
        <w:r w:rsidR="00A261C2" w:rsidRPr="00767473">
          <w:rPr>
            <w:rStyle w:val="Hyperlink"/>
            <w:rFonts w:hint="eastAsia"/>
            <w:rtl/>
          </w:rPr>
          <w:t>ا</w:t>
        </w:r>
        <w:r w:rsidR="00A261C2" w:rsidRPr="00767473">
          <w:rPr>
            <w:rStyle w:val="Hyperlink"/>
            <w:rFonts w:hint="cs"/>
            <w:rtl/>
          </w:rPr>
          <w:t>ی</w:t>
        </w:r>
        <w:r w:rsidR="00A261C2" w:rsidRPr="00767473">
          <w:rPr>
            <w:rStyle w:val="Hyperlink"/>
            <w:rtl/>
          </w:rPr>
          <w:t xml:space="preserve"> آن</w:t>
        </w:r>
      </w:hyperlink>
    </w:p>
    <w:p w14:paraId="572803CE" w14:textId="74701DA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حرکت از </w:t>
      </w:r>
      <w:r w:rsidRPr="00A25217">
        <w:t>Create React App (CRA)</w:t>
      </w:r>
      <w:r w:rsidRPr="00A25217">
        <w:rPr>
          <w:rtl/>
        </w:rPr>
        <w:t xml:space="preserve"> به </w:t>
      </w:r>
      <w:r w:rsidRPr="00A25217">
        <w:t>Vite</w:t>
      </w:r>
      <w:r w:rsidRPr="00A25217">
        <w:rPr>
          <w:rtl/>
        </w:rPr>
        <w:t xml:space="preserve">: سرعت بالاتر، حجم کمتر </w:t>
      </w:r>
      <w:r w:rsidRPr="00A25217">
        <w:t>dependency</w:t>
      </w:r>
      <w:r w:rsidRPr="00A25217">
        <w:rPr>
          <w:rtl/>
        </w:rPr>
        <w:t>ها (۱۴۰ مگابا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در </w:t>
      </w:r>
      <w:r w:rsidRPr="00A25217">
        <w:t>CRA</w:t>
      </w:r>
      <w:r w:rsidRPr="00A25217">
        <w:rPr>
          <w:rtl/>
        </w:rPr>
        <w:t xml:space="preserve"> در مقابل ۳۱ مگابا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در </w:t>
      </w:r>
      <w:r w:rsidRPr="00A25217">
        <w:t>Vite</w:t>
      </w:r>
      <w:r w:rsidRPr="00A25217">
        <w:rPr>
          <w:rtl/>
        </w:rPr>
        <w:t>)،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ماژول‌ها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ES</w:t>
      </w:r>
      <w:r w:rsidRPr="00A25217">
        <w:rPr>
          <w:rtl/>
        </w:rPr>
        <w:t xml:space="preserve"> </w:t>
      </w:r>
    </w:p>
    <w:p w14:paraId="3526DAEA" w14:textId="0C2E14B1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عملکرد </w:t>
      </w:r>
      <w:r w:rsidRPr="00A25217">
        <w:t>Vite</w:t>
      </w:r>
      <w:r w:rsidRPr="00A25217">
        <w:rPr>
          <w:rtl/>
        </w:rPr>
        <w:t xml:space="preserve"> در توسعه: استفاده از </w:t>
      </w:r>
      <w:r w:rsidRPr="00A25217">
        <w:t>ESM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بارگذار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ع‌تر</w:t>
      </w:r>
      <w:r w:rsidRPr="00A25217">
        <w:rPr>
          <w:rtl/>
        </w:rPr>
        <w:t xml:space="preserve"> و عدم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</w:t>
      </w:r>
      <w:r w:rsidRPr="00A25217">
        <w:rPr>
          <w:rtl/>
        </w:rPr>
        <w:t xml:space="preserve"> به </w:t>
      </w:r>
      <w:r w:rsidRPr="00A25217">
        <w:t>bundle</w:t>
      </w:r>
      <w:r w:rsidRPr="00A25217">
        <w:rPr>
          <w:rtl/>
        </w:rPr>
        <w:t xml:space="preserve"> کامل در هر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</w:t>
      </w:r>
    </w:p>
    <w:p w14:paraId="28F5604F" w14:textId="463435A8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hyperlink w:anchor="_فصل_۱:_راه‌اندازی" w:history="1">
        <w:r w:rsidRPr="000B34DD">
          <w:rPr>
            <w:rStyle w:val="Hyperlink"/>
            <w:rFonts w:ascii="IRANSansWeb(FaNum) Light" w:hAnsi="IRANSansWeb(FaNum) Light" w:hint="cs"/>
            <w:rtl/>
          </w:rPr>
          <w:t>فصل</w:t>
        </w:r>
        <w:r w:rsidRPr="000B34DD">
          <w:rPr>
            <w:rStyle w:val="Hyperlink"/>
            <w:rtl/>
          </w:rPr>
          <w:t xml:space="preserve"> ۱: راه‌انداز</w:t>
        </w:r>
        <w:r w:rsidRPr="000B34DD">
          <w:rPr>
            <w:rStyle w:val="Hyperlink"/>
            <w:rFonts w:hint="cs"/>
            <w:rtl/>
          </w:rPr>
          <w:t>ی</w:t>
        </w:r>
        <w:r w:rsidRPr="000B34DD">
          <w:rPr>
            <w:rStyle w:val="Hyperlink"/>
            <w:rtl/>
          </w:rPr>
          <w:t xml:space="preserve"> مح</w:t>
        </w:r>
        <w:r w:rsidRPr="000B34DD">
          <w:rPr>
            <w:rStyle w:val="Hyperlink"/>
            <w:rFonts w:hint="cs"/>
            <w:rtl/>
          </w:rPr>
          <w:t>ی</w:t>
        </w:r>
        <w:r w:rsidRPr="000B34DD">
          <w:rPr>
            <w:rStyle w:val="Hyperlink"/>
            <w:rFonts w:hint="eastAsia"/>
            <w:rtl/>
          </w:rPr>
          <w:t>ط</w:t>
        </w:r>
        <w:r w:rsidRPr="000B34DD">
          <w:rPr>
            <w:rStyle w:val="Hyperlink"/>
            <w:rtl/>
          </w:rPr>
          <w:t xml:space="preserve"> توسعه</w:t>
        </w:r>
      </w:hyperlink>
    </w:p>
    <w:p w14:paraId="687C7064" w14:textId="5EDC845E" w:rsidR="00A261C2" w:rsidRPr="00A25217" w:rsidRDefault="00A261C2" w:rsidP="007B2FF6">
      <w:pPr>
        <w:pStyle w:val="Heading4"/>
        <w:rPr>
          <w:rtl/>
        </w:rPr>
      </w:pP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نصب</w:t>
      </w:r>
    </w:p>
    <w:p w14:paraId="08F0A74A" w14:textId="4CCF019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</w:t>
      </w:r>
      <w:r w:rsidRPr="00A25217">
        <w:t>Node.js</w:t>
      </w:r>
      <w:r w:rsidRPr="00A25217">
        <w:rPr>
          <w:rtl/>
        </w:rPr>
        <w:t xml:space="preserve"> (نسخه ۱۲.۲.۰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بالاتر) و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npm/yarn</w:t>
      </w:r>
      <w:r w:rsidRPr="00A25217">
        <w:rPr>
          <w:rtl/>
        </w:rPr>
        <w:t xml:space="preserve"> </w:t>
      </w:r>
    </w:p>
    <w:p w14:paraId="134E7822" w14:textId="3C7C9F8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شگر</w:t>
      </w:r>
      <w:r w:rsidRPr="00A25217">
        <w:rPr>
          <w:rtl/>
        </w:rPr>
        <w:t xml:space="preserve"> کد (</w:t>
      </w:r>
      <w:r w:rsidRPr="00A25217">
        <w:t>VS Code</w:t>
      </w:r>
      <w:r w:rsidRPr="00A25217">
        <w:rPr>
          <w:rtl/>
        </w:rPr>
        <w:t xml:space="preserve">) و </w:t>
      </w:r>
      <w:r w:rsidRPr="00A25217">
        <w:t>extensions</w:t>
      </w:r>
      <w:r w:rsidRPr="00A25217">
        <w:rPr>
          <w:rtl/>
        </w:rPr>
        <w:t xml:space="preserve"> مف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</w:t>
      </w:r>
    </w:p>
    <w:p w14:paraId="4463774F" w14:textId="13FFBA5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با </w:t>
      </w:r>
      <w:r w:rsidRPr="00A25217">
        <w:t>Vite</w:t>
      </w:r>
    </w:p>
    <w:p w14:paraId="36E4EC10" w14:textId="549C17A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پروژه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با دستور `</w:t>
      </w:r>
      <w:r w:rsidRPr="00A25217">
        <w:t>yarn create vite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create vite@latest</w:t>
      </w:r>
      <w:r w:rsidRPr="00A25217">
        <w:rPr>
          <w:rtl/>
        </w:rPr>
        <w:t xml:space="preserve">` </w:t>
      </w:r>
    </w:p>
    <w:p w14:paraId="0740FDE7" w14:textId="03438A0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انتخاب قالب </w:t>
      </w:r>
      <w:r w:rsidRPr="00A25217">
        <w:t>(template) React</w:t>
      </w:r>
      <w:r w:rsidRPr="00A25217">
        <w:rPr>
          <w:rtl/>
        </w:rPr>
        <w:t xml:space="preserve"> و </w:t>
      </w:r>
      <w:r w:rsidRPr="00A25217">
        <w:t>TypeScript</w:t>
      </w:r>
      <w:r w:rsidRPr="00A25217">
        <w:rPr>
          <w:rtl/>
        </w:rPr>
        <w:t xml:space="preserve"> (اخت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) </w:t>
      </w:r>
    </w:p>
    <w:p w14:paraId="63594375" w14:textId="51120E45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</w:t>
      </w:r>
      <w:r w:rsidRPr="00A25217">
        <w:t>dependency</w:t>
      </w:r>
      <w:r w:rsidRPr="00A25217">
        <w:rPr>
          <w:rtl/>
        </w:rPr>
        <w:t>ها با `</w:t>
      </w:r>
      <w:r w:rsidRPr="00A25217">
        <w:t>yarn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install</w:t>
      </w:r>
      <w:r w:rsidRPr="00A25217">
        <w:rPr>
          <w:rtl/>
        </w:rPr>
        <w:t xml:space="preserve">` </w:t>
      </w:r>
    </w:p>
    <w:p w14:paraId="727DD6B6" w14:textId="51DB3DDE" w:rsidR="00A261C2" w:rsidRPr="00A25217" w:rsidRDefault="00646B91" w:rsidP="007B2FF6">
      <w:pPr>
        <w:rPr>
          <w:rtl/>
        </w:rPr>
      </w:pPr>
      <w:hyperlink w:anchor="_ساختار_پروژه_Vite" w:history="1">
        <w:r w:rsidR="00A261C2" w:rsidRPr="00646B91">
          <w:rPr>
            <w:rStyle w:val="Hyperlink"/>
            <w:rtl/>
          </w:rPr>
          <w:t xml:space="preserve"> ساختار پروژه </w:t>
        </w:r>
        <w:r w:rsidR="00A261C2" w:rsidRPr="00646B91">
          <w:rPr>
            <w:rStyle w:val="Hyperlink"/>
          </w:rPr>
          <w:t xml:space="preserve">Vite </w:t>
        </w:r>
        <w:r w:rsidR="00A261C2" w:rsidRPr="00646B91">
          <w:rPr>
            <w:rStyle w:val="Hyperlink"/>
          </w:rPr>
          <w:t>+</w:t>
        </w:r>
        <w:r w:rsidR="00A261C2" w:rsidRPr="00646B91">
          <w:rPr>
            <w:rStyle w:val="Hyperlink"/>
          </w:rPr>
          <w:t xml:space="preserve"> React</w:t>
        </w:r>
      </w:hyperlink>
    </w:p>
    <w:p w14:paraId="60A303F1" w14:textId="53F3DBC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بررس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پوشه‌ها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`</w:t>
      </w:r>
      <w:r w:rsidRPr="00A25217">
        <w:t>src`, `public`, `node_modules</w:t>
      </w:r>
      <w:r w:rsidRPr="00A25217">
        <w:rPr>
          <w:rtl/>
        </w:rPr>
        <w:t xml:space="preserve">` </w:t>
      </w:r>
    </w:p>
    <w:p w14:paraId="68DB3041" w14:textId="4D43A8F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نقش فا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`</w:t>
      </w:r>
      <w:r w:rsidRPr="00A25217">
        <w:t>index.html</w:t>
      </w:r>
      <w:r w:rsidRPr="00A25217">
        <w:rPr>
          <w:rtl/>
        </w:rPr>
        <w:t>` و نقطه ورود برنامه (`</w:t>
      </w:r>
      <w:r w:rsidRPr="00A25217">
        <w:t>main.jsx</w:t>
      </w:r>
      <w:r w:rsidRPr="00A25217">
        <w:rPr>
          <w:rtl/>
        </w:rPr>
        <w:t xml:space="preserve">`) </w:t>
      </w:r>
    </w:p>
    <w:p w14:paraId="3BD7298C" w14:textId="37B65B6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بررس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`</w:t>
      </w:r>
      <w:r w:rsidRPr="00A25217">
        <w:t>vite.config.js</w:t>
      </w:r>
      <w:r w:rsidRPr="00A25217">
        <w:rPr>
          <w:rtl/>
        </w:rPr>
        <w:t>` و تنظ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مات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</w:p>
    <w:p w14:paraId="64DC3F34" w14:textId="586D8DA1" w:rsidR="00A261C2" w:rsidRPr="00A25217" w:rsidRDefault="00A051CD" w:rsidP="00767473">
      <w:pPr>
        <w:pStyle w:val="Heading2"/>
        <w:rPr>
          <w:rtl/>
        </w:rPr>
      </w:pPr>
      <w:hyperlink w:anchor="_فصل_۲:_مبانی" w:history="1">
        <w:r w:rsidR="00A261C2" w:rsidRPr="00A051CD">
          <w:rPr>
            <w:rStyle w:val="Hyperlink"/>
            <w:rtl/>
          </w:rPr>
          <w:t xml:space="preserve">  </w:t>
        </w:r>
        <w:r w:rsidR="00A261C2" w:rsidRPr="00A051CD">
          <w:rPr>
            <w:rStyle w:val="Hyperlink"/>
            <w:rFonts w:ascii="IRANSansWeb(FaNum) Light" w:hAnsi="IRANSansWeb(FaNum) Light" w:hint="cs"/>
            <w:rtl/>
          </w:rPr>
          <w:t>فصل</w:t>
        </w:r>
        <w:r w:rsidR="00A261C2" w:rsidRPr="00A051CD">
          <w:rPr>
            <w:rStyle w:val="Hyperlink"/>
            <w:rtl/>
          </w:rPr>
          <w:t xml:space="preserve"> ۲: مبان</w:t>
        </w:r>
        <w:r w:rsidR="00A261C2" w:rsidRPr="00A051CD">
          <w:rPr>
            <w:rStyle w:val="Hyperlink"/>
            <w:rFonts w:hint="cs"/>
            <w:rtl/>
          </w:rPr>
          <w:t>ی</w:t>
        </w:r>
        <w:r w:rsidR="00A261C2" w:rsidRPr="00A051CD">
          <w:rPr>
            <w:rStyle w:val="Hyperlink"/>
            <w:rtl/>
          </w:rPr>
          <w:t xml:space="preserve"> </w:t>
        </w:r>
        <w:r w:rsidR="00A261C2" w:rsidRPr="00A051CD">
          <w:rPr>
            <w:rStyle w:val="Hyperlink"/>
          </w:rPr>
          <w:t>R</w:t>
        </w:r>
        <w:r w:rsidR="00A261C2" w:rsidRPr="00A051CD">
          <w:rPr>
            <w:rStyle w:val="Hyperlink"/>
          </w:rPr>
          <w:t>e</w:t>
        </w:r>
        <w:r w:rsidR="00A261C2" w:rsidRPr="00A051CD">
          <w:rPr>
            <w:rStyle w:val="Hyperlink"/>
          </w:rPr>
          <w:t>act</w:t>
        </w:r>
        <w:r w:rsidR="00A261C2" w:rsidRPr="00A051CD">
          <w:rPr>
            <w:rStyle w:val="Hyperlink"/>
            <w:rtl/>
          </w:rPr>
          <w:t xml:space="preserve"> و </w:t>
        </w:r>
        <w:r w:rsidR="00A261C2" w:rsidRPr="00A051CD">
          <w:rPr>
            <w:rStyle w:val="Hyperlink"/>
          </w:rPr>
          <w:t>JSX</w:t>
        </w:r>
      </w:hyperlink>
    </w:p>
    <w:p w14:paraId="70718D1F" w14:textId="69DE7847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JSX</w:t>
      </w:r>
    </w:p>
    <w:p w14:paraId="4F3FD94B" w14:textId="5B53966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</w:t>
      </w:r>
      <w:r w:rsidRPr="00A25217">
        <w:t>JSX</w:t>
      </w:r>
      <w:r w:rsidRPr="00A25217">
        <w:rPr>
          <w:rtl/>
        </w:rPr>
        <w:t xml:space="preserve"> و قوان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(تگ‌ها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selfclosing</w:t>
      </w:r>
      <w:r w:rsidRPr="00A25217">
        <w:rPr>
          <w:rtl/>
        </w:rPr>
        <w:t xml:space="preserve">، </w:t>
      </w:r>
      <w:r w:rsidRPr="00A25217">
        <w:t>return</w:t>
      </w:r>
      <w:r w:rsidRPr="00A25217">
        <w:rPr>
          <w:rtl/>
        </w:rPr>
        <w:t xml:space="preserve"> تک عنصر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) </w:t>
      </w:r>
    </w:p>
    <w:p w14:paraId="5F7FF5F9" w14:textId="30BDD05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نوشتن </w:t>
      </w:r>
      <w:r w:rsidRPr="00A25217">
        <w:t>JavaScript</w:t>
      </w:r>
      <w:r w:rsidRPr="00A25217">
        <w:rPr>
          <w:rtl/>
        </w:rPr>
        <w:t xml:space="preserve"> درون </w:t>
      </w:r>
      <w:r w:rsidRPr="00A25217">
        <w:t>JSX</w:t>
      </w:r>
      <w:r w:rsidRPr="00A25217">
        <w:rPr>
          <w:rtl/>
        </w:rPr>
        <w:t xml:space="preserve"> (با </w:t>
      </w:r>
      <w:r w:rsidRPr="00A25217">
        <w:t>curly braces</w:t>
      </w:r>
      <w:r w:rsidRPr="00A25217">
        <w:rPr>
          <w:rtl/>
        </w:rPr>
        <w:t xml:space="preserve">) </w:t>
      </w:r>
    </w:p>
    <w:p w14:paraId="4B0C4898" w14:textId="7CEDD0F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شرط و حلقه در </w:t>
      </w:r>
      <w:r w:rsidRPr="00A25217">
        <w:t>JSX</w:t>
      </w:r>
      <w:r w:rsidRPr="00A25217">
        <w:rPr>
          <w:rtl/>
        </w:rPr>
        <w:t xml:space="preserve"> </w:t>
      </w:r>
    </w:p>
    <w:p w14:paraId="3149C1B7" w14:textId="4A77C677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کامپوننت‌ها در </w:t>
      </w:r>
      <w:r w:rsidRPr="00A25217">
        <w:t>React</w:t>
      </w:r>
    </w:p>
    <w:p w14:paraId="759962CB" w14:textId="7005989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تابع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کلاس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186FF35E" w14:textId="21BB14F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و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کامپوننت‌ها </w:t>
      </w:r>
    </w:p>
    <w:p w14:paraId="19D82D19" w14:textId="212058B8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r w:rsidRPr="00A25217">
        <w:t>Props</w:t>
      </w:r>
      <w:r w:rsidRPr="00A25217">
        <w:rPr>
          <w:rtl/>
        </w:rPr>
        <w:t xml:space="preserve"> و داده‌ها در کامپوننت</w:t>
      </w:r>
    </w:p>
    <w:p w14:paraId="1546EAA8" w14:textId="70F8508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ارسال داده با </w:t>
      </w:r>
      <w:r w:rsidRPr="00A25217">
        <w:t>Props</w:t>
      </w:r>
      <w:r w:rsidRPr="00A25217">
        <w:rPr>
          <w:rtl/>
        </w:rPr>
        <w:t xml:space="preserve"> (مقاد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ش‌فرض،</w:t>
      </w:r>
      <w:r w:rsidRPr="00A25217">
        <w:rPr>
          <w:rtl/>
        </w:rPr>
        <w:t xml:space="preserve"> </w:t>
      </w:r>
      <w:r w:rsidRPr="00A25217">
        <w:t>children</w:t>
      </w:r>
      <w:r w:rsidRPr="00A25217">
        <w:rPr>
          <w:rtl/>
        </w:rPr>
        <w:t xml:space="preserve">) </w:t>
      </w:r>
    </w:p>
    <w:p w14:paraId="5CA4E8F3" w14:textId="0136220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انواع داده‌ها در </w:t>
      </w:r>
      <w:r w:rsidRPr="00A25217">
        <w:t>Props</w:t>
      </w:r>
      <w:r w:rsidRPr="00A25217">
        <w:rPr>
          <w:rtl/>
        </w:rPr>
        <w:t xml:space="preserve"> و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رناپذ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آنها </w:t>
      </w:r>
    </w:p>
    <w:p w14:paraId="6329F18A" w14:textId="57E2708F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۳: </w:t>
      </w:r>
      <w:r w:rsidRPr="00A25217">
        <w:t>state</w:t>
      </w:r>
      <w:r w:rsidRPr="00A25217">
        <w:rPr>
          <w:rtl/>
        </w:rPr>
        <w:t xml:space="preserve">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وضع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</w:p>
    <w:p w14:paraId="5B242993" w14:textId="14C488C4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آشنا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 </w:t>
      </w:r>
      <w:r w:rsidRPr="00A25217">
        <w:t>state</w:t>
      </w:r>
    </w:p>
    <w:p w14:paraId="155BE291" w14:textId="52BF845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state</w:t>
      </w:r>
      <w:r w:rsidRPr="00A25217">
        <w:rPr>
          <w:rtl/>
        </w:rPr>
        <w:t xml:space="preserve"> در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تابع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useState</w:t>
      </w:r>
      <w:r w:rsidRPr="00A25217">
        <w:rPr>
          <w:rtl/>
        </w:rPr>
        <w:t xml:space="preserve">) </w:t>
      </w:r>
    </w:p>
    <w:p w14:paraId="010F9950" w14:textId="184511B4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</w:t>
      </w:r>
      <w:r w:rsidRPr="00A25217">
        <w:t>state</w:t>
      </w:r>
      <w:r w:rsidRPr="00A25217">
        <w:rPr>
          <w:rtl/>
        </w:rPr>
        <w:t xml:space="preserve"> در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کلاس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4E795439" w14:textId="2CC4ED9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رو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دادها</w:t>
      </w:r>
      <w:r w:rsidRPr="00A25217">
        <w:rPr>
          <w:rtl/>
        </w:rPr>
        <w:t xml:space="preserve"> (</w:t>
      </w:r>
      <w:r w:rsidRPr="00A25217">
        <w:t>Event Handling</w:t>
      </w:r>
      <w:r w:rsidRPr="00A25217">
        <w:rPr>
          <w:rtl/>
        </w:rPr>
        <w:t>)</w:t>
      </w:r>
    </w:p>
    <w:p w14:paraId="1FA0F776" w14:textId="19DAE94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رو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دادها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form handling</w:t>
      </w:r>
      <w:r w:rsidRPr="00A25217">
        <w:rPr>
          <w:rtl/>
        </w:rPr>
        <w:t xml:space="preserve"> </w:t>
      </w:r>
    </w:p>
    <w:p w14:paraId="7D422642" w14:textId="7E354B6B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Hooks</w:t>
      </w:r>
      <w:r w:rsidRPr="00A25217">
        <w:rPr>
          <w:rtl/>
        </w:rPr>
        <w:t>)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</w:p>
    <w:p w14:paraId="6DC29B40" w14:textId="5D9B524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useEffect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side effects (data fetching, subscriptions)</w:t>
      </w:r>
      <w:r w:rsidRPr="00A25217">
        <w:rPr>
          <w:rtl/>
        </w:rPr>
        <w:t xml:space="preserve"> </w:t>
      </w:r>
    </w:p>
    <w:p w14:paraId="5DCAC808" w14:textId="2AAFC11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useContext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172A1237" w14:textId="0CA1FF7C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۴: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Routing</w:t>
      </w:r>
      <w:r w:rsidRPr="00A25217">
        <w:rPr>
          <w:rtl/>
        </w:rPr>
        <w:t xml:space="preserve">) و </w:t>
      </w:r>
      <w:r w:rsidRPr="00A25217">
        <w:t>navigation</w:t>
      </w:r>
    </w:p>
    <w:p w14:paraId="4409936F" w14:textId="338E4BCB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 Router</w:t>
      </w:r>
    </w:p>
    <w:p w14:paraId="3E69DFCB" w14:textId="74FE816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و تعر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ف</w:t>
      </w:r>
      <w:r w:rsidRPr="00A25217">
        <w:rPr>
          <w:rtl/>
        </w:rPr>
        <w:t xml:space="preserve"> صفحات </w:t>
      </w:r>
    </w:p>
    <w:p w14:paraId="7EBB39BF" w14:textId="62B8859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نک‌ده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navigation</w:t>
      </w:r>
      <w:r w:rsidRPr="00A25217">
        <w:rPr>
          <w:rtl/>
        </w:rPr>
        <w:t xml:space="preserve"> </w:t>
      </w:r>
    </w:p>
    <w:p w14:paraId="6FA34DC5" w14:textId="5BEA053D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پارامترها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و </w:t>
      </w:r>
      <w:r w:rsidRPr="00A25217">
        <w:t>query strings</w:t>
      </w:r>
    </w:p>
    <w:p w14:paraId="66EB624B" w14:textId="3BD7DA0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dynamic routing</w:t>
      </w:r>
      <w:r w:rsidRPr="00A25217">
        <w:rPr>
          <w:rtl/>
        </w:rPr>
        <w:t xml:space="preserve"> و استفاده از </w:t>
      </w:r>
      <w:r w:rsidRPr="00A25217">
        <w:t>useParams</w:t>
      </w:r>
      <w:r w:rsidRPr="00A25217">
        <w:rPr>
          <w:rtl/>
        </w:rPr>
        <w:t xml:space="preserve"> </w:t>
      </w:r>
    </w:p>
    <w:p w14:paraId="6F26CE74" w14:textId="62D391A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حفاظت از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(</w:t>
      </w:r>
      <w:r w:rsidRPr="00A25217">
        <w:t>Route Guards</w:t>
      </w:r>
      <w:r w:rsidRPr="00A25217">
        <w:rPr>
          <w:rtl/>
        </w:rPr>
        <w:t>)</w:t>
      </w:r>
    </w:p>
    <w:p w14:paraId="3ECB37F8" w14:textId="6987E1C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کنترل دسترس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 اساس وضع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کاربر </w:t>
      </w:r>
    </w:p>
    <w:p w14:paraId="464A7041" w14:textId="16E9B2C1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۵: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</w:t>
      </w:r>
      <w:r w:rsidRPr="00A25217">
        <w:t>React</w:t>
      </w:r>
    </w:p>
    <w:p w14:paraId="30C15816" w14:textId="1CEE546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روش‌ها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</w:p>
    <w:p w14:paraId="045D221B" w14:textId="7E28F8F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CSS</w:t>
      </w:r>
      <w:r w:rsidRPr="00A25217">
        <w:rPr>
          <w:rtl/>
        </w:rPr>
        <w:t xml:space="preserve"> معمول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CSS Modules</w:t>
      </w:r>
      <w:r w:rsidRPr="00A25217">
        <w:rPr>
          <w:rtl/>
        </w:rPr>
        <w:t xml:space="preserve"> </w:t>
      </w:r>
    </w:p>
    <w:p w14:paraId="03F21EAF" w14:textId="758853F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CSSinJS</w:t>
      </w:r>
      <w:r w:rsidRPr="00A25217">
        <w:rPr>
          <w:rtl/>
        </w:rPr>
        <w:t xml:space="preserve"> (مانند </w:t>
      </w:r>
      <w:r w:rsidRPr="00A25217">
        <w:t>Styled Components</w:t>
      </w:r>
      <w:r w:rsidRPr="00A25217">
        <w:rPr>
          <w:rtl/>
        </w:rPr>
        <w:t xml:space="preserve">) </w:t>
      </w:r>
    </w:p>
    <w:p w14:paraId="7A8FCDE0" w14:textId="0A0A5199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Tailwind CSS</w:t>
      </w:r>
    </w:p>
    <w:p w14:paraId="79DA1451" w14:textId="48E921D7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Tailwind</w:t>
      </w:r>
      <w:r w:rsidRPr="00A25217">
        <w:rPr>
          <w:rtl/>
        </w:rPr>
        <w:t xml:space="preserve"> در پروژه </w:t>
      </w:r>
      <w:r w:rsidRPr="00A25217">
        <w:t>Vite</w:t>
      </w:r>
      <w:r w:rsidRPr="00A25217">
        <w:rPr>
          <w:rtl/>
        </w:rPr>
        <w:t xml:space="preserve"> </w:t>
      </w:r>
    </w:p>
    <w:p w14:paraId="3E4A50B3" w14:textId="32C404F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utility classes</w:t>
      </w:r>
      <w:r w:rsidRPr="00A25217">
        <w:rPr>
          <w:rtl/>
        </w:rPr>
        <w:t xml:space="preserve"> و </w:t>
      </w:r>
      <w:r w:rsidRPr="00A25217">
        <w:t>customizing</w:t>
      </w:r>
      <w:r w:rsidRPr="00A25217">
        <w:rPr>
          <w:rtl/>
        </w:rPr>
        <w:t xml:space="preserve"> </w:t>
      </w:r>
    </w:p>
    <w:p w14:paraId="4406C4CF" w14:textId="24FFDCC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 </w:t>
      </w:r>
      <w:r w:rsidRPr="00A25217">
        <w:t>UI</w:t>
      </w:r>
    </w:p>
    <w:p w14:paraId="52B9149C" w14:textId="06C5EF6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Material UI, Ant Design, Chakra UI</w:t>
      </w:r>
      <w:r w:rsidRPr="00A25217">
        <w:rPr>
          <w:rtl/>
        </w:rPr>
        <w:t xml:space="preserve"> </w:t>
      </w:r>
    </w:p>
    <w:p w14:paraId="21589597" w14:textId="727EEB5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نصب و استفاده از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ساخته شده </w:t>
      </w:r>
    </w:p>
    <w:p w14:paraId="5E6F916E" w14:textId="77777777" w:rsidR="00A261C2" w:rsidRPr="00A25217" w:rsidRDefault="00A261C2" w:rsidP="007B2FF6">
      <w:pPr>
        <w:rPr>
          <w:rtl/>
        </w:rPr>
      </w:pPr>
    </w:p>
    <w:p w14:paraId="792AFF0D" w14:textId="154749E2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۶: ارتباط با سرور و داده‌ها</w:t>
      </w:r>
    </w:p>
    <w:p w14:paraId="01878A9D" w14:textId="0A17FC32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در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افت</w:t>
      </w:r>
      <w:r w:rsidRPr="00A25217">
        <w:rPr>
          <w:rtl/>
        </w:rPr>
        <w:t xml:space="preserve"> داده از </w:t>
      </w:r>
      <w:r w:rsidRPr="00A25217">
        <w:t>API</w:t>
      </w:r>
    </w:p>
    <w:p w14:paraId="47DD6A4C" w14:textId="5532C0A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fetch</w:t>
      </w:r>
      <w:r w:rsidRPr="00A25217">
        <w:rPr>
          <w:rtl/>
        </w:rPr>
        <w:t xml:space="preserve"> و </w:t>
      </w:r>
      <w:r w:rsidRPr="00A25217">
        <w:t>axios</w:t>
      </w:r>
      <w:r w:rsidRPr="00A25217">
        <w:rPr>
          <w:rtl/>
        </w:rPr>
        <w:t xml:space="preserve"> </w:t>
      </w:r>
    </w:p>
    <w:p w14:paraId="1443C778" w14:textId="17150914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loading</w:t>
      </w:r>
      <w:r w:rsidRPr="00A25217">
        <w:rPr>
          <w:rtl/>
        </w:rPr>
        <w:t xml:space="preserve"> و </w:t>
      </w:r>
      <w:r w:rsidRPr="00A25217">
        <w:t>error states</w:t>
      </w:r>
      <w:r w:rsidRPr="00A25217">
        <w:rPr>
          <w:rtl/>
        </w:rPr>
        <w:t xml:space="preserve"> </w:t>
      </w:r>
    </w:p>
    <w:p w14:paraId="07480E14" w14:textId="1D0A124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سفارش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data fetching</w:t>
      </w:r>
    </w:p>
    <w:p w14:paraId="7250D3AE" w14:textId="266B97E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useFetch hook</w:t>
      </w:r>
      <w:r w:rsidRPr="00A25217">
        <w:rPr>
          <w:rtl/>
        </w:rPr>
        <w:t xml:space="preserve"> </w:t>
      </w:r>
    </w:p>
    <w:p w14:paraId="21D59FD1" w14:textId="08AFC45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کار با </w:t>
      </w:r>
      <w:r w:rsidRPr="00A25217">
        <w:t>GraphQL</w:t>
      </w:r>
      <w:r w:rsidRPr="00A25217">
        <w:rPr>
          <w:rtl/>
        </w:rPr>
        <w:t xml:space="preserve"> (مقدمات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1B60D418" w14:textId="5A0C6A17" w:rsidR="00A261C2" w:rsidRPr="00A25217" w:rsidRDefault="00A261C2" w:rsidP="007B2FF6">
      <w:r w:rsidRPr="00A25217">
        <w:rPr>
          <w:rtl/>
        </w:rPr>
        <w:t xml:space="preserve">   </w:t>
      </w:r>
      <w:r w:rsidRPr="00A25217">
        <w:t>introduction to GraphQL and Apollo Client</w:t>
      </w:r>
      <w:r w:rsidRPr="00A25217">
        <w:rPr>
          <w:rtl/>
        </w:rPr>
        <w:t xml:space="preserve"> </w:t>
      </w:r>
    </w:p>
    <w:p w14:paraId="038777B1" w14:textId="295D6C0C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۷: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</w:p>
    <w:p w14:paraId="7F077D51" w14:textId="294ED371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</w:t>
      </w:r>
      <w:r w:rsidRPr="00A25217">
        <w:t>Context API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</w:p>
    <w:p w14:paraId="5D5F7938" w14:textId="50125CC8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context</w:t>
      </w:r>
      <w:r w:rsidRPr="00A25217">
        <w:rPr>
          <w:rtl/>
        </w:rPr>
        <w:t xml:space="preserve"> و </w:t>
      </w:r>
      <w:r w:rsidRPr="00A25217">
        <w:t>provider</w:t>
      </w:r>
      <w:r w:rsidRPr="00A25217">
        <w:rPr>
          <w:rtl/>
        </w:rPr>
        <w:t xml:space="preserve"> </w:t>
      </w:r>
    </w:p>
    <w:p w14:paraId="32BA4FA8" w14:textId="6B7E507A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مصرف </w:t>
      </w:r>
      <w:r w:rsidRPr="00A25217">
        <w:t>context</w:t>
      </w:r>
      <w:r w:rsidRPr="00A25217">
        <w:rPr>
          <w:rtl/>
        </w:rPr>
        <w:t xml:space="preserve"> در کامپوننت‌ها (</w:t>
      </w:r>
      <w:r w:rsidRPr="00A25217">
        <w:t>useContext</w:t>
      </w:r>
      <w:r w:rsidRPr="00A25217">
        <w:rPr>
          <w:rtl/>
        </w:rPr>
        <w:t xml:space="preserve">) </w:t>
      </w:r>
    </w:p>
    <w:p w14:paraId="308EB29A" w14:textId="67E240C5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با </w:t>
      </w:r>
      <w:r w:rsidRPr="00A25217">
        <w:t>Redux</w:t>
      </w:r>
      <w:r w:rsidRPr="00A25217">
        <w:rPr>
          <w:rtl/>
        </w:rPr>
        <w:t xml:space="preserve"> (اخت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6D669E3A" w14:textId="6DDBA77F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Redux Toolkit</w:t>
      </w:r>
      <w:r w:rsidRPr="00A25217">
        <w:rPr>
          <w:rtl/>
        </w:rPr>
        <w:t xml:space="preserve"> </w:t>
      </w:r>
    </w:p>
    <w:p w14:paraId="14D10093" w14:textId="1EB59C7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slices</w:t>
      </w:r>
      <w:r w:rsidRPr="00A25217">
        <w:rPr>
          <w:rtl/>
        </w:rPr>
        <w:t xml:space="preserve"> و </w:t>
      </w:r>
      <w:r w:rsidRPr="00A25217">
        <w:t>async actions</w:t>
      </w:r>
      <w:r w:rsidRPr="00A25217">
        <w:rPr>
          <w:rtl/>
        </w:rPr>
        <w:t xml:space="preserve"> </w:t>
      </w:r>
    </w:p>
    <w:p w14:paraId="310FB14A" w14:textId="384129D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گز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(</w:t>
      </w:r>
      <w:r w:rsidRPr="00A25217">
        <w:t>Zustand, Jotai</w:t>
      </w:r>
      <w:r w:rsidRPr="00A25217">
        <w:rPr>
          <w:rtl/>
        </w:rPr>
        <w:t>)</w:t>
      </w:r>
    </w:p>
    <w:p w14:paraId="42112BF7" w14:textId="36F02E4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</w:p>
    <w:p w14:paraId="02C6900B" w14:textId="35A1BC80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۸: تست‌نو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</w:t>
      </w:r>
      <w:r w:rsidRPr="00A25217">
        <w:t>React</w:t>
      </w:r>
    </w:p>
    <w:p w14:paraId="1690B829" w14:textId="372BFA3D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انواع تست‌ها</w:t>
      </w:r>
    </w:p>
    <w:p w14:paraId="48F5BF48" w14:textId="3A8ED272" w:rsidR="00A261C2" w:rsidRPr="00A25217" w:rsidRDefault="00A261C2" w:rsidP="007B2FF6">
      <w:r w:rsidRPr="00A25217">
        <w:rPr>
          <w:rtl/>
        </w:rPr>
        <w:t xml:space="preserve">   </w:t>
      </w:r>
      <w:r w:rsidRPr="00A25217">
        <w:t>unit testing, integration testing, endtoend testing</w:t>
      </w:r>
      <w:r w:rsidRPr="00A25217">
        <w:rPr>
          <w:rtl/>
        </w:rPr>
        <w:t xml:space="preserve"> </w:t>
      </w:r>
    </w:p>
    <w:p w14:paraId="16B81B74" w14:textId="142C374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تست کامپوننت‌ها با </w:t>
      </w:r>
      <w:r w:rsidRPr="00A25217">
        <w:t>Jest</w:t>
      </w:r>
      <w:r w:rsidRPr="00A25217">
        <w:rPr>
          <w:rtl/>
        </w:rPr>
        <w:t xml:space="preserve"> و </w:t>
      </w:r>
      <w:r w:rsidRPr="00A25217">
        <w:t>React Testing Library</w:t>
      </w:r>
    </w:p>
    <w:p w14:paraId="3001F301" w14:textId="7F529EA6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 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</w:p>
    <w:p w14:paraId="55D43A3D" w14:textId="1F9D350D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نوشتن تست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کامپوننت‌ها و </w:t>
      </w:r>
      <w:r w:rsidRPr="00A25217">
        <w:t>hooks</w:t>
      </w:r>
      <w:r w:rsidRPr="00A25217">
        <w:rPr>
          <w:rtl/>
        </w:rPr>
        <w:t xml:space="preserve"> </w:t>
      </w:r>
    </w:p>
    <w:p w14:paraId="49CB1DF0" w14:textId="6D08F92E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تست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رها</w:t>
      </w:r>
      <w:r w:rsidRPr="00A25217">
        <w:rPr>
          <w:rtl/>
        </w:rPr>
        <w:t xml:space="preserve"> و </w:t>
      </w:r>
      <w:r w:rsidRPr="00A25217">
        <w:t>async operations</w:t>
      </w:r>
    </w:p>
    <w:p w14:paraId="403D0C8A" w14:textId="231E9119" w:rsidR="00A261C2" w:rsidRPr="00A25217" w:rsidRDefault="00A261C2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۹: </w:t>
      </w:r>
      <w:r w:rsidRPr="00A25217">
        <w:t>build</w:t>
      </w:r>
      <w:r w:rsidRPr="00A25217">
        <w:rPr>
          <w:rtl/>
        </w:rPr>
        <w:t xml:space="preserve"> و </w:t>
      </w:r>
      <w:r w:rsidRPr="00A25217">
        <w:t>deploy</w:t>
      </w:r>
    </w:p>
    <w:p w14:paraId="0116D152" w14:textId="0C4C422A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آماده‌ساز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production</w:t>
      </w:r>
    </w:p>
    <w:p w14:paraId="6368D954" w14:textId="649300D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build</w:t>
      </w:r>
      <w:r w:rsidRPr="00A25217">
        <w:rPr>
          <w:rtl/>
        </w:rPr>
        <w:t xml:space="preserve"> پروژه با `</w:t>
      </w:r>
      <w:r w:rsidRPr="00A25217">
        <w:t>yarn build</w:t>
      </w:r>
      <w:r w:rsidRPr="00A25217">
        <w:rPr>
          <w:rtl/>
        </w:rPr>
        <w:t xml:space="preserve">`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`</w:t>
      </w:r>
      <w:r w:rsidRPr="00A25217">
        <w:t>npm run build</w:t>
      </w:r>
      <w:r w:rsidRPr="00A25217">
        <w:rPr>
          <w:rtl/>
        </w:rPr>
        <w:t xml:space="preserve">` </w:t>
      </w:r>
    </w:p>
    <w:p w14:paraId="4866619B" w14:textId="7693880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bundle</w:t>
      </w:r>
      <w:r w:rsidRPr="00A25217">
        <w:rPr>
          <w:rtl/>
        </w:rPr>
        <w:t xml:space="preserve"> و تحل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آن </w:t>
      </w:r>
    </w:p>
    <w:p w14:paraId="1ABB4071" w14:textId="14D550AE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استقرار (</w:t>
      </w:r>
      <w:r w:rsidRPr="00A25217">
        <w:t>deploy</w:t>
      </w:r>
      <w:r w:rsidRPr="00A25217">
        <w:rPr>
          <w:rtl/>
        </w:rPr>
        <w:t>)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</w:t>
      </w:r>
    </w:p>
    <w:p w14:paraId="1CA3ED52" w14:textId="5684CD3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deploy</w:t>
      </w:r>
      <w:r w:rsidRPr="00A25217">
        <w:rPr>
          <w:rtl/>
        </w:rPr>
        <w:t xml:space="preserve">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Netlify, Vercel</w:t>
      </w:r>
      <w:r w:rsidRPr="00A25217">
        <w:rPr>
          <w:rtl/>
        </w:rPr>
        <w:t xml:space="preserve">,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سرورها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سنت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Apache, Nginx</w:t>
      </w:r>
      <w:r w:rsidRPr="00A25217">
        <w:rPr>
          <w:rtl/>
        </w:rPr>
        <w:t xml:space="preserve">) </w:t>
      </w:r>
    </w:p>
    <w:p w14:paraId="57D41417" w14:textId="3FC2BFE8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شرفته‌تر</w:t>
      </w:r>
    </w:p>
    <w:p w14:paraId="7E13A41F" w14:textId="2D48EED7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Next.js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SSR</w:t>
      </w:r>
      <w:r w:rsidRPr="00A25217">
        <w:rPr>
          <w:rtl/>
        </w:rPr>
        <w:t xml:space="preserve"> و </w:t>
      </w:r>
      <w:r w:rsidRPr="00A25217">
        <w:t>SSG</w:t>
      </w:r>
      <w:r w:rsidRPr="00A25217">
        <w:rPr>
          <w:rtl/>
        </w:rPr>
        <w:t xml:space="preserve"> </w:t>
      </w:r>
    </w:p>
    <w:p w14:paraId="528C3D6F" w14:textId="61FF737D" w:rsidR="00A261C2" w:rsidRPr="00A25217" w:rsidRDefault="00A261C2" w:rsidP="007B2FF6">
      <w:pPr>
        <w:rPr>
          <w:rtl/>
        </w:rPr>
      </w:pPr>
      <w:r w:rsidRPr="00A25217">
        <w:rPr>
          <w:rtl/>
        </w:rPr>
        <w:lastRenderedPageBreak/>
        <w:t xml:space="preserve">   </w:t>
      </w:r>
      <w:r w:rsidRPr="00A25217">
        <w:t>PWA</w:t>
      </w:r>
      <w:r w:rsidRPr="00A25217">
        <w:rPr>
          <w:rtl/>
        </w:rPr>
        <w:t xml:space="preserve"> کردن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 xml:space="preserve"> </w:t>
      </w:r>
    </w:p>
    <w:p w14:paraId="33B77283" w14:textId="742F41D7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۱۰: پروژه عمل</w:t>
      </w:r>
      <w:r w:rsidRPr="00A25217">
        <w:rPr>
          <w:rFonts w:hint="cs"/>
          <w:rtl/>
        </w:rPr>
        <w:t>ی</w:t>
      </w:r>
    </w:p>
    <w:p w14:paraId="1FB0EDAC" w14:textId="1FFE63E5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پروژه کامل</w:t>
      </w:r>
    </w:p>
    <w:p w14:paraId="619AB068" w14:textId="42746BF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t>implement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برنامه </w:t>
      </w:r>
      <w:r w:rsidRPr="00A25217">
        <w:t>fullstack</w:t>
      </w:r>
      <w:r w:rsidRPr="00A25217">
        <w:rPr>
          <w:rtl/>
        </w:rPr>
        <w:t xml:space="preserve"> کوچک (مثلاً </w:t>
      </w:r>
      <w:r w:rsidRPr="00A25217">
        <w:t>Todo app, blog, weather app</w:t>
      </w:r>
      <w:r w:rsidRPr="00A25217">
        <w:rPr>
          <w:rtl/>
        </w:rPr>
        <w:t>)</w:t>
      </w:r>
    </w:p>
    <w:p w14:paraId="066E6638" w14:textId="075EFD9C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تمام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مفاه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آموزش داده شده</w:t>
      </w:r>
    </w:p>
    <w:p w14:paraId="54541D0D" w14:textId="62340E74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کدنگار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best practices</w:t>
      </w:r>
    </w:p>
    <w:p w14:paraId="39EB6A18" w14:textId="021B6E9B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ساختار پوشه‌بند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</w:t>
      </w:r>
      <w:r w:rsidRPr="00A25217">
        <w:t>naming conventions</w:t>
      </w:r>
    </w:p>
    <w:p w14:paraId="1751E38D" w14:textId="716EEA73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استفاده از </w:t>
      </w:r>
      <w:r w:rsidRPr="00A25217">
        <w:t>custom hooks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منطق تکرار</w:t>
      </w:r>
      <w:r w:rsidRPr="00A25217">
        <w:rPr>
          <w:rFonts w:hint="cs"/>
          <w:rtl/>
        </w:rPr>
        <w:t>ی</w:t>
      </w:r>
    </w:p>
    <w:p w14:paraId="3B9360FB" w14:textId="47253C2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نحوه ارائه پروژه و تحو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</w:p>
    <w:p w14:paraId="2B089C5E" w14:textId="7552F359" w:rsidR="00A261C2" w:rsidRPr="00A25217" w:rsidRDefault="00A261C2" w:rsidP="00767473">
      <w:pPr>
        <w:pStyle w:val="Heading2"/>
        <w:rPr>
          <w:rtl/>
        </w:rPr>
      </w:pPr>
      <w:r w:rsidRPr="00A25217">
        <w:rPr>
          <w:rFonts w:ascii="IRANSansWeb(FaNum) Light" w:hAnsi="IRANSansWeb(FaNum) Light" w:hint="cs"/>
          <w:rtl/>
        </w:rPr>
        <w:t>ضم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مه</w:t>
      </w:r>
      <w:r w:rsidRPr="00A25217">
        <w:rPr>
          <w:rtl/>
        </w:rPr>
        <w:t>: منابع و ادامه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</w:p>
    <w:p w14:paraId="046387B0" w14:textId="7A82B1F6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منابع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شتر</w:t>
      </w:r>
    </w:p>
    <w:p w14:paraId="79590DA0" w14:textId="02F210E0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مستندات رسم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</w:t>
      </w:r>
      <w:r w:rsidRPr="00A25217">
        <w:t>Vite</w:t>
      </w:r>
    </w:p>
    <w:p w14:paraId="686CB726" w14:textId="1B7E0112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دوره‌ها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  <w:r w:rsidRPr="00A25217">
        <w:rPr>
          <w:rtl/>
        </w:rPr>
        <w:t xml:space="preserve"> (</w:t>
      </w:r>
      <w:r w:rsidRPr="00A25217">
        <w:t>Next.js, React Native</w:t>
      </w:r>
      <w:r w:rsidRPr="00A25217">
        <w:rPr>
          <w:rtl/>
        </w:rPr>
        <w:t>)</w:t>
      </w:r>
    </w:p>
    <w:p w14:paraId="2DBB08BE" w14:textId="4BFBE303" w:rsidR="00A261C2" w:rsidRPr="00A25217" w:rsidRDefault="00A261C2" w:rsidP="00767473">
      <w:pPr>
        <w:pStyle w:val="Heading3"/>
        <w:rPr>
          <w:rtl/>
        </w:rPr>
      </w:pPr>
      <w:r w:rsidRPr="00A25217">
        <w:rPr>
          <w:rtl/>
        </w:rPr>
        <w:t xml:space="preserve"> مهارت‌ها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تکم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Fonts w:hint="cs"/>
          <w:rtl/>
        </w:rPr>
        <w:t>ی</w:t>
      </w:r>
    </w:p>
    <w:p w14:paraId="7B4B35FD" w14:textId="1940C1E9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TypeScript</w:t>
      </w:r>
      <w:r w:rsidRPr="00A25217">
        <w:rPr>
          <w:rtl/>
        </w:rPr>
        <w:t xml:space="preserve"> در </w:t>
      </w:r>
      <w:r w:rsidRPr="00A25217">
        <w:t>React</w:t>
      </w:r>
      <w:r w:rsidRPr="00A25217">
        <w:rPr>
          <w:rtl/>
        </w:rPr>
        <w:t xml:space="preserve"> </w:t>
      </w:r>
    </w:p>
    <w:p w14:paraId="0F632A5E" w14:textId="645BB69F" w:rsidR="00A261C2" w:rsidRPr="00A25217" w:rsidRDefault="00A261C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authentication</w:t>
      </w:r>
      <w:r w:rsidRPr="00A25217">
        <w:rPr>
          <w:rtl/>
        </w:rPr>
        <w:t xml:space="preserve"> و </w:t>
      </w:r>
      <w:r w:rsidRPr="00A25217">
        <w:t>authorization</w:t>
      </w:r>
    </w:p>
    <w:p w14:paraId="6A5D0A93" w14:textId="2D79EDB2" w:rsidR="00A261C2" w:rsidRPr="00A25217" w:rsidRDefault="00A261C2" w:rsidP="007B2FF6">
      <w:r w:rsidRPr="00A25217">
        <w:rPr>
          <w:rtl/>
        </w:rPr>
        <w:t xml:space="preserve">   </w:t>
      </w:r>
      <w:r w:rsidRPr="00A25217">
        <w:t>optimization techniques (lazy loading, memoization)</w:t>
      </w:r>
    </w:p>
    <w:p w14:paraId="5FAA6F35" w14:textId="39A51F9F" w:rsidR="00BC57E2" w:rsidRPr="00767473" w:rsidRDefault="00BC57E2" w:rsidP="00767473">
      <w:pPr>
        <w:pStyle w:val="Heading1"/>
        <w:rPr>
          <w:rtl/>
        </w:rPr>
      </w:pPr>
      <w:bookmarkStart w:id="0" w:name="_مقدمه_و_معرفی"/>
      <w:bookmarkEnd w:id="0"/>
      <w:r w:rsidRPr="00767473">
        <w:rPr>
          <w:rtl/>
        </w:rPr>
        <w:t>مقدمه و معرف</w:t>
      </w:r>
      <w:r w:rsidRPr="00767473">
        <w:rPr>
          <w:rFonts w:hint="cs"/>
          <w:rtl/>
        </w:rPr>
        <w:t>ی</w:t>
      </w:r>
      <w:r w:rsidRPr="00767473">
        <w:rPr>
          <w:rtl/>
        </w:rPr>
        <w:t xml:space="preserve"> دوره</w:t>
      </w:r>
    </w:p>
    <w:p w14:paraId="02092ABC" w14:textId="1AA4AD56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حتماً! در ادامه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مقدمه و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کامل و جذاب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 xml:space="preserve"> ارائه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>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مقدمه را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در ابتدا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دوره، در صفحه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در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اول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دانشجو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استفاده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34B921A0" w14:textId="77777777" w:rsidR="00BC57E2" w:rsidRPr="00A25217" w:rsidRDefault="00BC57E2" w:rsidP="007B2FF6">
      <w:pPr>
        <w:rPr>
          <w:rtl/>
        </w:rPr>
      </w:pPr>
    </w:p>
    <w:p w14:paraId="3D4BBADD" w14:textId="452F11DE" w:rsidR="00BC57E2" w:rsidRPr="00A25217" w:rsidRDefault="00BC57E2" w:rsidP="007B2FF6">
      <w:pPr>
        <w:rPr>
          <w:rtl/>
        </w:rPr>
      </w:pPr>
    </w:p>
    <w:p w14:paraId="1D4C828F" w14:textId="77777777" w:rsidR="00BC57E2" w:rsidRPr="00A25217" w:rsidRDefault="00BC57E2" w:rsidP="007B2FF6">
      <w:pPr>
        <w:rPr>
          <w:rtl/>
        </w:rPr>
      </w:pPr>
    </w:p>
    <w:p w14:paraId="1B396C5C" w14:textId="508DEFE8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مقدمه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دوره: "مس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جامع تسلط بر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>"</w:t>
      </w:r>
    </w:p>
    <w:p w14:paraId="04FED90C" w14:textId="77777777" w:rsidR="00BC57E2" w:rsidRPr="00A25217" w:rsidRDefault="00BC57E2" w:rsidP="007B2FF6">
      <w:pPr>
        <w:rPr>
          <w:rtl/>
        </w:rPr>
      </w:pPr>
    </w:p>
    <w:p w14:paraId="3FD949BF" w14:textId="4E2356F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سلام به همه توسعه‌دهندگان آ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نده</w:t>
      </w:r>
      <w:r w:rsidRPr="00A25217">
        <w:rPr>
          <w:rtl/>
        </w:rPr>
        <w:t>!</w:t>
      </w:r>
    </w:p>
    <w:p w14:paraId="0DEEFA8F" w14:textId="77777777" w:rsidR="00BC57E2" w:rsidRPr="00A25217" w:rsidRDefault="00BC57E2" w:rsidP="007B2FF6">
      <w:pPr>
        <w:rPr>
          <w:rtl/>
        </w:rPr>
      </w:pPr>
    </w:p>
    <w:p w14:paraId="240EEF15" w14:textId="39CD4651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به</w:t>
      </w:r>
      <w:r w:rsidRPr="00A25217">
        <w:rPr>
          <w:rtl/>
        </w:rPr>
        <w:t xml:space="preserve"> دوره "</w:t>
      </w:r>
      <w:r w:rsidRPr="00A25217">
        <w:t>React Modern</w:t>
      </w:r>
      <w:r w:rsidRPr="00A25217">
        <w:rPr>
          <w:rtl/>
        </w:rPr>
        <w:t xml:space="preserve"> با </w:t>
      </w:r>
      <w:r w:rsidRPr="00A25217">
        <w:t>Vite.js</w:t>
      </w:r>
      <w:r w:rsidRPr="00A25217">
        <w:rPr>
          <w:rtl/>
        </w:rPr>
        <w:t>" خوش آمد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! دوره‌ا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شما را از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توسعه‌دهنده مبتد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به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متخصص </w:t>
      </w:r>
      <w:r w:rsidRPr="00A25217">
        <w:t>React</w:t>
      </w:r>
      <w:r w:rsidRPr="00A25217">
        <w:rPr>
          <w:rtl/>
        </w:rPr>
        <w:t xml:space="preserve"> تبد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مدرن،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 و مق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اس‌پذ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بسازد.</w:t>
      </w:r>
    </w:p>
    <w:p w14:paraId="6BF6B5C5" w14:textId="77777777" w:rsidR="00BC57E2" w:rsidRPr="00A25217" w:rsidRDefault="00BC57E2" w:rsidP="007B2FF6">
      <w:pPr>
        <w:rPr>
          <w:rtl/>
        </w:rPr>
      </w:pPr>
    </w:p>
    <w:p w14:paraId="72A828CB" w14:textId="16FE39B0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🤔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؟</w:t>
      </w:r>
    </w:p>
    <w:p w14:paraId="3831F90B" w14:textId="77777777" w:rsidR="00BC57E2" w:rsidRPr="00A25217" w:rsidRDefault="00BC57E2" w:rsidP="007B2FF6">
      <w:pPr>
        <w:rPr>
          <w:rtl/>
        </w:rPr>
      </w:pPr>
    </w:p>
    <w:p w14:paraId="702BFA3A" w14:textId="130F7502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امروزه،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نه تنها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کتابخانه، بلکه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کامل و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مهارت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هر توسعه‌دهنده </w:t>
      </w:r>
      <w:r w:rsidRPr="00A25217">
        <w:t>FrontEnd</w:t>
      </w:r>
      <w:r w:rsidRPr="00A25217">
        <w:rPr>
          <w:rtl/>
        </w:rPr>
        <w:t xml:space="preserve"> است.</w:t>
      </w:r>
    </w:p>
    <w:p w14:paraId="622B7E1A" w14:textId="0A9EBF0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ب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نظ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سال متوال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در جهان بوده است.</w:t>
      </w:r>
    </w:p>
    <w:p w14:paraId="39918F2D" w14:textId="07142E4B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 تقاضا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بازار کار: طبق گزارش‌ها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جهان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ده‌ها هزار موقع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سراسر جهان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توسعه‌دهندگان </w:t>
      </w:r>
      <w:r w:rsidRPr="00A25217">
        <w:t>React</w:t>
      </w:r>
      <w:r w:rsidRPr="00A25217">
        <w:rPr>
          <w:rtl/>
        </w:rPr>
        <w:t xml:space="preserve"> موجود است.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سرما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نده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شما.</w:t>
      </w:r>
    </w:p>
    <w:p w14:paraId="202E821F" w14:textId="2C409B2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قدرت و انعطاف: از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استات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ساده تا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مانند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</w:t>
      </w:r>
      <w:r w:rsidRPr="00A25217">
        <w:rPr>
          <w:rtl/>
        </w:rPr>
        <w:t xml:space="preserve"> و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کس،</w:t>
      </w:r>
      <w:r w:rsidRPr="00A25217">
        <w:rPr>
          <w:rtl/>
        </w:rPr>
        <w:t xml:space="preserve"> همه با </w:t>
      </w:r>
      <w:r w:rsidRPr="00A25217">
        <w:t>React</w:t>
      </w:r>
      <w:r w:rsidRPr="00A25217">
        <w:rPr>
          <w:rtl/>
        </w:rPr>
        <w:t xml:space="preserve"> ساخته شده‌اند.</w:t>
      </w:r>
    </w:p>
    <w:p w14:paraId="3342B1C2" w14:textId="77777777" w:rsidR="00BC57E2" w:rsidRPr="00A25217" w:rsidRDefault="00BC57E2" w:rsidP="007B2FF6">
      <w:pPr>
        <w:rPr>
          <w:rtl/>
        </w:rPr>
      </w:pPr>
    </w:p>
    <w:p w14:paraId="20AA38CB" w14:textId="3ECE1AB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Vite.js</w:t>
      </w:r>
      <w:r w:rsidRPr="00A25217">
        <w:rPr>
          <w:rtl/>
        </w:rPr>
        <w:t>؟ انقلاب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تجربه توسعه!</w:t>
      </w:r>
    </w:p>
    <w:p w14:paraId="3D518B01" w14:textId="77777777" w:rsidR="00BC57E2" w:rsidRPr="00A25217" w:rsidRDefault="00BC57E2" w:rsidP="007B2FF6">
      <w:pPr>
        <w:rPr>
          <w:rtl/>
        </w:rPr>
      </w:pPr>
    </w:p>
    <w:p w14:paraId="7C4E753C" w14:textId="02102A99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شا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بپرس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که چرا به جا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Create React App (CRA)</w:t>
      </w:r>
      <w:r w:rsidRPr="00A25217">
        <w:rPr>
          <w:rtl/>
        </w:rPr>
        <w:t xml:space="preserve"> از </w:t>
      </w:r>
      <w:r w:rsidRPr="00A25217">
        <w:t>Vite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م؟</w:t>
      </w:r>
      <w:r w:rsidRPr="00A25217">
        <w:rPr>
          <w:rtl/>
        </w:rPr>
        <w:t xml:space="preserve"> پاسخ در سه کلمه است: سرعت، سرعت، سرعت!</w:t>
      </w:r>
    </w:p>
    <w:p w14:paraId="68F470C3" w14:textId="458E2CCC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شروع فوق‌العاده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: </w:t>
      </w:r>
      <w:r w:rsidRPr="00A25217">
        <w:t>Vite</w:t>
      </w:r>
      <w:r w:rsidRPr="00A25217">
        <w:rPr>
          <w:rtl/>
        </w:rPr>
        <w:t xml:space="preserve"> هنگام اجرا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در حالت توسعه، به جا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bundle</w:t>
      </w:r>
      <w:r w:rsidRPr="00A25217">
        <w:rPr>
          <w:rtl/>
        </w:rPr>
        <w:t xml:space="preserve"> کردن کل کدها، از ماژول‌ها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ES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 توسعه در کمتر از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ثان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>! (مقا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با چند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ده ثان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در </w:t>
      </w:r>
      <w:r w:rsidRPr="00A25217">
        <w:t>CRA</w:t>
      </w:r>
      <w:r w:rsidRPr="00A25217">
        <w:rPr>
          <w:rtl/>
        </w:rPr>
        <w:t>).</w:t>
      </w:r>
    </w:p>
    <w:p w14:paraId="0496CD53" w14:textId="5043C5F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</w:t>
      </w:r>
      <w:r w:rsidRPr="00A25217">
        <w:t>HMR (Hot Module Replacement) lightningfast</w:t>
      </w:r>
      <w:r w:rsidRPr="00A25217">
        <w:rPr>
          <w:rtl/>
        </w:rPr>
        <w:t>: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در کد شما بلافاصله و بدون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</w:t>
      </w:r>
      <w:r w:rsidRPr="00A25217">
        <w:rPr>
          <w:rtl/>
        </w:rPr>
        <w:t xml:space="preserve"> به 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لود</w:t>
      </w:r>
      <w:r w:rsidRPr="00A25217">
        <w:rPr>
          <w:rtl/>
        </w:rPr>
        <w:t xml:space="preserve"> کامل صفحه، در مرورگر</w:t>
      </w:r>
      <w:r w:rsidRPr="00A25217">
        <w:rPr>
          <w:rFonts w:hint="cs"/>
          <w:rtl/>
        </w:rPr>
        <w:t xml:space="preserve"> منعکس </w:t>
      </w:r>
      <w:r w:rsidRPr="00A25217">
        <w:rPr>
          <w:rtl/>
        </w:rPr>
        <w:t>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 که تجربه توسعه را نرم و لذت‌بخش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284F8C85" w14:textId="530F4C0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حجم کمتر وابستگ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tl/>
        </w:rPr>
        <w:t xml:space="preserve">: پروژه </w:t>
      </w:r>
      <w:r w:rsidRPr="00A25217">
        <w:t>Vite</w:t>
      </w:r>
      <w:r w:rsidRPr="00A25217">
        <w:rPr>
          <w:rtl/>
        </w:rPr>
        <w:t xml:space="preserve"> نسبت به </w:t>
      </w:r>
      <w:r w:rsidRPr="00A25217">
        <w:t>CRA</w:t>
      </w:r>
      <w:r w:rsidRPr="00A25217">
        <w:rPr>
          <w:rtl/>
        </w:rPr>
        <w:t xml:space="preserve"> وابستگ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tl/>
        </w:rPr>
        <w:t xml:space="preserve"> کمتر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دارد و </w:t>
      </w:r>
      <w:r w:rsidRPr="00A25217">
        <w:t>build</w:t>
      </w:r>
      <w:r w:rsidRPr="00A25217">
        <w:rPr>
          <w:rtl/>
        </w:rPr>
        <w:t xml:space="preserve"> نها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آن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نه‌تر</w:t>
      </w:r>
      <w:r w:rsidRPr="00A25217">
        <w:rPr>
          <w:rtl/>
        </w:rPr>
        <w:t xml:space="preserve"> و سبک‌تر است.</w:t>
      </w:r>
    </w:p>
    <w:p w14:paraId="0ECE99F8" w14:textId="77777777" w:rsidR="00BC57E2" w:rsidRPr="00A25217" w:rsidRDefault="00BC57E2" w:rsidP="007B2FF6">
      <w:pPr>
        <w:rPr>
          <w:rtl/>
        </w:rPr>
      </w:pPr>
    </w:p>
    <w:p w14:paraId="26F575CB" w14:textId="1342264E" w:rsidR="00BC57E2" w:rsidRPr="00A25217" w:rsidRDefault="00BC57E2" w:rsidP="007B2FF6">
      <w:pPr>
        <w:rPr>
          <w:rtl/>
        </w:rPr>
      </w:pPr>
      <w:r w:rsidRPr="00A25217">
        <w:t>Vite</w:t>
      </w:r>
      <w:r w:rsidRPr="00A25217">
        <w:rPr>
          <w:rtl/>
        </w:rPr>
        <w:t xml:space="preserve"> در حال حاضر بهتر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ابزار ممکن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 مدرن </w:t>
      </w:r>
      <w:r w:rsidRPr="00A25217">
        <w:t>React</w:t>
      </w:r>
      <w:r w:rsidRPr="00A25217">
        <w:rPr>
          <w:rtl/>
        </w:rPr>
        <w:t xml:space="preserve"> است و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شرک‌ها و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 در حال مهاجرت به آن هستند.</w:t>
      </w:r>
    </w:p>
    <w:p w14:paraId="31B4B727" w14:textId="77777777" w:rsidR="00BC57E2" w:rsidRPr="00A25217" w:rsidRDefault="00BC57E2" w:rsidP="007B2FF6">
      <w:pPr>
        <w:rPr>
          <w:rtl/>
        </w:rPr>
      </w:pPr>
    </w:p>
    <w:p w14:paraId="7CE314CD" w14:textId="331A8F64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rPr>
          <w:rFonts w:ascii="IRANSansWeb(FaNum) Light" w:hAnsi="IRANSansWeb(FaNum) Light" w:hint="cs"/>
          <w:rtl/>
        </w:rPr>
        <w:t>در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چه 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د؟</w:t>
      </w:r>
    </w:p>
    <w:p w14:paraId="2EA2012C" w14:textId="77777777" w:rsidR="00BC57E2" w:rsidRPr="00A25217" w:rsidRDefault="00BC57E2" w:rsidP="007B2FF6">
      <w:pPr>
        <w:rPr>
          <w:rtl/>
        </w:rPr>
      </w:pPr>
    </w:p>
    <w:p w14:paraId="1813C2D6" w14:textId="1B3BCD09" w:rsidR="00BC57E2" w:rsidRPr="00A25217" w:rsidRDefault="00BC57E2" w:rsidP="007B2FF6">
      <w:pPr>
        <w:rPr>
          <w:rtl/>
        </w:rPr>
      </w:pP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به گونه‌ا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شده که شما را به صورت گام به گام و از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تا سطح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شرفته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ببرد:</w:t>
      </w:r>
    </w:p>
    <w:p w14:paraId="49265B04" w14:textId="77777777" w:rsidR="00BC57E2" w:rsidRPr="00A25217" w:rsidRDefault="00BC57E2" w:rsidP="007B2FF6">
      <w:pPr>
        <w:rPr>
          <w:rtl/>
        </w:rPr>
      </w:pPr>
    </w:p>
    <w:p w14:paraId="5F7E8909" w14:textId="776D3C17" w:rsidR="00BC57E2" w:rsidRPr="00A25217" w:rsidRDefault="00BC57E2" w:rsidP="007B2FF6">
      <w:pPr>
        <w:rPr>
          <w:rtl/>
        </w:rPr>
      </w:pPr>
      <w:r w:rsidRPr="00A25217">
        <w:rPr>
          <w:rtl/>
        </w:rPr>
        <w:t>1.  از صفر تا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>: نصب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کربند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 حرفه‌ا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Vite</w:t>
      </w:r>
      <w:r w:rsidRPr="00A25217">
        <w:rPr>
          <w:rtl/>
        </w:rPr>
        <w:t>.</w:t>
      </w:r>
    </w:p>
    <w:p w14:paraId="145BFD48" w14:textId="0FD0076C" w:rsidR="00BC57E2" w:rsidRPr="00A25217" w:rsidRDefault="00BC57E2" w:rsidP="007B2FF6">
      <w:pPr>
        <w:rPr>
          <w:rtl/>
        </w:rPr>
      </w:pPr>
      <w:r w:rsidRPr="00A25217">
        <w:rPr>
          <w:rtl/>
        </w:rPr>
        <w:t>2.  مبان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: درک عم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ق</w:t>
      </w:r>
      <w:r w:rsidRPr="00A25217">
        <w:rPr>
          <w:rtl/>
        </w:rPr>
        <w:t xml:space="preserve"> </w:t>
      </w:r>
      <w:r w:rsidRPr="00A25217">
        <w:t>JSX</w:t>
      </w:r>
      <w:r w:rsidRPr="00A25217">
        <w:rPr>
          <w:rtl/>
        </w:rPr>
        <w:t xml:space="preserve">، کامپوننت‌ها، </w:t>
      </w:r>
      <w:r w:rsidRPr="00A25217">
        <w:t>props</w:t>
      </w:r>
      <w:r w:rsidRPr="00A25217">
        <w:rPr>
          <w:rtl/>
        </w:rPr>
        <w:t xml:space="preserve"> و </w:t>
      </w:r>
      <w:r w:rsidRPr="00A25217">
        <w:t>state</w:t>
      </w:r>
      <w:r w:rsidRPr="00A25217">
        <w:rPr>
          <w:rtl/>
        </w:rPr>
        <w:t>.</w:t>
      </w:r>
    </w:p>
    <w:p w14:paraId="281072EC" w14:textId="7D512B0C" w:rsidR="00BC57E2" w:rsidRPr="00A25217" w:rsidRDefault="00BC57E2" w:rsidP="007B2FF6">
      <w:pPr>
        <w:rPr>
          <w:rtl/>
        </w:rPr>
      </w:pPr>
      <w:r w:rsidRPr="00A25217">
        <w:rPr>
          <w:rtl/>
        </w:rPr>
        <w:t>3.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حالت (</w:t>
      </w:r>
      <w:r w:rsidRPr="00A25217">
        <w:t>State</w:t>
      </w:r>
      <w:r w:rsidRPr="00A25217">
        <w:rPr>
          <w:rtl/>
        </w:rPr>
        <w:t>): کار با هوک‌ها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مثل `</w:t>
      </w:r>
      <w:r w:rsidRPr="00A25217">
        <w:t>useState</w:t>
      </w:r>
      <w:r w:rsidRPr="00A25217">
        <w:rPr>
          <w:rtl/>
        </w:rPr>
        <w:t>` و `</w:t>
      </w:r>
      <w:r w:rsidRPr="00A25217">
        <w:t>useEffect</w:t>
      </w:r>
      <w:r w:rsidRPr="00A25217">
        <w:rPr>
          <w:rtl/>
        </w:rPr>
        <w:t>`.</w:t>
      </w:r>
    </w:p>
    <w:p w14:paraId="1A159151" w14:textId="590EA6C7" w:rsidR="00BC57E2" w:rsidRPr="00A25217" w:rsidRDefault="00BC57E2" w:rsidP="007B2FF6">
      <w:pPr>
        <w:rPr>
          <w:rtl/>
        </w:rPr>
      </w:pPr>
      <w:r w:rsidRPr="00A25217">
        <w:rPr>
          <w:rtl/>
        </w:rPr>
        <w:t>4. 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Routing</w:t>
      </w:r>
      <w:r w:rsidRPr="00A25217">
        <w:rPr>
          <w:rtl/>
        </w:rPr>
        <w:t>):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چندصفحه‌ا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</w:t>
      </w:r>
      <w:r w:rsidRPr="00A25217">
        <w:t>React Router</w:t>
      </w:r>
      <w:r w:rsidRPr="00A25217">
        <w:rPr>
          <w:rtl/>
        </w:rPr>
        <w:t>.</w:t>
      </w:r>
    </w:p>
    <w:p w14:paraId="48749223" w14:textId="55DF3260" w:rsidR="00BC57E2" w:rsidRPr="00A25217" w:rsidRDefault="00BC57E2" w:rsidP="007B2FF6">
      <w:pPr>
        <w:rPr>
          <w:rtl/>
        </w:rPr>
      </w:pPr>
      <w:r w:rsidRPr="00A25217">
        <w:rPr>
          <w:rtl/>
        </w:rPr>
        <w:t>5.  استا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ل‌ده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مدرن: استفاده از </w:t>
      </w:r>
      <w:r w:rsidRPr="00A25217">
        <w:t>CSS Modules</w:t>
      </w:r>
      <w:r w:rsidRPr="00A25217">
        <w:rPr>
          <w:rtl/>
        </w:rPr>
        <w:t xml:space="preserve">، </w:t>
      </w:r>
      <w:r w:rsidRPr="00A25217">
        <w:t>Tailwind CSS</w:t>
      </w:r>
      <w:r w:rsidRPr="00A25217">
        <w:rPr>
          <w:rtl/>
        </w:rPr>
        <w:t xml:space="preserve"> و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کامپوننت.</w:t>
      </w:r>
    </w:p>
    <w:p w14:paraId="3B172E05" w14:textId="34DE19A3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6.  ارتباط با </w:t>
      </w:r>
      <w:r w:rsidRPr="00A25217">
        <w:t>backend: fetch</w:t>
      </w:r>
      <w:r w:rsidRPr="00A25217">
        <w:rPr>
          <w:rtl/>
        </w:rPr>
        <w:t xml:space="preserve"> کردن داده از </w:t>
      </w:r>
      <w:r w:rsidRPr="00A25217">
        <w:t>API</w:t>
      </w:r>
      <w:r w:rsidRPr="00A25217">
        <w:rPr>
          <w:rtl/>
        </w:rPr>
        <w:t xml:space="preserve">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آن.</w:t>
      </w:r>
    </w:p>
    <w:p w14:paraId="034D3F7A" w14:textId="46EBDEC0" w:rsidR="00BC57E2" w:rsidRPr="00A25217" w:rsidRDefault="00BC57E2" w:rsidP="007B2FF6">
      <w:pPr>
        <w:rPr>
          <w:rtl/>
        </w:rPr>
      </w:pPr>
      <w:r w:rsidRPr="00A25217">
        <w:rPr>
          <w:rtl/>
        </w:rPr>
        <w:t>7. 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سراسر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استفاده از </w:t>
      </w:r>
      <w:r w:rsidRPr="00A25217">
        <w:t>Context API</w:t>
      </w:r>
      <w:r w:rsidRPr="00A25217">
        <w:rPr>
          <w:rtl/>
        </w:rPr>
        <w:t xml:space="preserve"> و </w:t>
      </w:r>
      <w:r w:rsidRPr="00A25217">
        <w:t>Redux Toolkit</w:t>
      </w:r>
      <w:r w:rsidRPr="00A25217">
        <w:rPr>
          <w:rtl/>
        </w:rPr>
        <w:t>.</w:t>
      </w:r>
    </w:p>
    <w:p w14:paraId="4588CDA3" w14:textId="7DF0A703" w:rsidR="00BC57E2" w:rsidRPr="00A25217" w:rsidRDefault="00BC57E2" w:rsidP="007B2FF6">
      <w:pPr>
        <w:rPr>
          <w:rtl/>
        </w:rPr>
      </w:pPr>
      <w:r w:rsidRPr="00A25217">
        <w:rPr>
          <w:rtl/>
        </w:rPr>
        <w:t>8.  تست‌نو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tl/>
        </w:rPr>
        <w:t>: نوشتن تست‌ها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اتومات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کامپوننت‌ها.</w:t>
      </w:r>
    </w:p>
    <w:p w14:paraId="2C45C767" w14:textId="29EA7A3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9.  </w:t>
      </w:r>
      <w:r w:rsidRPr="00A25217">
        <w:t>Build</w:t>
      </w:r>
      <w:r w:rsidRPr="00A25217">
        <w:rPr>
          <w:rtl/>
        </w:rPr>
        <w:t xml:space="preserve"> و </w:t>
      </w:r>
      <w:r w:rsidRPr="00A25217">
        <w:t>Deploy</w:t>
      </w:r>
      <w:r w:rsidRPr="00A25217">
        <w:rPr>
          <w:rtl/>
        </w:rPr>
        <w:t>: خروج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گرفتن و استقرار پروژه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سرور.</w:t>
      </w:r>
    </w:p>
    <w:p w14:paraId="0BFF7517" w14:textId="77777777" w:rsidR="00BC57E2" w:rsidRPr="00A25217" w:rsidRDefault="00BC57E2" w:rsidP="007B2FF6">
      <w:pPr>
        <w:rPr>
          <w:rtl/>
        </w:rPr>
      </w:pPr>
    </w:p>
    <w:p w14:paraId="623BAF72" w14:textId="2559AB5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🎁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در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شما قادر خواه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بود:</w:t>
      </w:r>
    </w:p>
    <w:p w14:paraId="26C69C2E" w14:textId="77777777" w:rsidR="00BC57E2" w:rsidRPr="00A25217" w:rsidRDefault="00BC57E2" w:rsidP="007B2FF6">
      <w:pPr>
        <w:rPr>
          <w:rtl/>
        </w:rPr>
      </w:pPr>
    </w:p>
    <w:p w14:paraId="2C625C8A" w14:textId="0CE5AA6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کاربرد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را از صفر بساز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5484ED14" w14:textId="61C7DC4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از بهتر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t>practices</w:t>
      </w:r>
      <w:r w:rsidRPr="00A25217">
        <w:rPr>
          <w:rtl/>
        </w:rPr>
        <w:t xml:space="preserve"> و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متدها در توسعه </w:t>
      </w:r>
      <w:r w:rsidRPr="00A25217">
        <w:t>React</w:t>
      </w:r>
      <w:r w:rsidRPr="00A25217">
        <w:rPr>
          <w:rtl/>
        </w:rPr>
        <w:t xml:space="preserve"> استفاده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0A87F508" w14:textId="4B5B8BD4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خود را با امکانات مدرن </w:t>
      </w:r>
      <w:r w:rsidRPr="00A25217">
        <w:t>Vite</w:t>
      </w:r>
      <w:r w:rsidRPr="00A25217">
        <w:rPr>
          <w:rtl/>
        </w:rPr>
        <w:t xml:space="preserve">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</w:t>
      </w:r>
      <w:r w:rsidRPr="00A25217">
        <w:rPr>
          <w:rtl/>
        </w:rPr>
        <w:t xml:space="preserve"> و سر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ع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1CCFE270" w14:textId="121028A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رزومه خود را با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مهارت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tl/>
        </w:rPr>
        <w:t xml:space="preserve"> پرتقاضا تقو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>.</w:t>
      </w:r>
    </w:p>
    <w:p w14:paraId="6E2EB4CE" w14:textId="77777777" w:rsidR="00BC57E2" w:rsidRPr="00A25217" w:rsidRDefault="00BC57E2" w:rsidP="007B2FF6">
      <w:pPr>
        <w:rPr>
          <w:rtl/>
        </w:rPr>
      </w:pPr>
    </w:p>
    <w:p w14:paraId="10DB460A" w14:textId="0D3BC72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Segoe UI Emoji" w:hAnsi="Segoe UI Emoji" w:cs="Segoe UI Emoji" w:hint="cs"/>
          <w:rtl/>
        </w:rPr>
        <w:t>👨‍💻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دوره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چه کسان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مناسب است؟</w:t>
      </w:r>
    </w:p>
    <w:p w14:paraId="471AA335" w14:textId="77777777" w:rsidR="00BC57E2" w:rsidRPr="00A25217" w:rsidRDefault="00BC57E2" w:rsidP="007B2FF6">
      <w:pPr>
        <w:rPr>
          <w:rtl/>
        </w:rPr>
      </w:pPr>
    </w:p>
    <w:p w14:paraId="63F3FD39" w14:textId="7F873D13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توسعه‌دهندگان </w:t>
      </w:r>
      <w:r w:rsidRPr="00A25217">
        <w:t>FrontEnd</w:t>
      </w:r>
      <w:r w:rsidRPr="00A25217">
        <w:rPr>
          <w:rtl/>
        </w:rPr>
        <w:t xml:space="preserve"> که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خواهند</w:t>
      </w:r>
      <w:r w:rsidRPr="00A25217">
        <w:rPr>
          <w:rtl/>
        </w:rPr>
        <w:t xml:space="preserve"> دانش خود را به روز کنند.</w:t>
      </w:r>
    </w:p>
    <w:p w14:paraId="22464CCD" w14:textId="0B940F4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توسعه‌دهندگان </w:t>
      </w:r>
      <w:r w:rsidRPr="00A25217">
        <w:t>BackEnd</w:t>
      </w:r>
      <w:r w:rsidRPr="00A25217">
        <w:rPr>
          <w:rtl/>
        </w:rPr>
        <w:t xml:space="preserve"> که قصد حرکت به سمت </w:t>
      </w:r>
      <w:r w:rsidRPr="00A25217">
        <w:t>FullStack</w:t>
      </w:r>
      <w:r w:rsidRPr="00A25217">
        <w:rPr>
          <w:rtl/>
        </w:rPr>
        <w:t xml:space="preserve"> را دارند.</w:t>
      </w:r>
    </w:p>
    <w:p w14:paraId="7DFD06D2" w14:textId="0B3CF29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مبتد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</w:t>
      </w:r>
      <w:r w:rsidRPr="00A25217">
        <w:t>HTML, CSS</w:t>
      </w:r>
      <w:r w:rsidRPr="00A25217">
        <w:rPr>
          <w:rtl/>
        </w:rPr>
        <w:t xml:space="preserve"> و </w:t>
      </w:r>
      <w:r w:rsidRPr="00A25217">
        <w:t>JavaScript</w:t>
      </w:r>
      <w:r w:rsidRPr="00A25217">
        <w:rPr>
          <w:rtl/>
        </w:rPr>
        <w:t xml:space="preserve">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را بلد هستند و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خواهند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</w:t>
      </w:r>
      <w:r w:rsidRPr="00A25217">
        <w:rPr>
          <w:rtl/>
        </w:rPr>
        <w:t xml:space="preserve"> </w:t>
      </w:r>
      <w:r w:rsidRPr="00A25217">
        <w:t>FrontEnd</w:t>
      </w:r>
      <w:r w:rsidRPr="00A25217">
        <w:rPr>
          <w:rtl/>
        </w:rPr>
        <w:t xml:space="preserve"> خود را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بگ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رند</w:t>
      </w:r>
      <w:r w:rsidRPr="00A25217">
        <w:rPr>
          <w:rtl/>
        </w:rPr>
        <w:t>.</w:t>
      </w:r>
    </w:p>
    <w:p w14:paraId="6EFBA8E3" w14:textId="3C33927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 همه کسان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که به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ascii="IRANSansWeb(FaNum) Light" w:hAnsi="IRANSansWeb(FaNum) Light" w:hint="cs"/>
          <w:rtl/>
        </w:rPr>
        <w:t>�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مدرن و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علاقه دارند.</w:t>
      </w:r>
    </w:p>
    <w:p w14:paraId="478AFD62" w14:textId="77777777" w:rsidR="00BC57E2" w:rsidRPr="00A25217" w:rsidRDefault="00BC57E2" w:rsidP="007B2FF6">
      <w:pPr>
        <w:rPr>
          <w:rtl/>
        </w:rPr>
      </w:pPr>
    </w:p>
    <w:p w14:paraId="3A276840" w14:textId="5FB2AEF7" w:rsidR="00BC57E2" w:rsidRPr="00A25217" w:rsidRDefault="00BC57E2" w:rsidP="007B2FF6">
      <w:pPr>
        <w:rPr>
          <w:rtl/>
        </w:rPr>
      </w:pPr>
    </w:p>
    <w:p w14:paraId="14D73C50" w14:textId="77777777" w:rsidR="00BC57E2" w:rsidRPr="00A25217" w:rsidRDefault="00BC57E2" w:rsidP="007B2FF6">
      <w:pPr>
        <w:rPr>
          <w:rtl/>
        </w:rPr>
      </w:pPr>
    </w:p>
    <w:p w14:paraId="20319378" w14:textId="10F2418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سفر 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جان‌انگ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tl/>
        </w:rPr>
        <w:t xml:space="preserve"> را </w:t>
      </w:r>
      <w:r w:rsidRPr="00A25217">
        <w:t>вместе</w:t>
      </w:r>
      <w:r w:rsidRPr="00A25217">
        <w:rPr>
          <w:rtl/>
        </w:rPr>
        <w:t xml:space="preserve"> شروع 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>!</w:t>
      </w:r>
    </w:p>
    <w:p w14:paraId="28F3243C" w14:textId="342DB391" w:rsidR="00BC57E2" w:rsidRPr="00A25217" w:rsidRDefault="00BC57E2" w:rsidP="007B2FF6">
      <w:pPr>
        <w:rPr>
          <w:rtl/>
        </w:rPr>
      </w:pPr>
      <w:r w:rsidRPr="00A25217">
        <w:rPr>
          <w:rtl/>
        </w:rPr>
        <w:t>در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قدم، با هم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 را نصب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و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 </w:t>
      </w:r>
      <w:r w:rsidRPr="00A25217">
        <w:t>React</w:t>
      </w:r>
      <w:r w:rsidRPr="00A25217">
        <w:rPr>
          <w:rtl/>
        </w:rPr>
        <w:t xml:space="preserve"> خود را با </w:t>
      </w:r>
      <w:r w:rsidRPr="00A25217">
        <w:t>Vite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نو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>.</w:t>
      </w:r>
    </w:p>
    <w:p w14:paraId="12C1C9C5" w14:textId="77777777" w:rsidR="00BC57E2" w:rsidRPr="00A25217" w:rsidRDefault="00BC57E2" w:rsidP="007B2FF6">
      <w:pPr>
        <w:rPr>
          <w:rtl/>
        </w:rPr>
      </w:pPr>
    </w:p>
    <w:p w14:paraId="3206B424" w14:textId="173CA177" w:rsidR="00BC57E2" w:rsidRPr="00A25217" w:rsidRDefault="00BC57E2" w:rsidP="007B2FF6">
      <w:pPr>
        <w:rPr>
          <w:rtl/>
        </w:rPr>
      </w:pPr>
      <w:r w:rsidRPr="00A25217">
        <w:rPr>
          <w:rtl/>
        </w:rPr>
        <w:t>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به سو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تسلط بر </w:t>
      </w:r>
      <w:r w:rsidRPr="00A25217">
        <w:t>React</w:t>
      </w:r>
      <w:r w:rsidRPr="00A25217">
        <w:rPr>
          <w:rtl/>
        </w:rPr>
        <w:t xml:space="preserve">! </w:t>
      </w:r>
    </w:p>
    <w:p w14:paraId="4C20903C" w14:textId="77777777" w:rsidR="00BC57E2" w:rsidRPr="00A25217" w:rsidRDefault="00BC57E2" w:rsidP="007B2FF6">
      <w:pPr>
        <w:rPr>
          <w:rtl/>
        </w:rPr>
      </w:pPr>
    </w:p>
    <w:p w14:paraId="145B6D41" w14:textId="0D35017D" w:rsidR="00BC57E2" w:rsidRPr="00A25217" w:rsidRDefault="00BC57E2" w:rsidP="00767473">
      <w:pPr>
        <w:pStyle w:val="Heading1"/>
        <w:rPr>
          <w:rtl/>
        </w:rPr>
      </w:pPr>
      <w:bookmarkStart w:id="1" w:name="_معرفی_React_و"/>
      <w:bookmarkEnd w:id="1"/>
      <w:r w:rsidRPr="00A25217">
        <w:rPr>
          <w:rtl/>
        </w:rPr>
        <w:t>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</w:p>
    <w:p w14:paraId="024C8391" w14:textId="38C84C0E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t>React</w:t>
      </w:r>
      <w:r w:rsidRPr="00A25217">
        <w:rPr>
          <w:rtl/>
        </w:rPr>
        <w:t xml:space="preserve"> 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ست؟</w:t>
      </w:r>
    </w:p>
    <w:p w14:paraId="4C600706" w14:textId="4FCBD2AA" w:rsidR="00BC57E2" w:rsidRPr="00A25217" w:rsidRDefault="00BC57E2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کتابخانه متن‌باز (</w:t>
      </w:r>
      <w:r w:rsidRPr="00A25217">
        <w:t>opensource</w:t>
      </w:r>
      <w:r w:rsidRPr="00A25217">
        <w:rPr>
          <w:rtl/>
        </w:rPr>
        <w:t>)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UI</w:t>
      </w:r>
      <w:r w:rsidRPr="00A25217">
        <w:rPr>
          <w:rtl/>
        </w:rPr>
        <w:t>) است که توسط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(اکنون متا)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و نگهدار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. </w:t>
      </w:r>
      <w:r w:rsidRPr="00A25217">
        <w:t>React</w:t>
      </w:r>
      <w:r w:rsidRPr="00A25217">
        <w:rPr>
          <w:rtl/>
        </w:rPr>
        <w:t xml:space="preserve"> به توسعه‌دهندگان اجازه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دهد</w:t>
      </w:r>
      <w:r w:rsidRPr="00A25217">
        <w:rPr>
          <w:rtl/>
        </w:rPr>
        <w:t xml:space="preserve"> تا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استفاده مجدد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و تعامل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کنند.</w:t>
      </w:r>
    </w:p>
    <w:p w14:paraId="61513932" w14:textId="7039819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چرا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؟ (مزا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5E8F4332" w14:textId="6D89FC98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1. کامپوننت‌محور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ComponentBased</w:t>
      </w:r>
      <w:r w:rsidRPr="00A25217">
        <w:rPr>
          <w:rtl/>
        </w:rPr>
        <w:t>)</w:t>
      </w:r>
    </w:p>
    <w:p w14:paraId="3911C1F6" w14:textId="42F7B9C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استفاده مجدد: کامپوننت‌ها بلوک‌ها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سازنده مستقل و قابل استفاده مجدد هستند.</w:t>
      </w:r>
    </w:p>
    <w:p w14:paraId="794ACA50" w14:textId="349E1F5E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نگهدار</w:t>
      </w:r>
      <w:r w:rsidRPr="00A25217">
        <w:rPr>
          <w:rFonts w:hint="cs"/>
          <w:rtl/>
        </w:rPr>
        <w:t>ی</w:t>
      </w:r>
      <w:r w:rsidRPr="00A25217">
        <w:rPr>
          <w:rtl/>
        </w:rPr>
        <w:t>: کدها به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کوچک‌تر و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تقس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شوند</w:t>
      </w:r>
      <w:r w:rsidRPr="00A25217">
        <w:rPr>
          <w:rtl/>
        </w:rPr>
        <w:t>.</w:t>
      </w:r>
    </w:p>
    <w:p w14:paraId="454057FF" w14:textId="3126357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توسعه 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>: امکان اشتراک‌گذار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استفاده از کامپوننت‌ها در پروژه‌ها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مختلف.</w:t>
      </w:r>
    </w:p>
    <w:p w14:paraId="5AC82D9C" w14:textId="05CE4B7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2. </w:t>
      </w:r>
      <w:r w:rsidRPr="00A25217">
        <w:t>Virtual DOM</w:t>
      </w:r>
      <w:r w:rsidRPr="00A25217">
        <w:rPr>
          <w:rtl/>
        </w:rPr>
        <w:t xml:space="preserve"> (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>)</w:t>
      </w:r>
    </w:p>
    <w:p w14:paraId="4C8AA80A" w14:textId="21DDC15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عملکرد بالا: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کپ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سبک‌وزن از </w:t>
      </w:r>
      <w:r w:rsidRPr="00A25217">
        <w:t>DOM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را در حافظه نگه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دارد</w:t>
      </w:r>
      <w:r w:rsidRPr="00A25217">
        <w:rPr>
          <w:rtl/>
        </w:rPr>
        <w:t>.</w:t>
      </w:r>
    </w:p>
    <w:p w14:paraId="7E5D76D3" w14:textId="534E04E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>: تنها بخش‌ها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که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کرده‌اند به‌روزرسان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شوند</w:t>
      </w:r>
      <w:r w:rsidRPr="00A25217">
        <w:rPr>
          <w:rtl/>
        </w:rPr>
        <w:t>.</w:t>
      </w:r>
    </w:p>
    <w:p w14:paraId="62A46BC5" w14:textId="731F393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تجربه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بهتر: کاهش زمان </w:t>
      </w:r>
      <w:r w:rsidRPr="00A25217">
        <w:t>render</w:t>
      </w:r>
      <w:r w:rsidRPr="00A25217">
        <w:rPr>
          <w:rtl/>
        </w:rPr>
        <w:t xml:space="preserve"> و افزا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سرعت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>.</w:t>
      </w:r>
    </w:p>
    <w:p w14:paraId="70D9D49F" w14:textId="353F34B7" w:rsidR="00BC57E2" w:rsidRPr="00A25217" w:rsidRDefault="00BC57E2" w:rsidP="007B2FF6">
      <w:r w:rsidRPr="00A25217">
        <w:rPr>
          <w:rtl/>
        </w:rPr>
        <w:t xml:space="preserve"> 3. </w:t>
      </w:r>
      <w:r w:rsidRPr="00A25217">
        <w:t>JSX (JavaScript XML)</w:t>
      </w:r>
    </w:p>
    <w:p w14:paraId="6FBEBF89" w14:textId="254F9524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و </w:t>
      </w:r>
      <w:r w:rsidRPr="00A25217">
        <w:t>JavaScript</w:t>
      </w:r>
      <w:r w:rsidRPr="00A25217">
        <w:rPr>
          <w:rtl/>
        </w:rPr>
        <w:t>: امکان نوشتن کدها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HTMLlike</w:t>
      </w:r>
      <w:r w:rsidRPr="00A25217">
        <w:rPr>
          <w:rtl/>
        </w:rPr>
        <w:t xml:space="preserve"> در </w:t>
      </w:r>
      <w:r w:rsidRPr="00A25217">
        <w:t>JavaScript</w:t>
      </w:r>
      <w:r w:rsidRPr="00A25217">
        <w:rPr>
          <w:rtl/>
        </w:rPr>
        <w:t>.</w:t>
      </w:r>
    </w:p>
    <w:p w14:paraId="03C6DAA4" w14:textId="39ABEBF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خوانا</w:t>
      </w:r>
      <w:r w:rsidRPr="00A25217">
        <w:rPr>
          <w:rFonts w:hint="cs"/>
          <w:rtl/>
        </w:rPr>
        <w:t>یی</w:t>
      </w:r>
      <w:r w:rsidRPr="00A25217">
        <w:rPr>
          <w:rFonts w:hint="cs"/>
          <w:rtl/>
        </w:rPr>
        <w:t xml:space="preserve"> بالاتر</w:t>
      </w:r>
      <w:r w:rsidRPr="00A25217">
        <w:rPr>
          <w:rtl/>
        </w:rPr>
        <w:t xml:space="preserve">: کدها </w:t>
      </w:r>
      <w:r w:rsidRPr="00A25217">
        <w:t>intuitive</w:t>
      </w:r>
      <w:r w:rsidRPr="00A25217">
        <w:rPr>
          <w:rtl/>
        </w:rPr>
        <w:t xml:space="preserve"> و شب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به ساختار نها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خروج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هستند.</w:t>
      </w:r>
    </w:p>
    <w:p w14:paraId="7EBE8065" w14:textId="5C53B99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قدرت کامل </w:t>
      </w:r>
      <w:r w:rsidRPr="00A25217">
        <w:t>JavaScript</w:t>
      </w:r>
      <w:r w:rsidRPr="00A25217">
        <w:rPr>
          <w:rtl/>
        </w:rPr>
        <w:t>: دسترس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 تمام 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JavaScript</w:t>
      </w:r>
      <w:r w:rsidRPr="00A25217">
        <w:rPr>
          <w:rtl/>
        </w:rPr>
        <w:t xml:space="preserve"> درون </w:t>
      </w:r>
      <w:r w:rsidRPr="00A25217">
        <w:t>JSX</w:t>
      </w:r>
      <w:r w:rsidRPr="00A25217">
        <w:rPr>
          <w:rtl/>
        </w:rPr>
        <w:t>.</w:t>
      </w:r>
    </w:p>
    <w:p w14:paraId="47277827" w14:textId="1D20447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4.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 (</w:t>
      </w:r>
      <w:r w:rsidRPr="00A25217">
        <w:t>OneWay Data Binding</w:t>
      </w:r>
      <w:r w:rsidRPr="00A25217">
        <w:rPr>
          <w:rtl/>
        </w:rPr>
        <w:t>)</w:t>
      </w:r>
    </w:p>
    <w:p w14:paraId="50393CD2" w14:textId="3F02ADC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قابل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داده‌ها فقط در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جهت (از </w:t>
      </w:r>
      <w:r w:rsidRPr="00A25217">
        <w:t>parent</w:t>
      </w:r>
      <w:r w:rsidRPr="00A25217">
        <w:rPr>
          <w:rtl/>
        </w:rPr>
        <w:t xml:space="preserve"> به </w:t>
      </w:r>
      <w:r w:rsidRPr="00A25217">
        <w:t>child</w:t>
      </w:r>
      <w:r w:rsidRPr="00A25217">
        <w:rPr>
          <w:rtl/>
        </w:rPr>
        <w:t>)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ی‌ی</w:t>
      </w:r>
      <w:r w:rsidRPr="00A25217">
        <w:rPr>
          <w:rFonts w:hint="eastAsia"/>
          <w:rtl/>
        </w:rPr>
        <w:t>ابند</w:t>
      </w:r>
      <w:r w:rsidRPr="00A25217">
        <w:rPr>
          <w:rtl/>
        </w:rPr>
        <w:t>.</w:t>
      </w:r>
    </w:p>
    <w:p w14:paraId="3EDF1729" w14:textId="64D13EB3" w:rsidR="00BC57E2" w:rsidRPr="00A25217" w:rsidRDefault="00BC57E2" w:rsidP="007B2FF6">
      <w:pPr>
        <w:rPr>
          <w:rtl/>
        </w:rPr>
      </w:pPr>
      <w:r w:rsidRPr="00A25217">
        <w:rPr>
          <w:rtl/>
        </w:rPr>
        <w:lastRenderedPageBreak/>
        <w:t xml:space="preserve"> اشکال‌زدا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آسان: رد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داده‌ها و شناسا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باگ‌ها ساده‌تر است.</w:t>
      </w:r>
    </w:p>
    <w:p w14:paraId="0F8855B1" w14:textId="4A5F3497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کنترل بهتر: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 xml:space="preserve"> در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</w:t>
      </w:r>
      <w:r w:rsidRPr="00A25217">
        <w:rPr>
          <w:rtl/>
        </w:rPr>
        <w:t xml:space="preserve"> کارآمدتر است.</w:t>
      </w:r>
    </w:p>
    <w:p w14:paraId="0E8C7764" w14:textId="0C1BBB65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5.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غن</w:t>
      </w:r>
      <w:r w:rsidRPr="00A25217">
        <w:rPr>
          <w:rFonts w:hint="cs"/>
          <w:rtl/>
        </w:rPr>
        <w:t>ی</w:t>
      </w:r>
    </w:p>
    <w:p w14:paraId="3DCCF166" w14:textId="41715D5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ابزارها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توسعه: </w:t>
      </w:r>
      <w:r w:rsidRPr="00A25217">
        <w:t>React DevTools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باگ</w:t>
      </w:r>
      <w:r w:rsidRPr="00A25217">
        <w:rPr>
          <w:rtl/>
        </w:rPr>
        <w:t xml:space="preserve"> و آنال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ز</w:t>
      </w:r>
      <w:r w:rsidRPr="00A25217">
        <w:rPr>
          <w:rtl/>
        </w:rPr>
        <w:t xml:space="preserve"> کامپوننت‌ها.</w:t>
      </w:r>
    </w:p>
    <w:p w14:paraId="7A55A720" w14:textId="3516E6A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مکمل: </w:t>
      </w:r>
      <w:r w:rsidRPr="00A25217">
        <w:t>React Router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</w:t>
      </w:r>
      <w:r w:rsidRPr="00A25217">
        <w:t>Redux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state</w:t>
      </w:r>
      <w:r w:rsidRPr="00A25217">
        <w:rPr>
          <w:rtl/>
        </w:rPr>
        <w:t>.</w:t>
      </w:r>
    </w:p>
    <w:p w14:paraId="42F964FF" w14:textId="4A9BDE99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جامعه فعال: منابع آموزش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فراوان،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آماده و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قو</w:t>
      </w:r>
      <w:r w:rsidRPr="00A25217">
        <w:rPr>
          <w:rFonts w:hint="cs"/>
          <w:rtl/>
        </w:rPr>
        <w:t>ی</w:t>
      </w:r>
      <w:r w:rsidRPr="00A25217">
        <w:rPr>
          <w:rtl/>
        </w:rPr>
        <w:t>.</w:t>
      </w:r>
    </w:p>
    <w:p w14:paraId="5F25CB38" w14:textId="23A294DD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6. چندسکو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(</w:t>
      </w:r>
      <w:r w:rsidRPr="00A25217">
        <w:t>CrossPlatform</w:t>
      </w:r>
      <w:r w:rsidRPr="00A25217">
        <w:rPr>
          <w:rtl/>
        </w:rPr>
        <w:t>)</w:t>
      </w:r>
    </w:p>
    <w:p w14:paraId="47F2075F" w14:textId="12ED176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Native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بوم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iOS</w:t>
      </w:r>
      <w:r w:rsidRPr="00A25217">
        <w:rPr>
          <w:rtl/>
        </w:rPr>
        <w:t xml:space="preserve"> و </w:t>
      </w:r>
      <w:r w:rsidRPr="00A25217">
        <w:t>Android</w:t>
      </w:r>
      <w:r w:rsidRPr="00A25217">
        <w:rPr>
          <w:rtl/>
        </w:rPr>
        <w:t>).</w:t>
      </w:r>
    </w:p>
    <w:p w14:paraId="2B11B429" w14:textId="2CA6A37B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360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تجرب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ات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VR</w:t>
      </w:r>
      <w:r w:rsidRPr="00A25217">
        <w:rPr>
          <w:rtl/>
        </w:rPr>
        <w:t>).</w:t>
      </w:r>
    </w:p>
    <w:p w14:paraId="61394AE8" w14:textId="0FDA64DA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React Desktop</w:t>
      </w:r>
      <w:r w:rsidRPr="00A25217">
        <w:rPr>
          <w:rtl/>
        </w:rPr>
        <w:t>: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دسکتاپ.</w:t>
      </w:r>
    </w:p>
    <w:p w14:paraId="309EE6B7" w14:textId="576D1E4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 مقا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سه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7E2" w:rsidRPr="00A25217" w14:paraId="5C92091D" w14:textId="77777777" w:rsidTr="00BC57E2">
        <w:tc>
          <w:tcPr>
            <w:tcW w:w="2337" w:type="dxa"/>
          </w:tcPr>
          <w:p w14:paraId="2E3200E6" w14:textId="5EF01EE4" w:rsidR="00BC57E2" w:rsidRPr="00A25217" w:rsidRDefault="00BC57E2" w:rsidP="007B2FF6">
            <w:pPr>
              <w:rPr>
                <w:rtl/>
              </w:rPr>
            </w:pPr>
            <w:r w:rsidRPr="00A25217">
              <w:rPr>
                <w:rtl/>
              </w:rPr>
              <w:t>و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ژگ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tl/>
              </w:rPr>
              <w:t xml:space="preserve">          </w:t>
            </w:r>
          </w:p>
        </w:tc>
        <w:tc>
          <w:tcPr>
            <w:tcW w:w="2337" w:type="dxa"/>
          </w:tcPr>
          <w:p w14:paraId="4F594508" w14:textId="61040084" w:rsidR="00BC57E2" w:rsidRPr="00A25217" w:rsidRDefault="00BC57E2" w:rsidP="007B2FF6">
            <w:pPr>
              <w:rPr>
                <w:rtl/>
              </w:rPr>
            </w:pPr>
            <w:r w:rsidRPr="00A25217">
              <w:t>React</w:t>
            </w:r>
            <w:r w:rsidRPr="00A25217">
              <w:rPr>
                <w:rtl/>
              </w:rPr>
              <w:t xml:space="preserve"> (کتابخانه)</w:t>
            </w:r>
          </w:p>
        </w:tc>
        <w:tc>
          <w:tcPr>
            <w:tcW w:w="2338" w:type="dxa"/>
          </w:tcPr>
          <w:p w14:paraId="2EBA16B4" w14:textId="0FF8F492" w:rsidR="00BC57E2" w:rsidRPr="00A25217" w:rsidRDefault="00BC57E2" w:rsidP="007B2FF6">
            <w:pPr>
              <w:rPr>
                <w:rtl/>
              </w:rPr>
            </w:pPr>
            <w:r w:rsidRPr="00A25217">
              <w:t>Angular</w:t>
            </w:r>
            <w:r w:rsidRPr="00A25217">
              <w:rPr>
                <w:rtl/>
              </w:rPr>
              <w:t xml:space="preserve"> (فر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کامل)</w:t>
            </w:r>
          </w:p>
        </w:tc>
        <w:tc>
          <w:tcPr>
            <w:tcW w:w="2338" w:type="dxa"/>
          </w:tcPr>
          <w:p w14:paraId="3405C637" w14:textId="1169A45B" w:rsidR="00BC57E2" w:rsidRPr="00A25217" w:rsidRDefault="00BC57E2" w:rsidP="007B2FF6">
            <w:pPr>
              <w:rPr>
                <w:rtl/>
              </w:rPr>
            </w:pPr>
            <w:r w:rsidRPr="00A25217">
              <w:t>Vue</w:t>
            </w:r>
            <w:r w:rsidRPr="00A25217">
              <w:rPr>
                <w:rtl/>
              </w:rPr>
              <w:t xml:space="preserve"> (فر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شرونده</w:t>
            </w:r>
            <w:r w:rsidRPr="00A25217">
              <w:rPr>
                <w:rtl/>
              </w:rPr>
              <w:t>)</w:t>
            </w:r>
          </w:p>
        </w:tc>
      </w:tr>
      <w:tr w:rsidR="00BC57E2" w:rsidRPr="00A25217" w14:paraId="09146F7C" w14:textId="77777777" w:rsidTr="00BC57E2">
        <w:tc>
          <w:tcPr>
            <w:tcW w:w="2337" w:type="dxa"/>
          </w:tcPr>
          <w:p w14:paraId="08289B43" w14:textId="1D22729E" w:rsidR="00BC57E2" w:rsidRPr="00A25217" w:rsidRDefault="00BC57E2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نوع</w:t>
            </w:r>
          </w:p>
        </w:tc>
        <w:tc>
          <w:tcPr>
            <w:tcW w:w="2337" w:type="dxa"/>
          </w:tcPr>
          <w:p w14:paraId="18D91D01" w14:textId="0403F1BC" w:rsidR="00BC57E2" w:rsidRPr="00A25217" w:rsidRDefault="00A25217" w:rsidP="007B2FF6">
            <w:r w:rsidRPr="00A25217">
              <w:rPr>
                <w:rtl/>
              </w:rPr>
              <w:t xml:space="preserve">کتابخانه </w:t>
            </w:r>
            <w:r w:rsidRPr="00A25217">
              <w:t>UI</w:t>
            </w:r>
          </w:p>
        </w:tc>
        <w:tc>
          <w:tcPr>
            <w:tcW w:w="2338" w:type="dxa"/>
          </w:tcPr>
          <w:p w14:paraId="5C3A63A9" w14:textId="283B5995" w:rsidR="00BC57E2" w:rsidRPr="00A25217" w:rsidRDefault="00A25217" w:rsidP="007B2FF6">
            <w:r w:rsidRPr="00A25217">
              <w:rPr>
                <w:rtl/>
              </w:rPr>
              <w:t>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کامل</w:t>
            </w:r>
          </w:p>
        </w:tc>
        <w:tc>
          <w:tcPr>
            <w:tcW w:w="2338" w:type="dxa"/>
          </w:tcPr>
          <w:p w14:paraId="470E425B" w14:textId="6233070A" w:rsidR="00BC57E2" w:rsidRPr="00A25217" w:rsidRDefault="00A25217" w:rsidP="007B2FF6">
            <w:r w:rsidRPr="00A25217">
              <w:rPr>
                <w:rtl/>
              </w:rPr>
              <w:t>فر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مورک</w:t>
            </w:r>
            <w:r w:rsidRPr="00A25217">
              <w:rPr>
                <w:rtl/>
              </w:rPr>
              <w:t xml:space="preserve"> 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شرونده</w:t>
            </w:r>
          </w:p>
        </w:tc>
      </w:tr>
      <w:tr w:rsidR="00A25217" w:rsidRPr="00A25217" w14:paraId="0924037E" w14:textId="77777777" w:rsidTr="00BC57E2">
        <w:tc>
          <w:tcPr>
            <w:tcW w:w="2337" w:type="dxa"/>
          </w:tcPr>
          <w:p w14:paraId="48792305" w14:textId="7C329B0F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ادگ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ر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7" w:type="dxa"/>
          </w:tcPr>
          <w:p w14:paraId="6A41409E" w14:textId="1E84472E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آسان</w:t>
            </w:r>
          </w:p>
        </w:tc>
        <w:tc>
          <w:tcPr>
            <w:tcW w:w="2338" w:type="dxa"/>
          </w:tcPr>
          <w:p w14:paraId="6458EA60" w14:textId="1BCEBB4A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پ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چ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Fonts w:hint="eastAsia"/>
                <w:rtl/>
              </w:rPr>
              <w:t>ده</w:t>
            </w:r>
          </w:p>
        </w:tc>
        <w:tc>
          <w:tcPr>
            <w:tcW w:w="2338" w:type="dxa"/>
          </w:tcPr>
          <w:p w14:paraId="4224642E" w14:textId="7A4E9FF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آسان</w:t>
            </w:r>
          </w:p>
        </w:tc>
      </w:tr>
      <w:tr w:rsidR="00A25217" w:rsidRPr="00A25217" w14:paraId="7A2BAEFF" w14:textId="77777777" w:rsidTr="00BC57E2">
        <w:tc>
          <w:tcPr>
            <w:tcW w:w="2337" w:type="dxa"/>
          </w:tcPr>
          <w:p w14:paraId="0DD46BD5" w14:textId="66F9ADB8" w:rsidR="00A25217" w:rsidRPr="00A25217" w:rsidRDefault="00A25217" w:rsidP="007B2FF6">
            <w:pPr>
              <w:rPr>
                <w:rFonts w:hint="cs"/>
                <w:rtl/>
              </w:rPr>
            </w:pPr>
            <w:r w:rsidRPr="00A25217">
              <w:rPr>
                <w:rtl/>
                <w:lang w:bidi="ar-SA"/>
              </w:rPr>
              <w:t>انعطاف‌پذ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Fonts w:hint="eastAsia"/>
                <w:rtl/>
                <w:lang w:bidi="ar-SA"/>
              </w:rPr>
              <w:t>ر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7" w:type="dxa"/>
          </w:tcPr>
          <w:p w14:paraId="29398BF1" w14:textId="78CCBE0A" w:rsidR="00A25217" w:rsidRPr="00A25217" w:rsidRDefault="00A25217" w:rsidP="007B2FF6">
            <w:pPr>
              <w:rPr>
                <w:rtl/>
              </w:rPr>
            </w:pPr>
            <w:r>
              <w:rPr>
                <w:rFonts w:hint="cs"/>
                <w:rtl/>
              </w:rPr>
              <w:t>بسیار بالا</w:t>
            </w:r>
          </w:p>
        </w:tc>
        <w:tc>
          <w:tcPr>
            <w:tcW w:w="2338" w:type="dxa"/>
          </w:tcPr>
          <w:p w14:paraId="1FBA73EB" w14:textId="43C14240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متوسط</w:t>
            </w:r>
          </w:p>
        </w:tc>
        <w:tc>
          <w:tcPr>
            <w:tcW w:w="2338" w:type="dxa"/>
          </w:tcPr>
          <w:p w14:paraId="4EFDD044" w14:textId="48A4EE04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بالا</w:t>
            </w:r>
          </w:p>
        </w:tc>
      </w:tr>
      <w:tr w:rsidR="00A25217" w:rsidRPr="00A25217" w14:paraId="5A0585C4" w14:textId="77777777" w:rsidTr="00BC57E2">
        <w:tc>
          <w:tcPr>
            <w:tcW w:w="2337" w:type="dxa"/>
          </w:tcPr>
          <w:p w14:paraId="49BEB80C" w14:textId="2470C445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</w:rPr>
              <w:t>کاربرد</w:t>
            </w:r>
          </w:p>
        </w:tc>
        <w:tc>
          <w:tcPr>
            <w:tcW w:w="2337" w:type="dxa"/>
          </w:tcPr>
          <w:p w14:paraId="34A7883D" w14:textId="73784CF4" w:rsidR="00A25217" w:rsidRDefault="00A25217" w:rsidP="007B2FF6">
            <w:pPr>
              <w:rPr>
                <w:rFonts w:hint="cs"/>
                <w:rtl/>
              </w:rPr>
            </w:pPr>
            <w:r w:rsidRPr="00A25217">
              <w:rPr>
                <w:rtl/>
              </w:rPr>
              <w:t>پروژه‌ها</w:t>
            </w:r>
            <w:r w:rsidRPr="00A25217">
              <w:rPr>
                <w:rFonts w:hint="cs"/>
                <w:rtl/>
              </w:rPr>
              <w:t>ی</w:t>
            </w:r>
            <w:r w:rsidRPr="00A25217">
              <w:rPr>
                <w:rtl/>
              </w:rPr>
              <w:t xml:space="preserve"> متوسط و بزرگ</w:t>
            </w:r>
            <w:r w:rsidRPr="00A25217">
              <w:rPr>
                <w:rtl/>
              </w:rPr>
              <w:tab/>
            </w:r>
          </w:p>
        </w:tc>
        <w:tc>
          <w:tcPr>
            <w:tcW w:w="2338" w:type="dxa"/>
          </w:tcPr>
          <w:p w14:paraId="1A226ADF" w14:textId="54A12448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سطح سازمان</w:t>
            </w:r>
            <w:r w:rsidRPr="00A25217">
              <w:rPr>
                <w:rFonts w:hint="cs"/>
                <w:rtl/>
                <w:lang w:bidi="ar-SA"/>
              </w:rPr>
              <w:t>ی</w:t>
            </w:r>
          </w:p>
        </w:tc>
        <w:tc>
          <w:tcPr>
            <w:tcW w:w="2338" w:type="dxa"/>
          </w:tcPr>
          <w:p w14:paraId="356AB744" w14:textId="4B8D88FC" w:rsidR="00A25217" w:rsidRPr="00A25217" w:rsidRDefault="00A25217" w:rsidP="007B2FF6">
            <w:pPr>
              <w:rPr>
                <w:rtl/>
              </w:rPr>
            </w:pPr>
            <w:r w:rsidRPr="00A25217">
              <w:rPr>
                <w:rtl/>
                <w:lang w:bidi="ar-SA"/>
              </w:rPr>
              <w:t>پروژه‌ها</w:t>
            </w:r>
            <w:r w:rsidRPr="00A25217">
              <w:rPr>
                <w:rFonts w:hint="cs"/>
                <w:rtl/>
                <w:lang w:bidi="ar-SA"/>
              </w:rPr>
              <w:t>ی</w:t>
            </w:r>
            <w:r w:rsidRPr="00A25217">
              <w:rPr>
                <w:rtl/>
                <w:lang w:bidi="ar-SA"/>
              </w:rPr>
              <w:t xml:space="preserve"> کوچک و متوسط</w:t>
            </w:r>
          </w:p>
        </w:tc>
      </w:tr>
    </w:tbl>
    <w:p w14:paraId="0AA84E5F" w14:textId="2F358B7A" w:rsidR="00BC57E2" w:rsidRDefault="00BC57E2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نمونه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کد</w:t>
      </w:r>
      <w:r w:rsidRPr="00A25217">
        <w:rPr>
          <w:rtl/>
        </w:rPr>
        <w:t xml:space="preserve">: </w:t>
      </w:r>
      <w:r w:rsidRPr="00A25217">
        <w:rPr>
          <w:rFonts w:ascii="IRANSansWeb(FaNum) Light" w:hAnsi="IRANSansWeb(FaNum) Light" w:hint="cs"/>
          <w:rtl/>
        </w:rPr>
        <w:t>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 </w:t>
      </w:r>
      <w:r w:rsidRPr="00A25217"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F6" w14:paraId="7E444C70" w14:textId="77777777" w:rsidTr="007B2FF6">
        <w:tc>
          <w:tcPr>
            <w:tcW w:w="9350" w:type="dxa"/>
            <w:shd w:val="clear" w:color="auto" w:fill="E2EFD9" w:themeFill="accent6" w:themeFillTint="33"/>
          </w:tcPr>
          <w:p w14:paraId="68BFD9AF" w14:textId="77777777" w:rsidR="007B2FF6" w:rsidRPr="007B2FF6" w:rsidRDefault="007B2FF6" w:rsidP="00B37C04">
            <w:pPr>
              <w:pStyle w:val="code"/>
            </w:pPr>
            <w:r w:rsidRPr="007B2FF6">
              <w:t>import React from 'react';</w:t>
            </w:r>
          </w:p>
          <w:p w14:paraId="230EF800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104CE148" w14:textId="77777777" w:rsidR="007B2FF6" w:rsidRPr="007B2FF6" w:rsidRDefault="007B2FF6" w:rsidP="00B37C04">
            <w:pPr>
              <w:pStyle w:val="code"/>
            </w:pPr>
            <w:r w:rsidRPr="007B2FF6">
              <w:t>function Welcome(props) {</w:t>
            </w:r>
          </w:p>
          <w:p w14:paraId="706B535B" w14:textId="77777777" w:rsidR="007B2FF6" w:rsidRPr="007B2FF6" w:rsidRDefault="007B2FF6" w:rsidP="00B37C04">
            <w:pPr>
              <w:pStyle w:val="code"/>
            </w:pPr>
            <w:r w:rsidRPr="007B2FF6">
              <w:t xml:space="preserve">  return &lt;h1&gt;Hello, {props.name}!&lt;/h1&gt;;</w:t>
            </w:r>
          </w:p>
          <w:p w14:paraId="6069BFD8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>}</w:t>
            </w:r>
          </w:p>
          <w:p w14:paraId="53F1AFFD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5BF91916" w14:textId="79F953AD" w:rsidR="007B2FF6" w:rsidRDefault="007B2FF6" w:rsidP="00B37C04">
            <w:pPr>
              <w:pStyle w:val="code"/>
            </w:pPr>
            <w:r w:rsidRPr="007B2FF6">
              <w:lastRenderedPageBreak/>
              <w:t>export default Welcome;</w:t>
            </w:r>
          </w:p>
        </w:tc>
      </w:tr>
    </w:tbl>
    <w:p w14:paraId="223970A3" w14:textId="77777777" w:rsidR="007B2FF6" w:rsidRPr="00A25217" w:rsidRDefault="007B2FF6" w:rsidP="007B2FF6">
      <w:pPr>
        <w:bidi w:val="0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FF6" w14:paraId="3107C78C" w14:textId="77777777" w:rsidTr="007B2FF6">
        <w:tc>
          <w:tcPr>
            <w:tcW w:w="9350" w:type="dxa"/>
            <w:shd w:val="clear" w:color="auto" w:fill="E2EFD9" w:themeFill="accent6" w:themeFillTint="33"/>
          </w:tcPr>
          <w:p w14:paraId="6B6759B9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 xml:space="preserve">// </w:t>
            </w:r>
            <w:r w:rsidRPr="007B2FF6">
              <w:rPr>
                <w:rtl/>
              </w:rPr>
              <w:t>استفاده از کامپوننت</w:t>
            </w:r>
          </w:p>
          <w:p w14:paraId="76EA0557" w14:textId="77777777" w:rsidR="007B2FF6" w:rsidRPr="007B2FF6" w:rsidRDefault="007B2FF6" w:rsidP="00B37C04">
            <w:pPr>
              <w:pStyle w:val="code"/>
            </w:pPr>
            <w:r w:rsidRPr="007B2FF6">
              <w:t>import Welcome from './Welcome';</w:t>
            </w:r>
          </w:p>
          <w:p w14:paraId="0ADBD39E" w14:textId="77777777" w:rsidR="007B2FF6" w:rsidRPr="007B2FF6" w:rsidRDefault="007B2FF6" w:rsidP="00B37C04">
            <w:pPr>
              <w:pStyle w:val="code"/>
              <w:rPr>
                <w:rtl/>
              </w:rPr>
            </w:pPr>
          </w:p>
          <w:p w14:paraId="2E52155D" w14:textId="77777777" w:rsidR="007B2FF6" w:rsidRPr="007B2FF6" w:rsidRDefault="007B2FF6" w:rsidP="00B37C04">
            <w:pPr>
              <w:pStyle w:val="code"/>
            </w:pPr>
            <w:r w:rsidRPr="007B2FF6">
              <w:t>function App() {</w:t>
            </w:r>
          </w:p>
          <w:p w14:paraId="1E0A56C5" w14:textId="77777777" w:rsidR="007B2FF6" w:rsidRPr="007B2FF6" w:rsidRDefault="007B2FF6" w:rsidP="00B37C04">
            <w:pPr>
              <w:pStyle w:val="code"/>
            </w:pPr>
            <w:r w:rsidRPr="007B2FF6">
              <w:t xml:space="preserve">  return (</w:t>
            </w:r>
          </w:p>
          <w:p w14:paraId="0DAF9012" w14:textId="77777777" w:rsidR="007B2FF6" w:rsidRPr="007B2FF6" w:rsidRDefault="007B2FF6" w:rsidP="00B37C04">
            <w:pPr>
              <w:pStyle w:val="code"/>
            </w:pPr>
            <w:r w:rsidRPr="007B2FF6">
              <w:t xml:space="preserve">    &lt;div&gt;</w:t>
            </w:r>
          </w:p>
          <w:p w14:paraId="2336C77A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name="Sara" /&gt;</w:t>
            </w:r>
          </w:p>
          <w:p w14:paraId="078F4AFF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name="Cahal" /&gt;</w:t>
            </w:r>
          </w:p>
          <w:p w14:paraId="1F3CCA8B" w14:textId="77777777" w:rsidR="007B2FF6" w:rsidRPr="007B2FF6" w:rsidRDefault="007B2FF6" w:rsidP="00B37C04">
            <w:pPr>
              <w:pStyle w:val="code"/>
            </w:pPr>
            <w:r w:rsidRPr="007B2FF6">
              <w:t xml:space="preserve">      &lt;Welcome name="Edite" /&gt;</w:t>
            </w:r>
          </w:p>
          <w:p w14:paraId="7A32E8EB" w14:textId="77777777" w:rsidR="007B2FF6" w:rsidRPr="007B2FF6" w:rsidRDefault="007B2FF6" w:rsidP="00B37C04">
            <w:pPr>
              <w:pStyle w:val="code"/>
            </w:pPr>
            <w:r w:rsidRPr="007B2FF6">
              <w:t xml:space="preserve">    &lt;/div&gt;</w:t>
            </w:r>
          </w:p>
          <w:p w14:paraId="0E1E88F1" w14:textId="77777777" w:rsidR="007B2FF6" w:rsidRPr="007B2FF6" w:rsidRDefault="007B2FF6" w:rsidP="00B37C04">
            <w:pPr>
              <w:pStyle w:val="code"/>
              <w:rPr>
                <w:rtl/>
              </w:rPr>
            </w:pPr>
            <w:r w:rsidRPr="007B2FF6">
              <w:t xml:space="preserve">  );</w:t>
            </w:r>
          </w:p>
          <w:p w14:paraId="3851B133" w14:textId="44784BE9" w:rsidR="007B2FF6" w:rsidRDefault="007B2FF6" w:rsidP="00B37C04">
            <w:pPr>
              <w:pStyle w:val="code"/>
            </w:pPr>
            <w:r w:rsidRPr="007B2FF6">
              <w:t>}</w:t>
            </w:r>
          </w:p>
        </w:tc>
      </w:tr>
    </w:tbl>
    <w:p w14:paraId="75D356B2" w14:textId="77777777" w:rsidR="00BC57E2" w:rsidRDefault="00BC57E2" w:rsidP="007B2FF6"/>
    <w:p w14:paraId="5970DC11" w14:textId="4004CBE1" w:rsidR="00BC57E2" w:rsidRPr="00A25217" w:rsidRDefault="00BC57E2" w:rsidP="00767473">
      <w:pPr>
        <w:pStyle w:val="Heading2"/>
        <w:rPr>
          <w:rtl/>
        </w:rPr>
      </w:pP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آمار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محبوب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React</w:t>
      </w:r>
    </w:p>
    <w:p w14:paraId="59B758FB" w14:textId="46C0BD26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 فرانت‌اند: بر اساس نظرسنج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Stack Overflow 2023</w:t>
      </w:r>
    </w:p>
    <w:p w14:paraId="69DD8918" w14:textId="6B253AEF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استفاده در شرکت‌ها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بزرگ: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نستاگرام،</w:t>
      </w:r>
      <w:r w:rsidRPr="00A25217">
        <w:rPr>
          <w:rtl/>
        </w:rPr>
        <w:t xml:space="preserve">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کس،</w:t>
      </w:r>
      <w:r w:rsidRPr="00A25217">
        <w:rPr>
          <w:rtl/>
        </w:rPr>
        <w:t xml:space="preserve"> </w:t>
      </w:r>
      <w:r w:rsidRPr="00A25217">
        <w:t>Airbnb</w:t>
      </w:r>
    </w:p>
    <w:p w14:paraId="72E15DD8" w14:textId="0E52E4C1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 بازار کار عال</w:t>
      </w:r>
      <w:r w:rsidRPr="00A25217">
        <w:rPr>
          <w:rFonts w:hint="cs"/>
          <w:rtl/>
        </w:rPr>
        <w:t>ی</w:t>
      </w:r>
      <w:r w:rsidRPr="00A25217">
        <w:rPr>
          <w:rtl/>
        </w:rPr>
        <w:t>: 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</w:t>
      </w:r>
      <w:r w:rsidRPr="00A25217">
        <w:rPr>
          <w:rtl/>
        </w:rPr>
        <w:t xml:space="preserve"> از ۴۰٪ از آگه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شغل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فرانت‌اند 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ازمند</w:t>
      </w:r>
      <w:r w:rsidRPr="00A25217">
        <w:rPr>
          <w:rtl/>
        </w:rPr>
        <w:t xml:space="preserve"> </w:t>
      </w:r>
      <w:r w:rsidRPr="00A25217">
        <w:t>React</w:t>
      </w:r>
    </w:p>
    <w:p w14:paraId="524182E4" w14:textId="771A8C86" w:rsidR="00BC57E2" w:rsidRPr="00A25217" w:rsidRDefault="00BC57E2" w:rsidP="00767473">
      <w:pPr>
        <w:pStyle w:val="Heading3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جمع‌بند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چرا </w:t>
      </w:r>
      <w:r w:rsidRPr="00A25217">
        <w:t>React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</w:t>
      </w:r>
      <w:r w:rsidRPr="00A25217">
        <w:rPr>
          <w:rtl/>
        </w:rPr>
        <w:t xml:space="preserve"> بگ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م؟</w:t>
      </w:r>
    </w:p>
    <w:p w14:paraId="364745C9" w14:textId="5BA7AC2A" w:rsidR="00BC57E2" w:rsidRPr="00A25217" w:rsidRDefault="00BC57E2" w:rsidP="007B2FF6">
      <w:pPr>
        <w:rPr>
          <w:rtl/>
        </w:rPr>
      </w:pPr>
      <w:r w:rsidRPr="00A25217">
        <w:rPr>
          <w:rtl/>
        </w:rPr>
        <w:t>1. تقاضا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بازار کار بالا</w:t>
      </w:r>
    </w:p>
    <w:p w14:paraId="674D0B81" w14:textId="1DDABBD2" w:rsidR="00BC57E2" w:rsidRPr="00A25217" w:rsidRDefault="00BC57E2" w:rsidP="007B2FF6">
      <w:pPr>
        <w:rPr>
          <w:rtl/>
        </w:rPr>
      </w:pPr>
      <w:r w:rsidRPr="00A25217">
        <w:rPr>
          <w:rtl/>
        </w:rPr>
        <w:t xml:space="preserve">2.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نسبتاً آسان</w:t>
      </w:r>
    </w:p>
    <w:p w14:paraId="11BF4BC0" w14:textId="130973E7" w:rsidR="00BC57E2" w:rsidRPr="00A25217" w:rsidRDefault="00BC57E2" w:rsidP="007B2FF6">
      <w:pPr>
        <w:rPr>
          <w:rtl/>
        </w:rPr>
      </w:pPr>
      <w:r w:rsidRPr="00A25217">
        <w:rPr>
          <w:rtl/>
        </w:rPr>
        <w:t>3.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قدرت</w:t>
      </w:r>
    </w:p>
    <w:p w14:paraId="72C9D033" w14:textId="67CA6D89" w:rsidR="00BC57E2" w:rsidRPr="00A25217" w:rsidRDefault="00BC57E2" w:rsidP="007B2FF6">
      <w:pPr>
        <w:rPr>
          <w:rtl/>
        </w:rPr>
      </w:pPr>
      <w:r w:rsidRPr="00A25217">
        <w:rPr>
          <w:rtl/>
        </w:rPr>
        <w:t>4. اکوس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ستم</w:t>
      </w:r>
      <w:r w:rsidRPr="00A25217">
        <w:rPr>
          <w:rtl/>
        </w:rPr>
        <w:t xml:space="preserve"> غن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جامعه فعال</w:t>
      </w:r>
    </w:p>
    <w:p w14:paraId="4345315C" w14:textId="011BE85B" w:rsidR="00BC57E2" w:rsidRPr="00A25217" w:rsidRDefault="00BC57E2" w:rsidP="007B2FF6">
      <w:pPr>
        <w:rPr>
          <w:rtl/>
        </w:rPr>
      </w:pPr>
      <w:r w:rsidRPr="00A25217">
        <w:rPr>
          <w:rtl/>
        </w:rPr>
        <w:t>5.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استفاده در پلتفرم‌ها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مختلف</w:t>
      </w:r>
    </w:p>
    <w:p w14:paraId="50836193" w14:textId="77777777" w:rsidR="00BC57E2" w:rsidRPr="00A25217" w:rsidRDefault="00BC57E2" w:rsidP="007B2FF6">
      <w:pPr>
        <w:rPr>
          <w:rtl/>
        </w:rPr>
      </w:pPr>
    </w:p>
    <w:p w14:paraId="5B43255C" w14:textId="10ADAD4C" w:rsidR="00BC57E2" w:rsidRPr="00A25217" w:rsidRDefault="00BC57E2" w:rsidP="007B2FF6">
      <w:pPr>
        <w:rPr>
          <w:rtl/>
        </w:rPr>
      </w:pPr>
    </w:p>
    <w:p w14:paraId="39FD15E9" w14:textId="77777777" w:rsidR="00BC57E2" w:rsidRPr="00A25217" w:rsidRDefault="00BC57E2" w:rsidP="007B2FF6">
      <w:pPr>
        <w:rPr>
          <w:rtl/>
        </w:rPr>
      </w:pPr>
    </w:p>
    <w:p w14:paraId="625F1D12" w14:textId="3434A193" w:rsidR="00BC57E2" w:rsidRPr="00A25217" w:rsidRDefault="00BC57E2" w:rsidP="007B2FF6">
      <w:pPr>
        <w:rPr>
          <w:rFonts w:ascii="Segoe UI Emoji" w:hAnsi="Segoe UI Emoji" w:cs="Segoe UI Emoji"/>
          <w:rtl/>
        </w:rPr>
      </w:pPr>
      <w:r w:rsidRPr="00A25217">
        <w:rPr>
          <w:rFonts w:hint="eastAsia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به دانشجو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کمک کند تا درک روشن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انتخاب آن به عنوان تکنولوژ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اصل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دوره به دست آورند. در جلسات بعد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به صورت عمل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 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با </w:t>
      </w:r>
      <w:r w:rsidRPr="00A25217">
        <w:t>Vite</w:t>
      </w:r>
      <w:r w:rsidRPr="00A25217">
        <w:rPr>
          <w:rtl/>
        </w:rPr>
        <w:t xml:space="preserve"> آشنا خواه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</w:t>
      </w:r>
      <w:r w:rsidRPr="00A25217">
        <w:rPr>
          <w:rtl/>
        </w:rPr>
        <w:t xml:space="preserve"> شد! </w:t>
      </w:r>
    </w:p>
    <w:p w14:paraId="4FBADD5E" w14:textId="77777777" w:rsidR="00BC57E2" w:rsidRPr="00A25217" w:rsidRDefault="00BC57E2" w:rsidP="007B2FF6">
      <w:pPr>
        <w:rPr>
          <w:rtl/>
        </w:rPr>
      </w:pPr>
    </w:p>
    <w:p w14:paraId="28906C91" w14:textId="08D2A6F3" w:rsidR="00741D97" w:rsidRPr="007B2FF6" w:rsidRDefault="00741D97" w:rsidP="00767473">
      <w:pPr>
        <w:pStyle w:val="Heading1"/>
        <w:rPr>
          <w:rtl/>
        </w:rPr>
      </w:pPr>
      <w:bookmarkStart w:id="2" w:name="_تاریخچه_و_فلسفه"/>
      <w:bookmarkEnd w:id="2"/>
      <w:r w:rsidRPr="007B2FF6">
        <w:rPr>
          <w:rtl/>
        </w:rPr>
        <w:t>تار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خچه</w:t>
      </w:r>
      <w:r w:rsidRPr="007B2FF6">
        <w:rPr>
          <w:rtl/>
        </w:rPr>
        <w:t xml:space="preserve"> و فلسفه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جاد</w:t>
      </w:r>
      <w:r w:rsidRPr="007B2FF6">
        <w:rPr>
          <w:rtl/>
        </w:rPr>
        <w:t xml:space="preserve"> </w:t>
      </w:r>
      <w:r w:rsidRPr="007B2FF6">
        <w:t>React</w:t>
      </w:r>
    </w:p>
    <w:p w14:paraId="47A1BC0F" w14:textId="71DDFF8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توسط جردن واک: </w:t>
      </w:r>
      <w:r w:rsidRPr="00A25217">
        <w:t>React</w:t>
      </w:r>
      <w:r w:rsidRPr="00A25217">
        <w:rPr>
          <w:rtl/>
        </w:rPr>
        <w:t xml:space="preserve"> در سال ۲۰۱۱ توسط جردن واک (</w:t>
      </w:r>
      <w:r w:rsidRPr="00A25217">
        <w:t>Jordan Walke</w:t>
      </w:r>
      <w:r w:rsidRPr="00A25217">
        <w:rPr>
          <w:rtl/>
        </w:rPr>
        <w:t>)، مهندس نرم‌افزار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توسعه داده شد. او از </w:t>
      </w:r>
      <w:r w:rsidRPr="00A25217">
        <w:t>XHP</w:t>
      </w:r>
      <w:r w:rsidRPr="00A25217">
        <w:rPr>
          <w:rtl/>
        </w:rPr>
        <w:t xml:space="preserve"> (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چارچوب </w:t>
      </w:r>
      <w:r w:rsidRPr="00A25217">
        <w:t>HTML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PHP</w:t>
      </w:r>
      <w:r w:rsidRPr="00A25217">
        <w:rPr>
          <w:rtl/>
        </w:rPr>
        <w:t>) الهام گرفت و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با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ارائه کرد.</w:t>
      </w:r>
    </w:p>
    <w:p w14:paraId="22B86CEF" w14:textId="6CA0730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استقرار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اول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بار در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خبر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در سال ۲۰۱۱ و سپس در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</w:t>
      </w:r>
      <w:r w:rsidRPr="00A25217">
        <w:rPr>
          <w:rtl/>
        </w:rPr>
        <w:t xml:space="preserve"> در سال ۲۰۱۲ مورد استفاده قرار گرفت.</w:t>
      </w:r>
    </w:p>
    <w:p w14:paraId="1837CC5E" w14:textId="049EA5E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منبع‌گذار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عموم</w:t>
      </w:r>
      <w:r w:rsidRPr="00A25217">
        <w:rPr>
          <w:rFonts w:hint="cs"/>
          <w:rtl/>
        </w:rPr>
        <w:t>ی</w:t>
      </w:r>
      <w:r w:rsidRPr="00A25217">
        <w:rPr>
          <w:rtl/>
        </w:rPr>
        <w:t>: در سال ۲۰۱۳،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را به صورت متن‌باز (</w:t>
      </w:r>
      <w:r w:rsidRPr="00A25217">
        <w:t>opensource</w:t>
      </w:r>
      <w:r w:rsidRPr="00A25217">
        <w:rPr>
          <w:rtl/>
        </w:rPr>
        <w:t xml:space="preserve">) در کنفرانس </w:t>
      </w:r>
      <w:r w:rsidRPr="00A25217">
        <w:t>JSConf US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کرد.</w:t>
      </w:r>
    </w:p>
    <w:p w14:paraId="2FA7E6D3" w14:textId="554E588B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انتشار </w:t>
      </w:r>
      <w:r w:rsidRPr="00A25217">
        <w:t>React Native</w:t>
      </w:r>
      <w:r w:rsidRPr="00A25217">
        <w:rPr>
          <w:rtl/>
        </w:rPr>
        <w:t>: در سال ۲۰۱۵،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 Native</w:t>
      </w:r>
      <w:r w:rsidRPr="00A25217">
        <w:rPr>
          <w:rtl/>
        </w:rPr>
        <w:t xml:space="preserve"> را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 که امکان توسعه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بوم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Android</w:t>
      </w:r>
      <w:r w:rsidRPr="00A25217">
        <w:rPr>
          <w:rtl/>
        </w:rPr>
        <w:t xml:space="preserve"> و </w:t>
      </w:r>
      <w:r w:rsidRPr="00A25217">
        <w:t>iOS</w:t>
      </w:r>
      <w:r w:rsidRPr="00A25217">
        <w:rPr>
          <w:rtl/>
        </w:rPr>
        <w:t xml:space="preserve">) با استفاده از </w:t>
      </w:r>
      <w:r w:rsidRPr="00A25217">
        <w:t>React</w:t>
      </w:r>
      <w:r w:rsidRPr="00A25217">
        <w:rPr>
          <w:rtl/>
        </w:rPr>
        <w:t xml:space="preserve"> را فراهم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574EFABA" w14:textId="39A7A1FD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 Fiber</w:t>
      </w:r>
      <w:r w:rsidRPr="00A25217">
        <w:rPr>
          <w:rtl/>
        </w:rPr>
        <w:t>: در سال ۲۰۱۷،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</w:t>
      </w:r>
      <w:r w:rsidRPr="00A25217">
        <w:rPr>
          <w:rtl/>
        </w:rPr>
        <w:t xml:space="preserve"> </w:t>
      </w:r>
      <w:r w:rsidRPr="00A25217">
        <w:t>React Fiber</w:t>
      </w:r>
      <w:r w:rsidRPr="00A25217">
        <w:rPr>
          <w:rtl/>
        </w:rPr>
        <w:t xml:space="preserve"> را به عنوان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موتور رندر جد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tl/>
        </w:rPr>
        <w:t xml:space="preserve"> معرف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کرد که بهبودها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توجه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عملکرد و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کرد.</w:t>
      </w:r>
    </w:p>
    <w:p w14:paraId="019138A3" w14:textId="1E7A0843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فلسفه</w:t>
      </w:r>
      <w:r w:rsidRPr="00A25217">
        <w:rPr>
          <w:rtl/>
        </w:rPr>
        <w:t xml:space="preserve"> </w:t>
      </w:r>
      <w:r w:rsidRPr="00A25217">
        <w:rPr>
          <w:rFonts w:ascii="IRANSansWeb(FaNum) Light" w:hAnsi="IRANSansWeb(FaNum) Light" w:hint="cs"/>
          <w:rtl/>
        </w:rPr>
        <w:t>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</w:t>
      </w:r>
      <w:r w:rsidRPr="00A25217">
        <w:t>React</w:t>
      </w:r>
    </w:p>
    <w:p w14:paraId="338D324E" w14:textId="2B71C96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کارآمد رابط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>: هدف اصل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>، حل مشکلات مربوط به مد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</w:t>
      </w:r>
      <w:r w:rsidRPr="00A25217">
        <w:t>DOM</w:t>
      </w:r>
      <w:r w:rsidRPr="00A25217">
        <w:rPr>
          <w:rtl/>
        </w:rPr>
        <w:t xml:space="preserve"> در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بود.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مکرر در </w:t>
      </w:r>
      <w:r w:rsidRPr="00A25217">
        <w:t>DOM</w:t>
      </w:r>
      <w:r w:rsidRPr="00A25217">
        <w:rPr>
          <w:rtl/>
        </w:rPr>
        <w:t xml:space="preserve"> واقع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باعث کاهش عملکرد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شد،</w:t>
      </w:r>
      <w:r w:rsidRPr="00A25217">
        <w:rPr>
          <w:rtl/>
        </w:rPr>
        <w:t xml:space="preserve"> </w:t>
      </w:r>
      <w:r w:rsidRPr="00A25217">
        <w:rPr>
          <w:rtl/>
        </w:rPr>
        <w:lastRenderedPageBreak/>
        <w:t>بنابرا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از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(</w:t>
      </w:r>
      <w:r w:rsidRPr="00A25217">
        <w:t>Virtual DOM</w:t>
      </w:r>
      <w:r w:rsidRPr="00A25217">
        <w:rPr>
          <w:rtl/>
        </w:rPr>
        <w:t>) استفاده کرد تا تنها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رکرده</w:t>
      </w:r>
      <w:r w:rsidRPr="00A25217">
        <w:rPr>
          <w:rtl/>
        </w:rPr>
        <w:t xml:space="preserve"> را به روز رسا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کند و عملکرد را بهبود بخشد.</w:t>
      </w:r>
    </w:p>
    <w:p w14:paraId="4ACF9647" w14:textId="47475BF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استفاده از کامپوننت‌ها: </w:t>
      </w:r>
      <w:r w:rsidRPr="00A25217">
        <w:t>React</w:t>
      </w:r>
      <w:r w:rsidRPr="00A25217">
        <w:rPr>
          <w:rtl/>
        </w:rPr>
        <w:t xml:space="preserve"> بر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کامپوننت‌ها (</w:t>
      </w:r>
      <w:r w:rsidRPr="00A25217">
        <w:t>Components</w:t>
      </w:r>
      <w:r w:rsidRPr="00A25217">
        <w:rPr>
          <w:rtl/>
        </w:rPr>
        <w:t>) ساخته شده است.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کامپوننت‌ها قابل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ت</w:t>
      </w:r>
      <w:r w:rsidRPr="00A25217">
        <w:rPr>
          <w:rtl/>
        </w:rPr>
        <w:t xml:space="preserve"> استفاده مجدد دارند و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چ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ده</w:t>
      </w:r>
      <w:r w:rsidRPr="00A25217">
        <w:rPr>
          <w:rtl/>
        </w:rPr>
        <w:t xml:space="preserve"> را آسان‌تر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18C507A0" w14:textId="4719064A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از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داده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ک‌طرفه</w:t>
      </w:r>
      <w:r w:rsidRPr="00A25217">
        <w:rPr>
          <w:rtl/>
        </w:rPr>
        <w:t xml:space="preserve"> (</w:t>
      </w:r>
      <w:r w:rsidRPr="00A25217">
        <w:t>OneWay Data Binding</w:t>
      </w:r>
      <w:r w:rsidRPr="00A25217">
        <w:rPr>
          <w:rtl/>
        </w:rPr>
        <w:t>)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باعث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شود</w:t>
      </w:r>
      <w:r w:rsidRPr="00A25217">
        <w:rPr>
          <w:rtl/>
        </w:rPr>
        <w:t xml:space="preserve"> داده‌ها تنها در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جهت جر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ان</w:t>
      </w:r>
      <w:r w:rsidRPr="00A25217">
        <w:rPr>
          <w:rtl/>
        </w:rPr>
        <w:t xml:space="preserve">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ابند</w:t>
      </w:r>
      <w:r w:rsidRPr="00A25217">
        <w:rPr>
          <w:rtl/>
        </w:rPr>
        <w:t xml:space="preserve"> و اشکال‌زدا</w:t>
      </w:r>
      <w:r w:rsidRPr="00A25217">
        <w:rPr>
          <w:rFonts w:hint="cs"/>
          <w:rtl/>
        </w:rPr>
        <w:t>یی</w:t>
      </w:r>
      <w:r w:rsidRPr="00A25217">
        <w:rPr>
          <w:rtl/>
        </w:rPr>
        <w:t xml:space="preserve"> و پ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ش‌ب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رفتار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</w:t>
      </w:r>
      <w:r w:rsidRPr="00A25217">
        <w:rPr>
          <w:rtl/>
        </w:rPr>
        <w:t xml:space="preserve"> آسان‌تر شود.</w:t>
      </w:r>
    </w:p>
    <w:p w14:paraId="59C232D4" w14:textId="26132325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سادگ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آسان: </w:t>
      </w:r>
      <w:r w:rsidRPr="00A25217">
        <w:t>React</w:t>
      </w:r>
      <w:r w:rsidRPr="00A25217">
        <w:rPr>
          <w:rtl/>
        </w:rPr>
        <w:t xml:space="preserve"> به گونه‌ا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طراح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شده که ساده و قابل درک باشد. توسعه‌دهندگان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توانند</w:t>
      </w:r>
      <w:r w:rsidRPr="00A25217">
        <w:rPr>
          <w:rtl/>
        </w:rPr>
        <w:t xml:space="preserve"> با دانش پا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و </w:t>
      </w:r>
      <w:r w:rsidRPr="00A25217">
        <w:t>CSS</w:t>
      </w:r>
      <w:r w:rsidRPr="00A25217">
        <w:rPr>
          <w:rtl/>
        </w:rPr>
        <w:t xml:space="preserve">، از </w:t>
      </w:r>
      <w:r w:rsidRPr="00A25217">
        <w:t>React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استفاده کنند.</w:t>
      </w:r>
    </w:p>
    <w:p w14:paraId="0A24E794" w14:textId="4738094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تنها رو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</w:t>
      </w:r>
      <w:r w:rsidRPr="00A25217">
        <w:t>view</w:t>
      </w:r>
      <w:r w:rsidRPr="00A25217">
        <w:rPr>
          <w:rtl/>
        </w:rPr>
        <w:t xml:space="preserve"> تمرکز دارد و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با سا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کتابخانه‌ها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فر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مورک‌ها</w:t>
      </w:r>
      <w:r w:rsidRPr="00A25217">
        <w:rPr>
          <w:rtl/>
        </w:rPr>
        <w:t xml:space="preserve"> (مانند </w:t>
      </w:r>
      <w:r w:rsidRPr="00A25217">
        <w:t>Angular</w:t>
      </w:r>
      <w:r w:rsidRPr="00A25217">
        <w:rPr>
          <w:rtl/>
        </w:rPr>
        <w:t>) ترک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</w:t>
      </w:r>
      <w:r w:rsidRPr="00A25217">
        <w:rPr>
          <w:rtl/>
        </w:rPr>
        <w:t xml:space="preserve"> شود.</w:t>
      </w:r>
    </w:p>
    <w:p w14:paraId="63A553C7" w14:textId="622742DA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 </w:t>
      </w:r>
      <w:r w:rsidRPr="00A25217">
        <w:rPr>
          <w:rFonts w:ascii="IRANSansWeb(FaNum) Light" w:hAnsi="IRANSansWeb(FaNum) Light" w:hint="cs"/>
          <w:rtl/>
        </w:rPr>
        <w:t>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ژگ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د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</w:p>
    <w:p w14:paraId="099F54F7" w14:textId="31EEADC1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JSX: React</w:t>
      </w:r>
      <w:r w:rsidRPr="00A25217">
        <w:rPr>
          <w:rtl/>
        </w:rPr>
        <w:t xml:space="preserve"> از </w:t>
      </w:r>
      <w:r w:rsidRPr="00A25217">
        <w:t>JSX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که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tl/>
        </w:rPr>
        <w:t xml:space="preserve"> </w:t>
      </w:r>
      <w:r w:rsidRPr="00A25217">
        <w:t>syntax</w:t>
      </w:r>
      <w:r w:rsidRPr="00A25217">
        <w:rPr>
          <w:rtl/>
        </w:rPr>
        <w:t xml:space="preserve"> شب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ه</w:t>
      </w:r>
      <w:r w:rsidRPr="00A25217">
        <w:rPr>
          <w:rtl/>
        </w:rPr>
        <w:t xml:space="preserve"> به </w:t>
      </w:r>
      <w:r w:rsidRPr="00A25217">
        <w:t>HTML</w:t>
      </w:r>
      <w:r w:rsidRPr="00A25217">
        <w:rPr>
          <w:rtl/>
        </w:rPr>
        <w:t xml:space="preserve"> است و امکان نوشتن کدها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HTML</w:t>
      </w:r>
      <w:r w:rsidRPr="00A25217">
        <w:rPr>
          <w:rtl/>
        </w:rPr>
        <w:t xml:space="preserve"> را در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فراهم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408B2ED8" w14:textId="2C8CA180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با استفاده از </w:t>
      </w:r>
      <w:r w:rsidRPr="00A25217">
        <w:t>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تغ</w:t>
      </w:r>
      <w:r w:rsidRPr="00A25217">
        <w:rPr>
          <w:rFonts w:hint="cs"/>
          <w:rtl/>
        </w:rPr>
        <w:t>یی</w:t>
      </w:r>
      <w:r w:rsidRPr="00A25217">
        <w:rPr>
          <w:rFonts w:hint="eastAsia"/>
          <w:rtl/>
        </w:rPr>
        <w:t>رات</w:t>
      </w:r>
      <w:r w:rsidRPr="00A25217">
        <w:rPr>
          <w:rtl/>
        </w:rPr>
        <w:t xml:space="preserve"> را به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نه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 xml:space="preserve"> و تنها بخش‌ها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لازم را به روز رسان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کند</w:t>
      </w:r>
      <w:r w:rsidRPr="00A25217">
        <w:rPr>
          <w:rtl/>
        </w:rPr>
        <w:t>.</w:t>
      </w:r>
    </w:p>
    <w:p w14:paraId="3690E744" w14:textId="2A1C83EB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کامپوننت‌ها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قابل استفاده مجدد: کامپوننت‌ها در </w:t>
      </w:r>
      <w:r w:rsidRPr="00A25217">
        <w:t>React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توانند</w:t>
      </w:r>
      <w:r w:rsidRPr="00A25217">
        <w:rPr>
          <w:rtl/>
        </w:rPr>
        <w:t xml:space="preserve"> بارها استفاده شوند و توسعه را کارآمدتر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7004EA86" w14:textId="22FD8EBD" w:rsidR="00741D97" w:rsidRPr="00A25217" w:rsidRDefault="00741D97" w:rsidP="007B2FF6">
      <w:pPr>
        <w:rPr>
          <w:rtl/>
        </w:rPr>
      </w:pPr>
      <w:r w:rsidRPr="00A25217">
        <w:rPr>
          <w:rtl/>
        </w:rPr>
        <w:t xml:space="preserve"> پشت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سرور و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: </w:t>
      </w:r>
      <w:r w:rsidRPr="00A25217">
        <w:t>React</w:t>
      </w:r>
      <w:r w:rsidRPr="00A25217">
        <w:rPr>
          <w:rtl/>
        </w:rPr>
        <w:t xml:space="preserve">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تواند</w:t>
      </w:r>
      <w:r w:rsidRPr="00A25217">
        <w:rPr>
          <w:rtl/>
        </w:rPr>
        <w:t xml:space="preserve"> برا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ساخت اپل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شن‌ها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وب و موبا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(با </w:t>
      </w:r>
      <w:r w:rsidRPr="00A25217">
        <w:t>React Native</w:t>
      </w:r>
      <w:r w:rsidRPr="00A25217">
        <w:rPr>
          <w:rtl/>
        </w:rPr>
        <w:t>) استفاده شود.</w:t>
      </w:r>
    </w:p>
    <w:p w14:paraId="31F670D4" w14:textId="00751BD1" w:rsidR="00741D97" w:rsidRPr="00A25217" w:rsidRDefault="00741D97" w:rsidP="007B2FF6">
      <w:pPr>
        <w:rPr>
          <w:rtl/>
        </w:rPr>
      </w:pPr>
      <w:r w:rsidRPr="00A25217">
        <w:rPr>
          <w:rtl/>
        </w:rPr>
        <w:lastRenderedPageBreak/>
        <w:t xml:space="preserve">  </w:t>
      </w:r>
      <w:r w:rsidRPr="00A25217">
        <w:rPr>
          <w:rFonts w:ascii="IRANSansWeb(FaNum) Light" w:hAnsi="IRANSansWeb(FaNum) Light" w:hint="cs"/>
          <w:rtl/>
        </w:rPr>
        <w:t>تأث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بر توسعه وب</w:t>
      </w:r>
    </w:p>
    <w:p w14:paraId="52BD737C" w14:textId="77777777" w:rsidR="00741D97" w:rsidRPr="00A25217" w:rsidRDefault="00741D97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انقلاب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در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کرد و به دل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سادگ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عملکرد بالا و انعطاف‌پذ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،</w:t>
      </w:r>
      <w:r w:rsidRPr="00A25217">
        <w:rPr>
          <w:rtl/>
        </w:rPr>
        <w:t xml:space="preserve"> به 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محبوب‌تر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</w:t>
      </w:r>
      <w:r w:rsidRPr="00A25217">
        <w:rPr>
          <w:rtl/>
        </w:rPr>
        <w:t xml:space="preserve"> کتابخانه‌ها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جاوااسکر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پت</w:t>
      </w:r>
      <w:r w:rsidRPr="00A25217">
        <w:rPr>
          <w:rtl/>
        </w:rPr>
        <w:t xml:space="preserve"> تبد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شد. بس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از شرکت‌ها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بزرگ مانند ف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سبوک،</w:t>
      </w:r>
      <w:r w:rsidRPr="00A25217">
        <w:rPr>
          <w:rtl/>
        </w:rPr>
        <w:t xml:space="preserve">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نستاگرام،</w:t>
      </w:r>
      <w:r w:rsidRPr="00A25217">
        <w:rPr>
          <w:rtl/>
        </w:rPr>
        <w:t xml:space="preserve"> نتفل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کس</w:t>
      </w:r>
      <w:r w:rsidRPr="00A25217">
        <w:rPr>
          <w:rtl/>
        </w:rPr>
        <w:t xml:space="preserve"> و </w:t>
      </w:r>
      <w:r w:rsidRPr="00A25217">
        <w:t>Airbnb</w:t>
      </w:r>
      <w:r w:rsidRPr="00A25217">
        <w:rPr>
          <w:rtl/>
        </w:rPr>
        <w:t xml:space="preserve"> از </w:t>
      </w:r>
      <w:r w:rsidRPr="00A25217">
        <w:t>React</w:t>
      </w:r>
      <w:r w:rsidRPr="00A25217">
        <w:rPr>
          <w:rtl/>
        </w:rPr>
        <w:t xml:space="preserve"> استفاده م</w:t>
      </w:r>
      <w:r w:rsidRPr="00A25217">
        <w:rPr>
          <w:rFonts w:hint="cs"/>
          <w:rtl/>
        </w:rPr>
        <w:t>ی‌</w:t>
      </w:r>
      <w:r w:rsidRPr="00A25217">
        <w:rPr>
          <w:rFonts w:hint="eastAsia"/>
          <w:rtl/>
        </w:rPr>
        <w:t>کنند</w:t>
      </w:r>
      <w:r w:rsidRPr="00A25217">
        <w:rPr>
          <w:rtl/>
        </w:rPr>
        <w:t>.</w:t>
      </w:r>
    </w:p>
    <w:p w14:paraId="4127BBBE" w14:textId="54B84C12" w:rsidR="00741D97" w:rsidRPr="00A25217" w:rsidRDefault="00741D97" w:rsidP="00767473">
      <w:pPr>
        <w:pStyle w:val="Heading2"/>
        <w:rPr>
          <w:rtl/>
        </w:rPr>
      </w:pPr>
      <w:r w:rsidRPr="00A25217">
        <w:rPr>
          <w:rtl/>
        </w:rPr>
        <w:t xml:space="preserve"> جمع‌بند</w:t>
      </w:r>
      <w:r w:rsidRPr="00A25217">
        <w:rPr>
          <w:rFonts w:hint="cs"/>
          <w:rtl/>
        </w:rPr>
        <w:t>ی</w:t>
      </w:r>
    </w:p>
    <w:p w14:paraId="4F6EACFE" w14:textId="2C5A4C47" w:rsidR="00741D97" w:rsidRDefault="00741D97" w:rsidP="007B2FF6">
      <w:pPr>
        <w:rPr>
          <w:rtl/>
        </w:rPr>
      </w:pPr>
      <w:r w:rsidRPr="00A25217">
        <w:t>React</w:t>
      </w:r>
      <w:r w:rsidRPr="00A25217">
        <w:rPr>
          <w:rtl/>
        </w:rPr>
        <w:t xml:space="preserve"> با هدف ساده‌ساز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توسعه رابط‌ها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کاربر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پو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ا</w:t>
      </w:r>
      <w:r w:rsidRPr="00A25217">
        <w:rPr>
          <w:rtl/>
        </w:rPr>
        <w:t xml:space="preserve"> و بهبود عملکرد </w:t>
      </w:r>
      <w:r w:rsidRPr="00A25217">
        <w:t>through DOM</w:t>
      </w:r>
      <w:r w:rsidRPr="00A25217">
        <w:rPr>
          <w:rtl/>
        </w:rPr>
        <w:t xml:space="preserve"> مجاز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و کامپوننت‌ها 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جاد</w:t>
      </w:r>
      <w:r w:rsidRPr="00A25217">
        <w:rPr>
          <w:rtl/>
        </w:rPr>
        <w:t xml:space="preserve"> شد. تار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خچه</w:t>
      </w:r>
      <w:r w:rsidRPr="00A25217">
        <w:rPr>
          <w:rtl/>
        </w:rPr>
        <w:t xml:space="preserve"> آن نشان‌دهنده تکامل مستمر و پذ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رش</w:t>
      </w:r>
      <w:r w:rsidRPr="00A25217">
        <w:rPr>
          <w:rtl/>
        </w:rPr>
        <w:t xml:space="preserve"> گسترده در جامعه توسعه‌دهندگان است.</w:t>
      </w:r>
    </w:p>
    <w:p w14:paraId="27C6508F" w14:textId="5D9DB834" w:rsidR="007B2FF6" w:rsidRDefault="007B2FF6" w:rsidP="007B2FF6">
      <w:pPr>
        <w:rPr>
          <w:rtl/>
        </w:rPr>
      </w:pPr>
    </w:p>
    <w:p w14:paraId="3F96369A" w14:textId="33F1C309" w:rsidR="007B2FF6" w:rsidRDefault="007B2FF6" w:rsidP="00767473">
      <w:pPr>
        <w:pStyle w:val="Heading1"/>
        <w:rPr>
          <w:rtl/>
        </w:rPr>
      </w:pPr>
      <w:bookmarkStart w:id="3" w:name="_معرفی_Vite.js_و"/>
      <w:bookmarkEnd w:id="3"/>
      <w:r w:rsidRPr="007B2FF6">
        <w:rPr>
          <w:rtl/>
        </w:rPr>
        <w:t>معرف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Vite.js</w:t>
      </w:r>
      <w:r w:rsidRPr="007B2FF6">
        <w:rPr>
          <w:rtl/>
        </w:rPr>
        <w:t xml:space="preserve"> و مزا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آن</w:t>
      </w:r>
    </w:p>
    <w:p w14:paraId="498740F8" w14:textId="77777777" w:rsidR="007B2FF6" w:rsidRDefault="007B2FF6" w:rsidP="007B2FF6">
      <w:pPr>
        <w:rPr>
          <w:rtl/>
        </w:rPr>
      </w:pPr>
      <w:r>
        <w:t>Vite.js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ساخت (</w:t>
      </w:r>
      <w:r>
        <w:t>Build Tool</w:t>
      </w:r>
      <w:r>
        <w:rPr>
          <w:rtl/>
        </w:rPr>
        <w:t>) مدرن و فوق‌العاده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وب است که توسط </w:t>
      </w:r>
      <w:r>
        <w:t>Evan You</w:t>
      </w:r>
      <w:r>
        <w:rPr>
          <w:rtl/>
        </w:rPr>
        <w:t>، خالق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</w:t>
      </w:r>
      <w:r>
        <w:rPr>
          <w:rtl/>
        </w:rPr>
        <w:t xml:space="preserve"> </w:t>
      </w:r>
      <w:r>
        <w:t>Vue.js</w:t>
      </w:r>
      <w:r>
        <w:rPr>
          <w:rtl/>
        </w:rPr>
        <w:t>،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با هدف بهبود تجربه توسعه و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و ساخت پروژه‌ها</w:t>
      </w:r>
      <w:r>
        <w:rPr>
          <w:rFonts w:hint="cs"/>
          <w:rtl/>
        </w:rPr>
        <w:t>ی</w:t>
      </w:r>
      <w:r>
        <w:rPr>
          <w:rtl/>
        </w:rPr>
        <w:t xml:space="preserve"> وب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 است. در ادامه به معرف</w:t>
      </w:r>
      <w:r>
        <w:rPr>
          <w:rFonts w:hint="cs"/>
          <w:rtl/>
        </w:rPr>
        <w:t>ی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Vite.js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9774550" w14:textId="77777777" w:rsidR="007B2FF6" w:rsidRPr="007B2FF6" w:rsidRDefault="007B2FF6" w:rsidP="007B2FF6">
      <w:pPr>
        <w:rPr>
          <w:rtl/>
        </w:rPr>
      </w:pPr>
      <w:r w:rsidRPr="007B2FF6">
        <w:t>Vite.js</w:t>
      </w:r>
      <w:r w:rsidRPr="007B2FF6">
        <w:rPr>
          <w:rtl/>
        </w:rPr>
        <w:t xml:space="preserve"> که نام آن از کلمه فرانسو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"</w:t>
      </w:r>
      <w:r w:rsidRPr="007B2FF6">
        <w:t>Vite</w:t>
      </w:r>
      <w:r w:rsidRPr="007B2FF6">
        <w:rPr>
          <w:rtl/>
        </w:rPr>
        <w:t>" به معنا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"سر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ع</w:t>
      </w:r>
      <w:r w:rsidRPr="007B2FF6">
        <w:rPr>
          <w:rtl/>
        </w:rPr>
        <w:t xml:space="preserve">" گرفته شده است، به‌عنوان 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ک</w:t>
      </w:r>
      <w:r w:rsidRPr="007B2FF6">
        <w:rPr>
          <w:rtl/>
        </w:rPr>
        <w:t xml:space="preserve"> ابزار ساخت و سرور توسعه محل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عمل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کند</w:t>
      </w:r>
      <w:r w:rsidRPr="007B2FF6">
        <w:rPr>
          <w:rtl/>
        </w:rPr>
        <w:t>.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ن</w:t>
      </w:r>
      <w:r w:rsidRPr="007B2FF6">
        <w:rPr>
          <w:rtl/>
        </w:rPr>
        <w:t xml:space="preserve"> ابزار به‌طور خاص برا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رفع مشکلات ابزارها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قد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مانند </w:t>
      </w:r>
      <w:r w:rsidRPr="007B2FF6">
        <w:t>Webpack</w:t>
      </w:r>
      <w:r w:rsidRPr="007B2FF6">
        <w:rPr>
          <w:rtl/>
        </w:rPr>
        <w:t xml:space="preserve"> و </w:t>
      </w:r>
      <w:r w:rsidRPr="007B2FF6">
        <w:t>Rollup</w:t>
      </w:r>
      <w:r w:rsidRPr="007B2FF6">
        <w:rPr>
          <w:rtl/>
        </w:rPr>
        <w:t xml:space="preserve"> در پروژه‌ها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بزرگ و پ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چ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ده</w:t>
      </w:r>
      <w:r w:rsidRPr="007B2FF6">
        <w:rPr>
          <w:rtl/>
        </w:rPr>
        <w:t xml:space="preserve"> طراح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شده است. </w:t>
      </w:r>
      <w:r w:rsidRPr="007B2FF6">
        <w:t>Vite.js</w:t>
      </w:r>
      <w:r w:rsidRPr="007B2FF6">
        <w:rPr>
          <w:rtl/>
        </w:rPr>
        <w:t xml:space="preserve"> از ماژ</w:t>
      </w:r>
      <w:r w:rsidRPr="007B2FF6">
        <w:rPr>
          <w:rFonts w:hint="eastAsia"/>
          <w:rtl/>
        </w:rPr>
        <w:t>ول‌ها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ES</w:t>
      </w:r>
      <w:r w:rsidRPr="007B2FF6">
        <w:rPr>
          <w:rtl/>
        </w:rPr>
        <w:t xml:space="preserve"> بوم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(</w:t>
      </w:r>
      <w:r w:rsidRPr="007B2FF6">
        <w:t>ECMAScript Modules</w:t>
      </w:r>
      <w:r w:rsidRPr="007B2FF6">
        <w:rPr>
          <w:rtl/>
        </w:rPr>
        <w:t>) استفاده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کند</w:t>
      </w:r>
      <w:r w:rsidRPr="007B2FF6">
        <w:rPr>
          <w:rtl/>
        </w:rPr>
        <w:t xml:space="preserve"> و به توسعه‌دهندگان اجازه م</w:t>
      </w:r>
      <w:r w:rsidRPr="007B2FF6">
        <w:rPr>
          <w:rFonts w:hint="cs"/>
          <w:rtl/>
        </w:rPr>
        <w:t>ی‌</w:t>
      </w:r>
      <w:r w:rsidRPr="007B2FF6">
        <w:rPr>
          <w:rFonts w:hint="eastAsia"/>
          <w:rtl/>
        </w:rPr>
        <w:t>دهد</w:t>
      </w:r>
      <w:r w:rsidRPr="007B2FF6">
        <w:rPr>
          <w:rtl/>
        </w:rPr>
        <w:t xml:space="preserve"> تا بدون ن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از</w:t>
      </w:r>
      <w:r w:rsidRPr="007B2FF6">
        <w:rPr>
          <w:rtl/>
        </w:rPr>
        <w:t xml:space="preserve"> به باندل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نگ</w:t>
      </w:r>
      <w:r w:rsidRPr="007B2FF6">
        <w:rPr>
          <w:rtl/>
        </w:rPr>
        <w:t xml:space="preserve"> در مرحله توسعه، مستق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ماً</w:t>
      </w:r>
      <w:r w:rsidRPr="007B2FF6">
        <w:rPr>
          <w:rtl/>
        </w:rPr>
        <w:t xml:space="preserve"> از ا</w:t>
      </w:r>
      <w:r w:rsidRPr="007B2FF6">
        <w:rPr>
          <w:rFonts w:hint="cs"/>
          <w:rtl/>
        </w:rPr>
        <w:t>ی</w:t>
      </w:r>
      <w:r w:rsidRPr="007B2FF6">
        <w:rPr>
          <w:rFonts w:hint="eastAsia"/>
          <w:rtl/>
        </w:rPr>
        <w:t>مپورت‌ها</w:t>
      </w:r>
      <w:r w:rsidRPr="007B2FF6">
        <w:rPr>
          <w:rFonts w:hint="cs"/>
          <w:rtl/>
        </w:rPr>
        <w:t>ی</w:t>
      </w:r>
      <w:r w:rsidRPr="007B2FF6">
        <w:rPr>
          <w:rtl/>
        </w:rPr>
        <w:t xml:space="preserve"> </w:t>
      </w:r>
      <w:r w:rsidRPr="007B2FF6">
        <w:t>ES</w:t>
      </w:r>
      <w:r w:rsidRPr="007B2FF6">
        <w:rPr>
          <w:rtl/>
        </w:rPr>
        <w:t xml:space="preserve"> در مرورگر بهره ببرند.</w:t>
      </w:r>
    </w:p>
    <w:p w14:paraId="4FAB0220" w14:textId="77777777" w:rsidR="007B2FF6" w:rsidRDefault="007B2FF6" w:rsidP="007B2FF6">
      <w:pPr>
        <w:rPr>
          <w:rtl/>
        </w:rPr>
      </w:pPr>
    </w:p>
    <w:p w14:paraId="636AE227" w14:textId="7B8FBC78" w:rsidR="007B2FF6" w:rsidRDefault="007B2FF6" w:rsidP="0076747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Vite.js</w:t>
      </w:r>
    </w:p>
    <w:p w14:paraId="50FA2D01" w14:textId="62D71BC8" w:rsidR="007B2FF6" w:rsidRDefault="007B2FF6" w:rsidP="007B2FF6">
      <w:pPr>
        <w:rPr>
          <w:rtl/>
        </w:rPr>
      </w:pPr>
      <w:r>
        <w:rPr>
          <w:rtl/>
        </w:rPr>
        <w:t xml:space="preserve"> 1. سرعت فوق‌العاده بالا</w:t>
      </w:r>
    </w:p>
    <w:p w14:paraId="289D6412" w14:textId="24E08597" w:rsidR="007B2FF6" w:rsidRDefault="007B2FF6" w:rsidP="007B2FF6">
      <w:pPr>
        <w:rPr>
          <w:rtl/>
        </w:rPr>
      </w:pPr>
      <w:r>
        <w:rPr>
          <w:rtl/>
        </w:rPr>
        <w:t xml:space="preserve">   راه‌انداز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</w:t>
      </w:r>
      <w:r>
        <w:t>(Cold Start): Vite.js</w:t>
      </w:r>
      <w:r>
        <w:rPr>
          <w:rtl/>
        </w:rPr>
        <w:t xml:space="preserve"> به‌دل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استفاده از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سرعت راه‌انداز</w:t>
      </w:r>
      <w:r>
        <w:rPr>
          <w:rFonts w:hint="cs"/>
          <w:rtl/>
        </w:rPr>
        <w:t>ی</w:t>
      </w:r>
      <w:r>
        <w:rPr>
          <w:rtl/>
        </w:rPr>
        <w:t xml:space="preserve"> پروژه را ۱۰ تا ۱۰۰ برابر نسبت به ابزارها</w:t>
      </w:r>
      <w:r>
        <w:rPr>
          <w:rFonts w:hint="cs"/>
          <w:rtl/>
        </w:rPr>
        <w:t>ی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Webpack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914BED0" w14:textId="45BDD15B" w:rsidR="007B2FF6" w:rsidRDefault="007B2FF6" w:rsidP="007B2FF6">
      <w:pPr>
        <w:rPr>
          <w:rtl/>
        </w:rPr>
      </w:pPr>
      <w:r>
        <w:rPr>
          <w:rtl/>
        </w:rPr>
        <w:t xml:space="preserve">   به‌روزرسان</w:t>
      </w:r>
      <w:r>
        <w:rPr>
          <w:rFonts w:hint="cs"/>
          <w:rtl/>
        </w:rPr>
        <w:t>ی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HMR</w:t>
      </w:r>
      <w:r>
        <w:rPr>
          <w:rtl/>
        </w:rPr>
        <w:t>):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ماژول داغ (</w:t>
      </w:r>
      <w:r>
        <w:t>Hot Module Replacement</w:t>
      </w:r>
      <w:r>
        <w:rPr>
          <w:rtl/>
        </w:rPr>
        <w:t xml:space="preserve">) در </w:t>
      </w:r>
      <w:r>
        <w:t>Vite.js</w:t>
      </w:r>
      <w:r>
        <w:rPr>
          <w:rtl/>
        </w:rPr>
        <w:t xml:space="preserve"> به‌صورت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کد بلافاصله در مرورگر منعکس شوند.</w:t>
      </w:r>
    </w:p>
    <w:p w14:paraId="63060704" w14:textId="04363101" w:rsidR="007B2FF6" w:rsidRDefault="007B2FF6" w:rsidP="007B2FF6">
      <w:pPr>
        <w:rPr>
          <w:rtl/>
        </w:rPr>
      </w:pPr>
      <w:r>
        <w:rPr>
          <w:rtl/>
        </w:rPr>
        <w:t xml:space="preserve"> 2.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گسترده</w:t>
      </w:r>
    </w:p>
    <w:p w14:paraId="79480ABA" w14:textId="460CC396" w:rsidR="007B2FF6" w:rsidRDefault="007B2FF6" w:rsidP="007B2FF6">
      <w:pPr>
        <w:rPr>
          <w:rtl/>
        </w:rPr>
      </w:pPr>
      <w:r>
        <w:rPr>
          <w:rtl/>
        </w:rPr>
        <w:t xml:space="preserve">  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مختلف: </w:t>
      </w:r>
      <w:r>
        <w:t>Vite.js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>
        <w:t>React, Vue, Preact, Svelte, Lit</w:t>
      </w:r>
      <w:r>
        <w:rPr>
          <w:rtl/>
        </w:rPr>
        <w:t xml:space="preserve"> و 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Vanilla JavaScript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BD07F73" w14:textId="3C53E48E" w:rsidR="007B2FF6" w:rsidRDefault="007B2FF6" w:rsidP="007B2FF6">
      <w:pPr>
        <w:rPr>
          <w:rtl/>
        </w:rPr>
      </w:pPr>
      <w:r>
        <w:rPr>
          <w:rtl/>
        </w:rPr>
        <w:t xml:space="preserve">  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قابل گسترش: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دارا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قدرتمند</w:t>
      </w:r>
      <w:r>
        <w:rPr>
          <w:rFonts w:hint="cs"/>
          <w:rtl/>
        </w:rPr>
        <w:t>ی</w:t>
      </w:r>
      <w:r>
        <w:rPr>
          <w:rtl/>
        </w:rPr>
        <w:t xml:space="preserve"> است که به توسعه‌دهندگان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</w:t>
      </w:r>
      <w:r>
        <w:t>functionality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پروژه اضافه کنند.</w:t>
      </w:r>
    </w:p>
    <w:p w14:paraId="328CCCBA" w14:textId="14F694E4" w:rsidR="007B2FF6" w:rsidRDefault="007B2FF6" w:rsidP="007B2FF6">
      <w:pPr>
        <w:rPr>
          <w:rtl/>
        </w:rPr>
      </w:pPr>
      <w:r>
        <w:rPr>
          <w:rtl/>
        </w:rPr>
        <w:t xml:space="preserve"> 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5E96BE2E" w14:textId="1A735D9D" w:rsidR="007B2FF6" w:rsidRDefault="007B2FF6" w:rsidP="007B2FF6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</w:t>
      </w:r>
      <w:r>
        <w:t>(PreBundling): Vite.js</w:t>
      </w:r>
      <w:r>
        <w:rPr>
          <w:rtl/>
        </w:rPr>
        <w:t xml:space="preserve">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پروژه را با استفاده از </w:t>
      </w:r>
      <w:r>
        <w:t>esbuild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سرعت بارگذار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significantly</w:t>
      </w:r>
      <w:r>
        <w:rPr>
          <w:rtl/>
        </w:rPr>
        <w:t xml:space="preserve">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</w:t>
      </w:r>
    </w:p>
    <w:p w14:paraId="580AD6E8" w14:textId="424B2D58" w:rsidR="007B2FF6" w:rsidRDefault="007B2FF6" w:rsidP="007B2FF6">
      <w:pPr>
        <w:rPr>
          <w:rtl/>
        </w:rPr>
      </w:pPr>
      <w:r>
        <w:rPr>
          <w:rtl/>
        </w:rPr>
        <w:t xml:space="preserve">  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(</w:t>
      </w:r>
      <w:r>
        <w:t>Code Splitting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به‌صورت خودکار کدها را به بخش‌ها</w:t>
      </w:r>
      <w:r>
        <w:rPr>
          <w:rFonts w:hint="cs"/>
          <w:rtl/>
        </w:rPr>
        <w:t>ی</w:t>
      </w:r>
      <w:r>
        <w:rPr>
          <w:rtl/>
        </w:rPr>
        <w:t xml:space="preserve"> کوچک‌تر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فقط کدها</w:t>
      </w:r>
      <w:r>
        <w:rPr>
          <w:rFonts w:hint="cs"/>
          <w:rtl/>
        </w:rPr>
        <w:t>ی</w:t>
      </w:r>
      <w:r>
        <w:rPr>
          <w:rtl/>
        </w:rPr>
        <w:t xml:space="preserve"> لازم را بارگذار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منجر به بهبود عملکرد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2E36736" w14:textId="2E495CDA" w:rsidR="007B2FF6" w:rsidRDefault="007B2FF6" w:rsidP="007B2FF6">
      <w:pPr>
        <w:rPr>
          <w:rtl/>
        </w:rPr>
      </w:pPr>
      <w:r>
        <w:rPr>
          <w:rtl/>
        </w:rPr>
        <w:t xml:space="preserve">   حذف کدها</w:t>
      </w:r>
      <w:r>
        <w:rPr>
          <w:rFonts w:hint="cs"/>
          <w:rtl/>
        </w:rPr>
        <w:t>ی</w:t>
      </w:r>
      <w:r>
        <w:rPr>
          <w:rtl/>
        </w:rPr>
        <w:t xml:space="preserve"> مرده </w:t>
      </w:r>
      <w:r>
        <w:t>(Tree Shaking): Vite.js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استفاده‌نشده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حجم نها</w:t>
      </w:r>
      <w:r>
        <w:rPr>
          <w:rFonts w:hint="cs"/>
          <w:rtl/>
        </w:rPr>
        <w:t>یی</w:t>
      </w:r>
      <w:r>
        <w:rPr>
          <w:rtl/>
        </w:rPr>
        <w:t xml:space="preserve"> باندل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8FB4FCB" w14:textId="77777777" w:rsidR="007B2FF6" w:rsidRDefault="007B2FF6" w:rsidP="007B2FF6">
      <w:pPr>
        <w:rPr>
          <w:rtl/>
        </w:rPr>
      </w:pPr>
    </w:p>
    <w:p w14:paraId="3C30FC08" w14:textId="6F4E1ACD" w:rsidR="007B2FF6" w:rsidRDefault="007B2FF6" w:rsidP="007B2FF6">
      <w:pPr>
        <w:rPr>
          <w:rtl/>
        </w:rPr>
      </w:pPr>
      <w:r>
        <w:rPr>
          <w:rtl/>
        </w:rPr>
        <w:t xml:space="preserve"> 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آسان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3E419E37" w14:textId="70DFE543" w:rsidR="007B2FF6" w:rsidRDefault="007B2FF6" w:rsidP="007B2FF6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Vite.js</w:t>
      </w:r>
      <w:r>
        <w:rPr>
          <w:rtl/>
        </w:rPr>
        <w:t xml:space="preserve">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نه‌ا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65F7F9D" w14:textId="16C305C3" w:rsidR="007B2FF6" w:rsidRDefault="007B2FF6" w:rsidP="007B2FF6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 توسعه‌دهندگان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`</w:t>
      </w:r>
      <w:r>
        <w:t>vite.config.js</w:t>
      </w:r>
      <w:r>
        <w:rPr>
          <w:rtl/>
        </w:rPr>
        <w:t>`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پروژه را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16FA4E49" w14:textId="727A4E8C" w:rsidR="007B2FF6" w:rsidRDefault="007B2FF6" w:rsidP="007B2FF6">
      <w:pPr>
        <w:rPr>
          <w:rtl/>
        </w:rPr>
      </w:pPr>
      <w:r>
        <w:rPr>
          <w:rtl/>
        </w:rPr>
        <w:t xml:space="preserve"> 5. تجربه توسعه بهبود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</w:p>
    <w:p w14:paraId="1B9A0550" w14:textId="30F7E691" w:rsidR="007B2FF6" w:rsidRDefault="007B2FF6" w:rsidP="007B2FF6">
      <w:pPr>
        <w:rPr>
          <w:rtl/>
        </w:rPr>
      </w:pPr>
      <w:r>
        <w:rPr>
          <w:rtl/>
        </w:rPr>
        <w:t xml:space="preserve">   سرور توسعه داخل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Vite.js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داخل</w:t>
      </w:r>
      <w:r>
        <w:rPr>
          <w:rFonts w:hint="cs"/>
          <w:rtl/>
        </w:rPr>
        <w:t>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</w:t>
      </w:r>
      <w:r>
        <w:t>HMR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شده است.</w:t>
      </w:r>
    </w:p>
    <w:p w14:paraId="7ECA89C7" w14:textId="7390B169" w:rsidR="007B2FF6" w:rsidRDefault="007B2FF6" w:rsidP="007B2FF6">
      <w:pPr>
        <w:rPr>
          <w:rtl/>
        </w:rPr>
      </w:pPr>
      <w:r>
        <w:rPr>
          <w:rtl/>
        </w:rPr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TypeScript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به‌صورت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</w:t>
      </w:r>
      <w:r>
        <w:t>TypeScript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TypeScript</w:t>
      </w:r>
      <w:r>
        <w:rPr>
          <w:rtl/>
        </w:rPr>
        <w:t xml:space="preserve"> به </w:t>
      </w:r>
      <w:r>
        <w:t>JavaScript</w:t>
      </w:r>
      <w:r>
        <w:rPr>
          <w:rtl/>
        </w:rPr>
        <w:t xml:space="preserve"> را با استفاده از </w:t>
      </w:r>
      <w:r>
        <w:t>esbuild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۲۰ تا ۳۰ برابر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</w:t>
      </w:r>
      <w:r>
        <w:t>tsc</w:t>
      </w:r>
      <w:r>
        <w:rPr>
          <w:rtl/>
        </w:rPr>
        <w:t xml:space="preserve"> است.</w:t>
      </w:r>
    </w:p>
    <w:p w14:paraId="1EAEA433" w14:textId="19C0D3DB" w:rsidR="007B2FF6" w:rsidRDefault="007B2FF6" w:rsidP="007B2FF6">
      <w:pPr>
        <w:rPr>
          <w:rtl/>
        </w:rPr>
      </w:pPr>
      <w:r>
        <w:rPr>
          <w:rtl/>
        </w:rPr>
        <w:t xml:space="preserve"> 6. استقرار آسان</w:t>
      </w:r>
    </w:p>
    <w:p w14:paraId="2CDE099A" w14:textId="175F1137" w:rsidR="007B2FF6" w:rsidRDefault="007B2FF6" w:rsidP="007B2FF6">
      <w:pPr>
        <w:rPr>
          <w:rtl/>
        </w:rPr>
      </w:pPr>
      <w:r>
        <w:rPr>
          <w:rtl/>
        </w:rPr>
        <w:t xml:space="preserve">   دستور </w:t>
      </w:r>
      <w:r>
        <w:t>build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: با استفاده از دستور `</w:t>
      </w:r>
      <w:r>
        <w:t>vite build</w:t>
      </w:r>
      <w:r>
        <w:rPr>
          <w:rtl/>
        </w:rPr>
        <w:t>`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باندل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نه‌شده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دارد.</w:t>
      </w:r>
    </w:p>
    <w:p w14:paraId="5D2320F3" w14:textId="0CCAA889" w:rsidR="007B2FF6" w:rsidRDefault="007B2FF6" w:rsidP="007B2FF6">
      <w:pPr>
        <w:rPr>
          <w:rtl/>
        </w:rPr>
      </w:pPr>
      <w:r>
        <w:rPr>
          <w:rtl/>
        </w:rPr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Deploy Platforms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با پلتفرم‌ها</w:t>
      </w:r>
      <w:r>
        <w:rPr>
          <w:rFonts w:hint="cs"/>
          <w:rtl/>
        </w:rPr>
        <w:t>ی</w:t>
      </w:r>
      <w:r>
        <w:rPr>
          <w:rtl/>
        </w:rPr>
        <w:t xml:space="preserve"> استقرار مانند </w:t>
      </w:r>
      <w:r>
        <w:t>Netlify, Vercel</w:t>
      </w:r>
      <w:r>
        <w:rPr>
          <w:rtl/>
        </w:rPr>
        <w:t xml:space="preserve"> و </w:t>
      </w:r>
      <w:r>
        <w:t>GitHub Pages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کامل دارد.</w:t>
      </w:r>
    </w:p>
    <w:p w14:paraId="3F9769FA" w14:textId="3E5120B5" w:rsidR="007B2FF6" w:rsidRDefault="007B2FF6" w:rsidP="00767473">
      <w:pPr>
        <w:pStyle w:val="Heading2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4A7589CC" w14:textId="7EA8A91C" w:rsidR="007B2FF6" w:rsidRDefault="007B2FF6" w:rsidP="007B2FF6">
      <w:pPr>
        <w:rPr>
          <w:rtl/>
        </w:rPr>
      </w:pPr>
      <w:r>
        <w:t>Vite.js</w:t>
      </w:r>
      <w:r>
        <w:rPr>
          <w:rtl/>
        </w:rPr>
        <w:t xml:space="preserve"> با تمرکز بر سرعت، سادگ</w:t>
      </w:r>
      <w:r>
        <w:rPr>
          <w:rFonts w:hint="cs"/>
          <w:rtl/>
        </w:rPr>
        <w:t>ی</w:t>
      </w:r>
      <w:r>
        <w:rPr>
          <w:rtl/>
        </w:rPr>
        <w:t xml:space="preserve"> و بهره‌ور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به‌عنوان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ساخت مدرن، تحول بزرگ</w:t>
      </w:r>
      <w:r>
        <w:rPr>
          <w:rFonts w:hint="cs"/>
          <w:rtl/>
        </w:rPr>
        <w:t>ی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وب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سرعت فوق‌العاده،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مورک‌ها</w:t>
      </w:r>
      <w:r>
        <w:rPr>
          <w:rFonts w:hint="cs"/>
          <w:rtl/>
        </w:rPr>
        <w:t>ی</w:t>
      </w:r>
      <w:r>
        <w:rPr>
          <w:rtl/>
        </w:rPr>
        <w:t xml:space="preserve"> متنوع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آن را به انتخاب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کوچک و بزرگ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است. اگر به دنبال بهبود تجربه توسعه و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کار خود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Vite.js</w:t>
      </w:r>
      <w:r>
        <w:rPr>
          <w:rtl/>
        </w:rPr>
        <w:t xml:space="preserve"> قطعاً ارزش امتحان کردن را دارد!</w:t>
      </w:r>
    </w:p>
    <w:p w14:paraId="0732F3D6" w14:textId="48C0FC8F" w:rsidR="00767473" w:rsidRDefault="00767473" w:rsidP="00767473">
      <w:pPr>
        <w:pStyle w:val="Heading1"/>
      </w:pPr>
      <w:r w:rsidRPr="00A25217">
        <w:rPr>
          <w:rtl/>
        </w:rPr>
        <w:t>دلا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ل</w:t>
      </w:r>
      <w:r w:rsidRPr="00A25217">
        <w:rPr>
          <w:rtl/>
        </w:rPr>
        <w:t xml:space="preserve"> حرکت از </w:t>
      </w:r>
      <w:r w:rsidRPr="00A25217">
        <w:t>Create React App (CRA)</w:t>
      </w:r>
      <w:r w:rsidRPr="00A25217">
        <w:rPr>
          <w:rtl/>
        </w:rPr>
        <w:t xml:space="preserve"> به </w:t>
      </w:r>
      <w:r w:rsidRPr="00A25217">
        <w:t>Vite</w:t>
      </w:r>
      <w:r w:rsidRPr="00A25217">
        <w:rPr>
          <w:rtl/>
        </w:rPr>
        <w:t>:</w:t>
      </w:r>
    </w:p>
    <w:p w14:paraId="73A353B8" w14:textId="3AFE325E" w:rsidR="00767473" w:rsidRDefault="00767473" w:rsidP="00767473">
      <w:pPr>
        <w:rPr>
          <w:rtl/>
        </w:rPr>
      </w:pPr>
      <w:r>
        <w:rPr>
          <w:rtl/>
        </w:rPr>
        <w:t>در سال‌ها</w:t>
      </w:r>
      <w:r>
        <w:rPr>
          <w:rFonts w:hint="cs"/>
          <w:rtl/>
        </w:rPr>
        <w:t>ی</w:t>
      </w:r>
      <w:r>
        <w:rPr>
          <w:rtl/>
        </w:rPr>
        <w:t xml:space="preserve"> اخ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جامعه </w:t>
      </w:r>
      <w:r>
        <w:t>React</w:t>
      </w:r>
      <w:r>
        <w:rPr>
          <w:rtl/>
        </w:rPr>
        <w:t xml:space="preserve"> شاهد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انتقال قابل توجه از </w:t>
      </w:r>
      <w:r>
        <w:t>Create React App (CRA)</w:t>
      </w:r>
      <w:r>
        <w:rPr>
          <w:rtl/>
        </w:rPr>
        <w:t xml:space="preserve"> به سمت </w:t>
      </w:r>
      <w:r>
        <w:t>Vite</w:t>
      </w:r>
      <w:r>
        <w:rPr>
          <w:rtl/>
        </w:rPr>
        <w:t xml:space="preserve"> بوده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حرکت دلا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متقن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ملموس</w:t>
      </w:r>
      <w:r>
        <w:rPr>
          <w:rFonts w:hint="cs"/>
          <w:rtl/>
        </w:rPr>
        <w:t>ی</w:t>
      </w:r>
      <w:r>
        <w:rPr>
          <w:rtl/>
        </w:rPr>
        <w:t xml:space="preserve"> دارد که در ادامه به تفص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شرح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48F393FE" w14:textId="3F732137" w:rsidR="00767473" w:rsidRDefault="00767473" w:rsidP="00767473">
      <w:pPr>
        <w:rPr>
          <w:rtl/>
        </w:rPr>
      </w:pPr>
      <w:r>
        <w:rPr>
          <w:rtl/>
        </w:rPr>
        <w:t xml:space="preserve">  1. </w:t>
      </w:r>
      <w:r>
        <w:rPr>
          <w:rFonts w:ascii="IRANSansWeb(FaNum) Light" w:hAnsi="IRANSansWeb(FaNum) Light" w:hint="cs"/>
          <w:rtl/>
        </w:rPr>
        <w:t>سرعت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بالاتر در توسعه</w:t>
      </w:r>
    </w:p>
    <w:p w14:paraId="43815CE0" w14:textId="37D83D07" w:rsidR="00767473" w:rsidRDefault="00767473" w:rsidP="00767473">
      <w:pPr>
        <w:rPr>
          <w:rtl/>
        </w:rPr>
      </w:pPr>
      <w:r>
        <w:rPr>
          <w:rtl/>
        </w:rPr>
        <w:t xml:space="preserve">   راه‌انداز</w:t>
      </w:r>
      <w:r>
        <w:rPr>
          <w:rFonts w:hint="cs"/>
          <w:rtl/>
        </w:rPr>
        <w:t>ی</w:t>
      </w:r>
      <w:r>
        <w:rPr>
          <w:rtl/>
        </w:rPr>
        <w:t xml:space="preserve"> آن</w:t>
      </w:r>
      <w:r>
        <w:rPr>
          <w:rFonts w:hint="cs"/>
          <w:rtl/>
        </w:rPr>
        <w:t>ی</w:t>
      </w:r>
      <w:r>
        <w:rPr>
          <w:rtl/>
        </w:rPr>
        <w:t xml:space="preserve"> سرور توسعه: </w:t>
      </w:r>
      <w:r>
        <w:t>Vite</w:t>
      </w:r>
      <w:r>
        <w:rPr>
          <w:rtl/>
        </w:rPr>
        <w:t xml:space="preserve"> از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Native ES Modules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bundle</w:t>
      </w:r>
      <w:r>
        <w:rPr>
          <w:rtl/>
        </w:rPr>
        <w:t xml:space="preserve"> کردن کل پروژه در ابتدا، تنها به صورت </w:t>
      </w:r>
      <w:r>
        <w:t>ondemand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سرو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سرور توسعه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شود،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CRA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Webpack</w:t>
      </w:r>
      <w:r>
        <w:rPr>
          <w:rtl/>
        </w:rPr>
        <w:t xml:space="preserve"> ممکن است حت</w:t>
      </w:r>
      <w:r>
        <w:rPr>
          <w:rFonts w:hint="cs"/>
          <w:rtl/>
        </w:rPr>
        <w:t>ی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کوچک هم ده‌ها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 .</w:t>
      </w:r>
    </w:p>
    <w:p w14:paraId="54D4E2E7" w14:textId="7DA9FBBF" w:rsidR="00767473" w:rsidRDefault="00767473" w:rsidP="00767473">
      <w:pPr>
        <w:rPr>
          <w:rtl/>
        </w:rPr>
      </w:pPr>
      <w:r>
        <w:rPr>
          <w:rtl/>
        </w:rPr>
        <w:t xml:space="preserve">   </w:t>
      </w:r>
      <w:r>
        <w:t>Hot Module Replacement (HMR)</w:t>
      </w:r>
      <w:r>
        <w:rPr>
          <w:rtl/>
        </w:rPr>
        <w:t xml:space="preserve"> فوق‌العاده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به‌طور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۱۰ تا ۱۰۰ برابر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</w:t>
      </w:r>
      <w:r>
        <w:t>CRA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کد شما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بلافاصله در مرورگر قابل مشاهده است، بدون آنکه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باشد 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سرعت، بهره‌ور</w:t>
      </w:r>
      <w:r>
        <w:rPr>
          <w:rFonts w:hint="cs"/>
          <w:rtl/>
        </w:rPr>
        <w:t>ی</w:t>
      </w:r>
      <w:r>
        <w:rPr>
          <w:rtl/>
        </w:rPr>
        <w:t xml:space="preserve"> توسعه‌دهنده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912612A" w14:textId="03E4A3C0" w:rsidR="00767473" w:rsidRDefault="00767473" w:rsidP="00767473">
      <w:pPr>
        <w:rPr>
          <w:rtl/>
        </w:rPr>
      </w:pPr>
      <w:r>
        <w:rPr>
          <w:rtl/>
        </w:rPr>
        <w:t xml:space="preserve">  2. </w:t>
      </w:r>
      <w:r>
        <w:rPr>
          <w:rFonts w:ascii="IRANSansWeb(FaNum) Light" w:hAnsi="IRANSansWeb(FaNum) Light" w:hint="cs"/>
          <w:rtl/>
        </w:rPr>
        <w:t>معمار</w:t>
      </w:r>
      <w:r>
        <w:rPr>
          <w:rFonts w:hint="cs"/>
          <w:rtl/>
        </w:rPr>
        <w:t>ی</w:t>
      </w:r>
      <w:r>
        <w:rPr>
          <w:rtl/>
        </w:rPr>
        <w:t xml:space="preserve"> مدرن و کارآمد</w:t>
      </w:r>
    </w:p>
    <w:p w14:paraId="11265C55" w14:textId="2901C0E7" w:rsidR="00767473" w:rsidRDefault="00767473" w:rsidP="00767473">
      <w:pPr>
        <w:rPr>
          <w:rtl/>
        </w:rPr>
      </w:pPr>
      <w:r>
        <w:rPr>
          <w:rtl/>
        </w:rPr>
        <w:t xml:space="preserve">   استفاده از ابزارها</w:t>
      </w:r>
      <w:r>
        <w:rPr>
          <w:rFonts w:hint="cs"/>
          <w:rtl/>
        </w:rPr>
        <w:t>ی</w:t>
      </w:r>
      <w:r>
        <w:rPr>
          <w:rtl/>
        </w:rPr>
        <w:t xml:space="preserve"> ساخت نو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از </w:t>
      </w:r>
      <w:r>
        <w:t>esbuild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ش‌باندل</w:t>
      </w:r>
      <w:r>
        <w:rPr>
          <w:rtl/>
        </w:rPr>
        <w:t xml:space="preserve"> کردن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با زبان </w:t>
      </w:r>
      <w:r>
        <w:t>Go</w:t>
      </w:r>
      <w:r>
        <w:rPr>
          <w:rtl/>
        </w:rPr>
        <w:t xml:space="preserve"> نوشته شده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از باندلرها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</w:t>
      </w:r>
      <w:r>
        <w:t>JavaScript</w:t>
      </w:r>
      <w:r>
        <w:rPr>
          <w:rtl/>
        </w:rPr>
        <w:t xml:space="preserve"> است. برا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</w:t>
      </w:r>
      <w:r>
        <w:t>Rollup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کوچ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7B0D4B7" w14:textId="43521B22" w:rsidR="00767473" w:rsidRDefault="00767473" w:rsidP="00767473">
      <w:pPr>
        <w:rPr>
          <w:rtl/>
        </w:rPr>
      </w:pPr>
      <w:r>
        <w:rPr>
          <w:rtl/>
        </w:rPr>
        <w:lastRenderedPageBreak/>
        <w:t xml:space="preserve"> 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ذات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ES Modules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به توسعه‌دهندگان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تا از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ماژول‌ها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</w:t>
      </w:r>
      <w:r>
        <w:rPr>
          <w:rtl/>
        </w:rPr>
        <w:t xml:space="preserve"> در مرحله توسعه بهره ببرند، که منجر به تجربه توسعه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روان‌تر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tl/>
        </w:rPr>
        <w:t xml:space="preserve"> به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2D2B025B" w14:textId="29BCF8E6" w:rsidR="00767473" w:rsidRDefault="00767473" w:rsidP="00767473">
      <w:pPr>
        <w:rPr>
          <w:rtl/>
        </w:rPr>
      </w:pPr>
      <w:r>
        <w:rPr>
          <w:rtl/>
        </w:rPr>
        <w:t xml:space="preserve">3. </w:t>
      </w:r>
      <w:r>
        <w:rPr>
          <w:rFonts w:ascii="IRANSansWeb(FaNum) Light" w:hAnsi="IRANSansWeb(FaNum) Light" w:hint="cs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آسان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660620CB" w14:textId="5776A881" w:rsidR="00767473" w:rsidRDefault="00767473" w:rsidP="00767473">
      <w:pPr>
        <w:rPr>
          <w:rtl/>
        </w:rPr>
      </w:pPr>
      <w:r>
        <w:rPr>
          <w:rtl/>
        </w:rPr>
        <w:t xml:space="preserve">   کاهش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: برخلاف </w:t>
      </w:r>
      <w:r>
        <w:t>CRA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اغلب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"</w:t>
      </w:r>
      <w:r>
        <w:t>eject</w:t>
      </w:r>
      <w:r>
        <w:rPr>
          <w:rtl/>
        </w:rPr>
        <w:t>" دارد (عمل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irreversible</w:t>
      </w:r>
      <w:r>
        <w:rPr>
          <w:rtl/>
        </w:rPr>
        <w:t xml:space="preserve"> است و شما را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Webpack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تنها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)، </w:t>
      </w:r>
      <w:r>
        <w:t>Vite</w:t>
      </w:r>
      <w:r>
        <w:rPr>
          <w:rtl/>
        </w:rPr>
        <w:t xml:space="preserve">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Fonts w:hint="cs"/>
          <w:rtl/>
        </w:rPr>
        <w:t xml:space="preserve"> معقول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شده و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گس</w:t>
      </w:r>
      <w:r>
        <w:rPr>
          <w:rFonts w:hint="eastAsia"/>
          <w:rtl/>
        </w:rPr>
        <w:t>ترش</w:t>
      </w:r>
      <w:r>
        <w:rPr>
          <w:rtl/>
        </w:rPr>
        <w:t xml:space="preserve"> داد و سفارش</w:t>
      </w:r>
      <w:r>
        <w:rPr>
          <w:rFonts w:hint="cs"/>
          <w:rtl/>
        </w:rPr>
        <w:t>ی</w:t>
      </w:r>
      <w:r>
        <w:rPr>
          <w:rtl/>
        </w:rPr>
        <w:t xml:space="preserve"> کرد .</w:t>
      </w:r>
    </w:p>
    <w:p w14:paraId="1424ED61" w14:textId="30B03559" w:rsidR="00767473" w:rsidRDefault="00767473" w:rsidP="00767473">
      <w:pPr>
        <w:rPr>
          <w:rtl/>
        </w:rPr>
      </w:pPr>
      <w:r>
        <w:rPr>
          <w:rtl/>
        </w:rPr>
        <w:t xml:space="preserve">  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غن</w:t>
      </w:r>
      <w:r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: </w:t>
      </w:r>
      <w:r>
        <w:t>Vite</w:t>
      </w:r>
      <w:r>
        <w:rPr>
          <w:rtl/>
        </w:rPr>
        <w:t xml:space="preserve"> از اکوس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متنوع</w:t>
      </w:r>
      <w:r>
        <w:rPr>
          <w:rFonts w:hint="cs"/>
          <w:rtl/>
        </w:rPr>
        <w:t>ی</w:t>
      </w:r>
      <w:r>
        <w:rPr>
          <w:rtl/>
        </w:rPr>
        <w:t xml:space="preserve"> بهره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 xml:space="preserve"> که امکان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کپارچه‌ساز</w:t>
      </w:r>
      <w:r>
        <w:rPr>
          <w:rFonts w:hint="cs"/>
          <w:rtl/>
        </w:rPr>
        <w:t>ی</w:t>
      </w:r>
      <w:r>
        <w:rPr>
          <w:rtl/>
        </w:rPr>
        <w:t xml:space="preserve"> آسان با ابزارها و کتابخانه‌ها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</w:t>
      </w:r>
      <w:r>
        <w:t>PWA</w:t>
      </w:r>
      <w:r>
        <w:rPr>
          <w:rtl/>
        </w:rPr>
        <w:t xml:space="preserve">، </w:t>
      </w:r>
      <w:r>
        <w:t>Testing Library</w:t>
      </w:r>
      <w:r>
        <w:rPr>
          <w:rtl/>
        </w:rPr>
        <w:t xml:space="preserve"> و ...)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9EA9689" w14:textId="7C1753EB" w:rsidR="00767473" w:rsidRDefault="00767473" w:rsidP="00767473">
      <w:pPr>
        <w:rPr>
          <w:rtl/>
        </w:rPr>
      </w:pPr>
      <w:r>
        <w:rPr>
          <w:rtl/>
        </w:rPr>
        <w:t xml:space="preserve">4. </w:t>
      </w: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</w:p>
    <w:p w14:paraId="279DD725" w14:textId="453F6089" w:rsidR="00767473" w:rsidRDefault="00767473" w:rsidP="00767473">
      <w:pPr>
        <w:rPr>
          <w:rtl/>
        </w:rPr>
      </w:pPr>
      <w:r>
        <w:rPr>
          <w:rtl/>
        </w:rPr>
        <w:t xml:space="preserve">   حجم باندل کمتر: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شده توسط </w:t>
      </w:r>
      <w:r>
        <w:t>Vite</w:t>
      </w:r>
      <w:r>
        <w:rPr>
          <w:rtl/>
        </w:rPr>
        <w:t xml:space="preserve"> معمولاً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کوچک‌تر هستند که منجر به زمان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 نها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6D5363F5" w14:textId="2B6752D8" w:rsidR="00767473" w:rsidRDefault="00767473" w:rsidP="00767473">
      <w:pPr>
        <w:rPr>
          <w:rtl/>
        </w:rPr>
      </w:pPr>
      <w:r>
        <w:rPr>
          <w:rtl/>
        </w:rPr>
        <w:t xml:space="preserve">  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(</w:t>
      </w:r>
      <w:r>
        <w:t>Code Splitting</w:t>
      </w:r>
      <w:r>
        <w:rPr>
          <w:rtl/>
        </w:rPr>
        <w:t xml:space="preserve">) کارآمد: </w:t>
      </w:r>
      <w:r>
        <w:t>Vite</w:t>
      </w:r>
      <w:r>
        <w:rPr>
          <w:rtl/>
        </w:rPr>
        <w:t xml:space="preserve">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از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کد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آن را به شکل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عملکرد را در پ</w:t>
      </w:r>
      <w:r>
        <w:rPr>
          <w:rFonts w:hint="cs"/>
          <w:rtl/>
        </w:rPr>
        <w:t>ی</w:t>
      </w:r>
      <w:r>
        <w:rPr>
          <w:rtl/>
        </w:rPr>
        <w:t xml:space="preserve"> داشته باشد .</w:t>
      </w:r>
    </w:p>
    <w:p w14:paraId="1D9F0000" w14:textId="33C1C942" w:rsidR="00767473" w:rsidRDefault="00767473" w:rsidP="00767473">
      <w:pPr>
        <w:rPr>
          <w:rtl/>
        </w:rPr>
      </w:pPr>
      <w:r>
        <w:rPr>
          <w:rtl/>
        </w:rPr>
        <w:t xml:space="preserve"> 5. </w:t>
      </w:r>
      <w:r>
        <w:rPr>
          <w:rFonts w:ascii="IRANSansWeb(FaNum) Light" w:hAnsi="IRANSansWeb(FaNum) Light" w:hint="cs"/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نده‌نگر</w:t>
      </w:r>
      <w:r>
        <w:rPr>
          <w:rFonts w:hint="cs"/>
          <w:rtl/>
        </w:rPr>
        <w:t>ی</w:t>
      </w:r>
    </w:p>
    <w:p w14:paraId="77CFCD19" w14:textId="310821ED" w:rsidR="00767473" w:rsidRDefault="00767473" w:rsidP="00767473">
      <w:pPr>
        <w:rPr>
          <w:rtl/>
        </w:rPr>
      </w:pPr>
      <w:r>
        <w:rPr>
          <w:rtl/>
        </w:rPr>
        <w:t xml:space="preserve">   سازگار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React 19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</w:t>
      </w:r>
      <w:r>
        <w:t>CRA</w:t>
      </w:r>
      <w:r>
        <w:rPr>
          <w:rtl/>
        </w:rPr>
        <w:t xml:space="preserve"> در ارائه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به روز برا</w:t>
      </w:r>
      <w:r>
        <w:rPr>
          <w:rFonts w:hint="cs"/>
          <w:rtl/>
        </w:rPr>
        <w:t>ی</w:t>
      </w:r>
      <w:r>
        <w:rPr>
          <w:rtl/>
        </w:rPr>
        <w:t xml:space="preserve">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(مانند </w:t>
      </w:r>
      <w:r>
        <w:t>Server Components</w:t>
      </w:r>
      <w:r>
        <w:rPr>
          <w:rtl/>
        </w:rPr>
        <w:t>) کند بوده است،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Vite</w:t>
      </w:r>
      <w:r>
        <w:rPr>
          <w:rtl/>
        </w:rPr>
        <w:t xml:space="preserve"> به طور فعال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به سرعت با جد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همگام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79FC34C2" w14:textId="200A5EE9" w:rsidR="00767473" w:rsidRDefault="00767473" w:rsidP="00767473">
      <w:pPr>
        <w:rPr>
          <w:rtl/>
        </w:rPr>
      </w:pPr>
      <w:r>
        <w:rPr>
          <w:rtl/>
        </w:rPr>
        <w:t xml:space="preserve">   توسعه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فعال: </w:t>
      </w:r>
      <w:r>
        <w:t>CRA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به طور فعال نگهدار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به‌روزرسان</w:t>
      </w:r>
      <w:r>
        <w:rPr>
          <w:rFonts w:hint="cs"/>
          <w:rtl/>
        </w:rPr>
        <w:t>ی</w:t>
      </w:r>
      <w:r>
        <w:rPr>
          <w:rtl/>
        </w:rPr>
        <w:t xml:space="preserve"> آن به سال ۲۰۲۲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 xml:space="preserve">. در مقابل، </w:t>
      </w:r>
      <w:r>
        <w:t>Vite</w:t>
      </w:r>
      <w:r>
        <w:rPr>
          <w:rtl/>
        </w:rPr>
        <w:t xml:space="preserve"> به طور مداوم به‌روز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جامعه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دارد .</w:t>
      </w:r>
    </w:p>
    <w:p w14:paraId="6E4280FE" w14:textId="45E0DF31" w:rsidR="00767473" w:rsidRDefault="00767473" w:rsidP="00767473">
      <w:pPr>
        <w:rPr>
          <w:rtl/>
        </w:rPr>
      </w:pPr>
      <w:r>
        <w:rPr>
          <w:rtl/>
        </w:rPr>
        <w:lastRenderedPageBreak/>
        <w:t xml:space="preserve">6. </w:t>
      </w:r>
      <w:r>
        <w:rPr>
          <w:rFonts w:ascii="IRANSansWeb(FaNum) Light" w:hAnsi="IRANSansWeb(FaNum) Light" w:hint="cs"/>
          <w:rtl/>
        </w:rPr>
        <w:t>مهاجرت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نسبتاً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</w:p>
    <w:p w14:paraId="085B7402" w14:textId="28ABB332" w:rsidR="00767473" w:rsidRDefault="00767473" w:rsidP="00767473">
      <w:pPr>
        <w:rPr>
          <w:rtl/>
        </w:rPr>
      </w:pPr>
      <w:r>
        <w:rPr>
          <w:rtl/>
        </w:rPr>
        <w:t xml:space="preserve">   راهنماها</w:t>
      </w:r>
      <w:r>
        <w:rPr>
          <w:rFonts w:hint="cs"/>
          <w:rtl/>
        </w:rPr>
        <w:t>ی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مهاجرت: هم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و هم جامعه </w:t>
      </w:r>
      <w:r>
        <w:t>Vite</w:t>
      </w:r>
      <w:r>
        <w:rPr>
          <w:rtl/>
        </w:rPr>
        <w:t xml:space="preserve"> راهنماها</w:t>
      </w:r>
      <w:r>
        <w:rPr>
          <w:rFonts w:hint="cs"/>
          <w:rtl/>
        </w:rPr>
        <w:t>ی</w:t>
      </w:r>
      <w:r>
        <w:rPr>
          <w:rtl/>
        </w:rPr>
        <w:t xml:space="preserve"> مفصل</w:t>
      </w:r>
      <w:r>
        <w:rPr>
          <w:rFonts w:hint="cs"/>
          <w:rtl/>
        </w:rPr>
        <w:t>ی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CRA</w:t>
      </w:r>
      <w:r>
        <w:rPr>
          <w:rtl/>
        </w:rPr>
        <w:t xml:space="preserve"> به </w:t>
      </w:r>
      <w:r>
        <w:t>Vite</w:t>
      </w:r>
      <w:r>
        <w:rPr>
          <w:rtl/>
        </w:rPr>
        <w:t xml:space="preserve"> ارائه داده‌اند .</w:t>
      </w:r>
    </w:p>
    <w:p w14:paraId="377E1B36" w14:textId="5E064AC5" w:rsidR="00767473" w:rsidRDefault="00767473" w:rsidP="00767473">
      <w:pPr>
        <w:rPr>
          <w:rtl/>
        </w:rPr>
      </w:pPr>
      <w:r>
        <w:rPr>
          <w:rtl/>
        </w:rPr>
        <w:t xml:space="preserve">   ابزارها</w:t>
      </w:r>
      <w:r>
        <w:rPr>
          <w:rFonts w:hint="cs"/>
          <w:rtl/>
        </w:rPr>
        <w:t>ی</w:t>
      </w:r>
      <w:r>
        <w:rPr>
          <w:rtl/>
        </w:rPr>
        <w:t xml:space="preserve"> کمک</w:t>
      </w:r>
      <w:r>
        <w:rPr>
          <w:rFonts w:hint="cs"/>
          <w:rtl/>
        </w:rPr>
        <w:t>ی</w:t>
      </w:r>
      <w:r>
        <w:rPr>
          <w:rtl/>
        </w:rPr>
        <w:t>: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viject</w:t>
      </w:r>
      <w:r>
        <w:rPr>
          <w:rtl/>
        </w:rPr>
        <w:t xml:space="preserve">` (که توسط </w:t>
      </w:r>
      <w:r>
        <w:t>Evan You</w:t>
      </w:r>
      <w:r>
        <w:rPr>
          <w:rtl/>
        </w:rPr>
        <w:t xml:space="preserve">، خالق </w:t>
      </w:r>
      <w:r>
        <w:t>Vue</w:t>
      </w:r>
      <w:r>
        <w:rPr>
          <w:rtl/>
        </w:rPr>
        <w:t>،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شده)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مهاجرت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خودکار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کارها</w:t>
      </w:r>
      <w:r>
        <w:rPr>
          <w:rFonts w:hint="cs"/>
          <w:rtl/>
        </w:rPr>
        <w:t>یی</w:t>
      </w:r>
      <w:r>
        <w:rPr>
          <w:rtl/>
        </w:rPr>
        <w:t xml:space="preserve"> مانند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npm</w:t>
      </w:r>
      <w:r>
        <w:rPr>
          <w:rtl/>
        </w:rPr>
        <w:t>، جابجا</w:t>
      </w:r>
      <w:r>
        <w:rPr>
          <w:rFonts w:hint="cs"/>
          <w:rtl/>
        </w:rPr>
        <w:t>یی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index.html</w:t>
      </w:r>
      <w:r>
        <w:rPr>
          <w:rtl/>
        </w:rPr>
        <w:t xml:space="preserve"> به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پروژه، 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.</w:t>
      </w:r>
      <w:r>
        <w:t>js</w:t>
      </w:r>
      <w:r>
        <w:rPr>
          <w:rtl/>
        </w:rPr>
        <w:t xml:space="preserve">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  <w:r>
        <w:rPr>
          <w:rtl/>
        </w:rPr>
        <w:t xml:space="preserve"> به .</w:t>
      </w:r>
      <w:r>
        <w:t>jsx</w:t>
      </w:r>
      <w:r>
        <w:rPr>
          <w:rtl/>
        </w:rPr>
        <w:t xml:space="preserve"> را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3FEB4BF" w14:textId="098144C5" w:rsidR="00767473" w:rsidRDefault="00767473" w:rsidP="0076747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: چرا </w:t>
      </w:r>
      <w:r>
        <w:t>Vite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473" w14:paraId="539C9B3C" w14:textId="77777777" w:rsidTr="00767473">
        <w:tc>
          <w:tcPr>
            <w:tcW w:w="3116" w:type="dxa"/>
          </w:tcPr>
          <w:p w14:paraId="3ACAE78E" w14:textId="262635B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       </w:t>
            </w:r>
          </w:p>
        </w:tc>
        <w:tc>
          <w:tcPr>
            <w:tcW w:w="3117" w:type="dxa"/>
          </w:tcPr>
          <w:p w14:paraId="15220C94" w14:textId="76D2B81E" w:rsidR="00767473" w:rsidRDefault="00767473" w:rsidP="00767473">
            <w:pPr>
              <w:rPr>
                <w:rtl/>
              </w:rPr>
            </w:pPr>
            <w:r>
              <w:t>Create React App (CRA)</w:t>
            </w:r>
          </w:p>
        </w:tc>
        <w:tc>
          <w:tcPr>
            <w:tcW w:w="3117" w:type="dxa"/>
          </w:tcPr>
          <w:p w14:paraId="56494303" w14:textId="2CA5BD1B" w:rsidR="00767473" w:rsidRDefault="00767473" w:rsidP="00767473">
            <w:pPr>
              <w:rPr>
                <w:rtl/>
              </w:rPr>
            </w:pPr>
            <w:r w:rsidRPr="00767473">
              <w:t>Vite</w:t>
            </w:r>
          </w:p>
        </w:tc>
      </w:tr>
      <w:tr w:rsidR="00767473" w14:paraId="7E312654" w14:textId="77777777" w:rsidTr="00767473">
        <w:tc>
          <w:tcPr>
            <w:tcW w:w="3116" w:type="dxa"/>
          </w:tcPr>
          <w:p w14:paraId="03EB4FEF" w14:textId="26ABDD0D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سرعت راه‌انداز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</w:t>
            </w:r>
          </w:p>
        </w:tc>
        <w:tc>
          <w:tcPr>
            <w:tcW w:w="3117" w:type="dxa"/>
          </w:tcPr>
          <w:p w14:paraId="75663D84" w14:textId="7EED3ECD" w:rsidR="00767473" w:rsidRDefault="00767473" w:rsidP="00767473">
            <w:r>
              <w:rPr>
                <w:rtl/>
              </w:rPr>
              <w:t>کند (ثان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قه‌ها</w:t>
            </w:r>
            <w:r>
              <w:rPr>
                <w:rtl/>
              </w:rPr>
              <w:t xml:space="preserve">)     </w:t>
            </w:r>
          </w:p>
        </w:tc>
        <w:tc>
          <w:tcPr>
            <w:tcW w:w="3117" w:type="dxa"/>
          </w:tcPr>
          <w:p w14:paraId="6E52EBE8" w14:textId="5FA2E679" w:rsidR="00767473" w:rsidRDefault="00767473" w:rsidP="00767473">
            <w:r>
              <w:rPr>
                <w:rtl/>
              </w:rPr>
              <w:t>فوق‌العاده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tl/>
              </w:rPr>
              <w:t xml:space="preserve"> (کسر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ثان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)    </w:t>
            </w:r>
          </w:p>
        </w:tc>
      </w:tr>
      <w:tr w:rsidR="00767473" w14:paraId="24F85C10" w14:textId="77777777" w:rsidTr="00767473">
        <w:tc>
          <w:tcPr>
            <w:tcW w:w="3116" w:type="dxa"/>
          </w:tcPr>
          <w:p w14:paraId="1DC9F524" w14:textId="01D5FCBE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سرعت </w:t>
            </w:r>
            <w:r>
              <w:t>HMR</w:t>
            </w:r>
            <w:r>
              <w:rPr>
                <w:rtl/>
              </w:rPr>
              <w:t xml:space="preserve">           </w:t>
            </w:r>
          </w:p>
        </w:tc>
        <w:tc>
          <w:tcPr>
            <w:tcW w:w="3117" w:type="dxa"/>
          </w:tcPr>
          <w:p w14:paraId="67CE240B" w14:textId="3444594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کند                            </w:t>
            </w:r>
          </w:p>
        </w:tc>
        <w:tc>
          <w:tcPr>
            <w:tcW w:w="3117" w:type="dxa"/>
          </w:tcPr>
          <w:p w14:paraId="6A499C26" w14:textId="4DD0AE74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تقر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باً</w:t>
            </w:r>
            <w:r>
              <w:rPr>
                <w:rtl/>
              </w:rPr>
              <w:t xml:space="preserve"> آن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           </w:t>
            </w:r>
          </w:p>
        </w:tc>
      </w:tr>
      <w:tr w:rsidR="00767473" w14:paraId="1B71F009" w14:textId="77777777" w:rsidTr="00767473">
        <w:tc>
          <w:tcPr>
            <w:tcW w:w="3116" w:type="dxa"/>
          </w:tcPr>
          <w:p w14:paraId="062E744E" w14:textId="1F40BB3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        </w:t>
            </w:r>
          </w:p>
        </w:tc>
        <w:tc>
          <w:tcPr>
            <w:tcW w:w="3117" w:type="dxa"/>
          </w:tcPr>
          <w:p w14:paraId="3F308F74" w14:textId="12D128AF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</w:t>
            </w:r>
            <w:r>
              <w:t>Eject</w:t>
            </w:r>
            <w:r>
              <w:rPr>
                <w:rtl/>
              </w:rPr>
              <w:t xml:space="preserve">        </w:t>
            </w:r>
          </w:p>
        </w:tc>
        <w:tc>
          <w:tcPr>
            <w:tcW w:w="3117" w:type="dxa"/>
          </w:tcPr>
          <w:p w14:paraId="44FC3B0B" w14:textId="0BC3E7CF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ساده و انعطاف‌پذ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                </w:t>
            </w:r>
          </w:p>
        </w:tc>
      </w:tr>
      <w:tr w:rsidR="00767473" w14:paraId="3CE0C957" w14:textId="77777777" w:rsidTr="00767473">
        <w:tc>
          <w:tcPr>
            <w:tcW w:w="3116" w:type="dxa"/>
          </w:tcPr>
          <w:p w14:paraId="18C08DD6" w14:textId="150E4CE4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حجم باندل </w:t>
            </w:r>
            <w:r>
              <w:t>Production</w:t>
            </w:r>
          </w:p>
        </w:tc>
        <w:tc>
          <w:tcPr>
            <w:tcW w:w="3117" w:type="dxa"/>
          </w:tcPr>
          <w:p w14:paraId="2E0DF707" w14:textId="43328577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بزرگ‌تر                        </w:t>
            </w:r>
          </w:p>
        </w:tc>
        <w:tc>
          <w:tcPr>
            <w:tcW w:w="3117" w:type="dxa"/>
          </w:tcPr>
          <w:p w14:paraId="68CA886E" w14:textId="7EE94F3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کوچک‌تر و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نه‌تر</w:t>
            </w:r>
            <w:r>
              <w:rPr>
                <w:rtl/>
              </w:rPr>
              <w:t xml:space="preserve">                </w:t>
            </w:r>
          </w:p>
        </w:tc>
      </w:tr>
      <w:tr w:rsidR="00767473" w14:paraId="708F3B39" w14:textId="77777777" w:rsidTr="00767473">
        <w:tc>
          <w:tcPr>
            <w:tcW w:w="3116" w:type="dxa"/>
          </w:tcPr>
          <w:p w14:paraId="35B9F58B" w14:textId="2FBD2C21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اکوس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</w:p>
        </w:tc>
        <w:tc>
          <w:tcPr>
            <w:tcW w:w="3117" w:type="dxa"/>
          </w:tcPr>
          <w:p w14:paraId="3A0DACB7" w14:textId="5DCE6C0C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                       </w:t>
            </w:r>
          </w:p>
        </w:tc>
        <w:tc>
          <w:tcPr>
            <w:tcW w:w="3117" w:type="dxa"/>
          </w:tcPr>
          <w:p w14:paraId="39A7AC71" w14:textId="305FB356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فعال و در حال رشد               </w:t>
            </w:r>
          </w:p>
        </w:tc>
      </w:tr>
      <w:tr w:rsidR="00767473" w14:paraId="7BCE1793" w14:textId="77777777" w:rsidTr="00767473">
        <w:tc>
          <w:tcPr>
            <w:tcW w:w="3116" w:type="dxa"/>
          </w:tcPr>
          <w:p w14:paraId="77A17585" w14:textId="213403A0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3117" w:type="dxa"/>
          </w:tcPr>
          <w:p w14:paraId="08265BF7" w14:textId="48F93218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 xml:space="preserve">کند                            </w:t>
            </w:r>
          </w:p>
        </w:tc>
        <w:tc>
          <w:tcPr>
            <w:tcW w:w="3117" w:type="dxa"/>
          </w:tcPr>
          <w:p w14:paraId="42A2D4E4" w14:textId="1BC39DF9" w:rsidR="00767473" w:rsidRDefault="00767473" w:rsidP="00767473">
            <w:pPr>
              <w:rPr>
                <w:rtl/>
              </w:rPr>
            </w:pPr>
            <w:r>
              <w:rPr>
                <w:rtl/>
              </w:rPr>
              <w:t>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tl/>
              </w:rPr>
              <w:t xml:space="preserve">                           </w:t>
            </w:r>
          </w:p>
        </w:tc>
      </w:tr>
    </w:tbl>
    <w:p w14:paraId="4D5A060A" w14:textId="0161B69D" w:rsidR="00767473" w:rsidRDefault="00767473" w:rsidP="00767473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11A68A2C" w14:textId="6E9FAC93" w:rsidR="00767473" w:rsidRDefault="00767473" w:rsidP="00767473">
      <w:pPr>
        <w:rPr>
          <w:rtl/>
        </w:rPr>
      </w:pPr>
      <w:r>
        <w:rPr>
          <w:rFonts w:hint="eastAsia"/>
          <w:rtl/>
        </w:rPr>
        <w:t>انتقال</w:t>
      </w:r>
      <w:r>
        <w:rPr>
          <w:rtl/>
        </w:rPr>
        <w:t xml:space="preserve"> از </w:t>
      </w:r>
      <w:r>
        <w:t>CRA</w:t>
      </w:r>
      <w:r>
        <w:rPr>
          <w:rtl/>
        </w:rPr>
        <w:t xml:space="preserve"> به </w:t>
      </w:r>
      <w:r>
        <w:t>Vite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ارتقاء استراتژ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 که بهره‌ور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سرعت فوق‌العاده، تجربه کاربر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bundle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پروژه را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مدرن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فعال،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بهبود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بخشد</w:t>
      </w:r>
      <w:r>
        <w:rPr>
          <w:rtl/>
        </w:rPr>
        <w:t>. با توجه به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کنار گذاشتن </w:t>
      </w:r>
      <w:r>
        <w:t>CRA</w:t>
      </w:r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انتقال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ضرورت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مدرن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 xml:space="preserve"> .</w:t>
      </w:r>
    </w:p>
    <w:p w14:paraId="15C723F2" w14:textId="76A219FA" w:rsidR="00767473" w:rsidRDefault="00767473" w:rsidP="00767473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Vite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دستور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  <w:r w:rsidR="00B37C04">
        <w:rPr>
          <w:rFonts w:hint="cs"/>
          <w:rtl/>
        </w:rPr>
        <w:t>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C04" w14:paraId="7CE801AD" w14:textId="77777777" w:rsidTr="00B37C04">
        <w:tc>
          <w:tcPr>
            <w:tcW w:w="9350" w:type="dxa"/>
            <w:shd w:val="clear" w:color="auto" w:fill="E2EFD9" w:themeFill="accent6" w:themeFillTint="33"/>
          </w:tcPr>
          <w:p w14:paraId="5B94F781" w14:textId="769DA0F9" w:rsidR="00B37C04" w:rsidRPr="00B37C04" w:rsidRDefault="00B37C04" w:rsidP="00B37C04">
            <w:pPr>
              <w:pStyle w:val="code"/>
            </w:pPr>
            <w:r w:rsidRPr="00B37C04">
              <w:lastRenderedPageBreak/>
              <w:t>npm create vite@latest myapp  template react</w:t>
            </w:r>
          </w:p>
        </w:tc>
      </w:tr>
    </w:tbl>
    <w:p w14:paraId="2B89FC4C" w14:textId="39551D8C" w:rsidR="00767473" w:rsidRDefault="00767473" w:rsidP="00B37C04">
      <w:pPr>
        <w:rPr>
          <w:rtl/>
        </w:rPr>
      </w:pPr>
    </w:p>
    <w:p w14:paraId="79BBE6F9" w14:textId="0C68AA35" w:rsidR="00B37C04" w:rsidRDefault="000B34DD" w:rsidP="000B34DD">
      <w:pPr>
        <w:pStyle w:val="Heading1"/>
        <w:rPr>
          <w:rtl/>
        </w:rPr>
      </w:pPr>
      <w:bookmarkStart w:id="4" w:name="_فصل_۱:_راه‌اندازی"/>
      <w:bookmarkEnd w:id="4"/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۱: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مح</w:t>
      </w:r>
      <w:r w:rsidRPr="00A25217">
        <w:rPr>
          <w:rFonts w:hint="cs"/>
          <w:rtl/>
        </w:rPr>
        <w:t>ی</w:t>
      </w:r>
      <w:r w:rsidRPr="00A25217">
        <w:rPr>
          <w:rFonts w:hint="eastAsia"/>
          <w:rtl/>
        </w:rPr>
        <w:t>ط</w:t>
      </w:r>
      <w:r w:rsidRPr="00A25217">
        <w:rPr>
          <w:rtl/>
        </w:rPr>
        <w:t xml:space="preserve"> توسعه</w:t>
      </w:r>
    </w:p>
    <w:p w14:paraId="6C9DF1F9" w14:textId="77777777" w:rsidR="000B34DD" w:rsidRPr="00A25217" w:rsidRDefault="000B34DD" w:rsidP="000B34DD">
      <w:pPr>
        <w:rPr>
          <w:rtl/>
        </w:rPr>
      </w:pPr>
      <w:r w:rsidRPr="00A25217">
        <w:rPr>
          <w:rtl/>
        </w:rPr>
        <w:t>نصب و راه‌انداز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پروژه با </w:t>
      </w:r>
      <w:r w:rsidRPr="00A25217">
        <w:t>Vite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4DD" w14:paraId="00854EF6" w14:textId="77777777" w:rsidTr="000B34DD">
        <w:tc>
          <w:tcPr>
            <w:tcW w:w="9350" w:type="dxa"/>
            <w:shd w:val="clear" w:color="auto" w:fill="E2EFD9" w:themeFill="accent6" w:themeFillTint="33"/>
          </w:tcPr>
          <w:p w14:paraId="37F2C261" w14:textId="18357755" w:rsidR="000B34DD" w:rsidRDefault="000B34DD" w:rsidP="000B34DD">
            <w:pPr>
              <w:pStyle w:val="code"/>
              <w:rPr>
                <w:rtl/>
              </w:rPr>
            </w:pPr>
            <w:r w:rsidRPr="000B34DD">
              <w:t xml:space="preserve">npm init y </w:t>
            </w:r>
          </w:p>
          <w:p w14:paraId="6AFCF26B" w14:textId="2CFF8015" w:rsidR="000B34DD" w:rsidRDefault="000B34DD" w:rsidP="000B34DD">
            <w:pPr>
              <w:pStyle w:val="code"/>
              <w:rPr>
                <w:rtl/>
              </w:rPr>
            </w:pPr>
            <w:r w:rsidRPr="000B34DD">
              <w:t>npm create vite@latest myapp  template react</w:t>
            </w:r>
          </w:p>
          <w:p w14:paraId="7A4BF244" w14:textId="60E17055" w:rsidR="000B34DD" w:rsidRPr="000B34DD" w:rsidRDefault="000B34DD" w:rsidP="000B34DD">
            <w:pPr>
              <w:pStyle w:val="code"/>
            </w:pPr>
            <w:r w:rsidRPr="000B34DD">
              <w:t>cd myapp</w:t>
            </w:r>
          </w:p>
          <w:p w14:paraId="1FC62EA6" w14:textId="77777777" w:rsidR="000B34DD" w:rsidRDefault="000B34DD" w:rsidP="000B34DD">
            <w:pPr>
              <w:pStyle w:val="code"/>
            </w:pPr>
            <w:r w:rsidRPr="000B34DD">
              <w:t>npm install</w:t>
            </w:r>
          </w:p>
          <w:p w14:paraId="4DC7AEAF" w14:textId="4D18BBA7" w:rsidR="000B34DD" w:rsidRDefault="000B34DD" w:rsidP="000B34DD">
            <w:pPr>
              <w:pStyle w:val="code"/>
            </w:pPr>
            <w:r w:rsidRPr="000B34DD">
              <w:t>npm run dev</w:t>
            </w:r>
          </w:p>
        </w:tc>
      </w:tr>
    </w:tbl>
    <w:p w14:paraId="6CC2B7EA" w14:textId="50F5AC2E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npm create: </w:t>
      </w:r>
      <w:r w:rsidRPr="000B34DD">
        <w:rPr>
          <w:rtl/>
          <w:lang w:bidi="ar-SA"/>
        </w:rPr>
        <w:t>این دستور، یک دستور</w:t>
      </w:r>
      <w:r w:rsidRPr="000B34DD">
        <w:t xml:space="preserve"> shorthand </w:t>
      </w:r>
      <w:r w:rsidRPr="000B34DD">
        <w:rPr>
          <w:rtl/>
          <w:lang w:bidi="ar-SA"/>
        </w:rPr>
        <w:t>در</w:t>
      </w:r>
      <w:r w:rsidRPr="000B34DD">
        <w:t xml:space="preserve"> npm </w:t>
      </w:r>
      <w:r w:rsidRPr="000B34DD">
        <w:rPr>
          <w:rtl/>
          <w:lang w:bidi="ar-SA"/>
        </w:rPr>
        <w:t>است. وقتی شما </w:t>
      </w:r>
      <w:r w:rsidRPr="000B34DD">
        <w:t>npm create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 xml:space="preserve">را اجرا می‌کنید، </w:t>
      </w:r>
      <w:r w:rsidRPr="000B34DD">
        <w:t xml:space="preserve">npm </w:t>
      </w:r>
      <w:r w:rsidRPr="000B34DD">
        <w:rPr>
          <w:rtl/>
          <w:lang w:bidi="ar-SA"/>
        </w:rPr>
        <w:t>به طور خودکار بسته </w:t>
      </w:r>
      <w:r w:rsidRPr="000B34DD">
        <w:t>create&lt;name&gt;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را پیدا و اجرا می‌کند. در این مورد، </w:t>
      </w:r>
      <w:r w:rsidRPr="000B34DD">
        <w:t>vite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برابر است با </w:t>
      </w:r>
      <w:r w:rsidRPr="000B34DD">
        <w:t>createvite.</w:t>
      </w:r>
    </w:p>
    <w:p w14:paraId="05168F10" w14:textId="77777777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vite@latest: </w:t>
      </w:r>
      <w:r w:rsidRPr="000B34DD">
        <w:rPr>
          <w:rtl/>
          <w:lang w:bidi="ar-SA"/>
        </w:rPr>
        <w:t>با اضافه کردن </w:t>
      </w:r>
      <w:r w:rsidRPr="000B34DD">
        <w:t>@latest </w:t>
      </w:r>
      <w:r w:rsidRPr="000B34DD">
        <w:rPr>
          <w:rtl/>
          <w:lang w:bidi="ar-SA"/>
        </w:rPr>
        <w:t>مطمئن می‌شوید که همیشه آخرین نسخه پایدار</w:t>
      </w:r>
      <w:r w:rsidRPr="000B34DD">
        <w:t xml:space="preserve"> Vite </w:t>
      </w:r>
      <w:r w:rsidRPr="000B34DD">
        <w:rPr>
          <w:rtl/>
          <w:lang w:bidi="ar-SA"/>
        </w:rPr>
        <w:t>استفاده می‌شود</w:t>
      </w:r>
      <w:r w:rsidRPr="000B34DD">
        <w:t>.</w:t>
      </w:r>
    </w:p>
    <w:p w14:paraId="4D7B0073" w14:textId="7BDB2FFB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myapp: 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این نام پوشه‌ای است که پروژه جدید در آن ایجاد خواهد شد</w:t>
      </w:r>
      <w:r w:rsidRPr="000B34DD">
        <w:t>.</w:t>
      </w:r>
    </w:p>
    <w:p w14:paraId="02CD18FE" w14:textId="764182B8" w:rsidR="000B34DD" w:rsidRPr="000B34DD" w:rsidRDefault="000B34DD" w:rsidP="000B34DD">
      <w:pPr>
        <w:numPr>
          <w:ilvl w:val="0"/>
          <w:numId w:val="1"/>
        </w:numPr>
      </w:pPr>
      <w:r w:rsidRPr="000B34DD">
        <w:t xml:space="preserve"> template react: </w:t>
      </w:r>
      <w:r w:rsidRPr="000B34DD">
        <w:rPr>
          <w:rtl/>
          <w:lang w:bidi="ar-SA"/>
        </w:rPr>
        <w:t>دو خط تیره</w:t>
      </w:r>
      <w:r w:rsidRPr="000B34DD">
        <w:t xml:space="preserve"> () </w:t>
      </w:r>
      <w:r w:rsidRPr="000B34DD">
        <w:rPr>
          <w:rtl/>
          <w:lang w:bidi="ar-SA"/>
        </w:rPr>
        <w:t>به این معنی است که آرگومان‌های بعدی به اسکریپت </w:t>
      </w:r>
      <w:r w:rsidRPr="000B34DD">
        <w:t>createvite 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پاس داده می‌شوند. در اینجا به آن می‌گوییم که از</w:t>
      </w:r>
      <w:r w:rsidRPr="000B34DD">
        <w:t xml:space="preserve"> template </w:t>
      </w:r>
      <w:r w:rsidR="00646B91">
        <w:rPr>
          <w:rFonts w:hint="cs"/>
          <w:rtl/>
        </w:rPr>
        <w:t>(</w:t>
      </w:r>
      <w:r>
        <w:rPr>
          <w:rFonts w:hint="cs"/>
          <w:rtl/>
        </w:rPr>
        <w:t xml:space="preserve"> </w:t>
      </w:r>
      <w:r w:rsidRPr="000B34DD">
        <w:rPr>
          <w:rtl/>
          <w:lang w:bidi="ar-SA"/>
        </w:rPr>
        <w:t>قالب</w:t>
      </w:r>
      <w:r w:rsidR="00646B91">
        <w:rPr>
          <w:rFonts w:hint="cs"/>
          <w:rtl/>
        </w:rPr>
        <w:t>)</w:t>
      </w:r>
      <w:r w:rsidRPr="000B34DD">
        <w:t xml:space="preserve"> React </w:t>
      </w:r>
      <w:r w:rsidRPr="000B34DD">
        <w:rPr>
          <w:rtl/>
          <w:lang w:bidi="ar-SA"/>
        </w:rPr>
        <w:t>استفاده کند</w:t>
      </w:r>
      <w:r w:rsidRPr="000B34DD">
        <w:t>.</w:t>
      </w:r>
    </w:p>
    <w:p w14:paraId="11447A41" w14:textId="77777777" w:rsidR="000B34DD" w:rsidRPr="000B34DD" w:rsidRDefault="000B34DD" w:rsidP="000B34DD">
      <w:r w:rsidRPr="000B34DD">
        <w:rPr>
          <w:rtl/>
          <w:lang w:bidi="ar-SA"/>
        </w:rPr>
        <w:t>پس از اجرای این دستور، مراحل زیر به صورت خودکار انجام می‌شود</w:t>
      </w:r>
      <w:r w:rsidRPr="000B34DD">
        <w:t>:</w:t>
      </w:r>
    </w:p>
    <w:p w14:paraId="0B12C904" w14:textId="4A40BDC3" w:rsidR="000B34DD" w:rsidRPr="000B34DD" w:rsidRDefault="000B34DD" w:rsidP="000B34DD">
      <w:pPr>
        <w:numPr>
          <w:ilvl w:val="0"/>
          <w:numId w:val="2"/>
        </w:numPr>
      </w:pPr>
      <w:r w:rsidRPr="000B34DD">
        <w:t xml:space="preserve">npm </w:t>
      </w:r>
      <w:r w:rsidRPr="000B34DD">
        <w:rPr>
          <w:rtl/>
          <w:lang w:bidi="ar-SA"/>
        </w:rPr>
        <w:t>آخرین نسخه </w:t>
      </w:r>
      <w:r w:rsidRPr="000B34DD">
        <w:t>createvite </w:t>
      </w:r>
      <w:r w:rsidRPr="000B34DD">
        <w:rPr>
          <w:rtl/>
          <w:lang w:bidi="ar-SA"/>
        </w:rPr>
        <w:t>را به صورت موقت</w:t>
      </w:r>
      <w:r w:rsidRPr="000B34DD">
        <w:t xml:space="preserve"> </w:t>
      </w:r>
      <w:r w:rsidR="00646B91">
        <w:rPr>
          <w:rFonts w:hint="cs"/>
          <w:rtl/>
        </w:rPr>
        <w:t>(</w:t>
      </w:r>
      <w:r w:rsidRPr="000B34DD">
        <w:rPr>
          <w:rtl/>
          <w:lang w:bidi="ar-SA"/>
        </w:rPr>
        <w:t>بدون نیاز به نصب</w:t>
      </w:r>
      <w:r w:rsidRPr="000B34DD">
        <w:t xml:space="preserve"> global</w:t>
      </w:r>
      <w:r w:rsidR="00646B91">
        <w:rPr>
          <w:rFonts w:hint="cs"/>
          <w:rtl/>
        </w:rPr>
        <w:t>)</w:t>
      </w:r>
      <w:r w:rsidRPr="000B34DD">
        <w:t xml:space="preserve"> </w:t>
      </w:r>
      <w:r w:rsidRPr="000B34DD">
        <w:rPr>
          <w:rtl/>
          <w:lang w:bidi="ar-SA"/>
        </w:rPr>
        <w:t>دانلود می‌کند</w:t>
      </w:r>
      <w:r w:rsidRPr="000B34DD">
        <w:t>.</w:t>
      </w:r>
    </w:p>
    <w:p w14:paraId="6AB647D0" w14:textId="51F1E578" w:rsidR="000B34DD" w:rsidRPr="000B34DD" w:rsidRDefault="000B34DD" w:rsidP="000B34DD">
      <w:pPr>
        <w:numPr>
          <w:ilvl w:val="0"/>
          <w:numId w:val="2"/>
        </w:numPr>
      </w:pPr>
      <w:r w:rsidRPr="000B34DD">
        <w:rPr>
          <w:rtl/>
          <w:lang w:bidi="ar-SA"/>
        </w:rPr>
        <w:t>اسکریپت </w:t>
      </w:r>
      <w:r w:rsidRPr="000B34DD">
        <w:t>createvite </w:t>
      </w:r>
      <w:r w:rsidRPr="000B34DD">
        <w:rPr>
          <w:rtl/>
          <w:lang w:bidi="ar-SA"/>
        </w:rPr>
        <w:t>اجرا شده و یک پروژه جدید با نام </w:t>
      </w:r>
      <w:r w:rsidRPr="000B34DD">
        <w:t>myapp </w:t>
      </w:r>
      <w:r w:rsidRPr="000B34DD">
        <w:rPr>
          <w:rtl/>
          <w:lang w:bidi="ar-SA"/>
        </w:rPr>
        <w:t>ایجاد می‌کند</w:t>
      </w:r>
      <w:r w:rsidRPr="000B34DD">
        <w:t>.</w:t>
      </w:r>
    </w:p>
    <w:p w14:paraId="6DEDDA97" w14:textId="47FD1D5C" w:rsidR="000B34DD" w:rsidRPr="000B34DD" w:rsidRDefault="000B34DD" w:rsidP="000B34DD">
      <w:pPr>
        <w:numPr>
          <w:ilvl w:val="0"/>
          <w:numId w:val="2"/>
        </w:numPr>
      </w:pPr>
      <w:r w:rsidRPr="000B34DD">
        <w:rPr>
          <w:rtl/>
          <w:lang w:bidi="ar-SA"/>
        </w:rPr>
        <w:t>ساختار اولیه پروژه با تمپلیت</w:t>
      </w:r>
      <w:r w:rsidRPr="000B34DD">
        <w:t xml:space="preserve"> React </w:t>
      </w:r>
      <w:r w:rsidRPr="000B34DD">
        <w:rPr>
          <w:rtl/>
          <w:lang w:bidi="ar-SA"/>
        </w:rPr>
        <w:t>در پوشه </w:t>
      </w:r>
      <w:r w:rsidRPr="000B34DD">
        <w:t>myapp </w:t>
      </w:r>
      <w:r w:rsidRPr="000B34DD">
        <w:rPr>
          <w:rtl/>
          <w:lang w:bidi="ar-SA"/>
        </w:rPr>
        <w:t>قرار داده می‌شود</w:t>
      </w:r>
      <w:r w:rsidRPr="000B34DD">
        <w:t>.</w:t>
      </w:r>
    </w:p>
    <w:p w14:paraId="58E7BF80" w14:textId="77777777" w:rsidR="000B34DD" w:rsidRDefault="000B34DD" w:rsidP="000B34DD">
      <w:pPr>
        <w:rPr>
          <w:rtl/>
        </w:rPr>
      </w:pPr>
      <w:r w:rsidRPr="000B34DD">
        <w:rPr>
          <w:rtl/>
          <w:lang w:bidi="ar-SA"/>
        </w:rPr>
        <w:t>در نهایت، برای نصب</w:t>
      </w:r>
      <w:r w:rsidRPr="000B34DD">
        <w:t xml:space="preserve"> dependency</w:t>
      </w:r>
      <w:r w:rsidRPr="000B34DD">
        <w:rPr>
          <w:rtl/>
          <w:lang w:bidi="ar-SA"/>
        </w:rPr>
        <w:t>ها (کتابخانه‌های مورد نیاز پروژه) باید دستورات زیر را اجرا کنید</w:t>
      </w:r>
      <w:r w:rsidRPr="000B34DD"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B91" w14:paraId="3FDDF078" w14:textId="77777777" w:rsidTr="00646B91">
        <w:tc>
          <w:tcPr>
            <w:tcW w:w="9350" w:type="dxa"/>
            <w:shd w:val="clear" w:color="auto" w:fill="E2EFD9" w:themeFill="accent6" w:themeFillTint="33"/>
          </w:tcPr>
          <w:p w14:paraId="54A6A928" w14:textId="545C3A6C" w:rsidR="00646B91" w:rsidRPr="00646B91" w:rsidRDefault="00646B91" w:rsidP="00646B91">
            <w:pPr>
              <w:pStyle w:val="code"/>
            </w:pPr>
            <w:r w:rsidRPr="00646B91">
              <w:lastRenderedPageBreak/>
              <w:t>cd myapp</w:t>
            </w:r>
          </w:p>
          <w:p w14:paraId="6B01D1E3" w14:textId="7CA9D2EA" w:rsidR="00646B91" w:rsidRDefault="00646B91" w:rsidP="00646B91">
            <w:pPr>
              <w:pStyle w:val="code"/>
              <w:rPr>
                <w:rtl/>
              </w:rPr>
            </w:pPr>
            <w:r w:rsidRPr="00646B91">
              <w:t>npm install</w:t>
            </w:r>
          </w:p>
        </w:tc>
      </w:tr>
    </w:tbl>
    <w:p w14:paraId="4B2C8483" w14:textId="77777777" w:rsidR="00646B91" w:rsidRPr="000B34DD" w:rsidRDefault="00646B91" w:rsidP="000B34DD"/>
    <w:p w14:paraId="50BBFF5D" w14:textId="77777777" w:rsidR="00646B91" w:rsidRDefault="00646B91" w:rsidP="00646B91">
      <w:pPr>
        <w:pStyle w:val="Heading1"/>
      </w:pPr>
      <w:bookmarkStart w:id="5" w:name="_ساختار_پروژه_Vite"/>
      <w:bookmarkEnd w:id="5"/>
      <w:r w:rsidRPr="00A25217">
        <w:rPr>
          <w:rtl/>
        </w:rPr>
        <w:t xml:space="preserve">ساختار پروژه </w:t>
      </w:r>
      <w:r w:rsidRPr="00A25217">
        <w:t>Vite + React</w:t>
      </w:r>
    </w:p>
    <w:p w14:paraId="5E395616" w14:textId="77777777" w:rsidR="00CA65C8" w:rsidRDefault="00CA65C8" w:rsidP="00CA65C8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</w:t>
      </w:r>
      <w:r>
        <w:t>Vite + React</w:t>
      </w:r>
      <w:r>
        <w:rPr>
          <w:rtl/>
        </w:rPr>
        <w:t xml:space="preserve"> معمولاً ساختار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2BD5A156" w14:textId="77777777" w:rsidTr="00CA65C8">
        <w:tc>
          <w:tcPr>
            <w:tcW w:w="9350" w:type="dxa"/>
          </w:tcPr>
          <w:p w14:paraId="3F0BDBB5" w14:textId="5DD9F1D0" w:rsidR="00CA65C8" w:rsidRDefault="00CA65C8" w:rsidP="00CA65C8">
            <w:pPr>
              <w:pStyle w:val="code"/>
            </w:pPr>
            <w:r>
              <w:t>myreactapp/</w:t>
            </w:r>
          </w:p>
          <w:p w14:paraId="44F896D4" w14:textId="24B00C3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node_modules/           </w:t>
            </w:r>
            <w:r>
              <w:rPr>
                <w:rFonts w:cs="Calibri Light"/>
                <w:rtl/>
              </w:rPr>
              <w:t>وابستگ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نصب شده پروژه</w:t>
            </w:r>
          </w:p>
          <w:p w14:paraId="0FBF2852" w14:textId="10D050F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public/     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استات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</w:t>
            </w:r>
          </w:p>
          <w:p w14:paraId="337A9B72" w14:textId="22BE4702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favicon.ico        </w:t>
            </w:r>
            <w:r>
              <w:rPr>
                <w:rFonts w:cs="Calibri Light"/>
                <w:rtl/>
              </w:rPr>
              <w:t>آ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کون</w:t>
            </w:r>
            <w:r>
              <w:rPr>
                <w:rFonts w:cs="Calibri Light"/>
                <w:rtl/>
              </w:rPr>
              <w:t xml:space="preserve"> وب‌سا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ت</w:t>
            </w:r>
          </w:p>
          <w:p w14:paraId="01AA2D19" w14:textId="78B6CB3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index.html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t xml:space="preserve"> HTML </w:t>
            </w:r>
            <w:r>
              <w:rPr>
                <w:rFonts w:cs="Calibri Light"/>
                <w:rtl/>
              </w:rPr>
              <w:t>اصل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(</w:t>
            </w:r>
            <w:r>
              <w:rPr>
                <w:rFonts w:cs="Calibri Light"/>
                <w:rtl/>
              </w:rPr>
              <w:t>در</w:t>
            </w:r>
            <w:r>
              <w:t xml:space="preserve"> Vite </w:t>
            </w:r>
            <w:r>
              <w:rPr>
                <w:rFonts w:cs="Calibri Light"/>
                <w:rtl/>
              </w:rPr>
              <w:t>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ن</w:t>
            </w:r>
            <w:r>
              <w:rPr>
                <w:rFonts w:cs="Calibri Light"/>
                <w:rtl/>
              </w:rPr>
              <w:t xml:space="preserve"> 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rPr>
                <w:rFonts w:cs="Calibri Light"/>
                <w:rtl/>
              </w:rPr>
              <w:t xml:space="preserve"> در ر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شه</w:t>
            </w:r>
            <w:r>
              <w:rPr>
                <w:rFonts w:cs="Calibri Light"/>
                <w:rtl/>
              </w:rPr>
              <w:t xml:space="preserve"> قرار م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گ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رد</w:t>
            </w:r>
            <w:r>
              <w:t>)</w:t>
            </w:r>
          </w:p>
          <w:p w14:paraId="7890D2E6" w14:textId="6C0826E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└──</w:t>
            </w:r>
            <w:r>
              <w:t xml:space="preserve"> otherstaticfiles  </w:t>
            </w:r>
            <w:r>
              <w:rPr>
                <w:rFonts w:cs="Calibri Light"/>
                <w:rtl/>
              </w:rPr>
              <w:t>سا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ر</w:t>
            </w:r>
            <w:r>
              <w:rPr>
                <w:rFonts w:cs="Calibri Light"/>
                <w:rtl/>
              </w:rPr>
              <w:t xml:space="preserve"> 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استات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</w:t>
            </w:r>
          </w:p>
          <w:p w14:paraId="66F7B1F2" w14:textId="312B7CDA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src/                    </w:t>
            </w:r>
            <w:r>
              <w:rPr>
                <w:rFonts w:cs="Calibri Light"/>
                <w:rtl/>
              </w:rPr>
              <w:t>کد منبع اصل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پروژه</w:t>
            </w:r>
          </w:p>
          <w:p w14:paraId="477287FA" w14:textId="6C61935B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assets/            </w:t>
            </w:r>
            <w:r>
              <w:rPr>
                <w:rFonts w:cs="Calibri Light"/>
                <w:rtl/>
              </w:rPr>
              <w:t>منابع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مانند تصاو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ر،</w:t>
            </w:r>
            <w:r>
              <w:rPr>
                <w:rFonts w:cs="Calibri Light"/>
                <w:rtl/>
              </w:rPr>
              <w:t xml:space="preserve"> فونت‌ها و</w:t>
            </w:r>
            <w:r>
              <w:t>...</w:t>
            </w:r>
          </w:p>
          <w:p w14:paraId="0FD74D5A" w14:textId="765EF3EE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components/        </w:t>
            </w:r>
            <w:r>
              <w:rPr>
                <w:rFonts w:cs="Calibri Light"/>
                <w:rtl/>
              </w:rPr>
              <w:t>کامپوننت‌ها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ر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اکت</w:t>
            </w:r>
          </w:p>
          <w:p w14:paraId="51BF2CC4" w14:textId="33C0E4A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hooks/             </w:t>
            </w:r>
            <w:r>
              <w:rPr>
                <w:rFonts w:cs="Calibri Light"/>
                <w:rtl/>
              </w:rPr>
              <w:t>هوک‌ها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سفارش</w:t>
            </w:r>
            <w:r>
              <w:rPr>
                <w:rFonts w:cs="Calibri Light" w:hint="cs"/>
                <w:rtl/>
              </w:rPr>
              <w:t>ی</w:t>
            </w:r>
          </w:p>
          <w:p w14:paraId="2E254873" w14:textId="0A0FAF0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pages/             </w:t>
            </w:r>
            <w:r>
              <w:rPr>
                <w:rFonts w:cs="Calibri Light"/>
                <w:rtl/>
              </w:rPr>
              <w:t>صفحات مختلف برنامه</w:t>
            </w:r>
          </w:p>
          <w:p w14:paraId="6759372C" w14:textId="16B9B44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styles/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استا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</w:p>
          <w:p w14:paraId="64A67331" w14:textId="6D44AA87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utils/             </w:t>
            </w:r>
            <w:r>
              <w:rPr>
                <w:rFonts w:cs="Calibri Light"/>
                <w:rtl/>
              </w:rPr>
              <w:t>ابزارها و توابع کمک</w:t>
            </w:r>
            <w:r>
              <w:rPr>
                <w:rFonts w:cs="Calibri Light" w:hint="cs"/>
                <w:rtl/>
              </w:rPr>
              <w:t>ی</w:t>
            </w:r>
          </w:p>
          <w:p w14:paraId="609E0154" w14:textId="7E4EEE7B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App.jsx            </w:t>
            </w:r>
            <w:r>
              <w:rPr>
                <w:rFonts w:cs="Calibri Light"/>
                <w:rtl/>
              </w:rPr>
              <w:t>کامپوننت اصل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برنامه</w:t>
            </w:r>
          </w:p>
          <w:p w14:paraId="28A5EE40" w14:textId="351FE53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App.css            </w:t>
            </w:r>
            <w:r>
              <w:rPr>
                <w:rFonts w:cs="Calibri Light"/>
                <w:rtl/>
              </w:rPr>
              <w:t>استا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کامپوننت اصل</w:t>
            </w:r>
            <w:r>
              <w:rPr>
                <w:rFonts w:cs="Calibri Light" w:hint="cs"/>
                <w:rtl/>
              </w:rPr>
              <w:t>ی</w:t>
            </w:r>
          </w:p>
          <w:p w14:paraId="00B1D4F6" w14:textId="23A829B2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main.jsx           </w:t>
            </w:r>
            <w:r>
              <w:rPr>
                <w:rFonts w:cs="Calibri Light"/>
                <w:rtl/>
              </w:rPr>
              <w:t>نقطه ورود برنامه</w:t>
            </w:r>
          </w:p>
          <w:p w14:paraId="41438E53" w14:textId="0554618B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│</w:t>
            </w:r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└──</w:t>
            </w:r>
            <w:r>
              <w:t xml:space="preserve"> index.css          </w:t>
            </w:r>
            <w:r>
              <w:rPr>
                <w:rFonts w:cs="Calibri Light"/>
                <w:rtl/>
              </w:rPr>
              <w:t>استا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ascii="MS Gothic" w:eastAsia="MS Gothic" w:hAnsi="MS Gothic" w:cs="MS Gothic" w:hint="eastAsia"/>
              </w:rPr>
              <w:t>全局</w:t>
            </w:r>
          </w:p>
          <w:p w14:paraId="57B7DF64" w14:textId="112EB6BD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.gitignore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ل‌ها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/>
                <w:rtl/>
              </w:rPr>
              <w:t xml:space="preserve"> ناد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ده</w:t>
            </w:r>
            <w:r>
              <w:rPr>
                <w:rFonts w:cs="Calibri Light"/>
                <w:rtl/>
              </w:rPr>
              <w:t xml:space="preserve"> گرفته شده توسط</w:t>
            </w:r>
            <w:r>
              <w:t xml:space="preserve"> Git</w:t>
            </w:r>
          </w:p>
          <w:p w14:paraId="4401F172" w14:textId="48252EB3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index.html            </w:t>
            </w:r>
            <w:r>
              <w:rPr>
                <w:rFonts w:cs="Calibri Light"/>
                <w:rtl/>
              </w:rPr>
              <w:t>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t xml:space="preserve"> HTML </w:t>
            </w:r>
            <w:r>
              <w:rPr>
                <w:rFonts w:cs="Calibri Light"/>
                <w:rtl/>
              </w:rPr>
              <w:t>اصل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(</w:t>
            </w:r>
            <w:r>
              <w:rPr>
                <w:rFonts w:cs="Calibri Light"/>
                <w:rtl/>
              </w:rPr>
              <w:t>در</w:t>
            </w:r>
            <w:r>
              <w:t xml:space="preserve"> Vite </w:t>
            </w:r>
            <w:r>
              <w:rPr>
                <w:rFonts w:cs="Calibri Light"/>
                <w:rtl/>
              </w:rPr>
              <w:t>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ن</w:t>
            </w:r>
            <w:r>
              <w:rPr>
                <w:rFonts w:cs="Calibri Light"/>
                <w:rtl/>
              </w:rPr>
              <w:t xml:space="preserve"> فا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ل</w:t>
            </w:r>
            <w:r>
              <w:rPr>
                <w:rFonts w:cs="Calibri Light"/>
                <w:rtl/>
              </w:rPr>
              <w:t xml:space="preserve"> در ر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شه</w:t>
            </w:r>
            <w:r>
              <w:rPr>
                <w:rFonts w:cs="Calibri Light"/>
                <w:rtl/>
              </w:rPr>
              <w:t xml:space="preserve"> قرار دارد</w:t>
            </w:r>
            <w:r>
              <w:t>) :cite[3]:cite[8]</w:t>
            </w:r>
          </w:p>
          <w:p w14:paraId="19986E65" w14:textId="557D7227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package.json          </w:t>
            </w:r>
            <w:r>
              <w:rPr>
                <w:rFonts w:cs="Calibri Light"/>
                <w:rtl/>
              </w:rPr>
              <w:t>اطلاعات پروژه و وابستگ</w:t>
            </w:r>
            <w:r>
              <w:rPr>
                <w:rFonts w:cs="Calibri Light" w:hint="cs"/>
                <w:rtl/>
              </w:rPr>
              <w:t>ی‌</w:t>
            </w:r>
            <w:r>
              <w:rPr>
                <w:rFonts w:cs="Calibri Light" w:hint="eastAsia"/>
                <w:rtl/>
              </w:rPr>
              <w:t>ها</w:t>
            </w:r>
          </w:p>
          <w:p w14:paraId="07CFD337" w14:textId="489115F0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vite.config.js        </w:t>
            </w:r>
            <w:r>
              <w:rPr>
                <w:rFonts w:cs="Calibri Light"/>
                <w:rtl/>
              </w:rPr>
              <w:t>پ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کربند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Vite (</w:t>
            </w:r>
            <w:r>
              <w:rPr>
                <w:rFonts w:cs="Calibri Light"/>
                <w:rtl/>
              </w:rPr>
              <w:t>اخت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ار</w:t>
            </w:r>
            <w:r>
              <w:rPr>
                <w:rFonts w:cs="Calibri Light" w:hint="cs"/>
                <w:rtl/>
              </w:rPr>
              <w:t>ی</w:t>
            </w:r>
            <w:r>
              <w:t>) :cite[8]:cite[9]</w:t>
            </w:r>
          </w:p>
          <w:p w14:paraId="4AE69323" w14:textId="010374E1" w:rsidR="00CA65C8" w:rsidRDefault="00CA65C8" w:rsidP="00CA65C8">
            <w:pPr>
              <w:pStyle w:val="code"/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├──</w:t>
            </w:r>
            <w:r>
              <w:t xml:space="preserve"> eslintrc.cjs          </w:t>
            </w:r>
            <w:r>
              <w:rPr>
                <w:rFonts w:cs="Calibri Light"/>
                <w:rtl/>
              </w:rPr>
              <w:t>پ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کربند</w:t>
            </w:r>
            <w:r>
              <w:rPr>
                <w:rFonts w:cs="Calibri Light" w:hint="cs"/>
                <w:rtl/>
              </w:rPr>
              <w:t>ی</w:t>
            </w:r>
            <w:r>
              <w:t xml:space="preserve"> ESLint (</w:t>
            </w:r>
            <w:r>
              <w:rPr>
                <w:rFonts w:cs="Calibri Light"/>
                <w:rtl/>
              </w:rPr>
              <w:t>اخت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ار</w:t>
            </w:r>
            <w:r>
              <w:rPr>
                <w:rFonts w:cs="Calibri Light" w:hint="cs"/>
                <w:rtl/>
              </w:rPr>
              <w:t>ی</w:t>
            </w:r>
            <w:r>
              <w:t>)</w:t>
            </w:r>
          </w:p>
          <w:p w14:paraId="1120A138" w14:textId="7CA7834C" w:rsidR="00CA65C8" w:rsidRDefault="00CA65C8" w:rsidP="00CA65C8">
            <w:pPr>
              <w:pStyle w:val="code"/>
            </w:pPr>
            <w:r>
              <w:rPr>
                <w:rFonts w:ascii="MS Gothic" w:eastAsia="MS Gothic" w:hAnsi="MS Gothic" w:cs="MS Gothic" w:hint="eastAsia"/>
              </w:rPr>
              <w:t>└──</w:t>
            </w:r>
            <w:r>
              <w:t xml:space="preserve"> README.md             </w:t>
            </w:r>
            <w:r>
              <w:rPr>
                <w:rFonts w:cs="Calibri Light"/>
                <w:rtl/>
              </w:rPr>
              <w:t>مستندات پروژه</w:t>
            </w:r>
          </w:p>
        </w:tc>
      </w:tr>
    </w:tbl>
    <w:p w14:paraId="58A874EA" w14:textId="77777777" w:rsidR="00CA65C8" w:rsidRDefault="00CA65C8" w:rsidP="00CA65C8">
      <w:pPr>
        <w:bidi w:val="0"/>
        <w:rPr>
          <w:rtl/>
        </w:rPr>
      </w:pPr>
    </w:p>
    <w:p w14:paraId="11FDF808" w14:textId="4164F737" w:rsidR="00CA65C8" w:rsidRDefault="00CA65C8" w:rsidP="00CA65C8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ساختار پروژه</w:t>
      </w:r>
    </w:p>
    <w:p w14:paraId="2744AD5B" w14:textId="27BAF03B" w:rsidR="00CA65C8" w:rsidRDefault="00CA65C8" w:rsidP="00CA65C8">
      <w:pPr>
        <w:rPr>
          <w:rtl/>
        </w:rPr>
      </w:pPr>
      <w:r>
        <w:rPr>
          <w:rtl/>
        </w:rPr>
        <w:t xml:space="preserve"> 1.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</w:t>
      </w:r>
    </w:p>
    <w:p w14:paraId="10BB30F6" w14:textId="77777777" w:rsidR="00CA65C8" w:rsidRDefault="00CA65C8" w:rsidP="00CA65C8">
      <w:pPr>
        <w:rPr>
          <w:rtl/>
        </w:rPr>
      </w:pPr>
    </w:p>
    <w:p w14:paraId="785209FB" w14:textId="0FC85C22" w:rsidR="00CA65C8" w:rsidRDefault="00CA65C8" w:rsidP="00CA65C8">
      <w:r>
        <w:rPr>
          <w:rtl/>
        </w:rPr>
        <w:lastRenderedPageBreak/>
        <w:t xml:space="preserve">   </w:t>
      </w:r>
      <w:r>
        <w:t>index.html</w:t>
      </w:r>
      <w:r>
        <w:rPr>
          <w:rtl/>
        </w:rPr>
        <w:t xml:space="preserve">`: </w:t>
      </w:r>
    </w:p>
    <w:p w14:paraId="7E55E05C" w14:textId="14834877" w:rsidR="00CA65C8" w:rsidRDefault="00CA65C8" w:rsidP="00CA65C8">
      <w:pPr>
        <w:rPr>
          <w:rtl/>
        </w:rPr>
      </w:pPr>
      <w:r>
        <w:rPr>
          <w:rtl/>
        </w:rPr>
        <w:t xml:space="preserve">       نقش: نقطه ورود اصل</w:t>
      </w:r>
      <w:r>
        <w:rPr>
          <w:rFonts w:hint="cs"/>
          <w:rtl/>
        </w:rPr>
        <w:t>ی</w:t>
      </w:r>
      <w:r>
        <w:rPr>
          <w:rtl/>
        </w:rPr>
        <w:t xml:space="preserve"> برنامه </w:t>
      </w:r>
    </w:p>
    <w:p w14:paraId="3F8D2521" w14:textId="0B7FB4FB" w:rsidR="00CA65C8" w:rsidRDefault="00CA65C8" w:rsidP="00CA65C8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Vite</w:t>
      </w:r>
      <w:r>
        <w:rPr>
          <w:rtl/>
        </w:rPr>
        <w:t xml:space="preserve">: برخلاف </w:t>
      </w:r>
      <w:r>
        <w:t>Create React App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پوشه `</w:t>
      </w:r>
      <w:r>
        <w:t>public</w:t>
      </w:r>
      <w:r>
        <w:rPr>
          <w:rtl/>
        </w:rPr>
        <w:t xml:space="preserve">` قرار دارد، در </w:t>
      </w:r>
      <w:r>
        <w:t>Vite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. </w:t>
      </w:r>
      <w:r>
        <w:t>Vite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گراف ماژول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تگ‌ها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4D638A2" w14:textId="3D4EBA0E" w:rsidR="00CA65C8" w:rsidRDefault="00CA65C8" w:rsidP="00CA65C8">
      <w:pPr>
        <w:rPr>
          <w:rtl/>
        </w:rPr>
      </w:pPr>
      <w:r>
        <w:rPr>
          <w:rtl/>
        </w:rPr>
        <w:t xml:space="preserve">       محتوا: شامل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div</w:t>
      </w:r>
      <w:r>
        <w:rPr>
          <w:rtl/>
        </w:rPr>
        <w:t>` با `</w:t>
      </w:r>
      <w:r>
        <w:t>id="root</w:t>
      </w:r>
      <w:r>
        <w:rPr>
          <w:rtl/>
        </w:rPr>
        <w:t xml:space="preserve">"` که برنامه </w:t>
      </w:r>
      <w:r>
        <w:t>React</w:t>
      </w:r>
      <w:r>
        <w:rPr>
          <w:rtl/>
        </w:rPr>
        <w:t xml:space="preserve"> در آن </w:t>
      </w:r>
      <w:r>
        <w:t>render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`</w:t>
      </w:r>
      <w:r>
        <w:t>script</w:t>
      </w:r>
      <w:r>
        <w:rPr>
          <w:rtl/>
        </w:rPr>
        <w:t>` که به `</w:t>
      </w:r>
      <w:r>
        <w:t>src/main.jsx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3B7A973" w14:textId="10447FC2" w:rsidR="00CA65C8" w:rsidRDefault="00CA65C8" w:rsidP="00CA65C8">
      <w:r>
        <w:rPr>
          <w:rtl/>
        </w:rPr>
        <w:t xml:space="preserve">   </w:t>
      </w:r>
      <w:r>
        <w:t>vite.config.js</w:t>
      </w:r>
      <w:r>
        <w:rPr>
          <w:rtl/>
        </w:rPr>
        <w:t>`:</w:t>
      </w:r>
    </w:p>
    <w:p w14:paraId="47EC8063" w14:textId="2EE5F2B2" w:rsidR="00CA65C8" w:rsidRDefault="00CA65C8" w:rsidP="00CA65C8">
      <w:pPr>
        <w:rPr>
          <w:rtl/>
        </w:rPr>
      </w:pPr>
      <w:r>
        <w:rPr>
          <w:rtl/>
        </w:rPr>
        <w:t xml:space="preserve">       نقش: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</w:p>
    <w:p w14:paraId="5706271C" w14:textId="469C5980" w:rsidR="00CA65C8" w:rsidRDefault="00CA65C8" w:rsidP="00CA65C8">
      <w:pPr>
        <w:rPr>
          <w:rtl/>
        </w:rPr>
      </w:pPr>
      <w:r>
        <w:rPr>
          <w:rtl/>
        </w:rPr>
        <w:t xml:space="preserve">       محتوا: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شامل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سرور،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ن‌ها،</w:t>
      </w:r>
      <w:r>
        <w:rPr>
          <w:rtl/>
        </w:rPr>
        <w:t xml:space="preserve"> </w:t>
      </w:r>
      <w:r>
        <w:t>alias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باشد.</w:t>
      </w:r>
    </w:p>
    <w:p w14:paraId="73C5304C" w14:textId="77225E3C" w:rsidR="00CA65C8" w:rsidRDefault="00CA65C8" w:rsidP="00CA65C8">
      <w:r>
        <w:rPr>
          <w:rtl/>
        </w:rPr>
        <w:t xml:space="preserve">   </w:t>
      </w:r>
      <w:r>
        <w:t>package.json</w:t>
      </w:r>
      <w:r>
        <w:rPr>
          <w:rtl/>
        </w:rPr>
        <w:t>`:</w:t>
      </w:r>
    </w:p>
    <w:p w14:paraId="6EDAC31A" w14:textId="7C8622B9" w:rsidR="00CA65C8" w:rsidRDefault="00CA65C8" w:rsidP="00CA65C8">
      <w:pPr>
        <w:rPr>
          <w:rtl/>
        </w:rPr>
      </w:pPr>
      <w:r>
        <w:rPr>
          <w:rtl/>
        </w:rPr>
        <w:t xml:space="preserve">       نقش: شامل </w:t>
      </w:r>
      <w:r>
        <w:t>metadata</w:t>
      </w:r>
      <w:r>
        <w:rPr>
          <w:rtl/>
        </w:rPr>
        <w:t xml:space="preserve"> پروژه، وابستگ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tl/>
        </w:rPr>
        <w:t xml:space="preserve"> </w:t>
      </w:r>
    </w:p>
    <w:p w14:paraId="597BA113" w14:textId="40EF0805" w:rsidR="00CA65C8" w:rsidRDefault="00CA65C8" w:rsidP="00CA65C8">
      <w:r>
        <w:rPr>
          <w:rtl/>
        </w:rPr>
        <w:t xml:space="preserve">      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36A7B90A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12C06D0A" w14:textId="77777777" w:rsidR="00CA65C8" w:rsidRDefault="00CA65C8" w:rsidP="00CA65C8">
            <w:pPr>
              <w:pStyle w:val="code"/>
              <w:rPr>
                <w:rtl/>
              </w:rPr>
            </w:pPr>
            <w:r>
              <w:t>{</w:t>
            </w:r>
          </w:p>
          <w:p w14:paraId="7B23D087" w14:textId="77777777" w:rsidR="00CA65C8" w:rsidRDefault="00CA65C8" w:rsidP="00CA65C8">
            <w:pPr>
              <w:pStyle w:val="code"/>
            </w:pPr>
            <w:r>
              <w:t xml:space="preserve">  "scripts": {</w:t>
            </w:r>
          </w:p>
          <w:p w14:paraId="2803B837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"dev": "vite",        // </w:t>
            </w:r>
            <w:r>
              <w:rPr>
                <w:rFonts w:cs="IRANSansWeb(FaNum) Light"/>
                <w:rtl/>
              </w:rPr>
              <w:t>شروع سرور توسعه</w:t>
            </w:r>
          </w:p>
          <w:p w14:paraId="31BEE27C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"build": "vite build", // </w:t>
            </w:r>
            <w:r>
              <w:rPr>
                <w:rFonts w:cs="IRANSansWeb(FaNum) Light"/>
                <w:rtl/>
              </w:rPr>
              <w:t>ساخت برا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production</w:t>
            </w:r>
          </w:p>
          <w:p w14:paraId="030373FC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"preview": "vite preview" // 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t xml:space="preserve"> build </w:t>
            </w:r>
            <w:r>
              <w:rPr>
                <w:rFonts w:cs="IRANSansWeb(FaNum) Light"/>
                <w:rtl/>
              </w:rPr>
              <w:t>ساخته شده</w:t>
            </w:r>
          </w:p>
          <w:p w14:paraId="36854238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33A0B0B4" w14:textId="314A369D" w:rsidR="00CA65C8" w:rsidRDefault="00CA65C8" w:rsidP="00CA65C8">
            <w:pPr>
              <w:pStyle w:val="code"/>
            </w:pPr>
            <w:r>
              <w:t>}</w:t>
            </w:r>
          </w:p>
        </w:tc>
      </w:tr>
    </w:tbl>
    <w:p w14:paraId="548DE5D1" w14:textId="75742D6C" w:rsidR="00CA65C8" w:rsidRDefault="00CA65C8" w:rsidP="00CA65C8">
      <w:pPr>
        <w:rPr>
          <w:rtl/>
        </w:rPr>
      </w:pPr>
      <w:r>
        <w:rPr>
          <w:rtl/>
        </w:rPr>
        <w:t xml:space="preserve"> 2. پوشه `</w:t>
      </w:r>
      <w:r>
        <w:t>public</w:t>
      </w:r>
      <w:r>
        <w:rPr>
          <w:rtl/>
        </w:rPr>
        <w:t>/`</w:t>
      </w:r>
    </w:p>
    <w:p w14:paraId="09483A6C" w14:textId="2D13888D" w:rsidR="00CA65C8" w:rsidRDefault="00CA65C8" w:rsidP="00CA65C8">
      <w:pPr>
        <w:rPr>
          <w:rtl/>
        </w:rPr>
      </w:pPr>
      <w:r>
        <w:rPr>
          <w:rtl/>
        </w:rPr>
        <w:t xml:space="preserve">   نقش: شامل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بدون پردازش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</w:t>
      </w:r>
    </w:p>
    <w:p w14:paraId="32F5F2B0" w14:textId="616A4FCE" w:rsidR="00CA65C8" w:rsidRDefault="00CA65C8" w:rsidP="00CA65C8">
      <w:pPr>
        <w:rPr>
          <w:rtl/>
        </w:rPr>
      </w:pPr>
      <w:r>
        <w:rPr>
          <w:rtl/>
        </w:rPr>
        <w:t xml:space="preserve">   محتوا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206C1F48" w14:textId="46846FB9" w:rsidR="00CA65C8" w:rsidRDefault="00CA65C8" w:rsidP="00CA65C8">
      <w:pPr>
        <w:rPr>
          <w:rtl/>
        </w:rPr>
      </w:pPr>
      <w:r>
        <w:rPr>
          <w:rtl/>
        </w:rPr>
        <w:lastRenderedPageBreak/>
        <w:t xml:space="preserve">       `</w:t>
      </w:r>
      <w:r>
        <w:t>favicon.ico</w:t>
      </w:r>
      <w:r>
        <w:rPr>
          <w:rtl/>
        </w:rPr>
        <w:t>`: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EF8E2B9" w14:textId="61BED689" w:rsidR="00CA65C8" w:rsidRDefault="00CA65C8" w:rsidP="00CA65C8">
      <w:pPr>
        <w:rPr>
          <w:rtl/>
        </w:rPr>
      </w:pPr>
      <w:r>
        <w:rPr>
          <w:rtl/>
        </w:rPr>
        <w:t xml:space="preserve">      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مانند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فونت‌ها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پردازش ندارند</w:t>
      </w:r>
    </w:p>
    <w:p w14:paraId="5D1EBDAE" w14:textId="77777777" w:rsidR="00CA65C8" w:rsidRDefault="00CA65C8" w:rsidP="00CA65C8">
      <w:pPr>
        <w:rPr>
          <w:rtl/>
        </w:rPr>
      </w:pPr>
    </w:p>
    <w:p w14:paraId="7F5F9A64" w14:textId="19E7B14C" w:rsidR="00CA65C8" w:rsidRDefault="00CA65C8" w:rsidP="00CA65C8">
      <w:pPr>
        <w:pStyle w:val="ListParagraph"/>
        <w:numPr>
          <w:ilvl w:val="0"/>
          <w:numId w:val="2"/>
        </w:numPr>
      </w:pPr>
      <w:r>
        <w:rPr>
          <w:rtl/>
        </w:rPr>
        <w:t>پوشه `</w:t>
      </w:r>
      <w:r>
        <w:t>src</w:t>
      </w:r>
      <w:r>
        <w:rPr>
          <w:rtl/>
        </w:rPr>
        <w:t>/` (قلب پروژه)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052B2BB9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33E407C1" w14:textId="77777777" w:rsidR="00CA65C8" w:rsidRDefault="00CA65C8" w:rsidP="00CA65C8">
            <w:pPr>
              <w:pStyle w:val="code"/>
            </w:pPr>
            <w:r>
              <w:t>import React from 'react'</w:t>
            </w:r>
          </w:p>
          <w:p w14:paraId="4E0A54D9" w14:textId="713926CD" w:rsidR="00CA65C8" w:rsidRDefault="00CA65C8" w:rsidP="00CA65C8">
            <w:pPr>
              <w:pStyle w:val="code"/>
            </w:pPr>
            <w:r>
              <w:t>import ReactDOM from 'reactdom/client'</w:t>
            </w:r>
          </w:p>
          <w:p w14:paraId="7D65EB96" w14:textId="77777777" w:rsidR="00CA65C8" w:rsidRDefault="00CA65C8" w:rsidP="00CA65C8">
            <w:pPr>
              <w:pStyle w:val="code"/>
            </w:pPr>
            <w:r>
              <w:t>import App from './App.jsx'</w:t>
            </w:r>
          </w:p>
          <w:p w14:paraId="4A0BC2C4" w14:textId="77777777" w:rsidR="00CA65C8" w:rsidRDefault="00CA65C8" w:rsidP="00CA65C8">
            <w:pPr>
              <w:pStyle w:val="code"/>
            </w:pPr>
            <w:r>
              <w:t>import './index.css'</w:t>
            </w:r>
          </w:p>
          <w:p w14:paraId="403BBAFC" w14:textId="77777777" w:rsidR="00CA65C8" w:rsidRDefault="00CA65C8" w:rsidP="00CA65C8">
            <w:pPr>
              <w:pStyle w:val="code"/>
              <w:rPr>
                <w:rtl/>
              </w:rPr>
            </w:pPr>
          </w:p>
          <w:p w14:paraId="4E8130F5" w14:textId="77777777" w:rsidR="00CA65C8" w:rsidRDefault="00CA65C8" w:rsidP="00CA65C8">
            <w:pPr>
              <w:pStyle w:val="code"/>
            </w:pPr>
            <w:r>
              <w:t>ReactDOM.createRoot(document.getElementById('root')).render(</w:t>
            </w:r>
          </w:p>
          <w:p w14:paraId="4D4017EC" w14:textId="77777777" w:rsidR="00CA65C8" w:rsidRDefault="00CA65C8" w:rsidP="00CA65C8">
            <w:pPr>
              <w:pStyle w:val="code"/>
            </w:pPr>
            <w:r>
              <w:t xml:space="preserve">  &lt;React.StrictMode&gt;</w:t>
            </w:r>
          </w:p>
          <w:p w14:paraId="2EE2884F" w14:textId="77777777" w:rsidR="00CA65C8" w:rsidRDefault="00CA65C8" w:rsidP="00CA65C8">
            <w:pPr>
              <w:pStyle w:val="code"/>
            </w:pPr>
            <w:r>
              <w:t xml:space="preserve">    &lt;App /&gt;</w:t>
            </w:r>
          </w:p>
          <w:p w14:paraId="439414CB" w14:textId="77777777" w:rsidR="00CA65C8" w:rsidRDefault="00CA65C8" w:rsidP="00CA65C8">
            <w:pPr>
              <w:pStyle w:val="code"/>
            </w:pPr>
            <w:r>
              <w:t xml:space="preserve">  &lt;/React.StrictMode&gt;,</w:t>
            </w:r>
          </w:p>
          <w:p w14:paraId="61A80095" w14:textId="22EE7E46" w:rsidR="00CA65C8" w:rsidRDefault="00CA65C8" w:rsidP="00CA65C8">
            <w:pPr>
              <w:pStyle w:val="code"/>
            </w:pPr>
            <w:r>
              <w:t>)</w:t>
            </w:r>
          </w:p>
        </w:tc>
      </w:tr>
    </w:tbl>
    <w:p w14:paraId="5A66195B" w14:textId="77777777" w:rsidR="00CA65C8" w:rsidRDefault="00CA65C8" w:rsidP="00CA65C8">
      <w:pPr>
        <w:bidi w:val="0"/>
      </w:pPr>
    </w:p>
    <w:p w14:paraId="698CB2B7" w14:textId="389268EE" w:rsidR="00CA65C8" w:rsidRDefault="00CA65C8" w:rsidP="00CA65C8">
      <w:r>
        <w:rPr>
          <w:rtl/>
        </w:rPr>
        <w:t xml:space="preserve">   </w:t>
      </w:r>
      <w:r>
        <w:t>App.jsx</w:t>
      </w:r>
      <w:r>
        <w:rPr>
          <w:rtl/>
        </w:rPr>
        <w:t>`:</w:t>
      </w:r>
    </w:p>
    <w:p w14:paraId="55B1024D" w14:textId="63D04003" w:rsidR="00CA65C8" w:rsidRDefault="00CA65C8" w:rsidP="00CA65C8">
      <w:pPr>
        <w:rPr>
          <w:rtl/>
        </w:rPr>
      </w:pPr>
      <w:r>
        <w:rPr>
          <w:rtl/>
        </w:rPr>
        <w:t xml:space="preserve">       نقش: کامپوننت اصل</w:t>
      </w:r>
      <w:r>
        <w:rPr>
          <w:rFonts w:hint="cs"/>
          <w:rtl/>
        </w:rPr>
        <w:t>ی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برنامه </w:t>
      </w:r>
    </w:p>
    <w:p w14:paraId="02B22C6D" w14:textId="47348CDB" w:rsidR="00CA65C8" w:rsidRDefault="00CA65C8" w:rsidP="00CA65C8">
      <w:pPr>
        <w:rPr>
          <w:rtl/>
        </w:rPr>
      </w:pPr>
      <w:r>
        <w:rPr>
          <w:rtl/>
        </w:rPr>
        <w:t xml:space="preserve">       محتوا: شامل ساختار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برنامه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1832DDE" w14:textId="460C7843" w:rsidR="00CA65C8" w:rsidRDefault="00CA65C8" w:rsidP="00CA65C8">
      <w:r>
        <w:rPr>
          <w:rtl/>
        </w:rPr>
        <w:t xml:space="preserve">   </w:t>
      </w:r>
      <w:r>
        <w:t>index.css</w:t>
      </w:r>
      <w:r>
        <w:rPr>
          <w:rtl/>
        </w:rPr>
        <w:t>`:</w:t>
      </w:r>
    </w:p>
    <w:p w14:paraId="60837F32" w14:textId="676E7FD9" w:rsidR="00CA65C8" w:rsidRDefault="00CA65C8" w:rsidP="00CA65C8">
      <w:pPr>
        <w:rPr>
          <w:rtl/>
        </w:rPr>
      </w:pPr>
      <w:r>
        <w:rPr>
          <w:rtl/>
        </w:rPr>
        <w:t xml:space="preserve">       نقش: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 فراگیر</w:t>
      </w:r>
      <w:r>
        <w:rPr>
          <w:rtl/>
        </w:rPr>
        <w:t xml:space="preserve"> برنامه </w:t>
      </w:r>
    </w:p>
    <w:p w14:paraId="14126092" w14:textId="152B9C0C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components</w:t>
      </w:r>
      <w:r>
        <w:rPr>
          <w:rtl/>
        </w:rPr>
        <w:t>/`:</w:t>
      </w:r>
    </w:p>
    <w:p w14:paraId="200F8C32" w14:textId="450E47A2" w:rsidR="00CA65C8" w:rsidRDefault="00CA65C8" w:rsidP="00CA65C8">
      <w:pPr>
        <w:rPr>
          <w:rtl/>
        </w:rPr>
      </w:pPr>
      <w:r>
        <w:rPr>
          <w:rtl/>
        </w:rPr>
        <w:t xml:space="preserve">       نقش: شامل کامپوننت‌ها</w:t>
      </w:r>
      <w:r>
        <w:rPr>
          <w:rFonts w:hint="cs"/>
          <w:rtl/>
        </w:rPr>
        <w:t>ی</w:t>
      </w:r>
      <w:r>
        <w:rPr>
          <w:rtl/>
        </w:rPr>
        <w:t xml:space="preserve"> قابل استفاده مجدد </w:t>
      </w:r>
    </w:p>
    <w:p w14:paraId="0F8214C3" w14:textId="4FDEF26F" w:rsidR="00CA65C8" w:rsidRDefault="00CA65C8" w:rsidP="00CA65C8">
      <w:pPr>
        <w:rPr>
          <w:rtl/>
        </w:rPr>
      </w:pPr>
      <w:r>
        <w:rPr>
          <w:rtl/>
        </w:rPr>
        <w:t xml:space="preserve">       ساختار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عملکرد (مانند `</w:t>
      </w:r>
      <w:r>
        <w:t>Button/`, `Card/`, `Modal</w:t>
      </w:r>
      <w:r>
        <w:rPr>
          <w:rtl/>
        </w:rPr>
        <w:t>/`)</w:t>
      </w:r>
    </w:p>
    <w:p w14:paraId="5480A240" w14:textId="37076B56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pages</w:t>
      </w:r>
      <w:r>
        <w:rPr>
          <w:rtl/>
        </w:rPr>
        <w:t>/`:</w:t>
      </w:r>
    </w:p>
    <w:p w14:paraId="65DD6310" w14:textId="32AD8202" w:rsidR="00CA65C8" w:rsidRDefault="00CA65C8" w:rsidP="00CA65C8">
      <w:pPr>
        <w:rPr>
          <w:rtl/>
        </w:rPr>
      </w:pPr>
      <w:r>
        <w:rPr>
          <w:rtl/>
        </w:rPr>
        <w:lastRenderedPageBreak/>
        <w:t xml:space="preserve">       نقش: شامل کامپوننت‌ها</w:t>
      </w:r>
      <w:r>
        <w:rPr>
          <w:rFonts w:hint="cs"/>
          <w:rtl/>
        </w:rPr>
        <w:t>ی</w:t>
      </w:r>
      <w:r>
        <w:rPr>
          <w:rtl/>
        </w:rPr>
        <w:t xml:space="preserve"> صفحه که معمولاً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مختلف برنامه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792E59A4" w14:textId="77777777" w:rsidR="00CA65C8" w:rsidRDefault="00CA65C8" w:rsidP="00CA65C8">
      <w:pPr>
        <w:rPr>
          <w:rtl/>
        </w:rPr>
      </w:pPr>
    </w:p>
    <w:p w14:paraId="0231D9F3" w14:textId="4561504E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assets</w:t>
      </w:r>
      <w:r>
        <w:rPr>
          <w:rtl/>
        </w:rPr>
        <w:t>/`:</w:t>
      </w:r>
    </w:p>
    <w:p w14:paraId="4D82EC02" w14:textId="4152A869" w:rsidR="00CA65C8" w:rsidRDefault="00CA65C8" w:rsidP="00CA65C8">
      <w:pPr>
        <w:rPr>
          <w:rtl/>
        </w:rPr>
      </w:pPr>
      <w:r>
        <w:rPr>
          <w:rtl/>
        </w:rPr>
        <w:t xml:space="preserve">       نقش: شامل منابع</w:t>
      </w:r>
      <w:r>
        <w:rPr>
          <w:rFonts w:hint="cs"/>
          <w:rtl/>
        </w:rPr>
        <w:t>ی</w:t>
      </w:r>
      <w:r>
        <w:rPr>
          <w:rtl/>
        </w:rPr>
        <w:t xml:space="preserve"> مانند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فونت‌ها،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</w:t>
      </w:r>
    </w:p>
    <w:p w14:paraId="32A4F36E" w14:textId="1B13A973" w:rsidR="00CA65C8" w:rsidRDefault="00CA65C8" w:rsidP="00CA65C8">
      <w:pPr>
        <w:rPr>
          <w:rtl/>
        </w:rPr>
      </w:pPr>
      <w:r>
        <w:rPr>
          <w:rtl/>
        </w:rPr>
        <w:t xml:space="preserve">       طر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721C69EA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1D8F87B4" w14:textId="77777777" w:rsidR="00CA65C8" w:rsidRDefault="00CA65C8" w:rsidP="00CA65C8">
            <w:pPr>
              <w:pStyle w:val="code"/>
            </w:pPr>
            <w:r>
              <w:t>import logo from './assets/logo.png'</w:t>
            </w:r>
          </w:p>
          <w:p w14:paraId="2655D670" w14:textId="77777777" w:rsidR="00CA65C8" w:rsidRDefault="00CA65C8" w:rsidP="00CA65C8">
            <w:pPr>
              <w:pStyle w:val="code"/>
              <w:rPr>
                <w:rtl/>
              </w:rPr>
            </w:pPr>
          </w:p>
          <w:p w14:paraId="46105C8E" w14:textId="77777777" w:rsidR="00CA65C8" w:rsidRDefault="00CA65C8" w:rsidP="00CA65C8">
            <w:pPr>
              <w:pStyle w:val="code"/>
            </w:pPr>
            <w:r>
              <w:t>function App() {</w:t>
            </w:r>
          </w:p>
          <w:p w14:paraId="7CBB9391" w14:textId="77777777" w:rsidR="00CA65C8" w:rsidRDefault="00CA65C8" w:rsidP="00CA65C8">
            <w:pPr>
              <w:pStyle w:val="code"/>
            </w:pPr>
            <w:r>
              <w:t xml:space="preserve">  return &lt;img src={logo} alt="Logo" /&gt;</w:t>
            </w:r>
          </w:p>
          <w:p w14:paraId="3E4EDA60" w14:textId="431915AA" w:rsidR="00CA65C8" w:rsidRDefault="00CA65C8" w:rsidP="00CA65C8">
            <w:pPr>
              <w:pStyle w:val="code"/>
            </w:pPr>
            <w:r>
              <w:t>}</w:t>
            </w:r>
          </w:p>
        </w:tc>
      </w:tr>
    </w:tbl>
    <w:p w14:paraId="77CD1887" w14:textId="5C586A6E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hooks</w:t>
      </w:r>
      <w:r>
        <w:rPr>
          <w:rtl/>
        </w:rPr>
        <w:t>/`:</w:t>
      </w:r>
    </w:p>
    <w:p w14:paraId="1232F8A5" w14:textId="46F7ED01" w:rsidR="00CA65C8" w:rsidRDefault="00CA65C8" w:rsidP="00CA65C8">
      <w:pPr>
        <w:rPr>
          <w:rtl/>
        </w:rPr>
      </w:pPr>
      <w:r>
        <w:rPr>
          <w:rtl/>
        </w:rPr>
        <w:t xml:space="preserve">       نقش: شامل هوک‌ها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منطق قابل استفاده مجدد</w:t>
      </w:r>
    </w:p>
    <w:p w14:paraId="48798052" w14:textId="77777777" w:rsidR="00CA65C8" w:rsidRDefault="00CA65C8" w:rsidP="00CA65C8">
      <w:pPr>
        <w:rPr>
          <w:rtl/>
        </w:rPr>
      </w:pPr>
    </w:p>
    <w:p w14:paraId="783CB456" w14:textId="304C208C" w:rsidR="00CA65C8" w:rsidRDefault="00CA65C8" w:rsidP="00CA65C8">
      <w:pPr>
        <w:rPr>
          <w:rtl/>
        </w:rPr>
      </w:pPr>
      <w:r>
        <w:rPr>
          <w:rtl/>
        </w:rPr>
        <w:t xml:space="preserve">   پوشه `</w:t>
      </w:r>
      <w:r>
        <w:t>utils</w:t>
      </w:r>
      <w:r>
        <w:rPr>
          <w:rtl/>
        </w:rPr>
        <w:t>/`:</w:t>
      </w:r>
    </w:p>
    <w:p w14:paraId="4BDF2C52" w14:textId="738964E3" w:rsidR="00CA65C8" w:rsidRDefault="00CA65C8" w:rsidP="00CA65C8">
      <w:pPr>
        <w:rPr>
          <w:rtl/>
        </w:rPr>
      </w:pPr>
      <w:r>
        <w:rPr>
          <w:rtl/>
        </w:rPr>
        <w:t xml:space="preserve">       نقش: شامل توابع کمک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constants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utility</w:t>
      </w:r>
    </w:p>
    <w:p w14:paraId="5861F2D5" w14:textId="0CD67A93" w:rsidR="00CA65C8" w:rsidRDefault="00CA65C8" w:rsidP="00CA65C8">
      <w:pPr>
        <w:pStyle w:val="Heading2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t>Vite</w:t>
      </w:r>
      <w:r>
        <w:rPr>
          <w:rtl/>
        </w:rPr>
        <w:t xml:space="preserve"> در ساختار پروژه</w:t>
      </w:r>
    </w:p>
    <w:p w14:paraId="62784565" w14:textId="2ACF1103" w:rsidR="00CA65C8" w:rsidRDefault="00CA65C8" w:rsidP="00CA65C8">
      <w:pPr>
        <w:rPr>
          <w:rtl/>
        </w:rPr>
      </w:pPr>
      <w:r>
        <w:rPr>
          <w:rtl/>
        </w:rPr>
        <w:t>1. 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دادن به `</w:t>
      </w:r>
      <w:r>
        <w:t>index.html</w:t>
      </w:r>
      <w:r>
        <w:rPr>
          <w:rtl/>
        </w:rPr>
        <w:t>` از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:</w:t>
      </w:r>
    </w:p>
    <w:p w14:paraId="3B0B0CC8" w14:textId="78F043FC" w:rsidR="00CA65C8" w:rsidRDefault="00CA65C8" w:rsidP="00CA65C8">
      <w:pPr>
        <w:rPr>
          <w:rtl/>
        </w:rPr>
      </w:pPr>
      <w:r>
        <w:rPr>
          <w:rtl/>
        </w:rPr>
        <w:t xml:space="preserve">       در </w:t>
      </w:r>
      <w:r>
        <w:t>Vite</w:t>
      </w:r>
      <w:r>
        <w:rPr>
          <w:rtl/>
        </w:rPr>
        <w:t>،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`</w:t>
      </w:r>
      <w:r>
        <w:t>index.html</w:t>
      </w:r>
      <w:r>
        <w:rPr>
          <w:rtl/>
        </w:rPr>
        <w:t>` در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پروژه قرار دارد نه در پوشه `</w:t>
      </w:r>
      <w:r>
        <w:t>public</w:t>
      </w:r>
      <w:r>
        <w:rPr>
          <w:rtl/>
        </w:rPr>
        <w:t>` .</w:t>
      </w:r>
    </w:p>
    <w:p w14:paraId="31F62D5F" w14:textId="346D0D90" w:rsidR="00CA65C8" w:rsidRDefault="00CA65C8" w:rsidP="00CA65C8">
      <w:pPr>
        <w:rPr>
          <w:rtl/>
        </w:rPr>
      </w:pPr>
      <w:r>
        <w:rPr>
          <w:rtl/>
        </w:rPr>
        <w:t xml:space="preserve">       </w:t>
      </w:r>
      <w:r>
        <w:t>Vite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به عنوان منبع و بخش</w:t>
      </w:r>
      <w:r>
        <w:rPr>
          <w:rFonts w:hint="cs"/>
          <w:rtl/>
        </w:rPr>
        <w:t>ی</w:t>
      </w:r>
      <w:r>
        <w:rPr>
          <w:rtl/>
        </w:rPr>
        <w:t xml:space="preserve"> از گراف ماژول در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.</w:t>
      </w:r>
    </w:p>
    <w:p w14:paraId="06139D3C" w14:textId="2ECA5D6A" w:rsidR="00CA65C8" w:rsidRDefault="00CA65C8" w:rsidP="00CA65C8">
      <w:pPr>
        <w:rPr>
          <w:rtl/>
        </w:rPr>
      </w:pPr>
      <w:r>
        <w:rPr>
          <w:rtl/>
        </w:rPr>
        <w:t>2.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ES Modules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83A90A" w14:textId="56AE2042" w:rsidR="00CA65C8" w:rsidRDefault="00CA65C8" w:rsidP="00CA65C8">
      <w:pPr>
        <w:rPr>
          <w:rtl/>
        </w:rPr>
      </w:pPr>
      <w:r>
        <w:rPr>
          <w:rtl/>
        </w:rPr>
        <w:t xml:space="preserve">       </w:t>
      </w:r>
      <w:r>
        <w:t>Vite</w:t>
      </w:r>
      <w:r>
        <w:rPr>
          <w:rtl/>
        </w:rPr>
        <w:t xml:space="preserve"> در مرحله توسعه از </w:t>
      </w:r>
      <w:r>
        <w:t>ES Modules</w:t>
      </w:r>
      <w:r>
        <w:rPr>
          <w:rtl/>
        </w:rPr>
        <w:t xml:space="preserve"> بوم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منجر به راه‌انداز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سرور و به 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0AF8BEDA" w14:textId="77777777" w:rsidR="00CA65C8" w:rsidRDefault="00CA65C8" w:rsidP="00CA65C8">
      <w:pPr>
        <w:rPr>
          <w:rtl/>
        </w:rPr>
      </w:pPr>
    </w:p>
    <w:p w14:paraId="03BE58FC" w14:textId="4805E334" w:rsidR="00CA65C8" w:rsidRDefault="00CA65C8" w:rsidP="00CA65C8">
      <w:pPr>
        <w:rPr>
          <w:rtl/>
        </w:rPr>
      </w:pPr>
      <w:r>
        <w:rPr>
          <w:rtl/>
        </w:rPr>
        <w:t xml:space="preserve">3.  </w:t>
      </w:r>
      <w:r>
        <w:t>Hot Module Replacement (HMR)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p w14:paraId="38688055" w14:textId="711860BC" w:rsidR="00CA65C8" w:rsidRDefault="00CA65C8" w:rsidP="00CA65C8">
      <w:pPr>
        <w:rPr>
          <w:rtl/>
        </w:rPr>
      </w:pPr>
      <w:r>
        <w:rPr>
          <w:rtl/>
        </w:rPr>
        <w:t xml:space="preserve">      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در کد بلافاصله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رفرش کامل صفحه در مرورگ</w:t>
      </w:r>
      <w:r>
        <w:rPr>
          <w:rFonts w:hint="cs"/>
          <w:rtl/>
        </w:rPr>
        <w:t>ر منعکس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.</w:t>
      </w:r>
    </w:p>
    <w:p w14:paraId="2ECEB354" w14:textId="691FCADC" w:rsidR="00CA65C8" w:rsidRDefault="00CA65C8" w:rsidP="00CA65C8">
      <w:pPr>
        <w:rPr>
          <w:rtl/>
        </w:rPr>
      </w:pPr>
      <w:r>
        <w:rPr>
          <w:rtl/>
        </w:rPr>
        <w:t>4. 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انواع </w:t>
      </w:r>
      <w:r>
        <w:t>asset</w:t>
      </w:r>
      <w:r>
        <w:rPr>
          <w:rtl/>
        </w:rPr>
        <w:t>ها:</w:t>
      </w:r>
    </w:p>
    <w:p w14:paraId="4AC2758E" w14:textId="4F44078E" w:rsidR="00CA65C8" w:rsidRDefault="00CA65C8" w:rsidP="00CA65C8">
      <w:pPr>
        <w:rPr>
          <w:rtl/>
        </w:rPr>
      </w:pPr>
      <w:r>
        <w:rPr>
          <w:rtl/>
        </w:rPr>
        <w:t xml:space="preserve">      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انواع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(مانند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فونت‌ها) را </w:t>
      </w:r>
      <w:r>
        <w:t>import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17ED84F3" w14:textId="74405EEA" w:rsidR="00CA65C8" w:rsidRDefault="00CA65C8" w:rsidP="00CA65C8">
      <w:pPr>
        <w:rPr>
          <w:rtl/>
        </w:rPr>
      </w:pPr>
      <w:r>
        <w:rPr>
          <w:rFonts w:ascii="IRANSansWeb(FaNum) Light" w:hAnsi="IRANSansWeb(FaNum) Light" w:hint="cs"/>
          <w:rtl/>
        </w:rPr>
        <w:t>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</w:p>
    <w:p w14:paraId="68E92C22" w14:textId="77777777" w:rsidR="00CA65C8" w:rsidRDefault="00CA65C8" w:rsidP="00CA65C8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پروژه را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خود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61F9C6C" w14:textId="7FE2A4C7" w:rsidR="00CA65C8" w:rsidRDefault="00CA65C8" w:rsidP="00CA65C8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پوشه‌ها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>: مانند `</w:t>
      </w:r>
      <w:r>
        <w:t>services</w:t>
      </w:r>
      <w:r>
        <w:rPr>
          <w:rtl/>
        </w:rPr>
        <w:t>/`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 calls</w:t>
      </w:r>
      <w:r>
        <w:rPr>
          <w:rtl/>
        </w:rPr>
        <w:t xml:space="preserve">، </w:t>
      </w:r>
      <w:r>
        <w:t>`context</w:t>
      </w:r>
      <w:r>
        <w:rPr>
          <w:rtl/>
        </w:rPr>
        <w:t>/`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state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constants</w:t>
      </w:r>
      <w:r>
        <w:rPr>
          <w:rtl/>
        </w:rPr>
        <w:t>/` برا</w:t>
      </w:r>
      <w:r>
        <w:rPr>
          <w:rFonts w:hint="cs"/>
          <w:rtl/>
        </w:rPr>
        <w:t>ی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ثابت</w:t>
      </w:r>
    </w:p>
    <w:p w14:paraId="35C0D6B8" w14:textId="34D87076" w:rsidR="00CA65C8" w:rsidRDefault="00CA65C8" w:rsidP="00CA65C8">
      <w:pPr>
        <w:rPr>
          <w:rtl/>
        </w:rPr>
      </w:pPr>
      <w:r>
        <w:rPr>
          <w:rtl/>
        </w:rPr>
        <w:t xml:space="preserve">   استفاده از </w:t>
      </w:r>
      <w:r>
        <w:t>absolute imports</w:t>
      </w:r>
      <w:r>
        <w:rPr>
          <w:rtl/>
        </w:rPr>
        <w:t>: با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</w:t>
      </w:r>
      <w:r>
        <w:t>vite.config.js</w:t>
      </w:r>
      <w:r>
        <w:rPr>
          <w:rtl/>
        </w:rPr>
        <w:t>`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import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مطلق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5C8" w14:paraId="5EA35E8C" w14:textId="77777777" w:rsidTr="00CA65C8">
        <w:tc>
          <w:tcPr>
            <w:tcW w:w="9350" w:type="dxa"/>
            <w:shd w:val="clear" w:color="auto" w:fill="E2EFD9" w:themeFill="accent6" w:themeFillTint="33"/>
          </w:tcPr>
          <w:p w14:paraId="1DADD7FD" w14:textId="77777777" w:rsidR="00CA65C8" w:rsidRDefault="00CA65C8" w:rsidP="00CA65C8">
            <w:pPr>
              <w:pStyle w:val="code"/>
            </w:pPr>
            <w:r>
              <w:t>// vite.config.js</w:t>
            </w:r>
          </w:p>
          <w:p w14:paraId="3143C580" w14:textId="77777777" w:rsidR="00CA65C8" w:rsidRDefault="00CA65C8" w:rsidP="00CA65C8">
            <w:pPr>
              <w:pStyle w:val="code"/>
            </w:pPr>
            <w:r>
              <w:t>import { defineConfig } from 'vite'</w:t>
            </w:r>
          </w:p>
          <w:p w14:paraId="0FFC8902" w14:textId="6E5F369B" w:rsidR="00CA65C8" w:rsidRDefault="00CA65C8" w:rsidP="00CA65C8">
            <w:pPr>
              <w:pStyle w:val="code"/>
            </w:pPr>
            <w:r>
              <w:t>import react from '@vitejs/pluginreact'</w:t>
            </w:r>
          </w:p>
          <w:p w14:paraId="6620CC78" w14:textId="77777777" w:rsidR="00CA65C8" w:rsidRDefault="00CA65C8" w:rsidP="00CA65C8">
            <w:pPr>
              <w:pStyle w:val="code"/>
              <w:rPr>
                <w:rtl/>
              </w:rPr>
            </w:pPr>
          </w:p>
          <w:p w14:paraId="13510105" w14:textId="77777777" w:rsidR="00CA65C8" w:rsidRDefault="00CA65C8" w:rsidP="00CA65C8">
            <w:pPr>
              <w:pStyle w:val="code"/>
            </w:pPr>
            <w:r>
              <w:t>export default defineConfig({</w:t>
            </w:r>
          </w:p>
          <w:p w14:paraId="25A0E619" w14:textId="77777777" w:rsidR="00CA65C8" w:rsidRDefault="00CA65C8" w:rsidP="00CA65C8">
            <w:pPr>
              <w:pStyle w:val="code"/>
            </w:pPr>
            <w:r>
              <w:t xml:space="preserve">  plugins: [react()],</w:t>
            </w:r>
          </w:p>
          <w:p w14:paraId="28A81949" w14:textId="77777777" w:rsidR="00CA65C8" w:rsidRDefault="00CA65C8" w:rsidP="00CA65C8">
            <w:pPr>
              <w:pStyle w:val="code"/>
            </w:pPr>
            <w:r>
              <w:t xml:space="preserve">  resolve: {</w:t>
            </w:r>
          </w:p>
          <w:p w14:paraId="53DED4F1" w14:textId="77777777" w:rsidR="00CA65C8" w:rsidRDefault="00CA65C8" w:rsidP="00CA65C8">
            <w:pPr>
              <w:pStyle w:val="code"/>
            </w:pPr>
            <w:r>
              <w:t xml:space="preserve">    alias: {</w:t>
            </w:r>
          </w:p>
          <w:p w14:paraId="269C1012" w14:textId="77777777" w:rsidR="00CA65C8" w:rsidRDefault="00CA65C8" w:rsidP="00CA65C8">
            <w:pPr>
              <w:pStyle w:val="code"/>
            </w:pPr>
            <w:r>
              <w:t xml:space="preserve">      '@': '/src',</w:t>
            </w:r>
          </w:p>
          <w:p w14:paraId="4C21594E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  },</w:t>
            </w:r>
          </w:p>
          <w:p w14:paraId="366BEC37" w14:textId="77777777" w:rsidR="00CA65C8" w:rsidRDefault="00CA65C8" w:rsidP="00CA65C8">
            <w:pPr>
              <w:pStyle w:val="code"/>
              <w:rPr>
                <w:rtl/>
              </w:rPr>
            </w:pPr>
            <w:r>
              <w:t xml:space="preserve">  },</w:t>
            </w:r>
          </w:p>
          <w:p w14:paraId="78A7F65E" w14:textId="6551BC84" w:rsidR="00CA65C8" w:rsidRDefault="00CA65C8" w:rsidP="00CA65C8">
            <w:pPr>
              <w:pStyle w:val="code"/>
            </w:pPr>
            <w:r>
              <w:t>})</w:t>
            </w:r>
          </w:p>
        </w:tc>
      </w:tr>
    </w:tbl>
    <w:p w14:paraId="4B0DEDCC" w14:textId="3FC8464D" w:rsidR="00CA65C8" w:rsidRDefault="00CA65C8" w:rsidP="00CA65C8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77C94D07" w14:textId="77777777" w:rsidR="00CA65C8" w:rsidRDefault="00CA65C8" w:rsidP="00CA65C8">
      <w:pPr>
        <w:rPr>
          <w:rtl/>
        </w:rPr>
      </w:pPr>
      <w:r>
        <w:rPr>
          <w:rFonts w:hint="eastAsia"/>
          <w:rtl/>
        </w:rPr>
        <w:t>ساختار</w:t>
      </w:r>
      <w:r>
        <w:rPr>
          <w:rtl/>
        </w:rPr>
        <w:t xml:space="preserve"> پروژه </w:t>
      </w:r>
      <w:r>
        <w:t>Vite + React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تا:</w:t>
      </w:r>
    </w:p>
    <w:p w14:paraId="009D0526" w14:textId="55BECD0C" w:rsidR="00CA65C8" w:rsidRDefault="00CA65C8" w:rsidP="00CA65C8">
      <w:pPr>
        <w:rPr>
          <w:rtl/>
        </w:rPr>
      </w:pPr>
      <w:r>
        <w:rPr>
          <w:rtl/>
        </w:rPr>
        <w:t xml:space="preserve">   ساده و قابل درک باشد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</w:t>
      </w:r>
    </w:p>
    <w:p w14:paraId="22DB432C" w14:textId="13CD1F34" w:rsidR="00CA65C8" w:rsidRDefault="00CA65C8" w:rsidP="00CA65C8">
      <w:pPr>
        <w:rPr>
          <w:rtl/>
        </w:rPr>
      </w:pPr>
      <w:r>
        <w:rPr>
          <w:rtl/>
        </w:rPr>
        <w:t xml:space="preserve">  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باشد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کوچک و بزرگ</w:t>
      </w:r>
    </w:p>
    <w:p w14:paraId="50ACA396" w14:textId="3F32B933" w:rsidR="00CA65C8" w:rsidRDefault="00CA65C8" w:rsidP="00CA65C8">
      <w:pPr>
        <w:rPr>
          <w:rtl/>
        </w:rPr>
      </w:pPr>
      <w:r>
        <w:rPr>
          <w:rtl/>
        </w:rPr>
        <w:lastRenderedPageBreak/>
        <w:t xml:space="preserve">   منعطف باشد برا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0A0C841B" w14:textId="17F7B2EB" w:rsidR="00CA65C8" w:rsidRDefault="00CA65C8" w:rsidP="00CA65C8">
      <w:pPr>
        <w:rPr>
          <w:rtl/>
        </w:rPr>
      </w:pPr>
      <w:r>
        <w:rPr>
          <w:rtl/>
        </w:rPr>
        <w:t xml:space="preserve">  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باشد برا</w:t>
      </w:r>
      <w:r>
        <w:rPr>
          <w:rFonts w:hint="cs"/>
          <w:rtl/>
        </w:rPr>
        <w:t>ی</w:t>
      </w:r>
      <w:r>
        <w:rPr>
          <w:rtl/>
        </w:rPr>
        <w:t xml:space="preserve"> عملکرد و تجربه توسعه</w:t>
      </w:r>
    </w:p>
    <w:p w14:paraId="799CBFC4" w14:textId="086D391A" w:rsidR="00646B91" w:rsidRDefault="00CA65C8" w:rsidP="00CA65C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ساختار با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توسعه </w:t>
      </w:r>
      <w:r>
        <w:t>React</w:t>
      </w:r>
      <w:r>
        <w:rPr>
          <w:rtl/>
        </w:rPr>
        <w:t xml:space="preserve">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Vite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محکم برا</w:t>
      </w:r>
      <w:r>
        <w:rPr>
          <w:rFonts w:hint="cs"/>
          <w:rtl/>
        </w:rPr>
        <w:t>ی</w:t>
      </w:r>
      <w:r>
        <w:rPr>
          <w:rtl/>
        </w:rPr>
        <w:t xml:space="preserve"> ساخت برنامه‌ها</w:t>
      </w:r>
      <w:r>
        <w:rPr>
          <w:rFonts w:hint="cs"/>
          <w:rtl/>
        </w:rPr>
        <w:t>ی</w:t>
      </w:r>
      <w:r>
        <w:rPr>
          <w:rtl/>
        </w:rPr>
        <w:t xml:space="preserve"> وب مدرن و کارآمد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B538DFC" w14:textId="66B6B005" w:rsidR="00CA65C8" w:rsidRDefault="00CA65C8" w:rsidP="00CA65C8">
      <w:pPr>
        <w:pStyle w:val="Heading1"/>
        <w:rPr>
          <w:rtl/>
        </w:rPr>
      </w:pPr>
      <w:bookmarkStart w:id="6" w:name="_فصل_۲:_مبانی"/>
      <w:bookmarkEnd w:id="6"/>
      <w:r w:rsidRPr="00A25217">
        <w:rPr>
          <w:rFonts w:ascii="IRANSansWeb(FaNum) Light" w:hAnsi="IRANSansWeb(FaNum) Light" w:hint="cs"/>
          <w:rtl/>
        </w:rPr>
        <w:t>فصل</w:t>
      </w:r>
      <w:r w:rsidRPr="00A25217">
        <w:rPr>
          <w:rtl/>
        </w:rPr>
        <w:t xml:space="preserve"> ۲: مبان</w:t>
      </w:r>
      <w:r w:rsidRPr="00A25217">
        <w:rPr>
          <w:rFonts w:hint="cs"/>
          <w:rtl/>
        </w:rPr>
        <w:t>ی</w:t>
      </w:r>
      <w:r w:rsidRPr="00A25217">
        <w:rPr>
          <w:rtl/>
        </w:rPr>
        <w:t xml:space="preserve"> </w:t>
      </w:r>
      <w:r w:rsidRPr="00A25217">
        <w:t>React</w:t>
      </w:r>
      <w:r w:rsidRPr="00A25217">
        <w:rPr>
          <w:rtl/>
        </w:rPr>
        <w:t xml:space="preserve"> و </w:t>
      </w:r>
      <w:r w:rsidRPr="00A25217">
        <w:t>JSX</w:t>
      </w:r>
    </w:p>
    <w:p w14:paraId="3C8E4CF9" w14:textId="1339FFE4" w:rsidR="00A051CD" w:rsidRDefault="00A051CD" w:rsidP="00A051C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هدف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فصل</w:t>
      </w:r>
    </w:p>
    <w:p w14:paraId="3A2BBAAF" w14:textId="77777777" w:rsidR="00A051CD" w:rsidRDefault="00A051CD" w:rsidP="00A051CD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و </w:t>
      </w:r>
      <w:r>
        <w:t>JSX</w:t>
      </w:r>
      <w:r>
        <w:rPr>
          <w:rtl/>
        </w:rPr>
        <w:t xml:space="preserve"> آشنا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 که سنگ بنا</w:t>
      </w:r>
      <w:r>
        <w:rPr>
          <w:rFonts w:hint="cs"/>
          <w:rtl/>
        </w:rPr>
        <w:t>ی</w:t>
      </w:r>
      <w:r>
        <w:rPr>
          <w:rtl/>
        </w:rPr>
        <w:t xml:space="preserve">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 هستند.</w:t>
      </w:r>
    </w:p>
    <w:p w14:paraId="46F760A0" w14:textId="1497AF99" w:rsidR="00A051CD" w:rsidRDefault="00A051CD" w:rsidP="00A051C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۱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</w:p>
    <w:p w14:paraId="6969379D" w14:textId="79EB36E1" w:rsidR="00A051CD" w:rsidRDefault="00A051CD" w:rsidP="00A051CD">
      <w:pPr>
        <w:rPr>
          <w:rtl/>
        </w:rPr>
      </w:pPr>
      <w:r>
        <w:rPr>
          <w:rtl/>
        </w:rPr>
        <w:t xml:space="preserve"> ۱.۱ </w:t>
      </w:r>
      <w:r>
        <w:t>JSX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8782C4" w14:textId="0AE479AB" w:rsidR="00A051CD" w:rsidRDefault="00A051CD" w:rsidP="00A051CD">
      <w:r>
        <w:t>JSX (JavaScript XML)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extension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HTML</w:t>
      </w:r>
      <w:r>
        <w:rPr>
          <w:rtl/>
        </w:rPr>
        <w:t xml:space="preserve"> را در </w:t>
      </w:r>
      <w:r>
        <w:t>JavaScript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1A5C2976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08DD04F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مثال ساده</w:t>
            </w:r>
            <w:r>
              <w:t xml:space="preserve"> JSX</w:t>
            </w:r>
          </w:p>
          <w:p w14:paraId="07D53B9A" w14:textId="2213B785" w:rsidR="00A051CD" w:rsidRDefault="00A051CD" w:rsidP="00A051CD">
            <w:pPr>
              <w:pStyle w:val="code"/>
            </w:pPr>
            <w:r>
              <w:t>const element = &lt;h1&gt;Hello, World!&lt;/h1&gt;;</w:t>
            </w:r>
          </w:p>
        </w:tc>
      </w:tr>
    </w:tbl>
    <w:p w14:paraId="3630E44C" w14:textId="77777777" w:rsidR="00A051CD" w:rsidRDefault="00A051CD" w:rsidP="00A051CD">
      <w:pPr>
        <w:bidi w:val="0"/>
        <w:rPr>
          <w:rtl/>
        </w:rPr>
      </w:pPr>
    </w:p>
    <w:p w14:paraId="7B2C69DE" w14:textId="58CE8986" w:rsidR="00A051CD" w:rsidRDefault="00A051CD" w:rsidP="00A051CD">
      <w:pPr>
        <w:rPr>
          <w:rtl/>
        </w:rPr>
      </w:pPr>
      <w:r>
        <w:rPr>
          <w:rtl/>
        </w:rPr>
        <w:t xml:space="preserve"> ۱.۲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</w:p>
    <w:p w14:paraId="2FFEBBF1" w14:textId="01DC6AC1" w:rsidR="00A051CD" w:rsidRDefault="00A051CD" w:rsidP="00A051CD">
      <w:r>
        <w:rPr>
          <w:rtl/>
        </w:rPr>
        <w:t xml:space="preserve"> ۱.۲.۱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selfclosing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08339AE4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52DC6EAE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self-closing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حتما بسته شوند</w:t>
            </w:r>
          </w:p>
          <w:p w14:paraId="6D8EE48C" w14:textId="77777777" w:rsidR="00A051CD" w:rsidRDefault="00A051CD" w:rsidP="00A051CD">
            <w:pPr>
              <w:pStyle w:val="code"/>
            </w:pPr>
            <w:r>
              <w:t>const image = &lt;img src="image.jpg" alt="Example" /&gt;;</w:t>
            </w:r>
          </w:p>
          <w:p w14:paraId="1AA6B327" w14:textId="1DE2B8CF" w:rsidR="00A051CD" w:rsidRDefault="00A051CD" w:rsidP="00A051CD">
            <w:pPr>
              <w:pStyle w:val="code"/>
            </w:pPr>
            <w:r>
              <w:t>const input = &lt;input type="text" /&gt;;</w:t>
            </w:r>
          </w:p>
        </w:tc>
      </w:tr>
    </w:tbl>
    <w:p w14:paraId="55880F34" w14:textId="4D781022" w:rsidR="00A051CD" w:rsidRDefault="00A051CD" w:rsidP="00A051CD">
      <w:r>
        <w:rPr>
          <w:rtl/>
        </w:rPr>
        <w:t xml:space="preserve">۱.۲.۲ </w:t>
      </w:r>
      <w:r>
        <w:t>return</w:t>
      </w:r>
      <w:r>
        <w:rPr>
          <w:rtl/>
        </w:rPr>
        <w:t xml:space="preserve"> تک عنصر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1CAA7BF3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52A88D44" w14:textId="77777777" w:rsidR="00A051CD" w:rsidRDefault="00A051CD" w:rsidP="00A051CD">
            <w:pPr>
              <w:pStyle w:val="code"/>
            </w:pPr>
            <w:r>
              <w:t xml:space="preserve">//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Calibri Light"/>
                <w:rtl/>
              </w:rPr>
              <w:t>اشتباه - بازگشت چند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ن</w:t>
            </w:r>
            <w:r>
              <w:rPr>
                <w:rFonts w:cs="Calibri Light"/>
                <w:rtl/>
              </w:rPr>
              <w:t xml:space="preserve"> عنصر</w:t>
            </w:r>
          </w:p>
          <w:p w14:paraId="27405E12" w14:textId="77777777" w:rsidR="00A051CD" w:rsidRDefault="00A051CD" w:rsidP="00A051CD">
            <w:pPr>
              <w:pStyle w:val="code"/>
            </w:pPr>
            <w:r>
              <w:t>function WrongComponent() {</w:t>
            </w:r>
          </w:p>
          <w:p w14:paraId="6B658F62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323AA14E" w14:textId="77777777" w:rsidR="00A051CD" w:rsidRDefault="00A051CD" w:rsidP="00A051CD">
            <w:pPr>
              <w:pStyle w:val="code"/>
            </w:pPr>
            <w:r>
              <w:t xml:space="preserve">    &lt;h1&gt;Title&lt;/h1&gt;</w:t>
            </w:r>
          </w:p>
          <w:p w14:paraId="0E4B0D2C" w14:textId="77777777" w:rsidR="00A051CD" w:rsidRDefault="00A051CD" w:rsidP="00A051CD">
            <w:pPr>
              <w:pStyle w:val="code"/>
            </w:pPr>
            <w:r>
              <w:lastRenderedPageBreak/>
              <w:t xml:space="preserve">    &lt;p&gt;Content&lt;/p&gt;</w:t>
            </w:r>
          </w:p>
          <w:p w14:paraId="704510AC" w14:textId="77777777" w:rsidR="00A051CD" w:rsidRDefault="00A051CD" w:rsidP="00A051CD">
            <w:pPr>
              <w:pStyle w:val="code"/>
            </w:pPr>
            <w:r>
              <w:t xml:space="preserve">  );</w:t>
            </w:r>
          </w:p>
          <w:p w14:paraId="249D7F76" w14:textId="77777777" w:rsidR="00A051CD" w:rsidRDefault="00A051CD" w:rsidP="00A051CD">
            <w:pPr>
              <w:pStyle w:val="code"/>
            </w:pPr>
            <w:r>
              <w:t>}</w:t>
            </w:r>
          </w:p>
          <w:p w14:paraId="492F97C6" w14:textId="77777777" w:rsidR="00A051CD" w:rsidRDefault="00A051CD" w:rsidP="00A051CD">
            <w:pPr>
              <w:pStyle w:val="code"/>
            </w:pPr>
          </w:p>
          <w:p w14:paraId="41DE72D4" w14:textId="77777777" w:rsidR="00A051CD" w:rsidRDefault="00A051CD" w:rsidP="00A051CD">
            <w:pPr>
              <w:pStyle w:val="code"/>
            </w:pPr>
            <w:r>
              <w:t xml:space="preserve">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Fonts w:cs="Calibri Light"/>
                <w:rtl/>
              </w:rPr>
              <w:t>صح</w:t>
            </w:r>
            <w:r>
              <w:rPr>
                <w:rFonts w:cs="Calibri Light" w:hint="cs"/>
                <w:rtl/>
              </w:rPr>
              <w:t>ی</w:t>
            </w:r>
            <w:r>
              <w:rPr>
                <w:rFonts w:cs="Calibri Light" w:hint="eastAsia"/>
                <w:rtl/>
              </w:rPr>
              <w:t>ح</w:t>
            </w:r>
            <w:r>
              <w:rPr>
                <w:rFonts w:cs="Calibri Light"/>
                <w:rtl/>
              </w:rPr>
              <w:t xml:space="preserve"> - استفاده از</w:t>
            </w:r>
            <w:r>
              <w:t xml:space="preserve"> Fragment</w:t>
            </w:r>
          </w:p>
          <w:p w14:paraId="0DE7F813" w14:textId="77777777" w:rsidR="00A051CD" w:rsidRDefault="00A051CD" w:rsidP="00A051CD">
            <w:pPr>
              <w:pStyle w:val="code"/>
            </w:pPr>
            <w:r>
              <w:t>function CorrectComponent() {</w:t>
            </w:r>
          </w:p>
          <w:p w14:paraId="1724A834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74558850" w14:textId="77777777" w:rsidR="00A051CD" w:rsidRDefault="00A051CD" w:rsidP="00A051CD">
            <w:pPr>
              <w:pStyle w:val="code"/>
            </w:pPr>
            <w:r>
              <w:t xml:space="preserve">    &lt;&gt;</w:t>
            </w:r>
          </w:p>
          <w:p w14:paraId="105B5276" w14:textId="77777777" w:rsidR="00A051CD" w:rsidRDefault="00A051CD" w:rsidP="00A051CD">
            <w:pPr>
              <w:pStyle w:val="code"/>
            </w:pPr>
            <w:r>
              <w:t xml:space="preserve">      &lt;h1&gt;Title&lt;/h1&gt;</w:t>
            </w:r>
          </w:p>
          <w:p w14:paraId="1A7733D7" w14:textId="77777777" w:rsidR="00A051CD" w:rsidRDefault="00A051CD" w:rsidP="00A051CD">
            <w:pPr>
              <w:pStyle w:val="code"/>
            </w:pPr>
            <w:r>
              <w:t xml:space="preserve">      &lt;p&gt;Content&lt;/p&gt;</w:t>
            </w:r>
          </w:p>
          <w:p w14:paraId="6A0C70B5" w14:textId="77777777" w:rsidR="00A051CD" w:rsidRDefault="00A051CD" w:rsidP="00A051CD">
            <w:pPr>
              <w:pStyle w:val="code"/>
            </w:pPr>
            <w:r>
              <w:t xml:space="preserve">    &lt;/&gt;</w:t>
            </w:r>
          </w:p>
          <w:p w14:paraId="7A4CB308" w14:textId="77777777" w:rsidR="00A051CD" w:rsidRDefault="00A051CD" w:rsidP="00A051CD">
            <w:pPr>
              <w:pStyle w:val="code"/>
            </w:pPr>
            <w:r>
              <w:t xml:space="preserve">  );</w:t>
            </w:r>
          </w:p>
          <w:p w14:paraId="42219052" w14:textId="3A95FBC1" w:rsidR="00A051CD" w:rsidRDefault="00A051CD" w:rsidP="00A051CD">
            <w:pPr>
              <w:pStyle w:val="code"/>
            </w:pPr>
            <w:r>
              <w:t>}</w:t>
            </w:r>
            <w:r>
              <w:rPr>
                <w:rFonts w:cs="IRANSansWeb(FaNum) Light"/>
                <w:rtl/>
              </w:rPr>
              <w:t xml:space="preserve">  </w:t>
            </w:r>
          </w:p>
        </w:tc>
      </w:tr>
    </w:tbl>
    <w:p w14:paraId="158246A6" w14:textId="77777777" w:rsidR="00A051CD" w:rsidRDefault="00A051CD" w:rsidP="00A051CD">
      <w:pPr>
        <w:rPr>
          <w:rtl/>
        </w:rPr>
      </w:pPr>
    </w:p>
    <w:p w14:paraId="41DD0C1F" w14:textId="0A8DDE05" w:rsidR="00A051CD" w:rsidRDefault="00A051CD" w:rsidP="00A051CD">
      <w:r>
        <w:rPr>
          <w:rtl/>
        </w:rPr>
        <w:t xml:space="preserve"> ۱.۲.۳ نوشتن </w:t>
      </w:r>
      <w:r>
        <w:t>JavaScript</w:t>
      </w:r>
      <w:r>
        <w:rPr>
          <w:rtl/>
        </w:rPr>
        <w:t xml:space="preserve"> در </w:t>
      </w:r>
      <w:r>
        <w:t>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5D9B726D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8F54298" w14:textId="77777777" w:rsidR="00A051CD" w:rsidRDefault="00A051CD" w:rsidP="00A051CD">
            <w:pPr>
              <w:pStyle w:val="code"/>
            </w:pPr>
            <w:r>
              <w:t>function UserInfo() {</w:t>
            </w:r>
          </w:p>
          <w:p w14:paraId="0408AFBE" w14:textId="77777777" w:rsidR="00A051CD" w:rsidRDefault="00A051CD" w:rsidP="00A051CD">
            <w:pPr>
              <w:pStyle w:val="code"/>
            </w:pPr>
            <w:r>
              <w:t xml:space="preserve">  const name = "John Doe";</w:t>
            </w:r>
          </w:p>
          <w:p w14:paraId="5C4ABC6D" w14:textId="77777777" w:rsidR="00A051CD" w:rsidRDefault="00A051CD" w:rsidP="00A051CD">
            <w:pPr>
              <w:pStyle w:val="code"/>
            </w:pPr>
            <w:r>
              <w:t xml:space="preserve">  const age = 25;</w:t>
            </w:r>
          </w:p>
          <w:p w14:paraId="3A2B887A" w14:textId="77777777" w:rsidR="00A051CD" w:rsidRDefault="00A051CD" w:rsidP="00A051CD">
            <w:pPr>
              <w:pStyle w:val="code"/>
            </w:pPr>
            <w:r>
              <w:t xml:space="preserve">  const isActive = true;</w:t>
            </w:r>
          </w:p>
          <w:p w14:paraId="331F72DC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588620C9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2CA4A812" w14:textId="77777777" w:rsidR="00A051CD" w:rsidRDefault="00A051CD" w:rsidP="00A051CD">
            <w:pPr>
              <w:pStyle w:val="code"/>
            </w:pPr>
            <w:r>
              <w:t xml:space="preserve">    &lt;div&gt;</w:t>
            </w:r>
          </w:p>
          <w:p w14:paraId="43D08757" w14:textId="77777777" w:rsidR="00A051CD" w:rsidRDefault="00A051CD" w:rsidP="00A051CD">
            <w:pPr>
              <w:pStyle w:val="code"/>
            </w:pPr>
            <w:r>
              <w:t xml:space="preserve">      &lt;h2&gt;{name}&lt;/h2&gt;</w:t>
            </w:r>
          </w:p>
          <w:p w14:paraId="31E4F56A" w14:textId="77777777" w:rsidR="00A051CD" w:rsidRDefault="00A051CD" w:rsidP="00A051CD">
            <w:pPr>
              <w:pStyle w:val="code"/>
            </w:pPr>
            <w:r>
              <w:t xml:space="preserve">      &lt;p&gt;Age: {age}&lt;/p&gt;</w:t>
            </w:r>
          </w:p>
          <w:p w14:paraId="37A7B10F" w14:textId="77777777" w:rsidR="00A051CD" w:rsidRDefault="00A051CD" w:rsidP="00A051CD">
            <w:pPr>
              <w:pStyle w:val="code"/>
            </w:pPr>
            <w:r>
              <w:t xml:space="preserve">      &lt;p&gt;Status: {isActive ? 'Active' : 'Inactive'}&lt;/p&gt;</w:t>
            </w:r>
          </w:p>
          <w:p w14:paraId="37406637" w14:textId="77777777" w:rsidR="00A051CD" w:rsidRDefault="00A051CD" w:rsidP="00A051CD">
            <w:pPr>
              <w:pStyle w:val="code"/>
            </w:pPr>
            <w:r>
              <w:t xml:space="preserve">      &lt;p&gt;Current year: {new Date().getFullYear()}&lt;/p&gt;</w:t>
            </w:r>
          </w:p>
          <w:p w14:paraId="3C9E16AF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17D91516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084F19BF" w14:textId="7E0ABAD7" w:rsidR="00A051CD" w:rsidRDefault="00A051CD" w:rsidP="00A051CD">
            <w:pPr>
              <w:pStyle w:val="code"/>
            </w:pPr>
            <w:r>
              <w:t>}</w:t>
            </w:r>
          </w:p>
        </w:tc>
      </w:tr>
    </w:tbl>
    <w:p w14:paraId="2E5BA64A" w14:textId="05FDDF9B" w:rsidR="00A051CD" w:rsidRDefault="00A051CD" w:rsidP="00A051CD">
      <w:pPr>
        <w:rPr>
          <w:rtl/>
        </w:rPr>
      </w:pPr>
    </w:p>
    <w:p w14:paraId="68492489" w14:textId="16EA457D" w:rsidR="00A051CD" w:rsidRDefault="00A051CD" w:rsidP="00A051C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کامپوننت‌ها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React</w:t>
      </w:r>
    </w:p>
    <w:p w14:paraId="297D5E65" w14:textId="2E6B152D" w:rsidR="00A051CD" w:rsidRDefault="00A051CD" w:rsidP="00A051CD">
      <w:pPr>
        <w:rPr>
          <w:rtl/>
        </w:rPr>
      </w:pPr>
      <w:r>
        <w:rPr>
          <w:rtl/>
        </w:rPr>
        <w:t xml:space="preserve"> ۲.۱ انواع کامپوننت‌ها</w:t>
      </w:r>
    </w:p>
    <w:p w14:paraId="5D27287E" w14:textId="5AA0B031" w:rsidR="00A051CD" w:rsidRDefault="00A051CD" w:rsidP="00A051CD">
      <w:r>
        <w:rPr>
          <w:rtl/>
        </w:rPr>
        <w:t xml:space="preserve"> ۲.۲.۱ کامپوننت‌ها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Functional Components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65FDA6AB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E6FE072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کامپوننت تابع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35025F4A" w14:textId="77777777" w:rsidR="00A051CD" w:rsidRDefault="00A051CD" w:rsidP="00A051CD">
            <w:pPr>
              <w:pStyle w:val="code"/>
            </w:pPr>
            <w:r>
              <w:t>function Welcome() {</w:t>
            </w:r>
          </w:p>
          <w:p w14:paraId="370E669C" w14:textId="77777777" w:rsidR="00A051CD" w:rsidRDefault="00A051CD" w:rsidP="00A051CD">
            <w:pPr>
              <w:pStyle w:val="code"/>
            </w:pPr>
            <w:r>
              <w:t xml:space="preserve">  return &lt;h1&gt;Welcome to React!&lt;/h1&gt;;</w:t>
            </w:r>
          </w:p>
          <w:p w14:paraId="3E834883" w14:textId="77777777" w:rsidR="00A051CD" w:rsidRDefault="00A051CD" w:rsidP="00A051CD">
            <w:pPr>
              <w:pStyle w:val="code"/>
              <w:rPr>
                <w:rtl/>
              </w:rPr>
            </w:pPr>
            <w:r>
              <w:t>}</w:t>
            </w:r>
          </w:p>
          <w:p w14:paraId="4D819B43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002E32BC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کامپوننت تابع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</w:t>
            </w:r>
            <w:r>
              <w:t xml:space="preserve"> Arrow Function</w:t>
            </w:r>
          </w:p>
          <w:p w14:paraId="075CFE2A" w14:textId="77777777" w:rsidR="00A051CD" w:rsidRDefault="00A051CD" w:rsidP="00A051CD">
            <w:pPr>
              <w:pStyle w:val="code"/>
            </w:pPr>
            <w:r>
              <w:t>const Welcome = () =&gt; {</w:t>
            </w:r>
          </w:p>
          <w:p w14:paraId="158F36A7" w14:textId="77777777" w:rsidR="00A051CD" w:rsidRDefault="00A051CD" w:rsidP="00A051CD">
            <w:pPr>
              <w:pStyle w:val="code"/>
            </w:pPr>
            <w:r>
              <w:lastRenderedPageBreak/>
              <w:t xml:space="preserve">  return &lt;h1&gt;Welcome to React!&lt;/h1&gt;;</w:t>
            </w:r>
          </w:p>
          <w:p w14:paraId="323058A9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03C6183D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619C86E8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خلاصه‌تر</w:t>
            </w:r>
          </w:p>
          <w:p w14:paraId="7D3B461C" w14:textId="4CF050F4" w:rsidR="00A051CD" w:rsidRDefault="00A051CD" w:rsidP="00A051CD">
            <w:pPr>
              <w:pStyle w:val="code"/>
            </w:pPr>
            <w:r>
              <w:t>const Welcome = () =&gt; &lt;h1&gt;Welcome to React!&lt;/h1&gt;;</w:t>
            </w:r>
          </w:p>
        </w:tc>
      </w:tr>
    </w:tbl>
    <w:p w14:paraId="6BA0254A" w14:textId="5EEFFDCA" w:rsidR="00A051CD" w:rsidRDefault="00A051CD" w:rsidP="00A051CD">
      <w:r>
        <w:rPr>
          <w:rtl/>
        </w:rPr>
        <w:lastRenderedPageBreak/>
        <w:t>۲.۲.۲ کامپوننت‌ها</w:t>
      </w:r>
      <w:r>
        <w:rPr>
          <w:rFonts w:hint="cs"/>
          <w:rtl/>
        </w:rPr>
        <w:t>ی</w:t>
      </w:r>
      <w:r>
        <w:rPr>
          <w:rtl/>
        </w:rPr>
        <w:t xml:space="preserve"> کلاس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Class Components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06EB9256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863C349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کامپوننت کلاس</w:t>
            </w:r>
            <w:r>
              <w:rPr>
                <w:rFonts w:hint="cs"/>
                <w:rtl/>
              </w:rPr>
              <w:t>ی</w:t>
            </w:r>
          </w:p>
          <w:p w14:paraId="36479944" w14:textId="77777777" w:rsidR="00A051CD" w:rsidRDefault="00A051CD" w:rsidP="00A051CD">
            <w:pPr>
              <w:pStyle w:val="code"/>
            </w:pPr>
            <w:r>
              <w:t>class Welcome extends React.Component {</w:t>
            </w:r>
          </w:p>
          <w:p w14:paraId="73CFA60F" w14:textId="77777777" w:rsidR="00A051CD" w:rsidRDefault="00A051CD" w:rsidP="00A051CD">
            <w:pPr>
              <w:pStyle w:val="code"/>
            </w:pPr>
            <w:r>
              <w:t xml:space="preserve">  render() {</w:t>
            </w:r>
          </w:p>
          <w:p w14:paraId="00227DEC" w14:textId="77777777" w:rsidR="00A051CD" w:rsidRDefault="00A051CD" w:rsidP="00A051CD">
            <w:pPr>
              <w:pStyle w:val="code"/>
            </w:pPr>
            <w:r>
              <w:t xml:space="preserve">    return &lt;h1&gt;Welcome to React!&lt;/h1&gt;;</w:t>
            </w:r>
          </w:p>
          <w:p w14:paraId="46456C93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72238D8" w14:textId="706312D3" w:rsidR="00A051CD" w:rsidRDefault="00A051CD" w:rsidP="00A051CD">
            <w:pPr>
              <w:pStyle w:val="code"/>
            </w:pPr>
            <w:r>
              <w:t>}</w:t>
            </w:r>
          </w:p>
        </w:tc>
      </w:tr>
    </w:tbl>
    <w:p w14:paraId="58E3C927" w14:textId="77777777" w:rsidR="00A051CD" w:rsidRDefault="00A051CD" w:rsidP="00A051CD">
      <w:pPr>
        <w:rPr>
          <w:rtl/>
        </w:rPr>
      </w:pPr>
    </w:p>
    <w:p w14:paraId="35A8C47F" w14:textId="2A48D9C2" w:rsidR="00A051CD" w:rsidRDefault="00A051CD" w:rsidP="00A051CD">
      <w:r>
        <w:rPr>
          <w:rtl/>
        </w:rPr>
        <w:t xml:space="preserve"> ۲.۲ استفاده و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کامپوننت‌ها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7D0F5855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04E208F5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Button</w:t>
            </w:r>
          </w:p>
          <w:p w14:paraId="6E7E5D1E" w14:textId="77777777" w:rsidR="00A051CD" w:rsidRDefault="00A051CD" w:rsidP="00A051CD">
            <w:pPr>
              <w:pStyle w:val="code"/>
            </w:pPr>
            <w:r>
              <w:t>const Button = () =&gt; {</w:t>
            </w:r>
          </w:p>
          <w:p w14:paraId="00C737FF" w14:textId="77777777" w:rsidR="00A051CD" w:rsidRDefault="00A051CD" w:rsidP="00A051CD">
            <w:pPr>
              <w:pStyle w:val="code"/>
            </w:pPr>
            <w:r>
              <w:t xml:space="preserve">  return &lt;button&gt;Click me&lt;/button&gt;;</w:t>
            </w:r>
          </w:p>
          <w:p w14:paraId="75BBDAEB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42CA6CCC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6ABCA40D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Header</w:t>
            </w:r>
          </w:p>
          <w:p w14:paraId="61EE6DAC" w14:textId="77777777" w:rsidR="00A051CD" w:rsidRDefault="00A051CD" w:rsidP="00A051CD">
            <w:pPr>
              <w:pStyle w:val="code"/>
            </w:pPr>
            <w:r>
              <w:t>const Header = () =&gt; {</w:t>
            </w:r>
          </w:p>
          <w:p w14:paraId="12F24F5B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74DB10CD" w14:textId="77777777" w:rsidR="00A051CD" w:rsidRDefault="00A051CD" w:rsidP="00A051CD">
            <w:pPr>
              <w:pStyle w:val="code"/>
            </w:pPr>
            <w:r>
              <w:t xml:space="preserve">    &lt;header&gt;</w:t>
            </w:r>
          </w:p>
          <w:p w14:paraId="132071E6" w14:textId="77777777" w:rsidR="00A051CD" w:rsidRDefault="00A051CD" w:rsidP="00A051CD">
            <w:pPr>
              <w:pStyle w:val="code"/>
            </w:pPr>
            <w:r>
              <w:t xml:space="preserve">      &lt;h1&gt;My App&lt;/h1&gt;</w:t>
            </w:r>
          </w:p>
          <w:p w14:paraId="5EBE4DE8" w14:textId="77777777" w:rsidR="00A051CD" w:rsidRDefault="00A051CD" w:rsidP="00A051CD">
            <w:pPr>
              <w:pStyle w:val="code"/>
            </w:pPr>
            <w:r>
              <w:t xml:space="preserve">      &lt;nav&gt;</w:t>
            </w:r>
          </w:p>
          <w:p w14:paraId="45BFB6D1" w14:textId="77777777" w:rsidR="00A051CD" w:rsidRDefault="00A051CD" w:rsidP="00A051CD">
            <w:pPr>
              <w:pStyle w:val="code"/>
            </w:pPr>
            <w:r>
              <w:t xml:space="preserve">        &lt;a href="/home"&gt;Home&lt;/a&gt;</w:t>
            </w:r>
          </w:p>
          <w:p w14:paraId="66D53B3A" w14:textId="77777777" w:rsidR="00A051CD" w:rsidRDefault="00A051CD" w:rsidP="00A051CD">
            <w:pPr>
              <w:pStyle w:val="code"/>
            </w:pPr>
            <w:r>
              <w:t xml:space="preserve">        &lt;a href="/about"&gt;About&lt;/a&gt;</w:t>
            </w:r>
          </w:p>
          <w:p w14:paraId="1D4E0EF7" w14:textId="77777777" w:rsidR="00A051CD" w:rsidRDefault="00A051CD" w:rsidP="00A051CD">
            <w:pPr>
              <w:pStyle w:val="code"/>
            </w:pPr>
            <w:r>
              <w:t xml:space="preserve">      &lt;/nav&gt;</w:t>
            </w:r>
          </w:p>
          <w:p w14:paraId="56A0ECFA" w14:textId="77777777" w:rsidR="00A051CD" w:rsidRDefault="00A051CD" w:rsidP="00A051CD">
            <w:pPr>
              <w:pStyle w:val="code"/>
            </w:pPr>
            <w:r>
              <w:t xml:space="preserve">    &lt;/header&gt;</w:t>
            </w:r>
          </w:p>
          <w:p w14:paraId="76B00517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59C02E21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3CB67BAF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3FB3BE4B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کامپوننت‌ها را استفاده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</w:p>
          <w:p w14:paraId="6D98154A" w14:textId="77777777" w:rsidR="00A051CD" w:rsidRDefault="00A051CD" w:rsidP="00A051CD">
            <w:pPr>
              <w:pStyle w:val="code"/>
            </w:pPr>
            <w:r>
              <w:t>function App() {</w:t>
            </w:r>
          </w:p>
          <w:p w14:paraId="7E75B41C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048B9CAC" w14:textId="77777777" w:rsidR="00A051CD" w:rsidRDefault="00A051CD" w:rsidP="00A051CD">
            <w:pPr>
              <w:pStyle w:val="code"/>
            </w:pPr>
            <w:r>
              <w:t xml:space="preserve">    &lt;div&gt;</w:t>
            </w:r>
          </w:p>
          <w:p w14:paraId="7B0627C1" w14:textId="77777777" w:rsidR="00A051CD" w:rsidRDefault="00A051CD" w:rsidP="00A051CD">
            <w:pPr>
              <w:pStyle w:val="code"/>
            </w:pPr>
            <w:r>
              <w:t xml:space="preserve">      &lt;Header /&gt;</w:t>
            </w:r>
          </w:p>
          <w:p w14:paraId="36301CF0" w14:textId="77777777" w:rsidR="00A051CD" w:rsidRDefault="00A051CD" w:rsidP="00A051CD">
            <w:pPr>
              <w:pStyle w:val="code"/>
            </w:pPr>
            <w:r>
              <w:t xml:space="preserve">      &lt;main&gt;</w:t>
            </w:r>
          </w:p>
          <w:p w14:paraId="6ED2E68C" w14:textId="77777777" w:rsidR="00A051CD" w:rsidRDefault="00A051CD" w:rsidP="00A051CD">
            <w:pPr>
              <w:pStyle w:val="code"/>
            </w:pPr>
            <w:r>
              <w:t xml:space="preserve">        &lt;h2&gt;Main Content&lt;/h2&gt;</w:t>
            </w:r>
          </w:p>
          <w:p w14:paraId="2BE36E04" w14:textId="77777777" w:rsidR="00A051CD" w:rsidRDefault="00A051CD" w:rsidP="00A051CD">
            <w:pPr>
              <w:pStyle w:val="code"/>
            </w:pPr>
            <w:r>
              <w:t xml:space="preserve">        &lt;Button /&gt;</w:t>
            </w:r>
          </w:p>
          <w:p w14:paraId="4F004B52" w14:textId="77777777" w:rsidR="00A051CD" w:rsidRDefault="00A051CD" w:rsidP="00A051CD">
            <w:pPr>
              <w:pStyle w:val="code"/>
            </w:pPr>
            <w:r>
              <w:t xml:space="preserve">      &lt;/main&gt;</w:t>
            </w:r>
          </w:p>
          <w:p w14:paraId="595667A6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62D3237E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5AC61B3A" w14:textId="590590F5" w:rsidR="00A051CD" w:rsidRDefault="00A051CD" w:rsidP="00A051CD">
            <w:pPr>
              <w:pStyle w:val="code"/>
              <w:rPr>
                <w:rtl/>
              </w:rPr>
            </w:pPr>
            <w:r>
              <w:lastRenderedPageBreak/>
              <w:t>}</w:t>
            </w:r>
          </w:p>
        </w:tc>
      </w:tr>
    </w:tbl>
    <w:p w14:paraId="62CBE3AA" w14:textId="5BE832CF" w:rsidR="00A051CD" w:rsidRDefault="00A051CD" w:rsidP="00A051CD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  <w:r>
        <w:rPr>
          <w:rtl/>
        </w:rPr>
        <w:t xml:space="preserve">: </w:t>
      </w:r>
      <w:r>
        <w:t>Props</w:t>
      </w:r>
      <w:r>
        <w:rPr>
          <w:rtl/>
        </w:rPr>
        <w:t xml:space="preserve"> و داده‌ها در کامپوننت</w:t>
      </w:r>
    </w:p>
    <w:p w14:paraId="2315E751" w14:textId="05EAD482" w:rsidR="00A051CD" w:rsidRDefault="00A051CD" w:rsidP="00A051CD">
      <w:r>
        <w:rPr>
          <w:rtl/>
        </w:rPr>
        <w:t xml:space="preserve"> ۳.۱ ارسال داده با </w:t>
      </w:r>
      <w:r>
        <w:t>Props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3222B2D1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655DFCEC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UserCard</w:t>
            </w:r>
          </w:p>
          <w:p w14:paraId="61BCD029" w14:textId="77777777" w:rsidR="00A051CD" w:rsidRDefault="00A051CD" w:rsidP="00A051CD">
            <w:pPr>
              <w:pStyle w:val="code"/>
            </w:pPr>
            <w:r>
              <w:t>const UserCard = (props) =&gt; {</w:t>
            </w:r>
          </w:p>
          <w:p w14:paraId="238A9A59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17501FED" w14:textId="77777777" w:rsidR="00A051CD" w:rsidRDefault="00A051CD" w:rsidP="00A051CD">
            <w:pPr>
              <w:pStyle w:val="code"/>
            </w:pPr>
            <w:r>
              <w:t xml:space="preserve">    &lt;div className="user-card"&gt;</w:t>
            </w:r>
          </w:p>
          <w:p w14:paraId="77E58788" w14:textId="77777777" w:rsidR="00A051CD" w:rsidRDefault="00A051CD" w:rsidP="00A051CD">
            <w:pPr>
              <w:pStyle w:val="code"/>
            </w:pPr>
            <w:r>
              <w:t xml:space="preserve">      &lt;h3&gt;{props.name}&lt;/h3&gt;</w:t>
            </w:r>
          </w:p>
          <w:p w14:paraId="3B8D74B4" w14:textId="77777777" w:rsidR="00A051CD" w:rsidRDefault="00A051CD" w:rsidP="00A051CD">
            <w:pPr>
              <w:pStyle w:val="code"/>
            </w:pPr>
            <w:r>
              <w:t xml:space="preserve">      &lt;p&gt;Email: {props.email}&lt;/p&gt;</w:t>
            </w:r>
          </w:p>
          <w:p w14:paraId="3CC2E074" w14:textId="77777777" w:rsidR="00A051CD" w:rsidRDefault="00A051CD" w:rsidP="00A051CD">
            <w:pPr>
              <w:pStyle w:val="code"/>
            </w:pPr>
            <w:r>
              <w:t xml:space="preserve">      &lt;p&gt;Age: {props.age}&lt;/p&gt;</w:t>
            </w:r>
          </w:p>
          <w:p w14:paraId="1B298B6C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23D67A70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7623EA1C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5AD922B1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5714B72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 کامپوننت با</w:t>
            </w:r>
            <w:r>
              <w:t xml:space="preserve"> props </w:t>
            </w:r>
            <w:r>
              <w:rPr>
                <w:rFonts w:cs="IRANSansWeb(FaNum) Light"/>
                <w:rtl/>
              </w:rPr>
              <w:t>مختلف</w:t>
            </w:r>
          </w:p>
          <w:p w14:paraId="50C2CDEC" w14:textId="77777777" w:rsidR="00A051CD" w:rsidRDefault="00A051CD" w:rsidP="00A051CD">
            <w:pPr>
              <w:pStyle w:val="code"/>
            </w:pPr>
            <w:r>
              <w:t>function App() {</w:t>
            </w:r>
          </w:p>
          <w:p w14:paraId="5C62BB83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52C07631" w14:textId="77777777" w:rsidR="00A051CD" w:rsidRDefault="00A051CD" w:rsidP="00A051CD">
            <w:pPr>
              <w:pStyle w:val="code"/>
            </w:pPr>
            <w:r>
              <w:t xml:space="preserve">    &lt;div&gt;</w:t>
            </w:r>
          </w:p>
          <w:p w14:paraId="3C831B54" w14:textId="77777777" w:rsidR="00A051CD" w:rsidRDefault="00A051CD" w:rsidP="00A051CD">
            <w:pPr>
              <w:pStyle w:val="code"/>
            </w:pPr>
            <w:r>
              <w:t xml:space="preserve">      &lt;UserCard name="Alice" email="alice@email.com" age={25} /&gt;</w:t>
            </w:r>
          </w:p>
          <w:p w14:paraId="0CBC4414" w14:textId="77777777" w:rsidR="00A051CD" w:rsidRDefault="00A051CD" w:rsidP="00A051CD">
            <w:pPr>
              <w:pStyle w:val="code"/>
            </w:pPr>
            <w:r>
              <w:t xml:space="preserve">      &lt;UserCard name="Bob" email="bob@email.com" age={30} /&gt;</w:t>
            </w:r>
          </w:p>
          <w:p w14:paraId="2D8C6F96" w14:textId="77777777" w:rsidR="00A051CD" w:rsidRDefault="00A051CD" w:rsidP="00A051CD">
            <w:pPr>
              <w:pStyle w:val="code"/>
            </w:pPr>
            <w:r>
              <w:t xml:space="preserve">      &lt;UserCard name="Charlie" email="charlie@email.com" age={35} /&gt;</w:t>
            </w:r>
          </w:p>
          <w:p w14:paraId="7FA1896E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73224D26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46F14CF8" w14:textId="05F6A551" w:rsidR="00A051CD" w:rsidRDefault="00A051CD" w:rsidP="00A051CD">
            <w:pPr>
              <w:pStyle w:val="code"/>
              <w:rPr>
                <w:rtl/>
              </w:rPr>
            </w:pPr>
            <w:r>
              <w:t>}</w:t>
            </w:r>
          </w:p>
        </w:tc>
      </w:tr>
    </w:tbl>
    <w:p w14:paraId="11770A74" w14:textId="77777777" w:rsidR="00A051CD" w:rsidRDefault="00A051CD" w:rsidP="00A051CD">
      <w:pPr>
        <w:rPr>
          <w:rtl/>
        </w:rPr>
      </w:pPr>
    </w:p>
    <w:p w14:paraId="1ED8C7BA" w14:textId="2DB5A320" w:rsidR="00A051CD" w:rsidRDefault="00A051CD" w:rsidP="00A051CD">
      <w:r>
        <w:rPr>
          <w:rtl/>
        </w:rPr>
        <w:t xml:space="preserve"> ۳.۲ </w:t>
      </w:r>
      <w:r>
        <w:t>Destructuring Props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42E5DF89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4E478B83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روش بهتر با</w:t>
            </w:r>
            <w:r>
              <w:t xml:space="preserve"> destructuring</w:t>
            </w:r>
          </w:p>
          <w:p w14:paraId="29C001EC" w14:textId="77777777" w:rsidR="00A051CD" w:rsidRDefault="00A051CD" w:rsidP="00A051CD">
            <w:pPr>
              <w:pStyle w:val="code"/>
            </w:pPr>
            <w:r>
              <w:t>const UserCard = ({ name, email, age }) =&gt; {</w:t>
            </w:r>
          </w:p>
          <w:p w14:paraId="461692B3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6B06C04E" w14:textId="77777777" w:rsidR="00A051CD" w:rsidRDefault="00A051CD" w:rsidP="00A051CD">
            <w:pPr>
              <w:pStyle w:val="code"/>
            </w:pPr>
            <w:r>
              <w:t xml:space="preserve">    &lt;div className="user-card"&gt;</w:t>
            </w:r>
          </w:p>
          <w:p w14:paraId="7D0C6406" w14:textId="77777777" w:rsidR="00A051CD" w:rsidRDefault="00A051CD" w:rsidP="00A051CD">
            <w:pPr>
              <w:pStyle w:val="code"/>
            </w:pPr>
            <w:r>
              <w:t xml:space="preserve">      &lt;h3&gt;{name}&lt;/h3&gt;</w:t>
            </w:r>
          </w:p>
          <w:p w14:paraId="5F662567" w14:textId="77777777" w:rsidR="00A051CD" w:rsidRDefault="00A051CD" w:rsidP="00A051CD">
            <w:pPr>
              <w:pStyle w:val="code"/>
            </w:pPr>
            <w:r>
              <w:t xml:space="preserve">      &lt;p&gt;Email: {email}&lt;/p&gt;</w:t>
            </w:r>
          </w:p>
          <w:p w14:paraId="6CB5B78F" w14:textId="77777777" w:rsidR="00A051CD" w:rsidRDefault="00A051CD" w:rsidP="00A051CD">
            <w:pPr>
              <w:pStyle w:val="code"/>
            </w:pPr>
            <w:r>
              <w:t xml:space="preserve">      &lt;p&gt;Age: {age}&lt;/p&gt;</w:t>
            </w:r>
          </w:p>
          <w:p w14:paraId="124FCC4F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1A5DA0C8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4B15A67" w14:textId="14EDE755" w:rsidR="00A051CD" w:rsidRDefault="00A051CD" w:rsidP="00A051CD">
            <w:pPr>
              <w:pStyle w:val="code"/>
            </w:pPr>
            <w:r>
              <w:t>};</w:t>
            </w:r>
          </w:p>
        </w:tc>
      </w:tr>
    </w:tbl>
    <w:p w14:paraId="7D4A9F40" w14:textId="02D05875" w:rsidR="00A051CD" w:rsidRDefault="00A051CD" w:rsidP="00A051CD">
      <w:r>
        <w:rPr>
          <w:rtl/>
        </w:rPr>
        <w:t>۳.۳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679C3581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271BF716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6E2C481" w14:textId="77777777" w:rsidR="00A051CD" w:rsidRDefault="00A051CD" w:rsidP="00A051CD">
            <w:pPr>
              <w:pStyle w:val="code"/>
            </w:pPr>
            <w:r>
              <w:t>const UserCard = ({ name, email, age = 18 }) =&gt; {</w:t>
            </w:r>
          </w:p>
          <w:p w14:paraId="74998DEF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41E6FA71" w14:textId="77777777" w:rsidR="00A051CD" w:rsidRDefault="00A051CD" w:rsidP="00A051CD">
            <w:pPr>
              <w:pStyle w:val="code"/>
            </w:pPr>
            <w:r>
              <w:lastRenderedPageBreak/>
              <w:t xml:space="preserve">    &lt;div className="user-card"&gt;</w:t>
            </w:r>
          </w:p>
          <w:p w14:paraId="55229B30" w14:textId="77777777" w:rsidR="00A051CD" w:rsidRDefault="00A051CD" w:rsidP="00A051CD">
            <w:pPr>
              <w:pStyle w:val="code"/>
            </w:pPr>
            <w:r>
              <w:t xml:space="preserve">      &lt;h3&gt;{name}&lt;/h3&gt;</w:t>
            </w:r>
          </w:p>
          <w:p w14:paraId="2BA86DFC" w14:textId="77777777" w:rsidR="00A051CD" w:rsidRDefault="00A051CD" w:rsidP="00A051CD">
            <w:pPr>
              <w:pStyle w:val="code"/>
            </w:pPr>
            <w:r>
              <w:t xml:space="preserve">      &lt;p&gt;Email: {email}&lt;/p&gt;</w:t>
            </w:r>
          </w:p>
          <w:p w14:paraId="77902573" w14:textId="77777777" w:rsidR="00A051CD" w:rsidRDefault="00A051CD" w:rsidP="00A051CD">
            <w:pPr>
              <w:pStyle w:val="code"/>
            </w:pPr>
            <w:r>
              <w:t xml:space="preserve">      &lt;p&gt;Age: {age}&lt;/p&gt;</w:t>
            </w:r>
          </w:p>
          <w:p w14:paraId="6FF9A2DD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56E9DC50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78A185F0" w14:textId="64B5D5C8" w:rsidR="00A051CD" w:rsidRDefault="00A051CD" w:rsidP="00A051CD">
            <w:pPr>
              <w:pStyle w:val="code"/>
            </w:pPr>
            <w:r>
              <w:t>};</w:t>
            </w:r>
          </w:p>
        </w:tc>
      </w:tr>
    </w:tbl>
    <w:p w14:paraId="2218B958" w14:textId="527922CD" w:rsidR="00A051CD" w:rsidRDefault="00A051CD" w:rsidP="00A051CD">
      <w:r>
        <w:rPr>
          <w:rtl/>
        </w:rPr>
        <w:lastRenderedPageBreak/>
        <w:t xml:space="preserve"> ۳.۴ </w:t>
      </w:r>
      <w:r>
        <w:t>children 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144AFE2B" w14:textId="77777777" w:rsidTr="00A051CD">
        <w:tc>
          <w:tcPr>
            <w:tcW w:w="9350" w:type="dxa"/>
            <w:shd w:val="clear" w:color="auto" w:fill="E2EFD9" w:themeFill="accent6" w:themeFillTint="33"/>
          </w:tcPr>
          <w:p w14:paraId="72C63EB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کامپوننت</w:t>
            </w:r>
            <w:r>
              <w:t xml:space="preserve"> Container </w:t>
            </w:r>
            <w:r>
              <w:rPr>
                <w:rFonts w:cs="IRANSansWeb(FaNum) Light"/>
                <w:rtl/>
              </w:rPr>
              <w:t>با</w:t>
            </w:r>
            <w:r>
              <w:t xml:space="preserve"> children</w:t>
            </w:r>
          </w:p>
          <w:p w14:paraId="3A606C30" w14:textId="77777777" w:rsidR="00A051CD" w:rsidRDefault="00A051CD" w:rsidP="00A051CD">
            <w:pPr>
              <w:pStyle w:val="code"/>
            </w:pPr>
            <w:r>
              <w:t>const Container = ({ children, title }) =&gt; {</w:t>
            </w:r>
          </w:p>
          <w:p w14:paraId="20233D63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02F6D18A" w14:textId="77777777" w:rsidR="00A051CD" w:rsidRDefault="00A051CD" w:rsidP="00A051CD">
            <w:pPr>
              <w:pStyle w:val="code"/>
            </w:pPr>
            <w:r>
              <w:t xml:space="preserve">    &lt;div className="container"&gt;</w:t>
            </w:r>
          </w:p>
          <w:p w14:paraId="51D1550D" w14:textId="77777777" w:rsidR="00A051CD" w:rsidRDefault="00A051CD" w:rsidP="00A051CD">
            <w:pPr>
              <w:pStyle w:val="code"/>
            </w:pPr>
            <w:r>
              <w:t xml:space="preserve">      &lt;h2&gt;{title}&lt;/h2&gt;</w:t>
            </w:r>
          </w:p>
          <w:p w14:paraId="66B8BD39" w14:textId="77777777" w:rsidR="00A051CD" w:rsidRDefault="00A051CD" w:rsidP="00A051CD">
            <w:pPr>
              <w:pStyle w:val="code"/>
            </w:pPr>
            <w:r>
              <w:t xml:space="preserve">      &lt;div className="content"&gt;</w:t>
            </w:r>
          </w:p>
          <w:p w14:paraId="58401AF5" w14:textId="77777777" w:rsidR="00A051CD" w:rsidRDefault="00A051CD" w:rsidP="00A051CD">
            <w:pPr>
              <w:pStyle w:val="code"/>
            </w:pPr>
            <w:r>
              <w:t xml:space="preserve">        {children}</w:t>
            </w:r>
          </w:p>
          <w:p w14:paraId="2E570E62" w14:textId="77777777" w:rsidR="00A051CD" w:rsidRDefault="00A051CD" w:rsidP="00A051CD">
            <w:pPr>
              <w:pStyle w:val="code"/>
            </w:pPr>
            <w:r>
              <w:t xml:space="preserve">      &lt;/div&gt;</w:t>
            </w:r>
          </w:p>
          <w:p w14:paraId="5CCF9639" w14:textId="77777777" w:rsidR="00A051CD" w:rsidRDefault="00A051CD" w:rsidP="00A051CD">
            <w:pPr>
              <w:pStyle w:val="code"/>
            </w:pPr>
            <w:r>
              <w:t xml:space="preserve">    &lt;/div&gt;</w:t>
            </w:r>
          </w:p>
          <w:p w14:paraId="22C2F3A2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C09490C" w14:textId="77777777" w:rsidR="00A051CD" w:rsidRDefault="00A051CD" w:rsidP="00A051CD">
            <w:pPr>
              <w:pStyle w:val="code"/>
              <w:rPr>
                <w:rtl/>
              </w:rPr>
            </w:pPr>
            <w:r>
              <w:t>};</w:t>
            </w:r>
          </w:p>
          <w:p w14:paraId="7B4417DD" w14:textId="77777777" w:rsidR="00A051CD" w:rsidRDefault="00A051CD" w:rsidP="00A051CD">
            <w:pPr>
              <w:pStyle w:val="code"/>
              <w:rPr>
                <w:rtl/>
              </w:rPr>
            </w:pPr>
          </w:p>
          <w:p w14:paraId="7E547690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children</w:t>
            </w:r>
          </w:p>
          <w:p w14:paraId="09556721" w14:textId="77777777" w:rsidR="00A051CD" w:rsidRDefault="00A051CD" w:rsidP="00A051CD">
            <w:pPr>
              <w:pStyle w:val="code"/>
            </w:pPr>
            <w:r>
              <w:t>function App() {</w:t>
            </w:r>
          </w:p>
          <w:p w14:paraId="2C62175C" w14:textId="77777777" w:rsidR="00A051CD" w:rsidRDefault="00A051CD" w:rsidP="00A051CD">
            <w:pPr>
              <w:pStyle w:val="code"/>
            </w:pPr>
            <w:r>
              <w:t xml:space="preserve">  return (</w:t>
            </w:r>
          </w:p>
          <w:p w14:paraId="4A26EB01" w14:textId="77777777" w:rsidR="00A051CD" w:rsidRDefault="00A051CD" w:rsidP="00A051CD">
            <w:pPr>
              <w:pStyle w:val="code"/>
            </w:pPr>
            <w:r>
              <w:t xml:space="preserve">    &lt;Container title="User List"&gt;</w:t>
            </w:r>
          </w:p>
          <w:p w14:paraId="5212633F" w14:textId="77777777" w:rsidR="00A051CD" w:rsidRDefault="00A051CD" w:rsidP="00A051CD">
            <w:pPr>
              <w:pStyle w:val="code"/>
            </w:pPr>
            <w:r>
              <w:t xml:space="preserve">      &lt;UserCard name="Alice" email="alice@email.com" /&gt;</w:t>
            </w:r>
          </w:p>
          <w:p w14:paraId="26765895" w14:textId="77777777" w:rsidR="00A051CD" w:rsidRDefault="00A051CD" w:rsidP="00A051CD">
            <w:pPr>
              <w:pStyle w:val="code"/>
            </w:pPr>
            <w:r>
              <w:t xml:space="preserve">      &lt;UserCard name="Bob" email="bob@email.com" /&gt;</w:t>
            </w:r>
          </w:p>
          <w:p w14:paraId="253106CD" w14:textId="77777777" w:rsidR="00A051CD" w:rsidRDefault="00A051CD" w:rsidP="00A051CD">
            <w:pPr>
              <w:pStyle w:val="code"/>
            </w:pPr>
            <w:r>
              <w:t xml:space="preserve">      &lt;UserCard name="Charlie" email="charlie@email.com" /&gt;</w:t>
            </w:r>
          </w:p>
          <w:p w14:paraId="64DEA290" w14:textId="77777777" w:rsidR="00A051CD" w:rsidRDefault="00A051CD" w:rsidP="00A051CD">
            <w:pPr>
              <w:pStyle w:val="code"/>
            </w:pPr>
            <w:r>
              <w:t xml:space="preserve">    &lt;/Container&gt;</w:t>
            </w:r>
          </w:p>
          <w:p w14:paraId="4C0F6214" w14:textId="77777777" w:rsidR="00A051CD" w:rsidRDefault="00A051CD" w:rsidP="00A051CD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60861E73" w14:textId="05326519" w:rsidR="00A051CD" w:rsidRDefault="00A051CD" w:rsidP="00A051CD">
            <w:pPr>
              <w:pStyle w:val="code"/>
              <w:rPr>
                <w:rtl/>
              </w:rPr>
            </w:pPr>
            <w:r>
              <w:t>}</w:t>
            </w:r>
          </w:p>
        </w:tc>
      </w:tr>
    </w:tbl>
    <w:p w14:paraId="0FF3F101" w14:textId="07C1CFE2" w:rsidR="00A051CD" w:rsidRDefault="00A051CD" w:rsidP="00A051CD">
      <w:pPr>
        <w:rPr>
          <w:rtl/>
        </w:rPr>
      </w:pPr>
      <w:r>
        <w:rPr>
          <w:rFonts w:ascii="IRANSansWeb(FaNum) Light" w:hAnsi="IRANSansWeb(FaNum) Light" w:hint="cs"/>
          <w:rtl/>
        </w:rPr>
        <w:t>بخش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۴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JSX</w:t>
      </w:r>
    </w:p>
    <w:p w14:paraId="44B9E0D5" w14:textId="30EFD138" w:rsidR="00A051CD" w:rsidRDefault="00A051CD" w:rsidP="00A051CD">
      <w:r>
        <w:rPr>
          <w:rtl/>
        </w:rPr>
        <w:t xml:space="preserve"> ۴.۱ شرط‌ها در </w:t>
      </w:r>
      <w:r>
        <w:t>JSX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1CD" w14:paraId="5F282BBE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45F75F64" w14:textId="77777777" w:rsidR="00A3213C" w:rsidRDefault="00A3213C" w:rsidP="00A3213C">
            <w:pPr>
              <w:pStyle w:val="code"/>
            </w:pPr>
            <w:r>
              <w:t>const WelcomeMessage = ({ isLoggedIn, username }) =&gt; {</w:t>
            </w:r>
          </w:p>
          <w:p w14:paraId="3E135F89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0844ED4E" w14:textId="77777777" w:rsidR="00A3213C" w:rsidRDefault="00A3213C" w:rsidP="00A3213C">
            <w:pPr>
              <w:pStyle w:val="code"/>
            </w:pPr>
            <w:r>
              <w:t xml:space="preserve">    &lt;div&gt;</w:t>
            </w:r>
          </w:p>
          <w:p w14:paraId="57507757" w14:textId="77777777" w:rsidR="00A3213C" w:rsidRDefault="00A3213C" w:rsidP="00A3213C">
            <w:pPr>
              <w:pStyle w:val="code"/>
            </w:pPr>
            <w:r>
              <w:t xml:space="preserve">      {isLoggedIn ? (</w:t>
            </w:r>
          </w:p>
          <w:p w14:paraId="44FF32AD" w14:textId="77777777" w:rsidR="00A3213C" w:rsidRDefault="00A3213C" w:rsidP="00A3213C">
            <w:pPr>
              <w:pStyle w:val="code"/>
            </w:pPr>
            <w:r>
              <w:t xml:space="preserve">        &lt;h1&gt;Welcome back, {username}!&lt;/h1&gt;</w:t>
            </w:r>
          </w:p>
          <w:p w14:paraId="0D47EA2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 : (</w:t>
            </w:r>
          </w:p>
          <w:p w14:paraId="1AEF4CDD" w14:textId="77777777" w:rsidR="00A3213C" w:rsidRDefault="00A3213C" w:rsidP="00A3213C">
            <w:pPr>
              <w:pStyle w:val="code"/>
            </w:pPr>
            <w:r>
              <w:t xml:space="preserve">        &lt;h1&gt;Please log in to continue&lt;/h1&gt;</w:t>
            </w:r>
          </w:p>
          <w:p w14:paraId="69647A92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)}</w:t>
            </w:r>
          </w:p>
          <w:p w14:paraId="4EBF2D65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173D6D49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A964B15" w14:textId="77777777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  <w:p w14:paraId="62CB3BFE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29C97789" w14:textId="77777777" w:rsidR="00A3213C" w:rsidRDefault="00A3213C" w:rsidP="00A3213C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استفاده از</w:t>
            </w:r>
            <w:r>
              <w:t xml:space="preserve"> &amp;&amp; operator</w:t>
            </w:r>
          </w:p>
          <w:p w14:paraId="30FB8AB4" w14:textId="77777777" w:rsidR="00A3213C" w:rsidRDefault="00A3213C" w:rsidP="00A3213C">
            <w:pPr>
              <w:pStyle w:val="code"/>
            </w:pPr>
            <w:r>
              <w:t>const Notification = ({ hasNewMessages }) =&gt; {</w:t>
            </w:r>
          </w:p>
          <w:p w14:paraId="3D04DD41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7EA8D37C" w14:textId="77777777" w:rsidR="00A3213C" w:rsidRDefault="00A3213C" w:rsidP="00A3213C">
            <w:pPr>
              <w:pStyle w:val="code"/>
            </w:pPr>
            <w:r>
              <w:t xml:space="preserve">    &lt;div&gt;</w:t>
            </w:r>
          </w:p>
          <w:p w14:paraId="2DC64A30" w14:textId="77777777" w:rsidR="00A3213C" w:rsidRDefault="00A3213C" w:rsidP="00A3213C">
            <w:pPr>
              <w:pStyle w:val="code"/>
            </w:pPr>
            <w:r>
              <w:t xml:space="preserve">      {hasNewMessages &amp;&amp; (</w:t>
            </w:r>
          </w:p>
          <w:p w14:paraId="2B18DCF2" w14:textId="77777777" w:rsidR="00A3213C" w:rsidRDefault="00A3213C" w:rsidP="00A3213C">
            <w:pPr>
              <w:pStyle w:val="code"/>
            </w:pPr>
            <w:r>
              <w:t xml:space="preserve">        &lt;div className="notification"&gt;</w:t>
            </w:r>
          </w:p>
          <w:p w14:paraId="73E0EAA8" w14:textId="77777777" w:rsidR="00A3213C" w:rsidRDefault="00A3213C" w:rsidP="00A3213C">
            <w:pPr>
              <w:pStyle w:val="code"/>
            </w:pPr>
            <w:r>
              <w:t xml:space="preserve">          You have new messages!</w:t>
            </w:r>
          </w:p>
          <w:p w14:paraId="16971875" w14:textId="77777777" w:rsidR="00A3213C" w:rsidRDefault="00A3213C" w:rsidP="00A3213C">
            <w:pPr>
              <w:pStyle w:val="code"/>
            </w:pPr>
            <w:r>
              <w:t xml:space="preserve">        &lt;/div&gt;</w:t>
            </w:r>
          </w:p>
          <w:p w14:paraId="3D9209D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)}</w:t>
            </w:r>
          </w:p>
          <w:p w14:paraId="26911018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26233406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7482F61A" w14:textId="2F8F92B6" w:rsidR="00A051CD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</w:tc>
      </w:tr>
    </w:tbl>
    <w:p w14:paraId="29A45031" w14:textId="50706DBA" w:rsidR="00A051CD" w:rsidRDefault="00A051CD" w:rsidP="00A051CD">
      <w:r>
        <w:rPr>
          <w:rtl/>
        </w:rPr>
        <w:lastRenderedPageBreak/>
        <w:t xml:space="preserve">۴.۲ حلقه‌ها در </w:t>
      </w:r>
      <w:r>
        <w:t>JSX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60D72CC2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78659908" w14:textId="77777777" w:rsidR="00A3213C" w:rsidRDefault="00A3213C" w:rsidP="00A3213C">
            <w:pPr>
              <w:pStyle w:val="code"/>
            </w:pPr>
            <w:r>
              <w:t>const UserList = ({ users }) =&gt; {</w:t>
            </w:r>
          </w:p>
          <w:p w14:paraId="6CACAF3B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37CB56DB" w14:textId="77777777" w:rsidR="00A3213C" w:rsidRDefault="00A3213C" w:rsidP="00A3213C">
            <w:pPr>
              <w:pStyle w:val="code"/>
            </w:pPr>
            <w:r>
              <w:t xml:space="preserve">    &lt;ul&gt;</w:t>
            </w:r>
          </w:p>
          <w:p w14:paraId="0ECFE31B" w14:textId="77777777" w:rsidR="00A3213C" w:rsidRDefault="00A3213C" w:rsidP="00A3213C">
            <w:pPr>
              <w:pStyle w:val="code"/>
            </w:pPr>
            <w:r>
              <w:t xml:space="preserve">      {users.map((user) =&gt; (</w:t>
            </w:r>
          </w:p>
          <w:p w14:paraId="58484A97" w14:textId="77777777" w:rsidR="00A3213C" w:rsidRDefault="00A3213C" w:rsidP="00A3213C">
            <w:pPr>
              <w:pStyle w:val="code"/>
            </w:pPr>
            <w:r>
              <w:t xml:space="preserve">        &lt;li key={user.id}&gt;</w:t>
            </w:r>
          </w:p>
          <w:p w14:paraId="68625D24" w14:textId="77777777" w:rsidR="00A3213C" w:rsidRDefault="00A3213C" w:rsidP="00A3213C">
            <w:pPr>
              <w:pStyle w:val="code"/>
            </w:pPr>
            <w:r>
              <w:t xml:space="preserve">          {user.name} - {user.email}</w:t>
            </w:r>
          </w:p>
          <w:p w14:paraId="209C2990" w14:textId="77777777" w:rsidR="00A3213C" w:rsidRDefault="00A3213C" w:rsidP="00A3213C">
            <w:pPr>
              <w:pStyle w:val="code"/>
            </w:pPr>
            <w:r>
              <w:t xml:space="preserve">        &lt;/li&gt;</w:t>
            </w:r>
          </w:p>
          <w:p w14:paraId="21F339FA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))}</w:t>
            </w:r>
          </w:p>
          <w:p w14:paraId="0B03FC4C" w14:textId="77777777" w:rsidR="00A3213C" w:rsidRDefault="00A3213C" w:rsidP="00A3213C">
            <w:pPr>
              <w:pStyle w:val="code"/>
            </w:pPr>
            <w:r>
              <w:t xml:space="preserve">    &lt;/ul&gt;</w:t>
            </w:r>
          </w:p>
          <w:p w14:paraId="32F2A63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1E00F3C" w14:textId="77777777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  <w:p w14:paraId="2BB5368F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61FAC38B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 کامپوننت</w:t>
            </w:r>
          </w:p>
          <w:p w14:paraId="6C2CA327" w14:textId="77777777" w:rsidR="00A3213C" w:rsidRDefault="00A3213C" w:rsidP="00A3213C">
            <w:pPr>
              <w:pStyle w:val="code"/>
            </w:pPr>
            <w:r>
              <w:t>function App() {</w:t>
            </w:r>
          </w:p>
          <w:p w14:paraId="077C1272" w14:textId="77777777" w:rsidR="00A3213C" w:rsidRDefault="00A3213C" w:rsidP="00A3213C">
            <w:pPr>
              <w:pStyle w:val="code"/>
            </w:pPr>
            <w:r>
              <w:t xml:space="preserve">  const users = [</w:t>
            </w:r>
          </w:p>
          <w:p w14:paraId="3DDC5BE2" w14:textId="77777777" w:rsidR="00A3213C" w:rsidRDefault="00A3213C" w:rsidP="00A3213C">
            <w:pPr>
              <w:pStyle w:val="code"/>
            </w:pPr>
            <w:r>
              <w:t xml:space="preserve">    { id: 1, name: 'Alice', email: 'alice@email.com' },</w:t>
            </w:r>
          </w:p>
          <w:p w14:paraId="49BDB6FB" w14:textId="77777777" w:rsidR="00A3213C" w:rsidRDefault="00A3213C" w:rsidP="00A3213C">
            <w:pPr>
              <w:pStyle w:val="code"/>
            </w:pPr>
            <w:r>
              <w:t xml:space="preserve">    { id: 2, name: 'Bob', email: 'bob@email.com' },</w:t>
            </w:r>
          </w:p>
          <w:p w14:paraId="0E2198C6" w14:textId="77777777" w:rsidR="00A3213C" w:rsidRDefault="00A3213C" w:rsidP="00A3213C">
            <w:pPr>
              <w:pStyle w:val="code"/>
            </w:pPr>
            <w:r>
              <w:t xml:space="preserve">    { id: 3, name: 'Charlie', email: 'charlie@email.com' }</w:t>
            </w:r>
          </w:p>
          <w:p w14:paraId="39EE9263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];</w:t>
            </w:r>
          </w:p>
          <w:p w14:paraId="1072AB1F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1A1B7EDC" w14:textId="77777777" w:rsidR="00A3213C" w:rsidRDefault="00A3213C" w:rsidP="00A3213C">
            <w:pPr>
              <w:pStyle w:val="code"/>
            </w:pPr>
            <w:r>
              <w:t xml:space="preserve">  return &lt;UserList users={users} /&gt;;</w:t>
            </w:r>
          </w:p>
          <w:p w14:paraId="7CE463D7" w14:textId="2BDE730C" w:rsidR="00A3213C" w:rsidRDefault="00A3213C" w:rsidP="00A3213C">
            <w:pPr>
              <w:pStyle w:val="code"/>
              <w:rPr>
                <w:rtl/>
              </w:rPr>
            </w:pPr>
            <w:r>
              <w:t>}</w:t>
            </w:r>
          </w:p>
        </w:tc>
      </w:tr>
    </w:tbl>
    <w:p w14:paraId="6B33432D" w14:textId="77777777" w:rsidR="00A051CD" w:rsidRDefault="00A051CD" w:rsidP="00A051CD">
      <w:pPr>
        <w:rPr>
          <w:rtl/>
        </w:rPr>
      </w:pPr>
    </w:p>
    <w:p w14:paraId="28A4F81B" w14:textId="0F685643" w:rsidR="00A051CD" w:rsidRDefault="00A051CD" w:rsidP="00A051CD">
      <w:r>
        <w:rPr>
          <w:rtl/>
        </w:rPr>
        <w:t xml:space="preserve"> ۴.۳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JSX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0A349A6C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3568818C" w14:textId="77777777" w:rsidR="00A3213C" w:rsidRDefault="00A3213C" w:rsidP="00A3213C">
            <w:pPr>
              <w:pStyle w:val="code"/>
            </w:pPr>
            <w:r>
              <w:t>const StyledButton = () =&gt; {</w:t>
            </w:r>
          </w:p>
          <w:p w14:paraId="053EAAF5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inline</w:t>
            </w:r>
          </w:p>
          <w:p w14:paraId="50313D56" w14:textId="77777777" w:rsidR="00A3213C" w:rsidRDefault="00A3213C" w:rsidP="00A3213C">
            <w:pPr>
              <w:pStyle w:val="code"/>
            </w:pPr>
            <w:r>
              <w:t xml:space="preserve">  const buttonStyle = {</w:t>
            </w:r>
          </w:p>
          <w:p w14:paraId="0C0AFF43" w14:textId="77777777" w:rsidR="00A3213C" w:rsidRDefault="00A3213C" w:rsidP="00A3213C">
            <w:pPr>
              <w:pStyle w:val="code"/>
            </w:pPr>
            <w:r>
              <w:t xml:space="preserve">    backgroundColor: 'blue',</w:t>
            </w:r>
          </w:p>
          <w:p w14:paraId="1CEF59DA" w14:textId="77777777" w:rsidR="00A3213C" w:rsidRDefault="00A3213C" w:rsidP="00A3213C">
            <w:pPr>
              <w:pStyle w:val="code"/>
            </w:pPr>
            <w:r>
              <w:t xml:space="preserve">    color: 'white',</w:t>
            </w:r>
          </w:p>
          <w:p w14:paraId="2556AFA0" w14:textId="77777777" w:rsidR="00A3213C" w:rsidRDefault="00A3213C" w:rsidP="00A3213C">
            <w:pPr>
              <w:pStyle w:val="code"/>
            </w:pPr>
            <w:r>
              <w:t xml:space="preserve">    padding: '10px 20px',</w:t>
            </w:r>
          </w:p>
          <w:p w14:paraId="099C6625" w14:textId="77777777" w:rsidR="00A3213C" w:rsidRDefault="00A3213C" w:rsidP="00A3213C">
            <w:pPr>
              <w:pStyle w:val="code"/>
            </w:pPr>
            <w:r>
              <w:t xml:space="preserve">    border: 'none',</w:t>
            </w:r>
          </w:p>
          <w:p w14:paraId="500744D3" w14:textId="77777777" w:rsidR="00A3213C" w:rsidRDefault="00A3213C" w:rsidP="00A3213C">
            <w:pPr>
              <w:pStyle w:val="code"/>
            </w:pPr>
            <w:r>
              <w:lastRenderedPageBreak/>
              <w:t xml:space="preserve">    borderRadius: '5px',</w:t>
            </w:r>
          </w:p>
          <w:p w14:paraId="41E83303" w14:textId="77777777" w:rsidR="00A3213C" w:rsidRDefault="00A3213C" w:rsidP="00A3213C">
            <w:pPr>
              <w:pStyle w:val="code"/>
            </w:pPr>
            <w:r>
              <w:t xml:space="preserve">    cursor: 'pointer'</w:t>
            </w:r>
          </w:p>
          <w:p w14:paraId="03F9C433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};</w:t>
            </w:r>
          </w:p>
          <w:p w14:paraId="1FE87E4B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3541CBB4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383084AB" w14:textId="77777777" w:rsidR="00A3213C" w:rsidRDefault="00A3213C" w:rsidP="00A3213C">
            <w:pPr>
              <w:pStyle w:val="code"/>
            </w:pPr>
            <w:r>
              <w:t xml:space="preserve">    &lt;button style={buttonStyle}&gt;</w:t>
            </w:r>
          </w:p>
          <w:p w14:paraId="385E6A84" w14:textId="77777777" w:rsidR="00A3213C" w:rsidRDefault="00A3213C" w:rsidP="00A3213C">
            <w:pPr>
              <w:pStyle w:val="code"/>
            </w:pPr>
            <w:r>
              <w:t xml:space="preserve">      Click me</w:t>
            </w:r>
          </w:p>
          <w:p w14:paraId="19290DFE" w14:textId="77777777" w:rsidR="00A3213C" w:rsidRDefault="00A3213C" w:rsidP="00A3213C">
            <w:pPr>
              <w:pStyle w:val="code"/>
            </w:pPr>
            <w:r>
              <w:t xml:space="preserve">    &lt;/button&gt;</w:t>
            </w:r>
          </w:p>
          <w:p w14:paraId="570A7A0D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47F92814" w14:textId="77777777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  <w:p w14:paraId="3C835B8F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165C640E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cs="IRANSansWeb(FaNum) Light"/>
                <w:rtl/>
              </w:rPr>
              <w:t>استفاده از کلاس‌ها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CSS</w:t>
            </w:r>
          </w:p>
          <w:p w14:paraId="71771E29" w14:textId="77777777" w:rsidR="00A3213C" w:rsidRDefault="00A3213C" w:rsidP="00A3213C">
            <w:pPr>
              <w:pStyle w:val="code"/>
            </w:pPr>
            <w:r>
              <w:t>const Card = () =&gt; {</w:t>
            </w:r>
          </w:p>
          <w:p w14:paraId="01CD0A20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320A3196" w14:textId="77777777" w:rsidR="00A3213C" w:rsidRDefault="00A3213C" w:rsidP="00A3213C">
            <w:pPr>
              <w:pStyle w:val="code"/>
            </w:pPr>
            <w:r>
              <w:t xml:space="preserve">    &lt;div className="card"&gt;</w:t>
            </w:r>
          </w:p>
          <w:p w14:paraId="4C1D17AB" w14:textId="77777777" w:rsidR="00A3213C" w:rsidRDefault="00A3213C" w:rsidP="00A3213C">
            <w:pPr>
              <w:pStyle w:val="code"/>
            </w:pPr>
            <w:r>
              <w:t xml:space="preserve">      &lt;h3 className="card-title"&gt;Title&lt;/h3&gt;</w:t>
            </w:r>
          </w:p>
          <w:p w14:paraId="1321D33D" w14:textId="77777777" w:rsidR="00A3213C" w:rsidRDefault="00A3213C" w:rsidP="00A3213C">
            <w:pPr>
              <w:pStyle w:val="code"/>
            </w:pPr>
            <w:r>
              <w:t xml:space="preserve">      &lt;p className="card-content"&gt;Content goes here&lt;/p&gt;</w:t>
            </w:r>
          </w:p>
          <w:p w14:paraId="13B19604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1ED4DC8A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258569B2" w14:textId="671D5FBD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</w:tc>
      </w:tr>
    </w:tbl>
    <w:p w14:paraId="5E7D7340" w14:textId="37BC06E6" w:rsidR="00A051CD" w:rsidRDefault="00A051CD" w:rsidP="00A051CD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6B08A7E" w14:textId="4D6E23B6" w:rsidR="00A051CD" w:rsidRDefault="00A051CD" w:rsidP="00A051CD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۱: کامپوننت </w:t>
      </w:r>
      <w:r>
        <w:t>ProductCard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5F9966C9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3A853D18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کامپوننت</w:t>
            </w:r>
            <w:r>
              <w:t xml:space="preserve"> ProductCard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که شامل</w:t>
            </w:r>
            <w:r>
              <w:t>:</w:t>
            </w:r>
          </w:p>
          <w:p w14:paraId="2485A00E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محصول</w:t>
            </w:r>
          </w:p>
          <w:p w14:paraId="355A06DD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نام محصول</w:t>
            </w:r>
          </w:p>
          <w:p w14:paraId="59C61497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</w:p>
          <w:p w14:paraId="1F10C990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دکمه</w:t>
            </w:r>
            <w:r>
              <w:t xml:space="preserve"> "Add to Cart"</w:t>
            </w:r>
          </w:p>
          <w:p w14:paraId="62115195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4D73AAC7" w14:textId="77777777" w:rsidR="00A3213C" w:rsidRDefault="00A3213C" w:rsidP="00A3213C">
            <w:pPr>
              <w:pStyle w:val="code"/>
            </w:pPr>
            <w:r>
              <w:t>const ProductCard = ({ image, name, price }) =&gt; {</w:t>
            </w:r>
          </w:p>
          <w:p w14:paraId="696B727A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5A139885" w14:textId="77777777" w:rsidR="00A3213C" w:rsidRDefault="00A3213C" w:rsidP="00A3213C">
            <w:pPr>
              <w:pStyle w:val="code"/>
            </w:pPr>
            <w:r>
              <w:t xml:space="preserve">    &lt;div className="product-card"&gt;</w:t>
            </w:r>
          </w:p>
          <w:p w14:paraId="3CCF1D3A" w14:textId="77777777" w:rsidR="00A3213C" w:rsidRDefault="00A3213C" w:rsidP="00A3213C">
            <w:pPr>
              <w:pStyle w:val="code"/>
            </w:pPr>
            <w:r>
              <w:t xml:space="preserve">      &lt;img src={image} alt={name} /&gt;</w:t>
            </w:r>
          </w:p>
          <w:p w14:paraId="70A11E06" w14:textId="77777777" w:rsidR="00A3213C" w:rsidRDefault="00A3213C" w:rsidP="00A3213C">
            <w:pPr>
              <w:pStyle w:val="code"/>
            </w:pPr>
            <w:r>
              <w:t xml:space="preserve">      &lt;h3&gt;{name}&lt;/h3&gt;</w:t>
            </w:r>
          </w:p>
          <w:p w14:paraId="7009B1DB" w14:textId="77777777" w:rsidR="00A3213C" w:rsidRDefault="00A3213C" w:rsidP="00A3213C">
            <w:pPr>
              <w:pStyle w:val="code"/>
            </w:pPr>
            <w:r>
              <w:t xml:space="preserve">      &lt;p&gt;Price: ${price}&lt;/p&gt;</w:t>
            </w:r>
          </w:p>
          <w:p w14:paraId="3EF90B21" w14:textId="77777777" w:rsidR="00A3213C" w:rsidRDefault="00A3213C" w:rsidP="00A3213C">
            <w:pPr>
              <w:pStyle w:val="code"/>
            </w:pPr>
            <w:r>
              <w:t xml:space="preserve">      &lt;button&gt;Add to Cart&lt;/button&gt;</w:t>
            </w:r>
          </w:p>
          <w:p w14:paraId="732CD278" w14:textId="77777777" w:rsidR="00A3213C" w:rsidRDefault="00A3213C" w:rsidP="00A3213C">
            <w:pPr>
              <w:pStyle w:val="code"/>
            </w:pPr>
            <w:r>
              <w:t xml:space="preserve">    &lt;/div&gt;</w:t>
            </w:r>
          </w:p>
          <w:p w14:paraId="19932B80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5783351C" w14:textId="3DF8822D" w:rsidR="00A3213C" w:rsidRDefault="00A3213C" w:rsidP="00A3213C">
            <w:pPr>
              <w:pStyle w:val="code"/>
              <w:rPr>
                <w:rtl/>
              </w:rPr>
            </w:pPr>
            <w:r>
              <w:t>};</w:t>
            </w:r>
          </w:p>
        </w:tc>
      </w:tr>
    </w:tbl>
    <w:p w14:paraId="38DBC808" w14:textId="6CEDFEE3" w:rsidR="00A051CD" w:rsidRDefault="00A051CD" w:rsidP="00A051CD"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۲: کامپوننت </w:t>
      </w: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13C" w14:paraId="1AD73E70" w14:textId="77777777" w:rsidTr="00A3213C">
        <w:tc>
          <w:tcPr>
            <w:tcW w:w="9350" w:type="dxa"/>
            <w:shd w:val="clear" w:color="auto" w:fill="E2EFD9" w:themeFill="accent6" w:themeFillTint="33"/>
          </w:tcPr>
          <w:p w14:paraId="491A245C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کامپوننت</w:t>
            </w:r>
            <w:r>
              <w:t xml:space="preserve"> Navigation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که</w:t>
            </w:r>
            <w:r>
              <w:t>:</w:t>
            </w:r>
          </w:p>
          <w:p w14:paraId="0AF1AD00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را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دهد</w:t>
            </w:r>
          </w:p>
          <w:p w14:paraId="748688BA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// - </w:t>
            </w:r>
            <w:r>
              <w:rPr>
                <w:rtl/>
              </w:rPr>
              <w:t>از</w:t>
            </w:r>
            <w:r>
              <w:t xml:space="preserve"> props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استفاده کند</w:t>
            </w:r>
          </w:p>
          <w:p w14:paraId="68383C75" w14:textId="77777777" w:rsidR="00A3213C" w:rsidRDefault="00A3213C" w:rsidP="00A3213C">
            <w:pPr>
              <w:pStyle w:val="code"/>
              <w:rPr>
                <w:rtl/>
              </w:rPr>
            </w:pPr>
          </w:p>
          <w:p w14:paraId="50743C21" w14:textId="77777777" w:rsidR="00A3213C" w:rsidRDefault="00A3213C" w:rsidP="00A3213C">
            <w:pPr>
              <w:pStyle w:val="code"/>
            </w:pPr>
            <w:r>
              <w:t>const Navigation = ({ items }) =&gt; {</w:t>
            </w:r>
          </w:p>
          <w:p w14:paraId="16339FD9" w14:textId="77777777" w:rsidR="00A3213C" w:rsidRDefault="00A3213C" w:rsidP="00A3213C">
            <w:pPr>
              <w:pStyle w:val="code"/>
            </w:pPr>
            <w:r>
              <w:t xml:space="preserve">  return (</w:t>
            </w:r>
          </w:p>
          <w:p w14:paraId="558803D9" w14:textId="77777777" w:rsidR="00A3213C" w:rsidRDefault="00A3213C" w:rsidP="00A3213C">
            <w:pPr>
              <w:pStyle w:val="code"/>
            </w:pPr>
            <w:r>
              <w:t xml:space="preserve">    &lt;nav&gt;</w:t>
            </w:r>
          </w:p>
          <w:p w14:paraId="5E0888A0" w14:textId="77777777" w:rsidR="00A3213C" w:rsidRDefault="00A3213C" w:rsidP="00A3213C">
            <w:pPr>
              <w:pStyle w:val="code"/>
            </w:pPr>
            <w:r>
              <w:t xml:space="preserve">      &lt;ul&gt;</w:t>
            </w:r>
          </w:p>
          <w:p w14:paraId="086E5871" w14:textId="77777777" w:rsidR="00A3213C" w:rsidRDefault="00A3213C" w:rsidP="00A3213C">
            <w:pPr>
              <w:pStyle w:val="code"/>
            </w:pPr>
            <w:r>
              <w:t xml:space="preserve">        {items.map((item) =&gt; (</w:t>
            </w:r>
          </w:p>
          <w:p w14:paraId="0C439343" w14:textId="77777777" w:rsidR="00A3213C" w:rsidRDefault="00A3213C" w:rsidP="00A3213C">
            <w:pPr>
              <w:pStyle w:val="code"/>
            </w:pPr>
            <w:r>
              <w:t xml:space="preserve">          &lt;li key={item.id}&gt;</w:t>
            </w:r>
          </w:p>
          <w:p w14:paraId="17752B43" w14:textId="77777777" w:rsidR="00A3213C" w:rsidRDefault="00A3213C" w:rsidP="00A3213C">
            <w:pPr>
              <w:pStyle w:val="code"/>
            </w:pPr>
            <w:r>
              <w:t xml:space="preserve">            &lt;a href={item.url}&gt;{item.text}&lt;/a&gt;</w:t>
            </w:r>
          </w:p>
          <w:p w14:paraId="05096C7B" w14:textId="77777777" w:rsidR="00A3213C" w:rsidRDefault="00A3213C" w:rsidP="00A3213C">
            <w:pPr>
              <w:pStyle w:val="code"/>
            </w:pPr>
            <w:r>
              <w:t xml:space="preserve">          &lt;/li&gt;</w:t>
            </w:r>
          </w:p>
          <w:p w14:paraId="55935491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      ))}</w:t>
            </w:r>
          </w:p>
          <w:p w14:paraId="10202D20" w14:textId="77777777" w:rsidR="00A3213C" w:rsidRDefault="00A3213C" w:rsidP="00A3213C">
            <w:pPr>
              <w:pStyle w:val="code"/>
            </w:pPr>
            <w:r>
              <w:t xml:space="preserve">      &lt;/ul&gt;</w:t>
            </w:r>
          </w:p>
          <w:p w14:paraId="3D6FCE10" w14:textId="77777777" w:rsidR="00A3213C" w:rsidRDefault="00A3213C" w:rsidP="00A3213C">
            <w:pPr>
              <w:pStyle w:val="code"/>
            </w:pPr>
            <w:r>
              <w:t xml:space="preserve">    &lt;/nav&gt;</w:t>
            </w:r>
          </w:p>
          <w:p w14:paraId="05410073" w14:textId="77777777" w:rsidR="00A3213C" w:rsidRDefault="00A3213C" w:rsidP="00A3213C">
            <w:pPr>
              <w:pStyle w:val="code"/>
              <w:rPr>
                <w:rtl/>
              </w:rPr>
            </w:pPr>
            <w:r>
              <w:t xml:space="preserve">  );</w:t>
            </w:r>
          </w:p>
          <w:p w14:paraId="61126C72" w14:textId="29BAFDF1" w:rsidR="00A3213C" w:rsidRDefault="00A3213C" w:rsidP="00A3213C">
            <w:pPr>
              <w:pStyle w:val="code"/>
            </w:pPr>
            <w:r>
              <w:t>};</w:t>
            </w:r>
          </w:p>
        </w:tc>
      </w:tr>
    </w:tbl>
    <w:p w14:paraId="4BA83753" w14:textId="549869EB" w:rsidR="00A051CD" w:rsidRDefault="00A051CD" w:rsidP="00A051C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فصل</w:t>
      </w:r>
    </w:p>
    <w:p w14:paraId="56F77E26" w14:textId="05D404D7" w:rsidR="00A051CD" w:rsidRDefault="00A051CD" w:rsidP="00A051CD">
      <w:pPr>
        <w:rPr>
          <w:rtl/>
        </w:rPr>
      </w:pP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FAF5A2F" w14:textId="4D97A5F6" w:rsidR="00A051CD" w:rsidRDefault="00A051CD" w:rsidP="00A051CD">
      <w:pPr>
        <w:rPr>
          <w:rtl/>
        </w:rPr>
      </w:pPr>
      <w:r>
        <w:rPr>
          <w:rtl/>
        </w:rPr>
        <w:t xml:space="preserve">1. </w:t>
      </w:r>
      <w:r>
        <w:t>JSX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نوشتن کامپوننت‌ها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React</w:t>
      </w:r>
    </w:p>
    <w:p w14:paraId="3523A9DF" w14:textId="07D39A06" w:rsidR="00A051CD" w:rsidRDefault="00A051CD" w:rsidP="00A051CD">
      <w:pPr>
        <w:rPr>
          <w:rtl/>
        </w:rPr>
      </w:pPr>
      <w:r>
        <w:rPr>
          <w:rtl/>
        </w:rPr>
        <w:t>2. کامپوننت‌ها: بلوک‌ها</w:t>
      </w:r>
      <w:r>
        <w:rPr>
          <w:rFonts w:hint="cs"/>
          <w:rtl/>
        </w:rPr>
        <w:t>ی</w:t>
      </w:r>
      <w:r>
        <w:rPr>
          <w:rtl/>
        </w:rPr>
        <w:t xml:space="preserve"> سازنده قابل استفاده مجدد</w:t>
      </w:r>
    </w:p>
    <w:p w14:paraId="34389FF6" w14:textId="7AAEE9AD" w:rsidR="00A051CD" w:rsidRDefault="00A051CD" w:rsidP="00A051CD">
      <w:pPr>
        <w:rPr>
          <w:rtl/>
        </w:rPr>
      </w:pPr>
      <w:r>
        <w:rPr>
          <w:rtl/>
        </w:rPr>
        <w:t xml:space="preserve">3. </w:t>
      </w:r>
      <w:r>
        <w:t>Props</w:t>
      </w:r>
      <w:r>
        <w:rPr>
          <w:rtl/>
        </w:rPr>
        <w:t xml:space="preserve">: روش انتقال داده از </w:t>
      </w:r>
      <w:r>
        <w:t>parent</w:t>
      </w:r>
      <w:r>
        <w:rPr>
          <w:rtl/>
        </w:rPr>
        <w:t xml:space="preserve"> به </w:t>
      </w:r>
      <w:r>
        <w:t>child components</w:t>
      </w:r>
    </w:p>
    <w:p w14:paraId="7B5D72EF" w14:textId="0369A2D8" w:rsidR="00A051CD" w:rsidRDefault="00A051CD" w:rsidP="00A051CD">
      <w:pPr>
        <w:rPr>
          <w:rtl/>
        </w:rPr>
      </w:pPr>
      <w:r>
        <w:rPr>
          <w:rtl/>
        </w:rPr>
        <w:t xml:space="preserve">4. </w:t>
      </w:r>
      <w:r>
        <w:t>Conditional Rendering</w:t>
      </w:r>
      <w:r>
        <w:rPr>
          <w:rtl/>
        </w:rPr>
        <w:t>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شرط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4B0F4178" w14:textId="0E50FBA0" w:rsidR="00A051CD" w:rsidRDefault="00A051CD" w:rsidP="00A051CD">
      <w:pPr>
        <w:rPr>
          <w:rtl/>
        </w:rPr>
      </w:pPr>
      <w:r>
        <w:rPr>
          <w:rtl/>
        </w:rPr>
        <w:t xml:space="preserve">5. </w:t>
      </w:r>
      <w:r>
        <w:t>Lists</w:t>
      </w:r>
      <w:r>
        <w:rPr>
          <w:rtl/>
        </w:rPr>
        <w:t>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>()</w:t>
      </w:r>
    </w:p>
    <w:p w14:paraId="3C4182D7" w14:textId="1D424ABD" w:rsidR="00A051CD" w:rsidRDefault="00A051CD" w:rsidP="00A051CD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38453611" w14:textId="13B2CA7A" w:rsidR="00A051CD" w:rsidRDefault="00A051CD" w:rsidP="00A051CD">
      <w:pPr>
        <w:rPr>
          <w:rtl/>
        </w:rPr>
      </w:pPr>
      <w:r>
        <w:rPr>
          <w:rtl/>
        </w:rPr>
        <w:t xml:space="preserve"> استفاده از </w:t>
      </w:r>
      <w:r>
        <w:t>Fragment</w:t>
      </w:r>
      <w:r>
        <w:rPr>
          <w:rtl/>
        </w:rPr>
        <w:t xml:space="preserve"> (`&lt;&gt; &lt;/&gt;`) برا</w:t>
      </w:r>
      <w:r>
        <w:rPr>
          <w:rFonts w:hint="cs"/>
          <w:rtl/>
        </w:rPr>
        <w:t>ی</w:t>
      </w:r>
      <w:r>
        <w:rPr>
          <w:rtl/>
        </w:rPr>
        <w:t xml:space="preserve"> بازگشت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</w:t>
      </w:r>
    </w:p>
    <w:p w14:paraId="5237FA59" w14:textId="4D0E752C" w:rsidR="00A051CD" w:rsidRDefault="00A051CD" w:rsidP="00A051CD">
      <w:pPr>
        <w:rPr>
          <w:rtl/>
        </w:rPr>
      </w:pPr>
      <w:r>
        <w:rPr>
          <w:rtl/>
        </w:rPr>
        <w:t xml:space="preserve"> استفاده از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props</w:t>
      </w:r>
    </w:p>
    <w:p w14:paraId="488C0FCF" w14:textId="3EB2046F" w:rsidR="00A051CD" w:rsidRDefault="00A051CD" w:rsidP="00A051CD">
      <w:pPr>
        <w:rPr>
          <w:rtl/>
        </w:rPr>
      </w:pPr>
      <w:r>
        <w:rPr>
          <w:rtl/>
        </w:rPr>
        <w:t xml:space="preserve"> دادن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</w:t>
      </w:r>
      <w:r>
        <w:t>props</w:t>
      </w:r>
    </w:p>
    <w:p w14:paraId="40474C1F" w14:textId="4E60DBEF" w:rsidR="00A051CD" w:rsidRDefault="00A051CD" w:rsidP="00A051CD">
      <w:pPr>
        <w:rPr>
          <w:rtl/>
        </w:rPr>
      </w:pPr>
      <w:r>
        <w:rPr>
          <w:rtl/>
        </w:rPr>
        <w:t xml:space="preserve"> استفاده از `</w:t>
      </w:r>
      <w:r>
        <w:t>key` prop</w:t>
      </w:r>
      <w:r>
        <w:rPr>
          <w:rtl/>
        </w:rPr>
        <w:t xml:space="preserve"> هنگام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0A400586" w14:textId="74E22FD8" w:rsidR="00A051CD" w:rsidRDefault="00A051CD" w:rsidP="00A051CD">
      <w:pPr>
        <w:rPr>
          <w:rtl/>
        </w:rPr>
      </w:pPr>
      <w:r>
        <w:rPr>
          <w:rtl/>
        </w:rPr>
        <w:t xml:space="preserve"> سازمانده</w:t>
      </w:r>
      <w:r>
        <w:rPr>
          <w:rFonts w:hint="cs"/>
          <w:rtl/>
        </w:rPr>
        <w:t>ی</w:t>
      </w:r>
      <w:r>
        <w:rPr>
          <w:rtl/>
        </w:rPr>
        <w:t xml:space="preserve"> کد با کامپوننت‌ها</w:t>
      </w:r>
      <w:r>
        <w:rPr>
          <w:rFonts w:hint="cs"/>
          <w:rtl/>
        </w:rPr>
        <w:t>ی</w:t>
      </w:r>
      <w:r>
        <w:rPr>
          <w:rtl/>
        </w:rPr>
        <w:t xml:space="preserve"> کوچک و متمرکز</w:t>
      </w:r>
    </w:p>
    <w:p w14:paraId="5520AB5D" w14:textId="77777777" w:rsidR="00A051CD" w:rsidRDefault="00A051CD" w:rsidP="00A051CD">
      <w:pPr>
        <w:rPr>
          <w:rtl/>
        </w:rPr>
      </w:pPr>
    </w:p>
    <w:p w14:paraId="615AE5C6" w14:textId="2AB9013B" w:rsidR="00A051CD" w:rsidRDefault="00A051CD" w:rsidP="00A051CD">
      <w:pPr>
        <w:rPr>
          <w:rtl/>
        </w:rPr>
      </w:pPr>
    </w:p>
    <w:p w14:paraId="772DD8B5" w14:textId="77777777" w:rsidR="00A051CD" w:rsidRDefault="00A051CD" w:rsidP="00A051CD">
      <w:pPr>
        <w:rPr>
          <w:rtl/>
        </w:rPr>
      </w:pPr>
    </w:p>
    <w:p w14:paraId="049A501E" w14:textId="34DF9AA8" w:rsidR="00CA65C8" w:rsidRPr="00CA65C8" w:rsidRDefault="00A051CD" w:rsidP="00A051C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فصل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اساس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</w:t>
      </w:r>
      <w:r>
        <w:t>React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فصل بعد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state</w:t>
      </w:r>
      <w:r>
        <w:rPr>
          <w:rtl/>
        </w:rPr>
        <w:t xml:space="preserve">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کامپوننت‌ها آشنا 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شد.</w:t>
      </w:r>
    </w:p>
    <w:p w14:paraId="05FA410B" w14:textId="77777777" w:rsidR="000B34DD" w:rsidRDefault="000B34DD" w:rsidP="000B34DD">
      <w:pPr>
        <w:rPr>
          <w:rtl/>
        </w:rPr>
      </w:pPr>
    </w:p>
    <w:p w14:paraId="4351FAA1" w14:textId="77777777" w:rsidR="000B34DD" w:rsidRPr="000B34DD" w:rsidRDefault="000B34DD" w:rsidP="000B34DD">
      <w:pPr>
        <w:rPr>
          <w:rtl/>
        </w:rPr>
      </w:pPr>
    </w:p>
    <w:sectPr w:rsidR="000B34DD" w:rsidRPr="000B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575A9"/>
    <w:multiLevelType w:val="multilevel"/>
    <w:tmpl w:val="6698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71B18"/>
    <w:multiLevelType w:val="multilevel"/>
    <w:tmpl w:val="3E0C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04588">
    <w:abstractNumId w:val="1"/>
  </w:num>
  <w:num w:numId="2" w16cid:durableId="12464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B4"/>
    <w:rsid w:val="00002732"/>
    <w:rsid w:val="000B34DD"/>
    <w:rsid w:val="003904B4"/>
    <w:rsid w:val="0048455D"/>
    <w:rsid w:val="00621A45"/>
    <w:rsid w:val="00646B91"/>
    <w:rsid w:val="00741D97"/>
    <w:rsid w:val="00767473"/>
    <w:rsid w:val="007B2FF6"/>
    <w:rsid w:val="00A051CD"/>
    <w:rsid w:val="00A25217"/>
    <w:rsid w:val="00A261C2"/>
    <w:rsid w:val="00A3213C"/>
    <w:rsid w:val="00AD0822"/>
    <w:rsid w:val="00B37C04"/>
    <w:rsid w:val="00BC57E2"/>
    <w:rsid w:val="00C8137D"/>
    <w:rsid w:val="00CA65C8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B37A38"/>
  <w15:chartTrackingRefBased/>
  <w15:docId w15:val="{4D183658-118F-43DB-AA20-647765AD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6"/>
    <w:pPr>
      <w:bidi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473"/>
    <w:pPr>
      <w:outlineLvl w:val="0"/>
    </w:pPr>
    <w:rPr>
      <w:sz w:val="4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732"/>
    <w:pPr>
      <w:outlineLvl w:val="3"/>
    </w:pPr>
    <w:rPr>
      <w:sz w:val="2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73"/>
    <w:rPr>
      <w:sz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02732"/>
    <w:rPr>
      <w:sz w:val="22"/>
      <w:szCs w:val="32"/>
    </w:rPr>
  </w:style>
  <w:style w:type="character" w:styleId="Hyperlink">
    <w:name w:val="Hyperlink"/>
    <w:basedOn w:val="DefaultParagraphFont"/>
    <w:uiPriority w:val="99"/>
    <w:unhideWhenUsed/>
    <w:rsid w:val="00BC5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7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37C04"/>
    <w:pPr>
      <w:bidi w:val="0"/>
      <w:spacing w:after="0" w:line="240" w:lineRule="auto"/>
    </w:pPr>
    <w:rPr>
      <w:rFonts w:ascii="Corbel Light" w:hAnsi="Corbel Light" w:cstheme="majorHAnsi"/>
      <w:sz w:val="20"/>
    </w:rPr>
  </w:style>
  <w:style w:type="character" w:customStyle="1" w:styleId="codeChar">
    <w:name w:val="code Char"/>
    <w:basedOn w:val="DefaultParagraphFont"/>
    <w:link w:val="code"/>
    <w:rsid w:val="00B37C04"/>
    <w:rPr>
      <w:rFonts w:ascii="Corbel Light" w:hAnsi="Corbel Light" w:cstheme="majorHAnsi"/>
      <w:sz w:val="20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CA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113</TotalTime>
  <Pages>36</Pages>
  <Words>5019</Words>
  <Characters>28613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6</cp:revision>
  <dcterms:created xsi:type="dcterms:W3CDTF">2025-09-21T03:09:00Z</dcterms:created>
  <dcterms:modified xsi:type="dcterms:W3CDTF">2025-09-21T05:02:00Z</dcterms:modified>
</cp:coreProperties>
</file>