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4D12" w14:textId="2824C162" w:rsidR="00FA026D" w:rsidRDefault="00F55345" w:rsidP="00E14E0C">
      <w:pPr>
        <w:pStyle w:val="Heading3"/>
        <w:rPr>
          <w:rtl/>
        </w:rPr>
      </w:pPr>
      <w:r>
        <w:rPr>
          <w:rFonts w:hint="cs"/>
          <w:rtl/>
        </w:rPr>
        <w:t>آموزش وب دزاین</w:t>
      </w:r>
    </w:p>
    <w:p w14:paraId="75577707" w14:textId="5828B585" w:rsidR="00CB2130" w:rsidRDefault="00CB2130" w:rsidP="00E14E0C">
      <w:pPr>
        <w:rPr>
          <w:rtl/>
        </w:rPr>
      </w:pPr>
      <w:r w:rsidRPr="00CB2130">
        <w:rPr>
          <w:rtl/>
        </w:rPr>
        <w:t>بررس</w:t>
      </w:r>
      <w:r>
        <w:rPr>
          <w:rFonts w:hint="cs"/>
          <w:rtl/>
        </w:rPr>
        <w:t>ی</w:t>
      </w:r>
      <w:r w:rsidRPr="00CB2130">
        <w:rPr>
          <w:rtl/>
        </w:rPr>
        <w:t xml:space="preserve"> مفهم</w:t>
      </w:r>
      <w:r w:rsidRPr="00CB2130">
        <w:t>UI</w:t>
      </w:r>
      <w:r>
        <w:rPr>
          <w:rFonts w:hint="cs"/>
          <w:rtl/>
        </w:rPr>
        <w:t>:</w:t>
      </w:r>
    </w:p>
    <w:p w14:paraId="6EC60251" w14:textId="188254A0" w:rsidR="00CB2130" w:rsidRDefault="00CB2130" w:rsidP="00E14E0C">
      <w:pPr>
        <w:rPr>
          <w:rtl/>
        </w:rPr>
      </w:pPr>
      <w:r>
        <w:rPr>
          <w:rtl/>
        </w:rPr>
        <w:t xml:space="preserve">البته! در ادامه به بررسی مفهوم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 به زبان فارس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پرداز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344632F7" w14:textId="2B737FBE" w:rsidR="00CB2130" w:rsidRDefault="00CB2130" w:rsidP="00E14E0C">
      <w:pPr>
        <w:rPr>
          <w:rtl/>
        </w:rPr>
      </w:pPr>
      <w:r>
        <w:rPr>
          <w:rtl/>
        </w:rPr>
        <w:t xml:space="preserve">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</w:t>
      </w:r>
    </w:p>
    <w:p w14:paraId="0AD3CEBB" w14:textId="65DBC439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t>UI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</w:t>
      </w:r>
      <w:r>
        <w:t>User Interface</w:t>
      </w:r>
      <w:r>
        <w:rPr>
          <w:rtl/>
        </w:rPr>
        <w:t xml:space="preserve">  (رابط کاربر</w:t>
      </w:r>
      <w:r>
        <w:rPr>
          <w:rFonts w:hint="cs"/>
          <w:rtl/>
        </w:rPr>
        <w:t>ی</w:t>
      </w:r>
      <w:r>
        <w:rPr>
          <w:rtl/>
        </w:rPr>
        <w:t>)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بصر</w:t>
      </w:r>
      <w:r>
        <w:rPr>
          <w:rFonts w:hint="cs"/>
          <w:rtl/>
        </w:rPr>
        <w:t>ی</w:t>
      </w:r>
      <w:r>
        <w:rPr>
          <w:rtl/>
        </w:rPr>
        <w:t xml:space="preserve"> و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(مانند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نرم‌افزار)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کاربر با آن تعامل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دارد. هدف </w:t>
      </w:r>
      <w:r>
        <w:t>UI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ز</w:t>
      </w:r>
      <w:r>
        <w:rPr>
          <w:rFonts w:hint="cs"/>
          <w:rtl/>
        </w:rPr>
        <w:t>ی</w:t>
      </w:r>
      <w:r>
        <w:rPr>
          <w:rFonts w:hint="eastAsia"/>
          <w:rtl/>
        </w:rPr>
        <w:t>با،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(قابل درک و شهود</w:t>
      </w:r>
      <w:r>
        <w:rPr>
          <w:rFonts w:hint="cs"/>
          <w:rtl/>
        </w:rPr>
        <w:t>ی</w:t>
      </w:r>
      <w:r>
        <w:rPr>
          <w:rtl/>
        </w:rPr>
        <w:t>) و کارآمد است تا کار</w:t>
      </w:r>
      <w:r>
        <w:rPr>
          <w:rFonts w:hint="eastAsia"/>
          <w:rtl/>
        </w:rPr>
        <w:t>بر</w:t>
      </w:r>
      <w:r>
        <w:rPr>
          <w:rtl/>
        </w:rPr>
        <w:t xml:space="preserve"> بتواند به راحت</w:t>
      </w:r>
      <w:r>
        <w:rPr>
          <w:rFonts w:hint="cs"/>
          <w:rtl/>
        </w:rPr>
        <w:t>ی</w:t>
      </w:r>
      <w:r>
        <w:rPr>
          <w:rtl/>
        </w:rPr>
        <w:t xml:space="preserve"> با محصول ارتباط برقرار کند.</w:t>
      </w:r>
    </w:p>
    <w:p w14:paraId="1408B49B" w14:textId="42B0A8F8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زبان ساده، </w:t>
      </w:r>
      <w:r>
        <w:t>UI</w:t>
      </w:r>
      <w:r>
        <w:rPr>
          <w:rtl/>
        </w:rPr>
        <w:t xml:space="preserve">  ظاهر و حس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آن تعامل 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بخش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r>
        <w:t>UI</w:t>
      </w:r>
      <w:r>
        <w:rPr>
          <w:rtl/>
        </w:rPr>
        <w:t xml:space="preserve"> است.</w:t>
      </w:r>
    </w:p>
    <w:p w14:paraId="02D428BC" w14:textId="2B0ABA25" w:rsidR="00CB2130" w:rsidRDefault="00CB2130" w:rsidP="00E14E0C">
      <w:pPr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3A11016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رابط</w:t>
      </w:r>
      <w:r>
        <w:rPr>
          <w:rtl/>
        </w:rPr>
        <w:t xml:space="preserve"> کاربر</w:t>
      </w:r>
      <w:r>
        <w:rPr>
          <w:rFonts w:hint="cs"/>
          <w:rtl/>
        </w:rPr>
        <w:t>ی</w:t>
      </w:r>
      <w:r>
        <w:rPr>
          <w:rtl/>
        </w:rPr>
        <w:t xml:space="preserve"> از عناصر مختلف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 که با هم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تا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بصر</w:t>
      </w:r>
      <w:r>
        <w:rPr>
          <w:rFonts w:hint="cs"/>
          <w:rtl/>
        </w:rPr>
        <w:t>ی</w:t>
      </w:r>
      <w:r>
        <w:rPr>
          <w:rtl/>
        </w:rPr>
        <w:t xml:space="preserve"> منسجم را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کنند.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اجزا شامل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هستند: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2130" w14:paraId="5B745D4F" w14:textId="77777777" w:rsidTr="00CB2130">
        <w:tc>
          <w:tcPr>
            <w:tcW w:w="3116" w:type="dxa"/>
          </w:tcPr>
          <w:p w14:paraId="186494D5" w14:textId="00293A3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65AE6493" w14:textId="0D64CE7D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E555A41" w14:textId="607DED52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مثال‌ها</w:t>
            </w:r>
          </w:p>
        </w:tc>
      </w:tr>
      <w:tr w:rsidR="00CB2130" w14:paraId="4E870823" w14:textId="77777777" w:rsidTr="00CB2130">
        <w:tc>
          <w:tcPr>
            <w:tcW w:w="3116" w:type="dxa"/>
          </w:tcPr>
          <w:p w14:paraId="5569A838" w14:textId="2C325B79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۱. عناصر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Visual Elements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51674C1A" w14:textId="3F4098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اجزا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ظاهر و حس کل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شکل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دهند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02DF6089" w14:textId="05148AE8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رنگ‌ها:  پالت رنگ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طراح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پوگراف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:  فونت‌ها،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tl/>
              </w:rPr>
              <w:t xml:space="preserve"> متن‌ها و </w:t>
            </w:r>
            <w:r>
              <w:t>spacing.&lt;br</w:t>
            </w:r>
            <w:r>
              <w:rPr>
                <w:rtl/>
              </w:rPr>
              <w:t>&gt;  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کون‌ها</w:t>
            </w:r>
            <w:r>
              <w:rPr>
                <w:rtl/>
              </w:rPr>
              <w:t>:  نمادها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کوچک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انتقال مفاه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عکس‌ها و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: 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بصر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جذاب.&lt;</w:t>
            </w:r>
            <w:r>
              <w:t>br</w:t>
            </w:r>
            <w:r>
              <w:rPr>
                <w:rtl/>
              </w:rPr>
              <w:t>&gt;  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خال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White Space</w:t>
            </w:r>
            <w:r>
              <w:rPr>
                <w:rtl/>
              </w:rPr>
              <w:t xml:space="preserve">):  </w:t>
            </w:r>
            <w:r>
              <w:rPr>
                <w:rtl/>
              </w:rPr>
              <w:lastRenderedPageBreak/>
              <w:t>فضا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عناصر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خوانا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بهتر.</w:t>
            </w:r>
          </w:p>
        </w:tc>
      </w:tr>
      <w:tr w:rsidR="00CB2130" w14:paraId="34E3F51B" w14:textId="77777777" w:rsidTr="00CB2130">
        <w:tc>
          <w:tcPr>
            <w:tcW w:w="3116" w:type="dxa"/>
          </w:tcPr>
          <w:p w14:paraId="3F6FC762" w14:textId="4470AFF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۲. عناصر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Interactive Elements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E40E06E" w14:textId="5C5DA15E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نها</w:t>
            </w:r>
            <w:r>
              <w:rPr>
                <w:rtl/>
              </w:rPr>
              <w:t xml:space="preserve">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هستند که کاربر با آنها تعامل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دارد.</w:t>
            </w:r>
          </w:p>
        </w:tc>
        <w:tc>
          <w:tcPr>
            <w:tcW w:w="3117" w:type="dxa"/>
          </w:tcPr>
          <w:p w14:paraId="59EEB007" w14:textId="5FBBA505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دکمه‌ها (</w:t>
            </w:r>
            <w:r>
              <w:t>Buttons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انجام اقدامات (ثبت،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ارسال).&lt;</w:t>
            </w:r>
            <w:r>
              <w:t>br</w:t>
            </w:r>
            <w:r>
              <w:rPr>
                <w:rtl/>
              </w:rPr>
              <w:t>&gt; 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لدها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فرم (</w:t>
            </w:r>
            <w:r>
              <w:t>Form Fields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وارد کردن اطلاعات (متون،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ل،</w:t>
            </w:r>
            <w:r>
              <w:rPr>
                <w:rtl/>
              </w:rPr>
              <w:t xml:space="preserve"> رمز).&lt;</w:t>
            </w:r>
            <w:r>
              <w:t>br</w:t>
            </w:r>
            <w:r>
              <w:rPr>
                <w:rtl/>
              </w:rPr>
              <w:t>&gt;  م</w:t>
            </w:r>
            <w:r>
              <w:rPr>
                <w:rFonts w:hint="eastAsia"/>
                <w:rtl/>
              </w:rPr>
              <w:t>نوها</w:t>
            </w:r>
            <w:r>
              <w:rPr>
                <w:rtl/>
              </w:rPr>
              <w:t xml:space="preserve"> (</w:t>
            </w:r>
            <w:r>
              <w:t>Menus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اپل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اسلا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درها</w:t>
            </w:r>
            <w:r>
              <w:rPr>
                <w:rtl/>
              </w:rPr>
              <w:t xml:space="preserve"> (</w:t>
            </w:r>
            <w:r>
              <w:t>Sliders</w:t>
            </w:r>
            <w:r>
              <w:rPr>
                <w:rtl/>
              </w:rPr>
              <w:t>) و کاروسل‌ها (</w:t>
            </w:r>
            <w:r>
              <w:t>Carousels</w:t>
            </w:r>
            <w:r>
              <w:rPr>
                <w:rtl/>
              </w:rPr>
              <w:t>):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محتوا به صورت متغ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.&lt;</w:t>
            </w:r>
            <w:r>
              <w:t>br</w:t>
            </w:r>
            <w:r>
              <w:rPr>
                <w:rtl/>
              </w:rPr>
              <w:t>&gt;  چک‌باکس‌ها (</w:t>
            </w:r>
            <w:r>
              <w:t>Checkboxes</w:t>
            </w:r>
            <w:r>
              <w:rPr>
                <w:rtl/>
              </w:rPr>
              <w:t xml:space="preserve">) و </w:t>
            </w:r>
            <w:r>
              <w:t>Radio Buttons</w:t>
            </w:r>
            <w:r>
              <w:rPr>
                <w:rtl/>
              </w:rPr>
              <w:t>: 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انتخاب گز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نه‌ها</w:t>
            </w:r>
            <w:r>
              <w:rPr>
                <w:rtl/>
              </w:rPr>
              <w:t>.</w:t>
            </w:r>
          </w:p>
        </w:tc>
      </w:tr>
      <w:tr w:rsidR="00CB2130" w14:paraId="7BE8B58E" w14:textId="77777777" w:rsidTr="00CB2130">
        <w:tc>
          <w:tcPr>
            <w:tcW w:w="3116" w:type="dxa"/>
          </w:tcPr>
          <w:p w14:paraId="33E7FEB5" w14:textId="5538981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۳.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و ساختار (</w:t>
            </w:r>
            <w:r>
              <w:t>Layout &amp; Structure</w:t>
            </w:r>
            <w:r>
              <w:rPr>
                <w:rtl/>
              </w:rPr>
              <w:t xml:space="preserve">)  </w:t>
            </w:r>
          </w:p>
        </w:tc>
        <w:tc>
          <w:tcPr>
            <w:tcW w:w="3117" w:type="dxa"/>
          </w:tcPr>
          <w:p w14:paraId="66233B3F" w14:textId="2A946CC7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بخش به 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قرارگ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عناصر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اشاره دارد.</w:t>
            </w:r>
          </w:p>
        </w:tc>
        <w:tc>
          <w:tcPr>
            <w:tcW w:w="3117" w:type="dxa"/>
          </w:tcPr>
          <w:p w14:paraId="70A4C364" w14:textId="6E023180" w:rsidR="00CB2130" w:rsidRDefault="00CB2130" w:rsidP="00E14E0C">
            <w:pPr>
              <w:rPr>
                <w:rtl/>
              </w:rPr>
            </w:pPr>
            <w:r>
              <w:rPr>
                <w:rtl/>
              </w:rPr>
              <w:t xml:space="preserve">|  </w:t>
            </w:r>
            <w:r>
              <w:t>Grid System</w:t>
            </w:r>
            <w:r>
              <w:rPr>
                <w:rtl/>
              </w:rPr>
              <w:t>:  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ستم</w:t>
            </w:r>
            <w:r>
              <w:rPr>
                <w:rtl/>
              </w:rPr>
              <w:t xml:space="preserve"> شبکه‌ا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مرتب کردن عناصر.&lt;</w:t>
            </w:r>
            <w:r>
              <w:t>br</w:t>
            </w:r>
            <w:r>
              <w:rPr>
                <w:rtl/>
              </w:rPr>
              <w:t>&gt;  هدر (</w:t>
            </w:r>
            <w:r>
              <w:t>Header</w:t>
            </w:r>
            <w:r>
              <w:rPr>
                <w:rtl/>
              </w:rPr>
              <w:t>) و فوتر (</w:t>
            </w:r>
            <w:r>
              <w:t>Footer</w:t>
            </w:r>
            <w:r>
              <w:rPr>
                <w:rtl/>
              </w:rPr>
              <w:t>): 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ثابت بالا و پا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صفحه.&lt;</w:t>
            </w:r>
            <w:r>
              <w:t>br</w:t>
            </w:r>
            <w:r>
              <w:rPr>
                <w:rtl/>
              </w:rPr>
              <w:t>&gt;  ناوبر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Navigation</w:t>
            </w:r>
            <w:r>
              <w:rPr>
                <w:rtl/>
              </w:rPr>
              <w:t>):  منوها و مس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حرکت کاربر در محصول.&lt;</w:t>
            </w:r>
            <w:r>
              <w:t>br</w:t>
            </w:r>
            <w:r>
              <w:rPr>
                <w:rtl/>
              </w:rPr>
              <w:t>&gt;  کارد (</w:t>
            </w:r>
            <w:r>
              <w:t>Card</w:t>
            </w:r>
            <w:r>
              <w:rPr>
                <w:rtl/>
              </w:rPr>
              <w:t xml:space="preserve">) </w:t>
            </w:r>
            <w:r>
              <w:rPr>
                <w:rtl/>
              </w:rPr>
              <w:lastRenderedPageBreak/>
              <w:t>و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tl/>
              </w:rPr>
              <w:t>:  روش‌ها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اطلاعات</w:t>
            </w:r>
          </w:p>
        </w:tc>
      </w:tr>
    </w:tbl>
    <w:p w14:paraId="27E29479" w14:textId="6531EDFD" w:rsidR="00CB2130" w:rsidRDefault="00CB2130" w:rsidP="00E14E0C">
      <w:pPr>
        <w:rPr>
          <w:rtl/>
        </w:rPr>
      </w:pPr>
    </w:p>
    <w:p w14:paraId="117FD64E" w14:textId="1960C9EF" w:rsidR="00CB2130" w:rsidRDefault="00CB2130" w:rsidP="00E14E0C">
      <w:pPr>
        <w:rPr>
          <w:rtl/>
        </w:rPr>
      </w:pPr>
      <w:r>
        <w:rPr>
          <w:rtl/>
        </w:rPr>
        <w:t xml:space="preserve">   تفاوت </w:t>
      </w:r>
      <w:r>
        <w:t>UI</w:t>
      </w:r>
      <w:r>
        <w:rPr>
          <w:rtl/>
        </w:rPr>
        <w:t xml:space="preserve"> و </w:t>
      </w:r>
      <w:r>
        <w:t>UX</w:t>
      </w:r>
      <w:r>
        <w:rPr>
          <w:rtl/>
        </w:rPr>
        <w:t xml:space="preserve"> (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تفاوت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) </w:t>
      </w:r>
    </w:p>
    <w:p w14:paraId="5964C240" w14:textId="6924A31E" w:rsidR="00CB2130" w:rsidRDefault="00CB2130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دو مفهوم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به هم مرتبط هستند، اما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 ن</w:t>
      </w:r>
      <w:r>
        <w:rPr>
          <w:rFonts w:hint="cs"/>
          <w:rtl/>
        </w:rPr>
        <w:t>ی</w:t>
      </w:r>
      <w:r>
        <w:rPr>
          <w:rFonts w:hint="eastAsia"/>
          <w:rtl/>
        </w:rPr>
        <w:t>ستند</w:t>
      </w:r>
      <w:r>
        <w:rPr>
          <w:rtl/>
        </w:rPr>
        <w:t xml:space="preserve"> :</w:t>
      </w:r>
    </w:p>
    <w:p w14:paraId="1C0DF818" w14:textId="2BDD5F36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(رابط کاربر</w:t>
      </w:r>
      <w:r>
        <w:rPr>
          <w:rFonts w:hint="cs"/>
          <w:rtl/>
        </w:rPr>
        <w:t>ی</w:t>
      </w:r>
      <w:r>
        <w:rPr>
          <w:rtl/>
        </w:rPr>
        <w:t>):  به  ظاهر  و المان‌ها</w:t>
      </w:r>
      <w:r>
        <w:rPr>
          <w:rFonts w:hint="cs"/>
          <w:rtl/>
        </w:rPr>
        <w:t>ی</w:t>
      </w:r>
      <w:r>
        <w:rPr>
          <w:rtl/>
        </w:rPr>
        <w:t xml:space="preserve"> گراف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Fonts w:hint="cs"/>
          <w:rtl/>
        </w:rPr>
        <w:t>یی‌</w:t>
      </w:r>
      <w:r>
        <w:rPr>
          <w:rFonts w:hint="eastAsia"/>
          <w:rtl/>
        </w:rPr>
        <w:t>شناس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رنگ‌ها، تا</w:t>
      </w:r>
      <w:r>
        <w:rPr>
          <w:rFonts w:hint="cs"/>
          <w:rtl/>
        </w:rPr>
        <w:t>ی</w:t>
      </w:r>
      <w:r>
        <w:rPr>
          <w:rFonts w:hint="eastAsia"/>
          <w:rtl/>
        </w:rPr>
        <w:t>پوگراف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5EF370A2" w14:textId="4DEE442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(تجربه کاربر</w:t>
      </w:r>
      <w:r>
        <w:rPr>
          <w:rFonts w:hint="cs"/>
          <w:rtl/>
        </w:rPr>
        <w:t>ی</w:t>
      </w:r>
      <w:r>
        <w:rPr>
          <w:rtl/>
        </w:rPr>
        <w:t>):  به  حس و تجربه  کل</w:t>
      </w:r>
      <w:r>
        <w:rPr>
          <w:rFonts w:hint="cs"/>
          <w:rtl/>
        </w:rPr>
        <w:t>ی</w:t>
      </w:r>
      <w:r>
        <w:rPr>
          <w:rtl/>
        </w:rPr>
        <w:t xml:space="preserve"> کاربر از تعامل با محصول م</w:t>
      </w:r>
      <w:r>
        <w:rPr>
          <w:rFonts w:hint="cs"/>
          <w:rtl/>
        </w:rPr>
        <w:t>ی‌</w:t>
      </w:r>
      <w:r>
        <w:rPr>
          <w:rFonts w:hint="eastAsia"/>
          <w:rtl/>
        </w:rPr>
        <w:t>پردازد</w:t>
      </w:r>
      <w:r>
        <w:rPr>
          <w:rtl/>
        </w:rPr>
        <w:t>. (آسان</w:t>
      </w:r>
      <w:r>
        <w:rPr>
          <w:rFonts w:hint="cs"/>
          <w:rtl/>
        </w:rPr>
        <w:t>ی</w:t>
      </w:r>
      <w:r>
        <w:rPr>
          <w:rtl/>
        </w:rPr>
        <w:t xml:space="preserve"> استفاده، کارا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رضا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</w:t>
      </w:r>
    </w:p>
    <w:p w14:paraId="50DDCBFB" w14:textId="0AB4EABF" w:rsidR="00CB2130" w:rsidRDefault="00CB2130" w:rsidP="00E14E0C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rPr>
          <w:rFonts w:hint="cs"/>
          <w:rtl/>
        </w:rPr>
        <w:t>م</w:t>
      </w:r>
      <w:r>
        <w:rPr>
          <w:rtl/>
        </w:rPr>
        <w:t>ق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ساده: </w:t>
      </w:r>
    </w:p>
    <w:p w14:paraId="67E7423C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تصور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خودرو دار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2DE4E0C6" w14:textId="62E5808E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UI</w:t>
      </w:r>
      <w:r>
        <w:rPr>
          <w:rtl/>
        </w:rPr>
        <w:t xml:space="preserve">  شامل: فرمان، صفحه ک</w:t>
      </w:r>
      <w:r>
        <w:rPr>
          <w:rFonts w:hint="cs"/>
          <w:rtl/>
        </w:rPr>
        <w:t>ی</w:t>
      </w:r>
      <w:r>
        <w:rPr>
          <w:rFonts w:hint="eastAsia"/>
          <w:rtl/>
        </w:rPr>
        <w:t>لومترشمار،</w:t>
      </w:r>
      <w:r>
        <w:rPr>
          <w:rtl/>
        </w:rPr>
        <w:t xml:space="preserve"> دکمه‌ها</w:t>
      </w:r>
      <w:r>
        <w:rPr>
          <w:rFonts w:hint="cs"/>
          <w:rtl/>
        </w:rPr>
        <w:t>ی</w:t>
      </w:r>
      <w:r>
        <w:rPr>
          <w:rtl/>
        </w:rPr>
        <w:t xml:space="preserve"> راد</w:t>
      </w:r>
      <w:r>
        <w:rPr>
          <w:rFonts w:hint="cs"/>
          <w:rtl/>
        </w:rPr>
        <w:t>ی</w:t>
      </w:r>
      <w:r>
        <w:rPr>
          <w:rFonts w:hint="eastAsia"/>
          <w:rtl/>
        </w:rPr>
        <w:t>و،</w:t>
      </w:r>
      <w:r>
        <w:rPr>
          <w:rtl/>
        </w:rPr>
        <w:t xml:space="preserve"> رنگ و طراح</w:t>
      </w:r>
      <w:r>
        <w:rPr>
          <w:rFonts w:hint="cs"/>
          <w:rtl/>
        </w:rPr>
        <w:t>ی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خودرو است.</w:t>
      </w:r>
    </w:p>
    <w:p w14:paraId="408FD1C3" w14:textId="2205ABA0" w:rsidR="00CB2130" w:rsidRDefault="00CB2130" w:rsidP="00E14E0C">
      <w:pPr>
        <w:rPr>
          <w:rtl/>
        </w:rPr>
      </w:pPr>
      <w:r>
        <w:rPr>
          <w:rtl/>
        </w:rPr>
        <w:t xml:space="preserve">     </w:t>
      </w:r>
      <w:r>
        <w:t>UX</w:t>
      </w:r>
      <w:r>
        <w:rPr>
          <w:rtl/>
        </w:rPr>
        <w:t xml:space="preserve">  شامل: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است که رانندگ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خودرو چقدر راحت است،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فرمان به خوب</w:t>
      </w:r>
      <w:r>
        <w:rPr>
          <w:rFonts w:hint="cs"/>
          <w:rtl/>
        </w:rPr>
        <w:t>ی</w:t>
      </w:r>
      <w:r>
        <w:rPr>
          <w:rtl/>
        </w:rPr>
        <w:t xml:space="preserve"> پاسخ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دهد،</w:t>
      </w:r>
      <w:r>
        <w:rPr>
          <w:rtl/>
        </w:rPr>
        <w:t xml:space="preserve"> و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از رانندگ</w:t>
      </w:r>
      <w:r>
        <w:rPr>
          <w:rFonts w:hint="cs"/>
          <w:rtl/>
        </w:rPr>
        <w:t>ی</w:t>
      </w:r>
      <w:r>
        <w:rPr>
          <w:rtl/>
        </w:rPr>
        <w:t xml:space="preserve"> با آن لذت م</w:t>
      </w:r>
      <w:r>
        <w:rPr>
          <w:rFonts w:hint="cs"/>
          <w:rtl/>
        </w:rPr>
        <w:t>ی‌</w:t>
      </w:r>
      <w:r>
        <w:rPr>
          <w:rFonts w:hint="eastAsia"/>
          <w:rtl/>
        </w:rPr>
        <w:t>بر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نه.</w:t>
      </w:r>
    </w:p>
    <w:p w14:paraId="06FCF4BF" w14:textId="19886B80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UX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ول</w:t>
      </w:r>
      <w:r>
        <w:rPr>
          <w:rFonts w:hint="cs"/>
          <w:rtl/>
        </w:rPr>
        <w:t>ی</w:t>
      </w:r>
      <w:r>
        <w:rPr>
          <w:rtl/>
        </w:rPr>
        <w:t xml:space="preserve"> با فرمان سخت و ناراحت است. برعکس،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UX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با </w:t>
      </w:r>
      <w:r>
        <w:t>UI</w:t>
      </w:r>
      <w:r>
        <w:rPr>
          <w:rtl/>
        </w:rPr>
        <w:t xml:space="preserve"> ضع</w:t>
      </w:r>
      <w:r>
        <w:rPr>
          <w:rFonts w:hint="cs"/>
          <w:rtl/>
        </w:rPr>
        <w:t>ی</w:t>
      </w:r>
      <w:r>
        <w:rPr>
          <w:rFonts w:hint="eastAsia"/>
          <w:rtl/>
        </w:rPr>
        <w:t>ف،</w:t>
      </w:r>
      <w:r>
        <w:rPr>
          <w:rtl/>
        </w:rPr>
        <w:t xml:space="preserve"> مانند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راحت ول</w:t>
      </w:r>
      <w:r>
        <w:rPr>
          <w:rFonts w:hint="cs"/>
          <w:rtl/>
        </w:rPr>
        <w:t>ی</w:t>
      </w:r>
      <w:r>
        <w:rPr>
          <w:rtl/>
        </w:rPr>
        <w:t xml:space="preserve"> با ظاهر زشت است. محصول موفق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 هر دو  است.</w:t>
      </w:r>
    </w:p>
    <w:p w14:paraId="61451F3E" w14:textId="07C73FBE" w:rsidR="00CB2130" w:rsidRDefault="00CB2130" w:rsidP="00E14E0C">
      <w:pPr>
        <w:rPr>
          <w:rtl/>
        </w:rPr>
      </w:pPr>
      <w:r>
        <w:rPr>
          <w:rtl/>
        </w:rPr>
        <w:t xml:space="preserve">   اصول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 </w:t>
      </w:r>
    </w:p>
    <w:p w14:paraId="4607910A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طراح </w:t>
      </w:r>
      <w:r>
        <w:t>UI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رابط موثر،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اصول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:</w:t>
      </w:r>
    </w:p>
    <w:p w14:paraId="52C55367" w14:textId="1FFA3B9B" w:rsidR="00CB2130" w:rsidRDefault="00CB2130" w:rsidP="00E14E0C">
      <w:pPr>
        <w:rPr>
          <w:rtl/>
        </w:rPr>
      </w:pPr>
      <w:r>
        <w:rPr>
          <w:rtl/>
        </w:rPr>
        <w:t>1.   وضوح و سادگ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Clarity &amp; Simplicity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ساده و بدون عناصر غ</w:t>
      </w:r>
      <w:r>
        <w:rPr>
          <w:rFonts w:hint="cs"/>
          <w:rtl/>
        </w:rPr>
        <w:t>ی</w:t>
      </w:r>
      <w:r>
        <w:rPr>
          <w:rFonts w:hint="eastAsia"/>
          <w:rtl/>
        </w:rPr>
        <w:t>رضرور</w:t>
      </w:r>
      <w:r>
        <w:rPr>
          <w:rFonts w:hint="cs"/>
          <w:rtl/>
        </w:rPr>
        <w:t>ی</w:t>
      </w:r>
      <w:r>
        <w:rPr>
          <w:rtl/>
        </w:rPr>
        <w:t xml:space="preserve"> باشد تا کاربر به راحت</w:t>
      </w:r>
      <w:r>
        <w:rPr>
          <w:rFonts w:hint="cs"/>
          <w:rtl/>
        </w:rPr>
        <w:t>ی</w:t>
      </w:r>
      <w:r>
        <w:rPr>
          <w:rtl/>
        </w:rPr>
        <w:t xml:space="preserve"> بتواند هدف را 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کند.</w:t>
      </w:r>
    </w:p>
    <w:p w14:paraId="771D76D9" w14:textId="5F9180ED" w:rsidR="00CB2130" w:rsidRDefault="00CB2130" w:rsidP="00E14E0C">
      <w:pPr>
        <w:rPr>
          <w:rtl/>
        </w:rPr>
      </w:pPr>
      <w:r>
        <w:rPr>
          <w:rtl/>
        </w:rPr>
        <w:lastRenderedPageBreak/>
        <w:t xml:space="preserve">2.   ثبات و </w:t>
      </w:r>
      <w:r>
        <w:rPr>
          <w:rFonts w:hint="cs"/>
          <w:rtl/>
        </w:rPr>
        <w:t>ی</w:t>
      </w:r>
      <w:r>
        <w:rPr>
          <w:rFonts w:hint="eastAsia"/>
          <w:rtl/>
        </w:rPr>
        <w:t>کنواخت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Consistency</w:t>
      </w:r>
      <w:r>
        <w:rPr>
          <w:rtl/>
        </w:rPr>
        <w:t>):  استفاده از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کسان</w:t>
      </w:r>
      <w:r>
        <w:rPr>
          <w:rtl/>
        </w:rPr>
        <w:t xml:space="preserve"> در کل محصول (مثلاً دکمه‌ها</w:t>
      </w:r>
      <w:r>
        <w:rPr>
          <w:rFonts w:hint="cs"/>
          <w:rtl/>
        </w:rPr>
        <w:t>ی</w:t>
      </w:r>
      <w:r>
        <w:rPr>
          <w:rtl/>
        </w:rPr>
        <w:t xml:space="preserve"> همشکل، رنگ‌ها</w:t>
      </w:r>
      <w:r>
        <w:rPr>
          <w:rFonts w:hint="cs"/>
          <w:rtl/>
        </w:rPr>
        <w:t>ی</w:t>
      </w:r>
      <w:r>
        <w:rPr>
          <w:rtl/>
        </w:rPr>
        <w:t xml:space="preserve"> ثابت).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کاربر احساس آشنا بودن کند.</w:t>
      </w:r>
    </w:p>
    <w:p w14:paraId="40655A45" w14:textId="04CEA29E" w:rsidR="00CB2130" w:rsidRDefault="00CB2130" w:rsidP="00E14E0C">
      <w:pPr>
        <w:rPr>
          <w:rtl/>
        </w:rPr>
      </w:pPr>
      <w:r>
        <w:rPr>
          <w:rtl/>
        </w:rPr>
        <w:t>3.   بازخورد (</w:t>
      </w:r>
      <w:r>
        <w:t>Feedback</w:t>
      </w:r>
      <w:r>
        <w:rPr>
          <w:rtl/>
        </w:rPr>
        <w:t>):  رابط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کاربر بازخورد دهد. مثلاً وقت</w:t>
      </w:r>
      <w:r>
        <w:rPr>
          <w:rFonts w:hint="cs"/>
          <w:rtl/>
        </w:rPr>
        <w:t>ی</w:t>
      </w:r>
      <w:r>
        <w:rPr>
          <w:rtl/>
        </w:rPr>
        <w:t xml:space="preserve"> دکمه‌ا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رنگ دهد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"عمل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موفق"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</w:t>
      </w:r>
    </w:p>
    <w:p w14:paraId="0B44D13A" w14:textId="71E7294F" w:rsidR="00CB2130" w:rsidRDefault="00CB2130" w:rsidP="00E14E0C">
      <w:pPr>
        <w:rPr>
          <w:rtl/>
        </w:rPr>
      </w:pPr>
      <w:r>
        <w:rPr>
          <w:rtl/>
        </w:rPr>
        <w:t>4.   سلسله مراتب بصر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Visual Hierarchy</w:t>
      </w:r>
      <w:r>
        <w:rPr>
          <w:rtl/>
        </w:rPr>
        <w:t>): 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عناصر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اطلاعات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اقدامات، توجه کاربر را جلب کنند.</w:t>
      </w:r>
    </w:p>
    <w:p w14:paraId="6A1B4E79" w14:textId="1E9C96C2" w:rsidR="00CB2130" w:rsidRDefault="00CB2130" w:rsidP="00E14E0C">
      <w:pPr>
        <w:rPr>
          <w:rtl/>
        </w:rPr>
      </w:pPr>
      <w:r>
        <w:rPr>
          <w:rtl/>
        </w:rPr>
        <w:t>5.   دسترس</w:t>
      </w:r>
      <w:r>
        <w:rPr>
          <w:rFonts w:hint="cs"/>
          <w:rtl/>
        </w:rPr>
        <w:t>ی‌</w:t>
      </w:r>
      <w:r>
        <w:rPr>
          <w:rFonts w:hint="eastAsia"/>
          <w:rtl/>
        </w:rPr>
        <w:t>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Accessibility</w:t>
      </w:r>
      <w:r>
        <w:rPr>
          <w:rtl/>
        </w:rPr>
        <w:t>):  طراح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گونه‌ا</w:t>
      </w:r>
      <w:r>
        <w:rPr>
          <w:rFonts w:hint="cs"/>
          <w:rtl/>
        </w:rPr>
        <w:t>ی</w:t>
      </w:r>
      <w:r>
        <w:rPr>
          <w:rtl/>
        </w:rPr>
        <w:t xml:space="preserve"> باشد که افراد با </w:t>
      </w:r>
      <w:r>
        <w:t>disabilities</w:t>
      </w:r>
      <w:r>
        <w:rPr>
          <w:rtl/>
        </w:rPr>
        <w:t xml:space="preserve"> (معلول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tl/>
        </w:rPr>
        <w:t>) مانند کوررنگ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مشکلات ب</w:t>
      </w:r>
      <w:r>
        <w:rPr>
          <w:rFonts w:hint="cs"/>
          <w:rtl/>
        </w:rPr>
        <w:t>ی</w:t>
      </w:r>
      <w:r>
        <w:rPr>
          <w:rFonts w:hint="eastAsia"/>
          <w:rtl/>
        </w:rPr>
        <w:t>نا</w:t>
      </w:r>
      <w:r>
        <w:rPr>
          <w:rFonts w:hint="cs"/>
          <w:rtl/>
        </w:rPr>
        <w:t>یی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بتوانند از آن استفاده کنند (مثلاً کنتراست رنگ</w:t>
      </w:r>
      <w:r>
        <w:rPr>
          <w:rFonts w:hint="cs"/>
          <w:rtl/>
        </w:rPr>
        <w:t>ی</w:t>
      </w:r>
      <w:r>
        <w:rPr>
          <w:rtl/>
        </w:rPr>
        <w:t xml:space="preserve"> کاف</w:t>
      </w:r>
      <w:r>
        <w:rPr>
          <w:rFonts w:hint="cs"/>
          <w:rtl/>
        </w:rPr>
        <w:t>ی</w:t>
      </w:r>
      <w:r>
        <w:rPr>
          <w:rtl/>
        </w:rPr>
        <w:t xml:space="preserve"> داشته باشد).</w:t>
      </w:r>
    </w:p>
    <w:p w14:paraId="462EB7DE" w14:textId="37E79070" w:rsidR="00CB2130" w:rsidRDefault="00CB2130" w:rsidP="00E14E0C">
      <w:pPr>
        <w:rPr>
          <w:rtl/>
        </w:rPr>
      </w:pPr>
      <w:r>
        <w:rPr>
          <w:rtl/>
        </w:rPr>
        <w:t xml:space="preserve">  نت</w:t>
      </w:r>
      <w:r>
        <w:rPr>
          <w:rFonts w:hint="cs"/>
          <w:rtl/>
        </w:rPr>
        <w:t>ی</w:t>
      </w:r>
      <w:r>
        <w:rPr>
          <w:rFonts w:hint="eastAsia"/>
          <w:rtl/>
        </w:rPr>
        <w:t>جه‌گ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</w:t>
      </w:r>
    </w:p>
    <w:p w14:paraId="722EB853" w14:textId="2F9C54EA" w:rsidR="00CB2130" w:rsidRDefault="00CB2130" w:rsidP="00E14E0C">
      <w:pPr>
        <w:rPr>
          <w:rtl/>
        </w:rPr>
      </w:pP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رابط کاربر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 جلوه بصر</w:t>
      </w:r>
      <w:r>
        <w:rPr>
          <w:rFonts w:hint="cs"/>
          <w:rtl/>
        </w:rPr>
        <w:t>ی</w:t>
      </w:r>
      <w:r>
        <w:rPr>
          <w:rtl/>
        </w:rPr>
        <w:t xml:space="preserve"> و لمس</w:t>
      </w:r>
      <w:r>
        <w:rPr>
          <w:rFonts w:hint="cs"/>
          <w:rtl/>
        </w:rPr>
        <w:t>ی</w:t>
      </w:r>
      <w:r>
        <w:rPr>
          <w:rtl/>
        </w:rP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محصول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است که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impression</w:t>
      </w:r>
      <w:r>
        <w:rPr>
          <w:rtl/>
        </w:rPr>
        <w:t xml:space="preserve"> (تاث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>) را رو</w:t>
      </w:r>
      <w:r>
        <w:rPr>
          <w:rFonts w:hint="cs"/>
          <w:rtl/>
        </w:rPr>
        <w:t>ی</w:t>
      </w:r>
      <w:r>
        <w:rPr>
          <w:rtl/>
        </w:rPr>
        <w:t xml:space="preserve"> کاربر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گذارد</w:t>
      </w:r>
      <w:r>
        <w:rPr>
          <w:rtl/>
        </w:rPr>
        <w:t xml:space="preserve">.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خوب، نه تنها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است، بلکه  کاربرد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intuitive</w:t>
      </w:r>
      <w:r>
        <w:rPr>
          <w:rtl/>
        </w:rPr>
        <w:t xml:space="preserve"> و لذت‌بخش  است و به کاربر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تا به هدف خود به راحت</w:t>
      </w:r>
      <w:r>
        <w:rPr>
          <w:rFonts w:hint="cs"/>
          <w:rtl/>
        </w:rPr>
        <w:t>ی</w:t>
      </w:r>
      <w:r>
        <w:rPr>
          <w:rtl/>
        </w:rPr>
        <w:t xml:space="preserve"> برسد.</w:t>
      </w:r>
    </w:p>
    <w:p w14:paraId="24EF0D72" w14:textId="5BBE5F7E" w:rsidR="00CB2130" w:rsidRDefault="00CB2130" w:rsidP="00E14E0C">
      <w:r>
        <w:rPr>
          <w:rFonts w:hint="eastAsia"/>
          <w:rtl/>
        </w:rPr>
        <w:t>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تخصص فن</w:t>
      </w:r>
      <w:r>
        <w:rPr>
          <w:rFonts w:hint="cs"/>
          <w:rtl/>
        </w:rPr>
        <w:t>ی</w:t>
      </w:r>
      <w:r w:rsidR="009177DE">
        <w:rPr>
          <w:rtl/>
        </w:rPr>
        <w:t xml:space="preserve"> </w:t>
      </w:r>
      <w:r>
        <w:rPr>
          <w:rtl/>
        </w:rPr>
        <w:t>خلاقانه است که در کنار طراح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UX</w:t>
      </w:r>
      <w:r>
        <w:rPr>
          <w:rtl/>
        </w:rPr>
        <w:t>،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اساس ساخت محصولات د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Fonts w:hint="cs"/>
          <w:rtl/>
        </w:rPr>
        <w:t>ی</w:t>
      </w:r>
      <w:r>
        <w:rPr>
          <w:rFonts w:hint="eastAsia"/>
          <w:rtl/>
        </w:rPr>
        <w:t>تال</w:t>
      </w:r>
      <w:r>
        <w:rPr>
          <w:rtl/>
        </w:rPr>
        <w:t xml:space="preserve"> موفق را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1A601678" w14:textId="75721828" w:rsidR="00CB2130" w:rsidRDefault="00CB2130" w:rsidP="00E14E0C">
      <w:pPr>
        <w:pStyle w:val="Heading1"/>
        <w:rPr>
          <w:rtl/>
        </w:rPr>
      </w:pPr>
      <w:r>
        <w:rPr>
          <w:rtl/>
        </w:rPr>
        <w:t xml:space="preserve">مفهوم </w:t>
      </w:r>
      <w:r w:rsidR="00AC3B7F">
        <w:rPr>
          <w:rtl/>
        </w:rPr>
        <w:t xml:space="preserve">  </w:t>
      </w:r>
      <w:r>
        <w:t>Frontend</w:t>
      </w:r>
      <w:r>
        <w:rPr>
          <w:rtl/>
        </w:rPr>
        <w:t xml:space="preserve"> (فرانت‌اند)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</w:p>
    <w:p w14:paraId="734AAC2B" w14:textId="77777777" w:rsidR="00CB2130" w:rsidRDefault="00CB2130" w:rsidP="00E14E0C">
      <w:pPr>
        <w:rPr>
          <w:rtl/>
        </w:rPr>
      </w:pPr>
    </w:p>
    <w:p w14:paraId="4420AA43" w14:textId="2626CCF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t>Frontend</w:t>
      </w:r>
      <w:r w:rsidR="00CB2130">
        <w:rPr>
          <w:rtl/>
        </w:rPr>
        <w:t xml:space="preserve"> (فرانت‌اند)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46A0E432" w14:textId="24DD129C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t>Frontend</w:t>
      </w:r>
      <w:r>
        <w:rPr>
          <w:rtl/>
        </w:rPr>
        <w:t xml:space="preserve">  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سمت کلا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نت</w:t>
      </w:r>
      <w:r w:rsidR="00CB2130">
        <w:rPr>
          <w:rtl/>
        </w:rPr>
        <w:t xml:space="preserve"> (</w:t>
      </w:r>
      <w:r w:rsidR="00CB2130">
        <w:t>Client</w:t>
      </w:r>
      <w:r w:rsidR="009177DE">
        <w:t xml:space="preserve"> </w:t>
      </w:r>
      <w:r w:rsidR="00CB2130">
        <w:t>Side</w:t>
      </w:r>
      <w:r w:rsidR="00CB2130">
        <w:rPr>
          <w:rtl/>
        </w:rPr>
        <w:t>)</w:t>
      </w:r>
      <w:r>
        <w:rPr>
          <w:rtl/>
        </w:rPr>
        <w:t xml:space="preserve">  </w:t>
      </w:r>
      <w:r w:rsidR="00CB2130">
        <w:rPr>
          <w:rtl/>
        </w:rPr>
        <w:t xml:space="preserve"> به تمام بخش‌ها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از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وب‌سا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</w:t>
      </w:r>
      <w:r w:rsidR="00CB2130">
        <w:rPr>
          <w:rtl/>
        </w:rPr>
        <w:t xml:space="preserve"> اپل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</w:t>
      </w:r>
      <w:r w:rsidR="00CB2130">
        <w:rPr>
          <w:rtl/>
        </w:rPr>
        <w:t xml:space="preserve"> گفته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 w:rsidR="00CB2130">
        <w:rPr>
          <w:rtl/>
        </w:rPr>
        <w:t xml:space="preserve"> که </w:t>
      </w:r>
      <w:r>
        <w:rPr>
          <w:rtl/>
        </w:rPr>
        <w:t xml:space="preserve">  </w:t>
      </w:r>
      <w:r w:rsidR="00CB2130">
        <w:rPr>
          <w:rtl/>
        </w:rPr>
        <w:t>مستق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ماً</w:t>
      </w:r>
      <w:r w:rsidR="00CB2130">
        <w:rPr>
          <w:rtl/>
        </w:rPr>
        <w:t xml:space="preserve"> توسط کاربر 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ده</w:t>
      </w:r>
      <w:r w:rsidR="00CB2130">
        <w:rPr>
          <w:rtl/>
        </w:rPr>
        <w:t xml:space="preserve"> و با آن تعامل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شود</w:t>
      </w:r>
      <w:r>
        <w:rPr>
          <w:rtl/>
        </w:rPr>
        <w:t xml:space="preserve">  </w:t>
      </w:r>
      <w:r w:rsidR="00CB2130">
        <w:rPr>
          <w:rtl/>
        </w:rPr>
        <w:t>. هر 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که هنگام باز کردن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صفحه وب در مرورگر خود مشاهده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از</w:t>
      </w:r>
      <w:r w:rsidR="00CB2130">
        <w:rPr>
          <w:rtl/>
        </w:rPr>
        <w:t xml:space="preserve"> طرحبند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</w:t>
      </w:r>
      <w:r w:rsidR="00CB2130">
        <w:rPr>
          <w:rtl/>
        </w:rPr>
        <w:lastRenderedPageBreak/>
        <w:t xml:space="preserve">و رنگ‌ها گرفته تا منوها، </w:t>
      </w:r>
      <w:r w:rsidR="00CB2130">
        <w:rPr>
          <w:rFonts w:hint="eastAsia"/>
          <w:rtl/>
        </w:rPr>
        <w:t>دکمه‌ها،</w:t>
      </w:r>
      <w:r w:rsidR="00CB2130">
        <w:rPr>
          <w:rtl/>
        </w:rPr>
        <w:t xml:space="preserve"> تصاو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tl/>
        </w:rPr>
        <w:t xml:space="preserve"> و ان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شن‌ها</w:t>
      </w:r>
      <w:r w:rsidR="00CB2130">
        <w:rPr>
          <w:rFonts w:cs="Times New Roman" w:hint="cs"/>
          <w:rtl/>
        </w:rPr>
        <w:t>—</w:t>
      </w:r>
      <w:r w:rsidR="00CB2130">
        <w:rPr>
          <w:rFonts w:ascii="IRANSansWeb(FaNum) Light" w:hAnsi="IRANSansWeb(FaNum) Light" w:hint="cs"/>
          <w:rtl/>
        </w:rPr>
        <w:t>نت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جه</w:t>
      </w:r>
      <w:r w:rsidR="00CB2130">
        <w:rPr>
          <w:rtl/>
        </w:rPr>
        <w:t xml:space="preserve"> کدها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است که توسط توسعه‌دهنده فرانت‌اند نوشته شده است.</w:t>
      </w:r>
    </w:p>
    <w:p w14:paraId="5189589E" w14:textId="19BF22F7" w:rsidR="00CB2130" w:rsidRDefault="00CB2130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فرانت‌اند </w:t>
      </w:r>
      <w:r w:rsidR="00AC3B7F">
        <w:rPr>
          <w:rtl/>
        </w:rPr>
        <w:t xml:space="preserve">  </w:t>
      </w:r>
      <w:r>
        <w:rPr>
          <w:rtl/>
        </w:rPr>
        <w:t>ظاهر، حس و تعامل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است.</w:t>
      </w:r>
    </w:p>
    <w:p w14:paraId="7925D62B" w14:textId="18577B97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اجزا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اصل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توسعه فرانت‌اند (</w:t>
      </w:r>
      <w:r w:rsidR="00CB2130">
        <w:t>Three Pillars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0A14B63B" w14:textId="77777777" w:rsidR="00CB2130" w:rsidRDefault="00CB2130" w:rsidP="00E14E0C">
      <w:r>
        <w:rPr>
          <w:rFonts w:hint="eastAsia"/>
          <w:rtl/>
        </w:rPr>
        <w:t>توسعه</w:t>
      </w:r>
      <w:r>
        <w:rPr>
          <w:rtl/>
        </w:rPr>
        <w:t xml:space="preserve"> فرانت‌اند بر سه </w:t>
      </w:r>
      <w:r>
        <w:t>technology</w:t>
      </w:r>
      <w:r>
        <w:rPr>
          <w:rtl/>
        </w:rPr>
        <w:t xml:space="preserve"> (فناور</w:t>
      </w:r>
      <w:r>
        <w:rPr>
          <w:rFonts w:hint="cs"/>
          <w:rtl/>
        </w:rPr>
        <w:t>ی</w:t>
      </w:r>
      <w:r>
        <w:rPr>
          <w:rtl/>
        </w:rPr>
        <w:t>) اصل</w:t>
      </w:r>
      <w:r>
        <w:rPr>
          <w:rFonts w:hint="cs"/>
          <w:rtl/>
        </w:rPr>
        <w:t>ی</w:t>
      </w:r>
      <w:r>
        <w:rPr>
          <w:rtl/>
        </w:rPr>
        <w:t xml:space="preserve"> استوار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2B73F793" w14:textId="77777777" w:rsidTr="00AC3B7F">
        <w:tc>
          <w:tcPr>
            <w:tcW w:w="3116" w:type="dxa"/>
          </w:tcPr>
          <w:p w14:paraId="7338A3D6" w14:textId="589DEC4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فناور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5EF2341D" w14:textId="31343A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نقش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  <w:tc>
          <w:tcPr>
            <w:tcW w:w="3117" w:type="dxa"/>
          </w:tcPr>
          <w:p w14:paraId="0CC6388C" w14:textId="6252E51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AC3B7F" w14:paraId="233FA178" w14:textId="77777777" w:rsidTr="00AC3B7F">
        <w:tc>
          <w:tcPr>
            <w:tcW w:w="3116" w:type="dxa"/>
          </w:tcPr>
          <w:p w14:paraId="42BAC4AC" w14:textId="44EB7C3A" w:rsidR="00AC3B7F" w:rsidRDefault="00AC3B7F" w:rsidP="00E14E0C">
            <w:pPr>
              <w:rPr>
                <w:rtl/>
              </w:rPr>
            </w:pPr>
            <w:r>
              <w:t>HTML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217D826" w14:textId="1C76E53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اسکلت و ساختار   </w:t>
            </w:r>
          </w:p>
        </w:tc>
        <w:tc>
          <w:tcPr>
            <w:tcW w:w="3117" w:type="dxa"/>
          </w:tcPr>
          <w:p w14:paraId="37CBDF3B" w14:textId="2E10E701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</w:t>
            </w:r>
            <w:r>
              <w:t xml:space="preserve">(HyperText Markup Language)   </w:t>
            </w:r>
            <w:r>
              <w:br/>
            </w:r>
            <w:r>
              <w:rPr>
                <w:rtl/>
              </w:rPr>
              <w:t>مسئول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ساختار و محتوا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است. تمام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متن‌ها، 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ر،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  <w:r>
              <w:rPr>
                <w:rtl/>
              </w:rPr>
              <w:t xml:space="preserve"> و عناصر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 توسط </w:t>
            </w:r>
            <w:r>
              <w:t>HTML</w:t>
            </w:r>
            <w:r>
              <w:rPr>
                <w:rtl/>
              </w:rPr>
              <w:t xml:space="preserve">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</w:tr>
      <w:tr w:rsidR="00AC3B7F" w14:paraId="68C39426" w14:textId="77777777" w:rsidTr="00AC3B7F">
        <w:tc>
          <w:tcPr>
            <w:tcW w:w="3116" w:type="dxa"/>
          </w:tcPr>
          <w:p w14:paraId="39EED9A0" w14:textId="44D2AF68" w:rsidR="00AC3B7F" w:rsidRDefault="00AC3B7F" w:rsidP="00E14E0C">
            <w:r>
              <w:t>CSS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1FA49F" w14:textId="0C07E2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ظاهر و 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27FB24E8" w14:textId="6EF54DE3" w:rsidR="00AC3B7F" w:rsidRDefault="00AC3B7F" w:rsidP="00E14E0C">
            <w:pPr>
              <w:rPr>
                <w:rtl/>
              </w:rPr>
            </w:pPr>
            <w:r>
              <w:t xml:space="preserve">(Cascading Style Sheets)   </w:t>
            </w:r>
            <w:r>
              <w:rPr>
                <w:rtl/>
              </w:rPr>
              <w:t>مسئول 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 عناصر </w:t>
            </w:r>
            <w:r>
              <w:t>HTML</w:t>
            </w:r>
            <w:r>
              <w:rPr>
                <w:rtl/>
              </w:rPr>
              <w:t xml:space="preserve"> است. رنگ‌ها، فونت‌ها،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شن‌ها،</w:t>
            </w:r>
            <w:r>
              <w:rPr>
                <w:rtl/>
              </w:rPr>
              <w:t xml:space="preserve"> </w:t>
            </w:r>
            <w:r>
              <w:t>layout</w:t>
            </w:r>
            <w:r>
              <w:rPr>
                <w:rtl/>
              </w:rPr>
              <w:t xml:space="preserve"> (چ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دمان</w:t>
            </w:r>
            <w:r>
              <w:rPr>
                <w:rtl/>
              </w:rPr>
              <w:t xml:space="preserve">) </w:t>
            </w:r>
            <w:r>
              <w:t>responsive</w:t>
            </w:r>
            <w:r>
              <w:rPr>
                <w:rtl/>
              </w:rPr>
              <w:t xml:space="preserve"> (واکنش‌گرا) و هر آنچه مربوط به ظاهر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 با </w:t>
            </w:r>
            <w:r>
              <w:t>CSS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اده‌ساز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  <w:tr w:rsidR="00AC3B7F" w14:paraId="4361C12E" w14:textId="77777777" w:rsidTr="00AC3B7F">
        <w:tc>
          <w:tcPr>
            <w:tcW w:w="3116" w:type="dxa"/>
          </w:tcPr>
          <w:p w14:paraId="639C6C96" w14:textId="2A246960" w:rsidR="00AC3B7F" w:rsidRDefault="00AC3B7F" w:rsidP="00E14E0C">
            <w:r>
              <w:t>JavaScript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02FE956E" w14:textId="239607E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رفتار و تعامل   </w:t>
            </w:r>
          </w:p>
        </w:tc>
        <w:tc>
          <w:tcPr>
            <w:tcW w:w="3117" w:type="dxa"/>
          </w:tcPr>
          <w:p w14:paraId="7BB755C1" w14:textId="262FF2C8" w:rsidR="00AC3B7F" w:rsidRDefault="00AC3B7F" w:rsidP="00E14E0C">
            <w:r>
              <w:rPr>
                <w:rtl/>
              </w:rPr>
              <w:t>مسئول هوشمندساز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تعامل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کردن صفحه است. هرگونه (رفتار پو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>)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مانند</w:t>
            </w:r>
            <w:r>
              <w:rPr>
                <w:rtl/>
              </w:rPr>
              <w:t xml:space="preserve"> </w:t>
            </w:r>
            <w:r>
              <w:rPr>
                <w:rFonts w:ascii="IRANSansWeb(FaNum) Light" w:hAnsi="IRANSansWeb(FaNum) Light" w:hint="cs"/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بر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دکمه‌ها، </w:t>
            </w:r>
            <w:r>
              <w:rPr>
                <w:rtl/>
              </w:rPr>
              <w:lastRenderedPageBreak/>
              <w:t>ارسال فرم‌ها، بارگذار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داده بدون رفرش صفحه (</w:t>
            </w:r>
            <w:r>
              <w:t>AJAX</w:t>
            </w:r>
            <w:r>
              <w:rPr>
                <w:rtl/>
              </w:rPr>
              <w:t>) و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</w:t>
            </w:r>
            <w:r>
              <w:rPr>
                <w:rFonts w:cs="Times New Roman" w:hint="cs"/>
                <w:rtl/>
              </w:rPr>
              <w:t>—</w:t>
            </w:r>
            <w:r>
              <w:rPr>
                <w:rFonts w:ascii="IRANSansWeb(FaNum) Light" w:hAnsi="IRANSansWeb(FaNum) Light" w:hint="cs"/>
                <w:rtl/>
              </w:rPr>
              <w:t>توسط</w:t>
            </w:r>
            <w:r>
              <w:rPr>
                <w:rtl/>
              </w:rPr>
              <w:t xml:space="preserve"> </w:t>
            </w:r>
            <w:r>
              <w:t>JavaScript</w:t>
            </w:r>
            <w:r>
              <w:rPr>
                <w:rtl/>
              </w:rPr>
              <w:t xml:space="preserve"> کنترل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</w:tr>
    </w:tbl>
    <w:p w14:paraId="739E4797" w14:textId="2ED6EF2E" w:rsidR="00CB2130" w:rsidRDefault="00AC3B7F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 xml:space="preserve">تفاوت </w:t>
      </w:r>
      <w:r w:rsidR="00CB2130">
        <w:t>Frontend</w:t>
      </w:r>
      <w:r w:rsidR="00CB2130">
        <w:rPr>
          <w:rtl/>
        </w:rPr>
        <w:t xml:space="preserve"> با </w:t>
      </w:r>
      <w:r w:rsidR="00CB2130">
        <w:t>Backend</w:t>
      </w:r>
      <w:r w:rsidR="00CB2130">
        <w:rPr>
          <w:rtl/>
        </w:rPr>
        <w:t xml:space="preserve"> (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مقا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سه</w:t>
      </w:r>
      <w:r w:rsidR="00CB2130">
        <w:rPr>
          <w:rtl/>
        </w:rPr>
        <w:t xml:space="preserve"> کل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Fonts w:hint="cs"/>
          <w:rtl/>
        </w:rPr>
        <w:t>ی</w:t>
      </w:r>
      <w:r w:rsidR="00CB2130">
        <w:rPr>
          <w:rtl/>
        </w:rPr>
        <w:t>)</w:t>
      </w:r>
      <w:r>
        <w:rPr>
          <w:rtl/>
        </w:rPr>
        <w:t xml:space="preserve">  </w:t>
      </w:r>
    </w:p>
    <w:p w14:paraId="5AAE77BF" w14:textId="77777777" w:rsidR="00CB2130" w:rsidRDefault="00CB2130" w:rsidP="00E14E0C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درک کامل فرانت‌اند،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آن با </w:t>
      </w:r>
      <w:r>
        <w:t>backend</w:t>
      </w:r>
      <w:r>
        <w:rPr>
          <w:rtl/>
        </w:rPr>
        <w:t xml:space="preserve"> (بک‌اند) ضرور</w:t>
      </w:r>
      <w:r>
        <w:rPr>
          <w:rFonts w:hint="cs"/>
          <w:rtl/>
        </w:rPr>
        <w:t>ی</w:t>
      </w:r>
      <w:r>
        <w:rPr>
          <w:rtl/>
        </w:rPr>
        <w:t xml:space="preserve">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3B7F" w14:paraId="359749E6" w14:textId="77777777" w:rsidTr="00AC3B7F">
        <w:tc>
          <w:tcPr>
            <w:tcW w:w="3116" w:type="dxa"/>
          </w:tcPr>
          <w:p w14:paraId="741CC7F1" w14:textId="2BBA2626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</w:p>
        </w:tc>
        <w:tc>
          <w:tcPr>
            <w:tcW w:w="3117" w:type="dxa"/>
          </w:tcPr>
          <w:p w14:paraId="0F2F5D5E" w14:textId="7B0A1456" w:rsidR="00AC3B7F" w:rsidRDefault="00AC3B7F" w:rsidP="00E14E0C">
            <w:pPr>
              <w:rPr>
                <w:rtl/>
              </w:rPr>
            </w:pPr>
            <w:r>
              <w:t>Frontend</w:t>
            </w:r>
            <w:r>
              <w:rPr>
                <w:rtl/>
              </w:rPr>
              <w:t xml:space="preserve"> (فرانت‌اند)   </w:t>
            </w:r>
          </w:p>
        </w:tc>
        <w:tc>
          <w:tcPr>
            <w:tcW w:w="3117" w:type="dxa"/>
          </w:tcPr>
          <w:p w14:paraId="271D9985" w14:textId="4F7512F9" w:rsidR="00AC3B7F" w:rsidRDefault="00AC3B7F" w:rsidP="00E14E0C">
            <w:pPr>
              <w:rPr>
                <w:rtl/>
              </w:rPr>
            </w:pPr>
            <w:r>
              <w:t>Backend</w:t>
            </w:r>
            <w:r>
              <w:rPr>
                <w:rtl/>
              </w:rPr>
              <w:t xml:space="preserve"> (بک‌اند)   </w:t>
            </w:r>
          </w:p>
        </w:tc>
      </w:tr>
      <w:tr w:rsidR="00AC3B7F" w14:paraId="01281606" w14:textId="77777777" w:rsidTr="00AC3B7F">
        <w:tc>
          <w:tcPr>
            <w:tcW w:w="3116" w:type="dxa"/>
          </w:tcPr>
          <w:p w14:paraId="67D7432F" w14:textId="5FBF45F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   محل اجرا   </w:t>
            </w:r>
          </w:p>
        </w:tc>
        <w:tc>
          <w:tcPr>
            <w:tcW w:w="3117" w:type="dxa"/>
          </w:tcPr>
          <w:p w14:paraId="48395709" w14:textId="6A10F1CF" w:rsidR="00AC3B7F" w:rsidRDefault="00AC3B7F" w:rsidP="00E14E0C">
            <w:r>
              <w:rPr>
                <w:rtl/>
              </w:rPr>
              <w:t>مرورگر کاربر (</w:t>
            </w:r>
            <w:r>
              <w:t>Client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  <w:tc>
          <w:tcPr>
            <w:tcW w:w="3117" w:type="dxa"/>
          </w:tcPr>
          <w:p w14:paraId="5ACCE2DD" w14:textId="17385774" w:rsidR="00AC3B7F" w:rsidRDefault="00AC3B7F" w:rsidP="00E14E0C">
            <w:r>
              <w:rPr>
                <w:rtl/>
              </w:rPr>
              <w:t>سرور (</w:t>
            </w:r>
            <w:r>
              <w:t>Server</w:t>
            </w:r>
            <w:r w:rsidR="009177DE">
              <w:t xml:space="preserve"> </w:t>
            </w:r>
            <w:r>
              <w:t>Side</w:t>
            </w:r>
            <w:r>
              <w:rPr>
                <w:rtl/>
              </w:rPr>
              <w:t xml:space="preserve">)   </w:t>
            </w:r>
          </w:p>
        </w:tc>
      </w:tr>
      <w:tr w:rsidR="00AC3B7F" w14:paraId="18692DBB" w14:textId="77777777" w:rsidTr="00AC3B7F">
        <w:tc>
          <w:tcPr>
            <w:tcW w:w="3116" w:type="dxa"/>
          </w:tcPr>
          <w:p w14:paraId="6F7C9FE7" w14:textId="697A70C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1B0F5F66" w14:textId="638E65C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کاربر نها</w:t>
            </w:r>
            <w:r>
              <w:rPr>
                <w:rFonts w:hint="cs"/>
                <w:rtl/>
              </w:rPr>
              <w:t>یی</w:t>
            </w:r>
          </w:p>
        </w:tc>
        <w:tc>
          <w:tcPr>
            <w:tcW w:w="3117" w:type="dxa"/>
          </w:tcPr>
          <w:p w14:paraId="37CB96E9" w14:textId="5842FC1A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توسعه‌دهندگان و صاحبان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AC3B7F" w14:paraId="2CD11434" w14:textId="77777777" w:rsidTr="00AC3B7F">
        <w:tc>
          <w:tcPr>
            <w:tcW w:w="3116" w:type="dxa"/>
          </w:tcPr>
          <w:p w14:paraId="5C79586E" w14:textId="6A015AF0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3642621B" w14:textId="612F60C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چگونگ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و تعامل   با داده‌ها</w:t>
            </w:r>
          </w:p>
        </w:tc>
        <w:tc>
          <w:tcPr>
            <w:tcW w:w="3117" w:type="dxa"/>
          </w:tcPr>
          <w:p w14:paraId="2BBA8019" w14:textId="6FA54B65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پردازش،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  داده‌ها</w:t>
            </w:r>
          </w:p>
        </w:tc>
      </w:tr>
      <w:tr w:rsidR="00AC3B7F" w14:paraId="774EA868" w14:textId="77777777" w:rsidTr="00AC3B7F">
        <w:tc>
          <w:tcPr>
            <w:tcW w:w="3116" w:type="dxa"/>
          </w:tcPr>
          <w:p w14:paraId="498B602E" w14:textId="6290FCDB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مثال   </w:t>
            </w:r>
          </w:p>
        </w:tc>
        <w:tc>
          <w:tcPr>
            <w:tcW w:w="3117" w:type="dxa"/>
          </w:tcPr>
          <w:p w14:paraId="02F59BEE" w14:textId="4F633DB7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 xml:space="preserve">ظاهر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فرم ثبت‌نام</w:t>
            </w:r>
          </w:p>
        </w:tc>
        <w:tc>
          <w:tcPr>
            <w:tcW w:w="3117" w:type="dxa"/>
          </w:tcPr>
          <w:p w14:paraId="236BBD6C" w14:textId="221CD162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اطلاعات ورود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،</w:t>
            </w:r>
            <w:r>
              <w:rPr>
                <w:rtl/>
              </w:rPr>
              <w:t xml:space="preserve">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آن در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tl/>
              </w:rPr>
              <w:t xml:space="preserve"> و ارسال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تا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د</w:t>
            </w:r>
          </w:p>
        </w:tc>
      </w:tr>
      <w:tr w:rsidR="00AC3B7F" w14:paraId="5536D533" w14:textId="77777777" w:rsidTr="00AC3B7F">
        <w:tc>
          <w:tcPr>
            <w:tcW w:w="3116" w:type="dxa"/>
          </w:tcPr>
          <w:p w14:paraId="5A171972" w14:textId="2F06EF63" w:rsidR="00AC3B7F" w:rsidRDefault="00AC3B7F" w:rsidP="00E14E0C">
            <w:pPr>
              <w:rPr>
                <w:rtl/>
              </w:rPr>
            </w:pPr>
            <w:r>
              <w:rPr>
                <w:rtl/>
              </w:rPr>
              <w:t>تکنولوژ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  </w:t>
            </w:r>
          </w:p>
        </w:tc>
        <w:tc>
          <w:tcPr>
            <w:tcW w:w="3117" w:type="dxa"/>
          </w:tcPr>
          <w:p w14:paraId="433819FB" w14:textId="00699048" w:rsidR="00AC3B7F" w:rsidRDefault="00AC3B7F" w:rsidP="00E14E0C">
            <w:pPr>
              <w:rPr>
                <w:rtl/>
              </w:rPr>
            </w:pPr>
            <w:r>
              <w:t>HTML, CSS, JS, React, Angular, Vue</w:t>
            </w:r>
          </w:p>
        </w:tc>
        <w:tc>
          <w:tcPr>
            <w:tcW w:w="3117" w:type="dxa"/>
          </w:tcPr>
          <w:p w14:paraId="5A499DC8" w14:textId="15AE7AA5" w:rsidR="00AC3B7F" w:rsidRDefault="00AC3B7F" w:rsidP="00E14E0C">
            <w:pPr>
              <w:rPr>
                <w:rtl/>
              </w:rPr>
            </w:pPr>
            <w:r>
              <w:t xml:space="preserve">Python, PHP, Java, Node.js, Ruby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تاب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مثل </w:t>
            </w:r>
            <w:r>
              <w:t>MySQL</w:t>
            </w:r>
          </w:p>
        </w:tc>
      </w:tr>
    </w:tbl>
    <w:p w14:paraId="399B3A83" w14:textId="255D605E" w:rsidR="00CB2130" w:rsidRDefault="00AC3B7F" w:rsidP="00E14E0C">
      <w:pPr>
        <w:rPr>
          <w:rtl/>
        </w:rPr>
      </w:pPr>
      <w:r>
        <w:rPr>
          <w:rtl/>
        </w:rPr>
        <w:t xml:space="preserve"> 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</w:t>
      </w:r>
      <w:r>
        <w:rPr>
          <w:rFonts w:hint="cs"/>
          <w:rtl/>
        </w:rPr>
        <w:t>م</w:t>
      </w:r>
      <w:r w:rsidR="00CB2130">
        <w:rPr>
          <w:rtl/>
        </w:rPr>
        <w:t>ق</w:t>
      </w:r>
      <w:r w:rsidR="00CB2130">
        <w:rPr>
          <w:rFonts w:hint="eastAsia"/>
          <w:rtl/>
        </w:rPr>
        <w:t>ا</w:t>
      </w:r>
      <w:r>
        <w:rPr>
          <w:rFonts w:hint="cs"/>
          <w:rtl/>
        </w:rPr>
        <w:t>ی</w:t>
      </w:r>
      <w:r w:rsidR="00CB2130">
        <w:rPr>
          <w:rFonts w:hint="eastAsia"/>
          <w:rtl/>
        </w:rPr>
        <w:t>س</w:t>
      </w:r>
      <w:r>
        <w:rPr>
          <w:rFonts w:hint="cs"/>
          <w:rtl/>
        </w:rPr>
        <w:t xml:space="preserve">ه </w:t>
      </w:r>
      <w:r w:rsidR="00CB2130">
        <w:rPr>
          <w:rtl/>
        </w:rPr>
        <w:t>ساده:</w:t>
      </w:r>
      <w:r>
        <w:rPr>
          <w:rtl/>
        </w:rPr>
        <w:t xml:space="preserve">  </w:t>
      </w:r>
      <w:r>
        <w:rPr>
          <w:rtl/>
        </w:rPr>
        <w:br/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رستوران را در نظر بگ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د</w:t>
      </w:r>
      <w:r w:rsidR="00CB2130">
        <w:rPr>
          <w:rtl/>
        </w:rPr>
        <w:t>:</w:t>
      </w:r>
    </w:p>
    <w:p w14:paraId="13209393" w14:textId="1BD5EACA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فرانت‌اند:</w:t>
      </w:r>
      <w:r>
        <w:rPr>
          <w:rtl/>
        </w:rPr>
        <w:t xml:space="preserve">  </w:t>
      </w:r>
      <w:r w:rsidR="00CB2130">
        <w:rPr>
          <w:rtl/>
        </w:rPr>
        <w:t xml:space="preserve"> فضا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داخل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ز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با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رستوران، م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زها،</w:t>
      </w:r>
      <w:r w:rsidR="00CB2130">
        <w:rPr>
          <w:rtl/>
        </w:rPr>
        <w:t xml:space="preserve"> صندل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ها،</w:t>
      </w:r>
      <w:r w:rsidR="00CB2130">
        <w:rPr>
          <w:rtl/>
        </w:rPr>
        <w:t xml:space="preserve"> منو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غذا</w:t>
      </w:r>
      <w:r w:rsidR="00CB2130">
        <w:rPr>
          <w:rFonts w:hint="cs"/>
          <w:rtl/>
        </w:rPr>
        <w:t>یی</w:t>
      </w:r>
      <w:r w:rsidR="00CB2130">
        <w:rPr>
          <w:rtl/>
        </w:rPr>
        <w:t xml:space="preserve"> که مشتر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آن را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ب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ند</w:t>
      </w:r>
      <w:r w:rsidR="00CB2130">
        <w:rPr>
          <w:rtl/>
        </w:rPr>
        <w:t xml:space="preserve"> و با آن تعامل دارد.</w:t>
      </w:r>
    </w:p>
    <w:p w14:paraId="63CA3C07" w14:textId="51721440" w:rsidR="00CB2130" w:rsidRDefault="00AC3B7F" w:rsidP="00E14E0C">
      <w:pPr>
        <w:rPr>
          <w:rtl/>
        </w:rPr>
      </w:pPr>
      <w:r>
        <w:rPr>
          <w:rtl/>
        </w:rPr>
        <w:t xml:space="preserve"> </w:t>
      </w:r>
      <w:r w:rsidR="00CB2130">
        <w:rPr>
          <w:rtl/>
        </w:rPr>
        <w:t xml:space="preserve">   </w:t>
      </w:r>
      <w:r>
        <w:rPr>
          <w:rtl/>
        </w:rPr>
        <w:t xml:space="preserve">  </w:t>
      </w:r>
      <w:r w:rsidR="00CB2130">
        <w:rPr>
          <w:rtl/>
        </w:rPr>
        <w:t>بک‌اند:</w:t>
      </w:r>
      <w:r>
        <w:rPr>
          <w:rtl/>
        </w:rPr>
        <w:t xml:space="preserve">  </w:t>
      </w:r>
      <w:r w:rsidR="00CB2130">
        <w:rPr>
          <w:rtl/>
        </w:rPr>
        <w:t xml:space="preserve"> آشپزخانه، محل ذخ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ره</w:t>
      </w:r>
      <w:r w:rsidR="00CB2130">
        <w:rPr>
          <w:rtl/>
        </w:rPr>
        <w:t xml:space="preserve"> مواد غذا</w:t>
      </w:r>
      <w:r w:rsidR="00CB2130">
        <w:rPr>
          <w:rFonts w:hint="cs"/>
          <w:rtl/>
        </w:rPr>
        <w:t>یی</w:t>
      </w:r>
      <w:r w:rsidR="00CB2130">
        <w:rPr>
          <w:rFonts w:hint="eastAsia"/>
          <w:rtl/>
        </w:rPr>
        <w:t>،</w:t>
      </w:r>
      <w:r w:rsidR="00CB2130">
        <w:rPr>
          <w:rtl/>
        </w:rPr>
        <w:t xml:space="preserve"> س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ستم</w:t>
      </w:r>
      <w:r w:rsidR="00CB2130">
        <w:rPr>
          <w:rtl/>
        </w:rPr>
        <w:t xml:space="preserve"> مد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ر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ت</w:t>
      </w:r>
      <w:r w:rsidR="00CB2130">
        <w:rPr>
          <w:rtl/>
        </w:rPr>
        <w:t xml:space="preserve"> سفارشات و آشپزها که در پشت صحنه کار م</w:t>
      </w:r>
      <w:r w:rsidR="00CB2130">
        <w:rPr>
          <w:rFonts w:hint="cs"/>
          <w:rtl/>
        </w:rPr>
        <w:t>ی‌</w:t>
      </w:r>
      <w:r w:rsidR="00CB2130">
        <w:rPr>
          <w:rFonts w:hint="eastAsia"/>
          <w:rtl/>
        </w:rPr>
        <w:t>کنند</w:t>
      </w:r>
      <w:r w:rsidR="00CB2130">
        <w:rPr>
          <w:rtl/>
        </w:rPr>
        <w:t>.</w:t>
      </w:r>
    </w:p>
    <w:p w14:paraId="6C699F5F" w14:textId="77777777" w:rsidR="00CB2130" w:rsidRDefault="00CB2130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دو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بخش‌ها برا</w:t>
      </w:r>
      <w:r>
        <w:rPr>
          <w:rFonts w:hint="cs"/>
          <w:rtl/>
        </w:rPr>
        <w:t>ی</w:t>
      </w:r>
      <w:r>
        <w:rPr>
          <w:rtl/>
        </w:rPr>
        <w:t xml:space="preserve">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تجربه عال</w:t>
      </w:r>
      <w:r>
        <w:rPr>
          <w:rFonts w:hint="cs"/>
          <w:rtl/>
        </w:rPr>
        <w:t>ی</w:t>
      </w:r>
      <w:r>
        <w:rPr>
          <w:rtl/>
        </w:rPr>
        <w:t xml:space="preserve"> به مشتر</w:t>
      </w:r>
      <w:r>
        <w:rPr>
          <w:rFonts w:hint="cs"/>
          <w:rtl/>
        </w:rPr>
        <w:t>ی</w:t>
      </w:r>
      <w:r>
        <w:rPr>
          <w:rtl/>
        </w:rPr>
        <w:t xml:space="preserve"> (کاربر) ضرور</w:t>
      </w:r>
      <w:r>
        <w:rPr>
          <w:rFonts w:hint="cs"/>
          <w:rtl/>
        </w:rPr>
        <w:t>ی</w:t>
      </w:r>
      <w:r>
        <w:rPr>
          <w:rtl/>
        </w:rPr>
        <w:t xml:space="preserve"> هستند.</w:t>
      </w:r>
    </w:p>
    <w:p w14:paraId="458C8704" w14:textId="224CC736" w:rsidR="00CB2130" w:rsidRDefault="00AC3B7F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 w:rsidR="00CB2130">
        <w:rPr>
          <w:rtl/>
        </w:rPr>
        <w:t xml:space="preserve"> </w:t>
      </w:r>
      <w:r>
        <w:rPr>
          <w:rtl/>
        </w:rPr>
        <w:t xml:space="preserve">  </w:t>
      </w:r>
      <w:r w:rsidR="00CB2130">
        <w:rPr>
          <w:rtl/>
        </w:rPr>
        <w:t>مهارت‌ها</w:t>
      </w:r>
      <w:r w:rsidR="00CB2130">
        <w:rPr>
          <w:rFonts w:hint="cs"/>
          <w:rtl/>
        </w:rPr>
        <w:t>ی</w:t>
      </w:r>
      <w:r w:rsidR="00CB2130">
        <w:rPr>
          <w:rtl/>
        </w:rPr>
        <w:t xml:space="preserve"> مورد ن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از</w:t>
      </w:r>
      <w:r w:rsidR="00CB2130">
        <w:rPr>
          <w:rtl/>
        </w:rPr>
        <w:t xml:space="preserve"> </w:t>
      </w:r>
      <w:r w:rsidR="00CB2130">
        <w:rPr>
          <w:rFonts w:hint="cs"/>
          <w:rtl/>
        </w:rPr>
        <w:t>ی</w:t>
      </w:r>
      <w:r w:rsidR="00CB2130">
        <w:rPr>
          <w:rFonts w:hint="eastAsia"/>
          <w:rtl/>
        </w:rPr>
        <w:t>ک</w:t>
      </w:r>
      <w:r w:rsidR="00CB2130">
        <w:rPr>
          <w:rtl/>
        </w:rPr>
        <w:t xml:space="preserve"> توسعه‌دهنده فرانت‌اند</w:t>
      </w:r>
      <w:r>
        <w:rPr>
          <w:rtl/>
        </w:rPr>
        <w:t xml:space="preserve">  </w:t>
      </w:r>
    </w:p>
    <w:p w14:paraId="003F09BE" w14:textId="77777777" w:rsidR="00CB2130" w:rsidRDefault="00CB2130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فرانت‌اند مدرن، علاوه بر تسلط بر سه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به مهارت‌ها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0960DA6D" w14:textId="1884FD87" w:rsidR="00CB2130" w:rsidRPr="00AC3B7F" w:rsidRDefault="00CB2130" w:rsidP="00E14E0C">
      <w:pPr>
        <w:rPr>
          <w:rFonts w:ascii="MS Gothic" w:eastAsia="MS Gothic" w:hAnsi="MS Gothic" w:cs="MS Gothic"/>
          <w:rtl/>
        </w:rPr>
      </w:pPr>
      <w:r>
        <w:rPr>
          <w:rtl/>
        </w:rPr>
        <w:t xml:space="preserve">1.  </w:t>
      </w:r>
      <w:r w:rsidR="00AC3B7F">
        <w:rPr>
          <w:rtl/>
        </w:rPr>
        <w:t xml:space="preserve">  </w:t>
      </w:r>
      <w:r>
        <w:rPr>
          <w:rtl/>
        </w:rPr>
        <w:t>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tl/>
        </w:rPr>
        <w:t xml:space="preserve"> و کتابخانه‌ها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تسلط بر حداقل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م‌ورک‌ها</w:t>
      </w:r>
      <w:r>
        <w:rPr>
          <w:rFonts w:hint="cs"/>
          <w:rtl/>
        </w:rPr>
        <w:t>ی</w:t>
      </w:r>
      <w:r>
        <w:rPr>
          <w:rtl/>
        </w:rPr>
        <w:t xml:space="preserve"> محبوب مانند </w:t>
      </w:r>
      <w:r w:rsidR="00AC3B7F">
        <w:rPr>
          <w:rtl/>
        </w:rPr>
        <w:t xml:space="preserve">  </w:t>
      </w:r>
      <w:r>
        <w:t>React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Angular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Vue.js</w:t>
      </w:r>
      <w:r w:rsidR="00AC3B7F">
        <w:rPr>
          <w:rtl/>
        </w:rPr>
        <w:t xml:space="preserve">  </w:t>
      </w:r>
      <w:r>
        <w:rPr>
          <w:rtl/>
        </w:rPr>
        <w:t xml:space="preserve"> امروزه</w:t>
      </w:r>
      <w:r w:rsidR="00AC3B7F">
        <w:rPr>
          <w:rFonts w:ascii="MS Gothic" w:eastAsia="MS Gothic" w:hAnsi="MS Gothic" w:cs="MS Gothic" w:hint="cs"/>
          <w:rtl/>
        </w:rPr>
        <w:t xml:space="preserve"> </w:t>
      </w:r>
      <w:r>
        <w:rPr>
          <w:rtl/>
        </w:rPr>
        <w:t>ضرور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 w:rsidR="00AC3B7F">
        <w:rPr>
          <w:rFonts w:hint="cs"/>
          <w:rtl/>
        </w:rPr>
        <w:t>هستند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ابزارها توسعه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و تعامل</w:t>
      </w:r>
      <w:r>
        <w:rPr>
          <w:rFonts w:hint="cs"/>
          <w:rtl/>
        </w:rPr>
        <w:t>ی</w:t>
      </w:r>
      <w:r>
        <w:rPr>
          <w:rtl/>
        </w:rPr>
        <w:t xml:space="preserve"> را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آسان‌تر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63A832E3" w14:textId="40FEF0D8" w:rsidR="00CB2130" w:rsidRDefault="00CB2130" w:rsidP="00E14E0C">
      <w:pPr>
        <w:rPr>
          <w:rtl/>
        </w:rPr>
      </w:pPr>
      <w:r>
        <w:rPr>
          <w:rtl/>
        </w:rPr>
        <w:t xml:space="preserve">2.  </w:t>
      </w:r>
      <w:r w:rsidR="00AC3B7F">
        <w:rPr>
          <w:rtl/>
        </w:rPr>
        <w:t xml:space="preserve"> 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یی</w:t>
      </w:r>
      <w:r>
        <w:rPr>
          <w:rtl/>
        </w:rPr>
        <w:t xml:space="preserve"> که ظاهر و کارا</w:t>
      </w:r>
      <w:r>
        <w:rPr>
          <w:rFonts w:hint="cs"/>
          <w:rtl/>
        </w:rPr>
        <w:t>یی</w:t>
      </w:r>
      <w:r>
        <w:rPr>
          <w:rtl/>
        </w:rPr>
        <w:t xml:space="preserve"> خود را رو</w:t>
      </w:r>
      <w:r>
        <w:rPr>
          <w:rFonts w:hint="cs"/>
          <w:rtl/>
        </w:rPr>
        <w:t>ی</w:t>
      </w:r>
      <w:r>
        <w:rPr>
          <w:rtl/>
        </w:rPr>
        <w:t xml:space="preserve">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</w:t>
      </w:r>
      <w:r>
        <w:t>optimal</w:t>
      </w:r>
      <w:r>
        <w:rPr>
          <w:rtl/>
        </w:rPr>
        <w:t xml:space="preserve"> (به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>)تر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شکل حفظ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</w:t>
      </w:r>
      <w:r w:rsidR="00AC3B7F">
        <w:rPr>
          <w:rtl/>
        </w:rPr>
        <w:t xml:space="preserve">  </w:t>
      </w:r>
      <w:r>
        <w:t>CSS Media Queries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>
        <w:t>layout</w:t>
      </w:r>
      <w:r>
        <w:rPr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انعطافپذ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Flexbox</w:t>
      </w:r>
      <w:r w:rsidR="00AC3B7F">
        <w:rPr>
          <w:rtl/>
        </w:rPr>
        <w:t xml:space="preserve">  </w:t>
      </w:r>
      <w:r>
        <w:rPr>
          <w:rtl/>
        </w:rPr>
        <w:t xml:space="preserve"> و </w:t>
      </w:r>
      <w:r w:rsidR="00AC3B7F">
        <w:rPr>
          <w:rtl/>
        </w:rPr>
        <w:t xml:space="preserve">  </w:t>
      </w:r>
      <w:r>
        <w:t>CSS Grid</w:t>
      </w:r>
      <w:r w:rsidR="00AC3B7F">
        <w:rPr>
          <w:rtl/>
        </w:rPr>
        <w:t xml:space="preserve">  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46B50FB4" w14:textId="194C45FF" w:rsidR="00CB2130" w:rsidRDefault="00CB2130" w:rsidP="00E14E0C">
      <w:pPr>
        <w:rPr>
          <w:rtl/>
        </w:rPr>
      </w:pPr>
      <w:r>
        <w:rPr>
          <w:rtl/>
        </w:rPr>
        <w:t xml:space="preserve">3.  </w:t>
      </w:r>
      <w:r w:rsidR="00AC3B7F">
        <w:rPr>
          <w:rtl/>
        </w:rPr>
        <w:t xml:space="preserve">  </w:t>
      </w:r>
      <w:r>
        <w:t>Version Control</w:t>
      </w:r>
      <w:r>
        <w:rPr>
          <w:rtl/>
        </w:rPr>
        <w:t xml:space="preserve"> (کنترل نسخه):</w:t>
      </w:r>
      <w:r w:rsidR="00AC3B7F">
        <w:rPr>
          <w:rtl/>
        </w:rPr>
        <w:t xml:space="preserve">  </w:t>
      </w:r>
      <w:r>
        <w:rPr>
          <w:rtl/>
        </w:rPr>
        <w:t xml:space="preserve"> تسلط بر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Git</w:t>
      </w:r>
      <w:r w:rsidR="00AC3B7F">
        <w:rPr>
          <w:rtl/>
        </w:rPr>
        <w:t xml:space="preserve">  </w:t>
      </w:r>
      <w:r>
        <w:rPr>
          <w:rtl/>
        </w:rPr>
        <w:t xml:space="preserve"> (و پلتفرم‌ها</w:t>
      </w:r>
      <w:r>
        <w:rPr>
          <w:rFonts w:hint="cs"/>
          <w:rtl/>
        </w:rPr>
        <w:t>یی</w:t>
      </w:r>
      <w:r>
        <w:rPr>
          <w:rtl/>
        </w:rPr>
        <w:t xml:space="preserve"> مثل </w:t>
      </w:r>
      <w:r>
        <w:t>GitHub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GitLab</w:t>
      </w:r>
      <w:r>
        <w:rPr>
          <w:rtl/>
        </w:rPr>
        <w:t>) برا</w:t>
      </w:r>
      <w:r>
        <w:rPr>
          <w:rFonts w:hint="cs"/>
          <w:rtl/>
        </w:rPr>
        <w:t>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کدها و همکار</w:t>
      </w:r>
      <w:r>
        <w:rPr>
          <w:rFonts w:hint="cs"/>
          <w:rtl/>
        </w:rPr>
        <w:t>ی</w:t>
      </w:r>
      <w:r>
        <w:rPr>
          <w:rtl/>
        </w:rPr>
        <w:t xml:space="preserve"> با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توسعه‌دهندگان.</w:t>
      </w:r>
    </w:p>
    <w:p w14:paraId="2B284542" w14:textId="34B0417A" w:rsidR="00CB2130" w:rsidRDefault="00CB2130" w:rsidP="00E14E0C">
      <w:pPr>
        <w:rPr>
          <w:rtl/>
        </w:rPr>
      </w:pPr>
      <w:r>
        <w:rPr>
          <w:rtl/>
        </w:rPr>
        <w:t xml:space="preserve">4.  </w:t>
      </w:r>
      <w:r w:rsidR="00AC3B7F">
        <w:rPr>
          <w:rtl/>
        </w:rPr>
        <w:t xml:space="preserve">  </w:t>
      </w:r>
      <w:r>
        <w:rPr>
          <w:rtl/>
        </w:rPr>
        <w:t>ابزارها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Build</w:t>
      </w:r>
      <w:r>
        <w:rPr>
          <w:rtl/>
        </w:rPr>
        <w:t xml:space="preserve"> و </w:t>
      </w:r>
      <w:r>
        <w:t>Module Bundlers</w:t>
      </w:r>
      <w:r>
        <w:rPr>
          <w:rtl/>
        </w:rPr>
        <w:t>:</w:t>
      </w:r>
      <w:r w:rsidR="00AC3B7F">
        <w:rPr>
          <w:rtl/>
        </w:rPr>
        <w:t xml:space="preserve">  </w:t>
      </w:r>
      <w:r>
        <w:rPr>
          <w:rtl/>
        </w:rPr>
        <w:t xml:space="preserve"> آشنا</w:t>
      </w:r>
      <w:r>
        <w:rPr>
          <w:rFonts w:hint="cs"/>
          <w:rtl/>
        </w:rPr>
        <w:t>یی</w:t>
      </w:r>
      <w:r>
        <w:rPr>
          <w:rtl/>
        </w:rPr>
        <w:t xml:space="preserve"> با ابزارها</w:t>
      </w:r>
      <w:r>
        <w:rPr>
          <w:rFonts w:hint="cs"/>
          <w:rtl/>
        </w:rPr>
        <w:t>یی</w:t>
      </w:r>
      <w:r>
        <w:rPr>
          <w:rtl/>
        </w:rPr>
        <w:t xml:space="preserve"> مانند </w:t>
      </w:r>
      <w:r w:rsidR="00AC3B7F">
        <w:rPr>
          <w:rtl/>
        </w:rPr>
        <w:t xml:space="preserve">  </w:t>
      </w:r>
      <w:r>
        <w:t>Webpack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Vite</w:t>
      </w:r>
      <w:r w:rsidR="00AC3B7F">
        <w:t xml:space="preserve"> </w:t>
      </w:r>
      <w:r w:rsidR="00AC3B7F">
        <w:rPr>
          <w:rtl/>
        </w:rPr>
        <w:t xml:space="preserve"> </w:t>
      </w:r>
      <w:r>
        <w:rPr>
          <w:rtl/>
        </w:rPr>
        <w:t xml:space="preserve">، </w:t>
      </w:r>
      <w:r w:rsidR="00AC3B7F">
        <w:rPr>
          <w:rtl/>
        </w:rPr>
        <w:t xml:space="preserve">  </w:t>
      </w:r>
      <w:r>
        <w:t>Babel</w:t>
      </w:r>
      <w:r w:rsidR="00AC3B7F">
        <w:rPr>
          <w:rtl/>
        </w:rPr>
        <w:t xml:space="preserve">  </w:t>
      </w:r>
      <w:r>
        <w:rPr>
          <w:rtl/>
        </w:rPr>
        <w:t xml:space="preserve"> که کدها</w:t>
      </w:r>
      <w:r>
        <w:rPr>
          <w:rFonts w:hint="cs"/>
          <w:rtl/>
        </w:rPr>
        <w:t>ی</w:t>
      </w:r>
      <w:r>
        <w:rPr>
          <w:rtl/>
        </w:rPr>
        <w:t xml:space="preserve"> نوشته شده را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production</w:t>
      </w:r>
      <w:r>
        <w:rPr>
          <w:rtl/>
        </w:rPr>
        <w:t xml:space="preserve"> (استفاده نها</w:t>
      </w:r>
      <w:r>
        <w:rPr>
          <w:rFonts w:hint="cs"/>
          <w:rtl/>
        </w:rPr>
        <w:t>یی</w:t>
      </w:r>
      <w:r>
        <w:rPr>
          <w:rtl/>
        </w:rPr>
        <w:t>)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و </w:t>
      </w:r>
      <w:r>
        <w:t>bundle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42F5B8C9" w14:textId="5D4140D0" w:rsidR="00CB2130" w:rsidRDefault="00CB2130" w:rsidP="00E14E0C">
      <w:pPr>
        <w:rPr>
          <w:rtl/>
        </w:rPr>
      </w:pPr>
      <w:r>
        <w:rPr>
          <w:rtl/>
        </w:rPr>
        <w:t xml:space="preserve">5.  </w:t>
      </w:r>
      <w:r w:rsidR="00AC3B7F">
        <w:rPr>
          <w:rtl/>
        </w:rPr>
        <w:t xml:space="preserve">  </w:t>
      </w:r>
      <w:r>
        <w:t>API</w:t>
      </w:r>
      <w:r>
        <w:rPr>
          <w:rtl/>
        </w:rPr>
        <w:t>ها:</w:t>
      </w:r>
      <w:r w:rsidR="00AC3B7F">
        <w:rPr>
          <w:rtl/>
        </w:rPr>
        <w:t xml:space="preserve">  </w:t>
      </w:r>
      <w:r>
        <w:rPr>
          <w:rtl/>
        </w:rPr>
        <w:t xml:space="preserve"> توانا</w:t>
      </w:r>
      <w:r>
        <w:rPr>
          <w:rFonts w:hint="cs"/>
          <w:rtl/>
        </w:rPr>
        <w:t>یی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داده از </w:t>
      </w:r>
      <w:r>
        <w:t xml:space="preserve">backend melalui </w:t>
      </w:r>
      <w:r w:rsidR="00AC3B7F">
        <w:t xml:space="preserve">  </w:t>
      </w:r>
      <w:r>
        <w:t>REST API</w:t>
      </w:r>
      <w:r w:rsidR="00AC3B7F">
        <w:rPr>
          <w:rtl/>
        </w:rPr>
        <w:t xml:space="preserve">  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 w:rsidR="00AC3B7F">
        <w:rPr>
          <w:rtl/>
        </w:rPr>
        <w:t xml:space="preserve">  </w:t>
      </w:r>
      <w:r>
        <w:t>GraphQL</w:t>
      </w:r>
      <w:r w:rsidR="00AC3B7F">
        <w:rPr>
          <w:rtl/>
        </w:rPr>
        <w:t xml:space="preserve">  </w:t>
      </w:r>
      <w:r>
        <w:rPr>
          <w:rtl/>
        </w:rPr>
        <w:t>. (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فراخوان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 xml:space="preserve"> و کار با داده </w:t>
      </w:r>
      <w:r>
        <w:t>JSON</w:t>
      </w:r>
      <w:r>
        <w:rPr>
          <w:rtl/>
        </w:rPr>
        <w:t>).</w:t>
      </w:r>
    </w:p>
    <w:p w14:paraId="67BEDF9E" w14:textId="1F9CB42C" w:rsidR="00CB2130" w:rsidRDefault="00CB2130" w:rsidP="00E14E0C">
      <w:pPr>
        <w:rPr>
          <w:rtl/>
        </w:rPr>
      </w:pPr>
      <w:r>
        <w:rPr>
          <w:rtl/>
        </w:rPr>
        <w:t xml:space="preserve">6.  </w:t>
      </w:r>
      <w:r w:rsidR="00AC3B7F">
        <w:rPr>
          <w:rtl/>
        </w:rPr>
        <w:t xml:space="preserve">  </w:t>
      </w:r>
      <w:r>
        <w:rPr>
          <w:rtl/>
        </w:rPr>
        <w:t>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(</w:t>
      </w:r>
      <w:r>
        <w:t>SEO</w:t>
      </w:r>
      <w:r>
        <w:rPr>
          <w:rtl/>
        </w:rPr>
        <w:t>):</w:t>
      </w:r>
      <w:r w:rsidR="00AC3B7F">
        <w:rPr>
          <w:rtl/>
        </w:rPr>
        <w:t xml:space="preserve">  </w:t>
      </w:r>
      <w:r>
        <w:rPr>
          <w:rtl/>
        </w:rPr>
        <w:t xml:space="preserve"> آگاه</w:t>
      </w:r>
      <w:r>
        <w:rPr>
          <w:rFonts w:hint="cs"/>
          <w:rtl/>
        </w:rPr>
        <w:t>ی</w:t>
      </w:r>
      <w:r>
        <w:rPr>
          <w:rtl/>
        </w:rPr>
        <w:t xml:space="preserve"> از اصول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سئو برا</w:t>
      </w:r>
      <w:r>
        <w:rPr>
          <w:rFonts w:hint="cs"/>
          <w:rtl/>
        </w:rPr>
        <w:t>ی</w:t>
      </w:r>
      <w:r>
        <w:rPr>
          <w:rtl/>
        </w:rPr>
        <w:t xml:space="preserve"> تول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یی</w:t>
      </w:r>
      <w:r>
        <w:rPr>
          <w:rtl/>
        </w:rPr>
        <w:t xml:space="preserve"> که توسط موتورها</w:t>
      </w:r>
      <w:r>
        <w:rPr>
          <w:rFonts w:hint="cs"/>
          <w:rtl/>
        </w:rPr>
        <w:t>ی</w:t>
      </w:r>
      <w:r>
        <w:rPr>
          <w:rtl/>
        </w:rPr>
        <w:t xml:space="preserve"> جستجو مانند </w:t>
      </w:r>
      <w:r>
        <w:t>Google</w:t>
      </w:r>
      <w:r>
        <w:rPr>
          <w:rtl/>
        </w:rPr>
        <w:t xml:space="preserve">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crawl</w:t>
      </w:r>
      <w:r>
        <w:rPr>
          <w:rtl/>
        </w:rPr>
        <w:t xml:space="preserve"> و </w:t>
      </w:r>
      <w:r>
        <w:t>index</w:t>
      </w:r>
      <w:r>
        <w:rPr>
          <w:rtl/>
        </w:rPr>
        <w:t xml:space="preserve"> شوند.</w:t>
      </w:r>
    </w:p>
    <w:p w14:paraId="236789DB" w14:textId="751429F3" w:rsidR="00CB2130" w:rsidRDefault="009177DE" w:rsidP="00E14E0C">
      <w:pPr>
        <w:pStyle w:val="Heading1"/>
      </w:pPr>
      <w:r w:rsidRPr="009177DE">
        <w:rPr>
          <w:rtl/>
        </w:rPr>
        <w:t>بررس</w:t>
      </w:r>
      <w:r w:rsidRPr="009177DE">
        <w:rPr>
          <w:rFonts w:hint="cs"/>
          <w:rtl/>
        </w:rPr>
        <w:t>ی</w:t>
      </w:r>
      <w:r w:rsidRPr="009177DE">
        <w:rPr>
          <w:rtl/>
        </w:rPr>
        <w:t xml:space="preserve"> مفهوم </w:t>
      </w:r>
      <w:r w:rsidRPr="009177DE">
        <w:t>Backend</w:t>
      </w:r>
    </w:p>
    <w:p w14:paraId="296423B9" w14:textId="2719DAFD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</w:t>
      </w:r>
      <w:r>
        <w:t>Backend</w:t>
      </w:r>
      <w:r>
        <w:rPr>
          <w:rtl/>
        </w:rPr>
        <w:t xml:space="preserve"> (بک‌اند)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 </w:t>
      </w:r>
    </w:p>
    <w:p w14:paraId="06F5387A" w14:textId="4C45B58E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  </w:t>
      </w:r>
      <w:r>
        <w:t>Backend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سمت سرور (</w:t>
      </w:r>
      <w:r>
        <w:t>Server Side</w:t>
      </w:r>
      <w:r>
        <w:rPr>
          <w:rtl/>
        </w:rPr>
        <w:t>)   به تمام بخش‌ها</w:t>
      </w:r>
      <w:r>
        <w:rPr>
          <w:rFonts w:hint="cs"/>
          <w:rtl/>
        </w:rPr>
        <w:t>ی</w:t>
      </w:r>
      <w:r>
        <w:rPr>
          <w:rtl/>
        </w:rPr>
        <w:t xml:space="preserve"> پنهان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r>
        <w:rPr>
          <w:rtl/>
        </w:rPr>
        <w:t xml:space="preserve"> گفته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  کاربر به طور مستق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آن را نم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اما برا</w:t>
      </w:r>
      <w:r>
        <w:rPr>
          <w:rFonts w:hint="cs"/>
          <w:rtl/>
        </w:rPr>
        <w:t>ی</w:t>
      </w:r>
      <w:r>
        <w:rPr>
          <w:rtl/>
        </w:rPr>
        <w:t xml:space="preserve"> عملکرد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</w:t>
      </w:r>
      <w:r>
        <w:t>absolutely vital</w:t>
      </w:r>
      <w:r>
        <w:rPr>
          <w:rtl/>
        </w:rPr>
        <w:t xml:space="preserve"> (کاملاً 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  . بک‌اند مسئول پردازش منطق کسب‌وکار، ذخ</w:t>
      </w:r>
      <w:r>
        <w:rPr>
          <w:rFonts w:hint="cs"/>
          <w:rtl/>
        </w:rPr>
        <w:t>ی</w:t>
      </w:r>
      <w:r>
        <w:rPr>
          <w:rFonts w:hint="eastAsia"/>
          <w:rtl/>
        </w:rPr>
        <w:t>ره‌ساز</w:t>
      </w:r>
      <w:r>
        <w:rPr>
          <w:rFonts w:hint="cs"/>
          <w:rtl/>
        </w:rPr>
        <w:t>ی</w:t>
      </w:r>
      <w:r>
        <w:rPr>
          <w:rtl/>
        </w:rPr>
        <w:t xml:space="preserve"> داده</w:t>
      </w:r>
      <w:r>
        <w:rPr>
          <w:rFonts w:hint="eastAsia"/>
          <w:rtl/>
        </w:rPr>
        <w:t>‌ها،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و در نها</w:t>
      </w:r>
      <w:r>
        <w:rPr>
          <w:rFonts w:hint="cs"/>
          <w:rtl/>
        </w:rPr>
        <w:t>ی</w:t>
      </w:r>
      <w:r>
        <w:rPr>
          <w:rFonts w:hint="eastAsia"/>
          <w:rtl/>
        </w:rPr>
        <w:t>ت،</w:t>
      </w:r>
      <w:r>
        <w:rPr>
          <w:rtl/>
        </w:rPr>
        <w:t xml:space="preserve"> پاسخگو</w:t>
      </w:r>
      <w:r>
        <w:rPr>
          <w:rFonts w:hint="cs"/>
          <w:rtl/>
        </w:rPr>
        <w:t>یی</w:t>
      </w:r>
      <w:r>
        <w:rPr>
          <w:rtl/>
        </w:rPr>
        <w:t xml:space="preserve"> به درخواست‌ها</w:t>
      </w:r>
      <w:r>
        <w:rPr>
          <w:rFonts w:hint="cs"/>
          <w:rtl/>
        </w:rPr>
        <w:t>یی</w:t>
      </w:r>
      <w:r>
        <w:rPr>
          <w:rtl/>
        </w:rPr>
        <w:t xml:space="preserve"> است که از سمت فرانت‌اند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93BEE81" w14:textId="51863358" w:rsidR="009177DE" w:rsidRDefault="009177DE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فرانت‌اند را مغز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کاربرپسند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فروشگاه بدان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بک‌اند   انبار،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حسابدار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موجود</w:t>
      </w:r>
      <w:r>
        <w:rPr>
          <w:rFonts w:hint="cs"/>
          <w:rtl/>
        </w:rPr>
        <w:t>ی</w:t>
      </w:r>
      <w:r>
        <w:rPr>
          <w:rtl/>
        </w:rPr>
        <w:t xml:space="preserve"> و </w:t>
      </w:r>
      <w:r>
        <w:t>logistics</w:t>
      </w:r>
      <w:r>
        <w:rPr>
          <w:rtl/>
        </w:rPr>
        <w:t xml:space="preserve"> (لجست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>) پشت صحنه   آن است.</w:t>
      </w:r>
    </w:p>
    <w:p w14:paraId="716E2263" w14:textId="2C46EEC7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اجزا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توسعه بک‌اند (</w:t>
      </w:r>
      <w:r>
        <w:t>Core Components</w:t>
      </w:r>
      <w:r>
        <w:rPr>
          <w:rtl/>
        </w:rPr>
        <w:t xml:space="preserve">)  </w:t>
      </w:r>
    </w:p>
    <w:p w14:paraId="5366E948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بک‌اند معمولاً از چند بخش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177DE" w14:paraId="65F50081" w14:textId="77777777" w:rsidTr="009177DE">
        <w:tc>
          <w:tcPr>
            <w:tcW w:w="4675" w:type="dxa"/>
          </w:tcPr>
          <w:p w14:paraId="3C1D06DD" w14:textId="40F1EA64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جزء</w:t>
            </w:r>
          </w:p>
        </w:tc>
        <w:tc>
          <w:tcPr>
            <w:tcW w:w="4675" w:type="dxa"/>
          </w:tcPr>
          <w:p w14:paraId="409D19D6" w14:textId="3490038A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و مسئول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</w:p>
        </w:tc>
      </w:tr>
      <w:tr w:rsidR="009177DE" w14:paraId="517A98A4" w14:textId="77777777" w:rsidTr="009177DE">
        <w:tc>
          <w:tcPr>
            <w:tcW w:w="4675" w:type="dxa"/>
          </w:tcPr>
          <w:p w14:paraId="4A3BD226" w14:textId="05D7ECAB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1. سرور (</w:t>
            </w:r>
            <w:r>
              <w:t>Server</w:t>
            </w:r>
            <w:r>
              <w:rPr>
                <w:rtl/>
              </w:rPr>
              <w:t xml:space="preserve">)   </w:t>
            </w:r>
          </w:p>
        </w:tc>
        <w:tc>
          <w:tcPr>
            <w:tcW w:w="4675" w:type="dxa"/>
          </w:tcPr>
          <w:p w14:paraId="73F9CEAC" w14:textId="110302F5" w:rsidR="009177DE" w:rsidRDefault="009177DE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کامپ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وتر</w:t>
            </w:r>
            <w:r>
              <w:rPr>
                <w:rtl/>
              </w:rPr>
              <w:t xml:space="preserve"> قدرتمند است که   نرم‌افزار سرو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س‌دهنده</w:t>
            </w:r>
            <w:r>
              <w:rPr>
                <w:rtl/>
              </w:rPr>
              <w:t xml:space="preserve">   (مانند </w:t>
            </w:r>
            <w:r>
              <w:t>Nginx, Apache</w:t>
            </w:r>
            <w:r>
              <w:rPr>
                <w:rtl/>
              </w:rPr>
              <w:t>)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نصب شده و مسئول  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و پاسخگو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به درخواست‌ها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کلا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نت‌ها</w:t>
            </w:r>
            <w:r>
              <w:rPr>
                <w:rtl/>
              </w:rPr>
              <w:t xml:space="preserve">   (مرورگرها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کاربران) است.</w:t>
            </w:r>
          </w:p>
        </w:tc>
      </w:tr>
      <w:tr w:rsidR="009177DE" w14:paraId="3DF73626" w14:textId="77777777" w:rsidTr="009177DE">
        <w:tc>
          <w:tcPr>
            <w:tcW w:w="4675" w:type="dxa"/>
          </w:tcPr>
          <w:p w14:paraId="58E03AA9" w14:textId="10BBFA18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2. برنامه (</w:t>
            </w:r>
            <w:r>
              <w:t>Application</w:t>
            </w:r>
            <w:r>
              <w:rPr>
                <w:rtl/>
              </w:rPr>
              <w:t xml:space="preserve">)  </w:t>
            </w:r>
          </w:p>
        </w:tc>
        <w:tc>
          <w:tcPr>
            <w:tcW w:w="4675" w:type="dxa"/>
          </w:tcPr>
          <w:p w14:paraId="2D374FA5" w14:textId="3245569C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همان   کد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است که توسعه‌دهنده بک‌اند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کد با استفاده از   فر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م‌ورک‌ها</w:t>
            </w:r>
            <w:r>
              <w:rPr>
                <w:rtl/>
              </w:rPr>
              <w:t xml:space="preserve"> و زبان‌ها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برنامه‌نو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(مانند </w:t>
            </w:r>
            <w:r>
              <w:t>Python/Django, PHP/Laravel, Node.js/Express</w:t>
            </w:r>
            <w:r>
              <w:rPr>
                <w:rtl/>
              </w:rPr>
              <w:t>)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 xml:space="preserve"> و مسئول   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منطق کسب‌وکار   (مثلاً م</w:t>
            </w:r>
            <w:r>
              <w:rPr>
                <w:rFonts w:hint="eastAsia"/>
                <w:rtl/>
              </w:rPr>
              <w:t>حاسبه</w:t>
            </w:r>
            <w:r>
              <w:rPr>
                <w:rtl/>
              </w:rPr>
              <w:t xml:space="preserve"> 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مت</w:t>
            </w:r>
            <w:r>
              <w:rPr>
                <w:rtl/>
              </w:rPr>
              <w:t xml:space="preserve"> سبد خر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د،</w:t>
            </w:r>
            <w:r>
              <w:rPr>
                <w:rtl/>
              </w:rPr>
              <w:t xml:space="preserve"> 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اعتبار کاربر) است.</w:t>
            </w:r>
          </w:p>
        </w:tc>
      </w:tr>
      <w:tr w:rsidR="009177DE" w14:paraId="749750D5" w14:textId="77777777" w:rsidTr="009177DE">
        <w:tc>
          <w:tcPr>
            <w:tcW w:w="4675" w:type="dxa"/>
          </w:tcPr>
          <w:p w14:paraId="3DBFA3F7" w14:textId="0D38B6D5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3. پا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گاه</w:t>
            </w:r>
            <w:r>
              <w:rPr>
                <w:rtl/>
              </w:rPr>
              <w:t xml:space="preserve"> داده (</w:t>
            </w:r>
            <w:r>
              <w:t>Database</w:t>
            </w:r>
            <w:r>
              <w:rPr>
                <w:rtl/>
              </w:rPr>
              <w:t>)</w:t>
            </w:r>
          </w:p>
        </w:tc>
        <w:tc>
          <w:tcPr>
            <w:tcW w:w="4675" w:type="dxa"/>
          </w:tcPr>
          <w:p w14:paraId="7C02056E" w14:textId="412ABAFE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 xml:space="preserve">|   انبار داده   برنامه است. تمام اطلاعات مهم مانند اطلاعات کاربران، محصولات، </w:t>
            </w:r>
            <w:r>
              <w:rPr>
                <w:rtl/>
              </w:rPr>
              <w:lastRenderedPageBreak/>
              <w:t>مقالات و تراکنش‌ها در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نجا</w:t>
            </w:r>
            <w:r>
              <w:rPr>
                <w:rtl/>
              </w:rPr>
              <w:t xml:space="preserve">  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ره،</w:t>
            </w:r>
            <w:r>
              <w:rPr>
                <w:rtl/>
              </w:rPr>
              <w:t xml:space="preserve"> مد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و باز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. مثال‌ها: </w:t>
            </w:r>
            <w:r>
              <w:t>MySQL, PostgreSQL, MongoDB</w:t>
            </w:r>
            <w:r>
              <w:rPr>
                <w:rtl/>
              </w:rPr>
              <w:t>.</w:t>
            </w:r>
          </w:p>
        </w:tc>
      </w:tr>
      <w:tr w:rsidR="009177DE" w14:paraId="3665A71C" w14:textId="77777777" w:rsidTr="009177DE">
        <w:tc>
          <w:tcPr>
            <w:tcW w:w="4675" w:type="dxa"/>
          </w:tcPr>
          <w:p w14:paraId="0515FB3F" w14:textId="29733753" w:rsidR="009177DE" w:rsidRDefault="009177DE" w:rsidP="00E14E0C">
            <w:pPr>
              <w:rPr>
                <w:rtl/>
              </w:rPr>
            </w:pPr>
            <w:r>
              <w:lastRenderedPageBreak/>
              <w:t>Application Programming Interface</w:t>
            </w:r>
            <w:r>
              <w:rPr>
                <w:rtl/>
              </w:rPr>
              <w:br/>
            </w:r>
            <w:r>
              <w:t xml:space="preserve">API   </w:t>
            </w:r>
          </w:p>
        </w:tc>
        <w:tc>
          <w:tcPr>
            <w:tcW w:w="4675" w:type="dxa"/>
          </w:tcPr>
          <w:p w14:paraId="3754419B" w14:textId="1C28A5B9" w:rsidR="009177DE" w:rsidRDefault="009177DE" w:rsidP="00E14E0C">
            <w:pPr>
              <w:rPr>
                <w:rtl/>
              </w:rPr>
            </w:pPr>
            <w:r>
              <w:rPr>
                <w:rtl/>
              </w:rPr>
              <w:t>پل ارتباط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 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فرانت‌اند و بک‌اند است. </w:t>
            </w:r>
            <w:r>
              <w:t>API</w:t>
            </w:r>
            <w:r>
              <w:rPr>
                <w:rFonts w:ascii="MS Gothic" w:eastAsia="MS Gothic" w:hAnsi="MS Gothic" w:cs="MS Gothic" w:hint="eastAsia"/>
              </w:rPr>
              <w:t>一</w:t>
            </w:r>
            <w:r>
              <w:rPr>
                <w:rFonts w:ascii="MS Gothic" w:eastAsia="MS Gothic" w:hAnsi="MS Gothic" w:cs="MS Gothic" w:hint="cs"/>
                <w:rtl/>
              </w:rPr>
              <w:t xml:space="preserve"> </w:t>
            </w: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</w:t>
            </w:r>
            <w:r>
              <w:t>protocols</w:t>
            </w:r>
            <w:r>
              <w:rPr>
                <w:rtl/>
              </w:rPr>
              <w:t xml:space="preserve"> (پروتکل‌ها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) است که مشخص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فرانت‌اند چگونه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تواند</w:t>
            </w:r>
            <w:r>
              <w:rPr>
                <w:rtl/>
              </w:rPr>
              <w:t xml:space="preserve"> از بک‌اند درخواست داده کند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داده ارسال کند (معمولاً از طر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  </w:t>
            </w:r>
            <w:r>
              <w:t>REST</w:t>
            </w:r>
            <w:r>
              <w:rPr>
                <w:rtl/>
              </w:rPr>
              <w:t xml:space="preserve">  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  </w:t>
            </w:r>
            <w:r>
              <w:t>GraphQL</w:t>
            </w:r>
            <w:r>
              <w:rPr>
                <w:rtl/>
              </w:rPr>
              <w:t xml:space="preserve">  ).</w:t>
            </w:r>
          </w:p>
        </w:tc>
      </w:tr>
    </w:tbl>
    <w:p w14:paraId="5A5CFED8" w14:textId="1F040197" w:rsidR="009177DE" w:rsidRDefault="009177DE" w:rsidP="00E14E0C">
      <w:pPr>
        <w:rPr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 مقایسه ساده:  </w:t>
      </w:r>
    </w:p>
    <w:p w14:paraId="3CA981FB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عروسک</w:t>
      </w:r>
      <w:r>
        <w:rPr>
          <w:rFonts w:hint="cs"/>
          <w:rtl/>
        </w:rPr>
        <w:t>ی</w:t>
      </w:r>
      <w:r>
        <w:rPr>
          <w:rtl/>
        </w:rPr>
        <w:t xml:space="preserve"> را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EC4809" w14:textId="5208E290" w:rsidR="009177DE" w:rsidRDefault="009177DE" w:rsidP="00E14E0C">
      <w:pPr>
        <w:rPr>
          <w:rtl/>
        </w:rPr>
      </w:pPr>
      <w:r>
        <w:rPr>
          <w:rtl/>
        </w:rPr>
        <w:t xml:space="preserve">      فرانت‌اند:   عروسک‌ها</w:t>
      </w:r>
      <w:r>
        <w:rPr>
          <w:rFonts w:hint="cs"/>
          <w:rtl/>
        </w:rPr>
        <w:t>ی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صحنه‌ا</w:t>
      </w:r>
      <w:r>
        <w:rPr>
          <w:rFonts w:hint="cs"/>
          <w:rtl/>
        </w:rPr>
        <w:t>ی</w:t>
      </w:r>
      <w:r>
        <w:rPr>
          <w:rtl/>
        </w:rPr>
        <w:t xml:space="preserve"> که تماشاگران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نند</w:t>
      </w:r>
      <w:r>
        <w:rPr>
          <w:rtl/>
        </w:rPr>
        <w:t>.</w:t>
      </w:r>
    </w:p>
    <w:p w14:paraId="7C94508A" w14:textId="6D57170C" w:rsidR="009177DE" w:rsidRDefault="009177DE" w:rsidP="00E14E0C">
      <w:pPr>
        <w:rPr>
          <w:rtl/>
        </w:rPr>
      </w:pPr>
      <w:r>
        <w:rPr>
          <w:rtl/>
        </w:rPr>
        <w:t xml:space="preserve">      بک‌اند:   عروسک‌گردان‌ها، نو</w:t>
      </w:r>
      <w:r>
        <w:rPr>
          <w:rFonts w:hint="cs"/>
          <w:rtl/>
        </w:rPr>
        <w:t>ی</w:t>
      </w:r>
      <w:r>
        <w:rPr>
          <w:rFonts w:hint="eastAsia"/>
          <w:rtl/>
        </w:rPr>
        <w:t>سنده</w:t>
      </w:r>
      <w:r>
        <w:rPr>
          <w:rtl/>
        </w:rPr>
        <w:t xml:space="preserve"> داستان، نورپرداز و تمام عوامل پشت صحنه که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را ممکن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</w:t>
      </w:r>
    </w:p>
    <w:p w14:paraId="5F4ABF6B" w14:textId="11D7B14C" w:rsidR="009177DE" w:rsidRDefault="009177DE" w:rsidP="00E14E0C">
      <w:pPr>
        <w:pStyle w:val="Heading2"/>
        <w:rPr>
          <w:rtl/>
        </w:rPr>
      </w:pPr>
      <w:r>
        <w:rPr>
          <w:rtl/>
        </w:rPr>
        <w:t xml:space="preserve">    مهارت‌ها</w:t>
      </w:r>
      <w:r>
        <w:rPr>
          <w:rFonts w:hint="cs"/>
          <w:rtl/>
        </w:rPr>
        <w:t>ی</w:t>
      </w:r>
      <w:r>
        <w:rPr>
          <w:rtl/>
        </w:rPr>
        <w:t xml:space="preserve"> مورد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 </w:t>
      </w:r>
    </w:p>
    <w:p w14:paraId="4215AF92" w14:textId="77777777" w:rsidR="009177DE" w:rsidRDefault="009177DE" w:rsidP="00E14E0C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بک‌اند موفق به مهارت‌ها</w:t>
      </w:r>
      <w:r>
        <w:rPr>
          <w:rFonts w:hint="cs"/>
          <w:rtl/>
        </w:rPr>
        <w:t>ی</w:t>
      </w:r>
      <w:r>
        <w:rPr>
          <w:rtl/>
        </w:rPr>
        <w:t xml:space="preserve"> فن</w:t>
      </w:r>
      <w:r>
        <w:rPr>
          <w:rFonts w:hint="cs"/>
          <w:rtl/>
        </w:rPr>
        <w:t>ی</w:t>
      </w:r>
      <w:r>
        <w:rPr>
          <w:rtl/>
        </w:rPr>
        <w:t xml:space="preserve"> و مفهوم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دارد:</w:t>
      </w:r>
    </w:p>
    <w:p w14:paraId="14DDDFB2" w14:textId="767CD1DD" w:rsidR="009177DE" w:rsidRDefault="009177DE" w:rsidP="00E14E0C">
      <w:pPr>
        <w:rPr>
          <w:rtl/>
        </w:rPr>
      </w:pPr>
      <w:r>
        <w:rPr>
          <w:rtl/>
        </w:rPr>
        <w:t xml:space="preserve">1.    تسلط بر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سمت سرور:   مانند   </w:t>
      </w:r>
      <w:r>
        <w:t>Python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Django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Flask</w:t>
      </w:r>
      <w:r>
        <w:rPr>
          <w:rtl/>
        </w:rPr>
        <w:t xml:space="preserve">)،   </w:t>
      </w:r>
      <w:r>
        <w:t>JavaScript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Node.js/Express</w:t>
      </w:r>
      <w:r>
        <w:rPr>
          <w:rtl/>
        </w:rPr>
        <w:t xml:space="preserve">)،   </w:t>
      </w:r>
      <w:r>
        <w:t>PHP</w:t>
      </w:r>
      <w:r>
        <w:rPr>
          <w:rtl/>
        </w:rPr>
        <w:t xml:space="preserve">   (با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م‌ورک</w:t>
      </w:r>
      <w:r>
        <w:rPr>
          <w:rtl/>
        </w:rPr>
        <w:t xml:space="preserve"> </w:t>
      </w:r>
      <w:r>
        <w:t>Laravel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Symfony</w:t>
      </w:r>
      <w:r>
        <w:rPr>
          <w:rtl/>
        </w:rPr>
        <w:t xml:space="preserve">)،   </w:t>
      </w:r>
      <w:r>
        <w:t>Java</w:t>
      </w:r>
      <w:r>
        <w:rPr>
          <w:rtl/>
        </w:rPr>
        <w:t xml:space="preserve">   (با </w:t>
      </w:r>
      <w:r>
        <w:t>Spring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C</w:t>
      </w:r>
      <w:r>
        <w:rPr>
          <w:rtl/>
        </w:rPr>
        <w:t xml:space="preserve">   (با .</w:t>
      </w:r>
      <w:r>
        <w:t>NET</w:t>
      </w:r>
      <w:r>
        <w:rPr>
          <w:rtl/>
        </w:rPr>
        <w:t>).</w:t>
      </w:r>
    </w:p>
    <w:p w14:paraId="1EDB7F3E" w14:textId="6BAAFF54" w:rsidR="009177DE" w:rsidRDefault="009177DE" w:rsidP="00E14E0C">
      <w:pPr>
        <w:rPr>
          <w:rtl/>
        </w:rPr>
      </w:pPr>
      <w:r>
        <w:rPr>
          <w:rtl/>
        </w:rPr>
        <w:t>2.    دانش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و </w:t>
      </w:r>
      <w:r>
        <w:t>SQL</w:t>
      </w:r>
      <w:r>
        <w:rPr>
          <w:rtl/>
        </w:rPr>
        <w:t>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>)  ،  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  و   نوشتن </w:t>
      </w:r>
      <w:r>
        <w:t>Query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گاه‌ها</w:t>
      </w:r>
      <w:r>
        <w:rPr>
          <w:rFonts w:hint="cs"/>
          <w:rtl/>
        </w:rPr>
        <w:t>ی</w:t>
      </w:r>
      <w:r>
        <w:rPr>
          <w:rtl/>
        </w:rPr>
        <w:t xml:space="preserve"> داده رابطه‌ا</w:t>
      </w:r>
      <w:r>
        <w:rPr>
          <w:rFonts w:hint="cs"/>
          <w:rtl/>
        </w:rPr>
        <w:t>ی</w:t>
      </w:r>
      <w:r>
        <w:rPr>
          <w:rtl/>
        </w:rPr>
        <w:t xml:space="preserve"> (مانند </w:t>
      </w:r>
      <w:r>
        <w:t>MySQL</w:t>
      </w:r>
      <w:r>
        <w:rPr>
          <w:rtl/>
        </w:rPr>
        <w:t>) و/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ررابطه‌ا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NoSQL</w:t>
      </w:r>
      <w:r>
        <w:rPr>
          <w:rtl/>
        </w:rPr>
        <w:t xml:space="preserve"> مانند </w:t>
      </w:r>
      <w:r>
        <w:t>MongoDB</w:t>
      </w:r>
      <w:r>
        <w:rPr>
          <w:rtl/>
        </w:rPr>
        <w:t>).</w:t>
      </w:r>
    </w:p>
    <w:p w14:paraId="65AD1D40" w14:textId="2C48B8FC" w:rsidR="009177DE" w:rsidRDefault="009177DE" w:rsidP="00E14E0C">
      <w:pPr>
        <w:rPr>
          <w:rtl/>
        </w:rPr>
      </w:pPr>
      <w:r>
        <w:rPr>
          <w:rtl/>
        </w:rPr>
        <w:lastRenderedPageBreak/>
        <w:t xml:space="preserve">3.    کار با </w:t>
      </w:r>
      <w:r>
        <w:t>API</w:t>
      </w:r>
      <w:r>
        <w:rPr>
          <w:rtl/>
        </w:rPr>
        <w:t>ها:   توانا</w:t>
      </w:r>
      <w:r>
        <w:rPr>
          <w:rFonts w:hint="cs"/>
          <w:rtl/>
        </w:rPr>
        <w:t>یی</w:t>
      </w:r>
      <w:r>
        <w:rPr>
          <w:rtl/>
        </w:rPr>
        <w:t xml:space="preserve">   </w:t>
      </w:r>
      <w:r>
        <w:t>Design</w:t>
      </w:r>
      <w:r>
        <w:rPr>
          <w:rtl/>
        </w:rPr>
        <w:t xml:space="preserve"> و توسعه </w:t>
      </w:r>
      <w:r>
        <w:t>API</w:t>
      </w:r>
      <w:r>
        <w:rPr>
          <w:rtl/>
        </w:rPr>
        <w:t xml:space="preserve">   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RESTful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GraphQL</w:t>
      </w:r>
      <w:r>
        <w:rPr>
          <w:rtl/>
        </w:rPr>
        <w:t xml:space="preserve"> که قابل اعتماد، امن و </w:t>
      </w:r>
      <w:r>
        <w:t>well documented</w:t>
      </w:r>
      <w:r>
        <w:rPr>
          <w:rtl/>
        </w:rPr>
        <w:t xml:space="preserve"> (دارا</w:t>
      </w:r>
      <w:r>
        <w:rPr>
          <w:rFonts w:hint="cs"/>
          <w:rtl/>
        </w:rPr>
        <w:t>ی</w:t>
      </w:r>
      <w:r>
        <w:rPr>
          <w:rtl/>
        </w:rPr>
        <w:t xml:space="preserve"> مستندات خوب) باشند.</w:t>
      </w:r>
    </w:p>
    <w:p w14:paraId="3D481523" w14:textId="2296DBAA" w:rsidR="009177DE" w:rsidRDefault="009177DE" w:rsidP="00E14E0C">
      <w:pPr>
        <w:rPr>
          <w:rtl/>
        </w:rPr>
      </w:pPr>
      <w:r>
        <w:rPr>
          <w:rtl/>
        </w:rPr>
        <w:t>4.   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Security</w:t>
      </w:r>
      <w:r>
        <w:rPr>
          <w:rtl/>
        </w:rPr>
        <w:t>):   آگاه</w:t>
      </w:r>
      <w:r>
        <w:rPr>
          <w:rFonts w:hint="cs"/>
          <w:rtl/>
        </w:rPr>
        <w:t>ی</w:t>
      </w:r>
      <w:r>
        <w:rPr>
          <w:rtl/>
        </w:rPr>
        <w:t xml:space="preserve"> از   حفره‌ها</w:t>
      </w:r>
      <w:r>
        <w:rPr>
          <w:rFonts w:hint="cs"/>
          <w:rtl/>
        </w:rPr>
        <w:t>ی</w:t>
      </w:r>
      <w:r>
        <w:rPr>
          <w:rtl/>
        </w:rPr>
        <w:t xml:space="preserve"> 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  (مثل </w:t>
      </w:r>
      <w:r>
        <w:t>SQL Injection, XSS, CSRF</w:t>
      </w:r>
      <w:r>
        <w:rPr>
          <w:rtl/>
        </w:rPr>
        <w:t>) و روش‌ها</w:t>
      </w:r>
      <w:r>
        <w:rPr>
          <w:rFonts w:hint="cs"/>
          <w:rtl/>
        </w:rPr>
        <w:t>ی</w:t>
      </w:r>
      <w:r>
        <w:rPr>
          <w:rtl/>
        </w:rPr>
        <w:t xml:space="preserve"> مقابله با آنها.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 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(</w:t>
      </w:r>
      <w:r>
        <w:t>Authentication</w:t>
      </w:r>
      <w:r>
        <w:rPr>
          <w:rtl/>
        </w:rPr>
        <w:t>)   و   مجوزده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Authorization</w:t>
      </w:r>
      <w:r>
        <w:rPr>
          <w:rtl/>
        </w:rPr>
        <w:t>)   کاربران.</w:t>
      </w:r>
    </w:p>
    <w:p w14:paraId="115FC758" w14:textId="14DDCB71" w:rsidR="009177DE" w:rsidRDefault="009177DE" w:rsidP="00E14E0C">
      <w:pPr>
        <w:rPr>
          <w:rtl/>
        </w:rPr>
      </w:pPr>
      <w:r>
        <w:rPr>
          <w:rtl/>
        </w:rPr>
        <w:t>5.   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سرور و </w:t>
      </w:r>
      <w:r>
        <w:t>Deployment</w:t>
      </w:r>
      <w:r>
        <w:rPr>
          <w:rtl/>
        </w:rPr>
        <w:t xml:space="preserve"> (استقرار):   آشنا</w:t>
      </w:r>
      <w:r>
        <w:rPr>
          <w:rFonts w:hint="cs"/>
          <w:rtl/>
        </w:rPr>
        <w:t>یی</w:t>
      </w:r>
      <w:r>
        <w:rPr>
          <w:rtl/>
        </w:rPr>
        <w:t xml:space="preserve"> با مبان</w:t>
      </w:r>
      <w:r>
        <w:rPr>
          <w:rFonts w:hint="cs"/>
          <w:rtl/>
        </w:rPr>
        <w:t>ی</w:t>
      </w:r>
      <w:r>
        <w:rPr>
          <w:rtl/>
        </w:rPr>
        <w:t xml:space="preserve">    </w:t>
      </w:r>
      <w:r>
        <w:t>DevOps</w:t>
      </w:r>
      <w:r>
        <w:rPr>
          <w:rtl/>
        </w:rPr>
        <w:t xml:space="preserve">    مانند کار با سرورها</w:t>
      </w:r>
      <w:r>
        <w:rPr>
          <w:rFonts w:hint="cs"/>
          <w:rtl/>
        </w:rPr>
        <w:t>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نوکس،</w:t>
      </w:r>
      <w:r>
        <w:rPr>
          <w:rtl/>
        </w:rPr>
        <w:t xml:space="preserve"> استفاده از   </w:t>
      </w:r>
      <w:r>
        <w:t>Docker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containerization</w:t>
      </w:r>
      <w:r>
        <w:rPr>
          <w:rtl/>
        </w:rPr>
        <w:t xml:space="preserve">، و </w:t>
      </w:r>
      <w:r>
        <w:t>platforms</w:t>
      </w:r>
      <w:r>
        <w:rPr>
          <w:rtl/>
        </w:rPr>
        <w:t xml:space="preserve"> (پلتفرم‌ها</w:t>
      </w:r>
      <w:r>
        <w:rPr>
          <w:rFonts w:hint="cs"/>
          <w:rtl/>
        </w:rPr>
        <w:t>یی</w:t>
      </w:r>
      <w:r>
        <w:rPr>
          <w:rtl/>
        </w:rPr>
        <w:t xml:space="preserve">) مانند   </w:t>
      </w:r>
      <w:r>
        <w:t>AWS  ,   Azure</w:t>
      </w:r>
      <w:r>
        <w:rPr>
          <w:rtl/>
        </w:rPr>
        <w:t xml:space="preserve"> 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  </w:t>
      </w:r>
      <w:r>
        <w:t>Google Cloud</w:t>
      </w:r>
      <w:r>
        <w:rPr>
          <w:rtl/>
        </w:rPr>
        <w:t xml:space="preserve">   برا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Fonts w:hint="eastAsia"/>
          <w:rtl/>
        </w:rPr>
        <w:t>زبان</w:t>
      </w:r>
      <w:r>
        <w:rPr>
          <w:rFonts w:hint="cs"/>
          <w:rtl/>
        </w:rPr>
        <w:t>ی</w:t>
      </w:r>
      <w:r>
        <w:rPr>
          <w:rtl/>
        </w:rPr>
        <w:t xml:space="preserve"> برنامه.</w:t>
      </w:r>
    </w:p>
    <w:p w14:paraId="226F3677" w14:textId="33C655E0" w:rsidR="009177DE" w:rsidRDefault="009177DE" w:rsidP="00E14E0C">
      <w:pPr>
        <w:rPr>
          <w:rtl/>
        </w:rPr>
      </w:pPr>
      <w:r>
        <w:rPr>
          <w:rtl/>
        </w:rPr>
        <w:t>6.    حل مسئله و تفکر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Fonts w:hint="cs"/>
          <w:rtl/>
        </w:rPr>
        <w:t>ی</w:t>
      </w:r>
      <w:r>
        <w:rPr>
          <w:rtl/>
        </w:rPr>
        <w:t>:   از آنجا</w:t>
      </w:r>
      <w:r>
        <w:rPr>
          <w:rFonts w:hint="cs"/>
          <w:rtl/>
        </w:rPr>
        <w:t>یی</w:t>
      </w:r>
      <w:r>
        <w:rPr>
          <w:rtl/>
        </w:rPr>
        <w:t xml:space="preserve"> که بک‌اند با منطق و داده‌ها</w:t>
      </w:r>
      <w:r>
        <w:rPr>
          <w:rFonts w:hint="cs"/>
          <w:rtl/>
        </w:rPr>
        <w:t>ی</w:t>
      </w:r>
      <w:r>
        <w:rPr>
          <w:rtl/>
        </w:rPr>
        <w:t xml:space="preserve"> حج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سروکار دارد، توانا</w:t>
      </w:r>
      <w:r>
        <w:rPr>
          <w:rFonts w:hint="cs"/>
          <w:rtl/>
        </w:rPr>
        <w:t>یی</w:t>
      </w:r>
      <w:r>
        <w:rPr>
          <w:rtl/>
        </w:rPr>
        <w:t xml:space="preserve"> حل مسئله و نوشتن الگور</w:t>
      </w:r>
      <w:r>
        <w:rPr>
          <w:rFonts w:hint="cs"/>
          <w:rtl/>
        </w:rPr>
        <w:t>ی</w:t>
      </w:r>
      <w:r>
        <w:rPr>
          <w:rFonts w:hint="eastAsia"/>
          <w:rtl/>
        </w:rPr>
        <w:t>تم‌ها</w:t>
      </w:r>
      <w:r>
        <w:rPr>
          <w:rFonts w:hint="cs"/>
          <w:rtl/>
        </w:rPr>
        <w:t>ی</w:t>
      </w:r>
      <w:r>
        <w:rPr>
          <w:rtl/>
        </w:rPr>
        <w:t xml:space="preserve">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</w:t>
      </w:r>
      <w:r>
        <w:t>crucial</w:t>
      </w:r>
      <w:r>
        <w:rPr>
          <w:rtl/>
        </w:rPr>
        <w:t xml:space="preserve"> (ح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Fonts w:hint="cs"/>
          <w:rtl/>
        </w:rPr>
        <w:t>ی</w:t>
      </w:r>
      <w:r>
        <w:rPr>
          <w:rtl/>
        </w:rPr>
        <w:t>) است.</w:t>
      </w:r>
    </w:p>
    <w:p w14:paraId="29567AFE" w14:textId="34C182C9" w:rsidR="009177DE" w:rsidRDefault="009177DE" w:rsidP="00E14E0C">
      <w:pPr>
        <w:pStyle w:val="Heading1"/>
        <w:rPr>
          <w:rtl/>
        </w:rPr>
      </w:pPr>
      <w:r>
        <w:rPr>
          <w:rFonts w:hint="cs"/>
          <w:rtl/>
        </w:rPr>
        <w:t xml:space="preserve">معرفی </w:t>
      </w:r>
      <w:r>
        <w:t>HTML</w:t>
      </w:r>
      <w:r>
        <w:rPr>
          <w:rFonts w:hint="cs"/>
          <w:rtl/>
        </w:rPr>
        <w:t>:</w:t>
      </w:r>
    </w:p>
    <w:p w14:paraId="02658993" w14:textId="289D8225" w:rsidR="00173B9C" w:rsidRDefault="00173B9C" w:rsidP="00E14E0C">
      <w:pPr>
        <w:pStyle w:val="Heading2"/>
        <w:rPr>
          <w:rtl/>
        </w:rPr>
      </w:pPr>
      <w:r>
        <w:t>HTML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2C097AA4" w14:textId="74B65E49" w:rsidR="00173B9C" w:rsidRDefault="00173B9C" w:rsidP="00E14E0C">
      <w:pPr>
        <w:rPr>
          <w:rtl/>
        </w:rPr>
      </w:pPr>
      <w:r>
        <w:t>HTML</w:t>
      </w:r>
      <w:r>
        <w:rPr>
          <w:rtl/>
        </w:rPr>
        <w:t xml:space="preserve"> مخفف </w:t>
      </w:r>
      <w:r>
        <w:t>HyperText Markup Language</w:t>
      </w:r>
      <w:r>
        <w:rPr>
          <w:rtl/>
        </w:rPr>
        <w:t xml:space="preserve"> (زبان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ابرمتن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، بلکه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نشانه‌گذار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Markup Language</w:t>
      </w:r>
      <w:r>
        <w:rPr>
          <w:rtl/>
        </w:rPr>
        <w:t>) است که برا</w:t>
      </w:r>
      <w:r>
        <w:rPr>
          <w:rFonts w:hint="cs"/>
          <w:rtl/>
        </w:rPr>
        <w:t>ی</w:t>
      </w:r>
      <w:r>
        <w:rPr>
          <w:rtl/>
        </w:rPr>
        <w:t xml:space="preserve"> ساختارده</w:t>
      </w:r>
      <w:r>
        <w:rPr>
          <w:rFonts w:hint="cs"/>
          <w:rtl/>
        </w:rPr>
        <w:t>ی</w:t>
      </w:r>
      <w:r>
        <w:rPr>
          <w:rtl/>
        </w:rPr>
        <w:t xml:space="preserve"> و سازمانده</w:t>
      </w:r>
      <w:r>
        <w:rPr>
          <w:rFonts w:hint="cs"/>
          <w:rtl/>
        </w:rPr>
        <w:t>ی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صفحات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02B2A88F" w14:textId="77777777" w:rsidR="00173B9C" w:rsidRDefault="00173B9C" w:rsidP="00E14E0C">
      <w:pPr>
        <w:rPr>
          <w:rtl/>
        </w:rPr>
      </w:pPr>
    </w:p>
    <w:p w14:paraId="1AF92904" w14:textId="24C3CC42" w:rsidR="00173B9C" w:rsidRDefault="00173B9C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</w:t>
      </w:r>
      <w:r>
        <w:t>HTML</w:t>
      </w:r>
      <w:r>
        <w:rPr>
          <w:rtl/>
        </w:rPr>
        <w:t xml:space="preserve"> اسکلت و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سازد</w:t>
      </w:r>
      <w:r>
        <w:rPr>
          <w:rtl/>
        </w:rPr>
        <w:t>. تمام متون،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نک‌ها،</w:t>
      </w:r>
      <w:r>
        <w:rPr>
          <w:rtl/>
        </w:rPr>
        <w:t xml:space="preserve"> جدول‌ها و عناصر</w:t>
      </w:r>
      <w:r>
        <w:rPr>
          <w:rFonts w:hint="cs"/>
          <w:rtl/>
        </w:rPr>
        <w:t>ی</w:t>
      </w:r>
      <w:r>
        <w:rPr>
          <w:rtl/>
        </w:rPr>
        <w:t xml:space="preserve"> که در مرورگر خود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ابتدا توسط </w:t>
      </w:r>
      <w:r>
        <w:t>HTML</w:t>
      </w:r>
      <w:r>
        <w:rPr>
          <w:rtl/>
        </w:rPr>
        <w:t xml:space="preserve">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و ساخته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1B87C787" w14:textId="38ABCDBC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</w:t>
      </w:r>
      <w:r>
        <w:t>HTML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310AD14C" w14:textId="2AB62759" w:rsidR="00173B9C" w:rsidRDefault="00173B9C" w:rsidP="00E14E0C">
      <w:pPr>
        <w:rPr>
          <w:rtl/>
        </w:rPr>
      </w:pPr>
      <w:r>
        <w:lastRenderedPageBreak/>
        <w:t>HTML</w:t>
      </w:r>
      <w:r>
        <w:rPr>
          <w:rtl/>
        </w:rPr>
        <w:t xml:space="preserve"> از المان‌ها</w:t>
      </w:r>
      <w:r>
        <w:rPr>
          <w:rFonts w:hint="cs"/>
          <w:rtl/>
        </w:rPr>
        <w:t>یی</w:t>
      </w:r>
      <w:r>
        <w:rPr>
          <w:rtl/>
        </w:rPr>
        <w:t xml:space="preserve"> به نام تگ (</w:t>
      </w:r>
      <w:r>
        <w:t>Tag</w:t>
      </w:r>
      <w:r>
        <w:rPr>
          <w:rtl/>
        </w:rPr>
        <w:t>)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است. هر تگ محتوا</w:t>
      </w:r>
      <w:r>
        <w:rPr>
          <w:rFonts w:hint="cs"/>
          <w:rtl/>
        </w:rPr>
        <w:t>ی</w:t>
      </w:r>
      <w:r>
        <w:rPr>
          <w:rtl/>
        </w:rPr>
        <w:t xml:space="preserve"> داخل خود را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مرورگر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خواند</w:t>
      </w:r>
      <w:r>
        <w:rPr>
          <w:rtl/>
        </w:rPr>
        <w:t xml:space="preserve"> و سپس بر اساس آنها، محتوا</w:t>
      </w:r>
      <w:r>
        <w:rPr>
          <w:rFonts w:hint="cs"/>
          <w:rtl/>
        </w:rPr>
        <w:t>ی</w:t>
      </w:r>
      <w:r>
        <w:rPr>
          <w:rtl/>
        </w:rPr>
        <w:t xml:space="preserve"> صفحه را </w:t>
      </w:r>
      <w:r>
        <w:t>Render</w:t>
      </w:r>
      <w:r>
        <w:rPr>
          <w:rtl/>
        </w:rPr>
        <w:t xml:space="preserve"> (نما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74F9BB29" w14:textId="369E95B6" w:rsidR="00173B9C" w:rsidRDefault="00173B9C" w:rsidP="00E14E0C">
      <w:pPr>
        <w:pStyle w:val="Heading2"/>
      </w:pPr>
      <w:r>
        <w:rPr>
          <w:rtl/>
        </w:rPr>
        <w:t xml:space="preserve">مثال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تگ ساده: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7E3190C8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3DA0BEF6" w14:textId="77777777" w:rsidR="00173B9C" w:rsidRPr="00173B9C" w:rsidRDefault="00173B9C" w:rsidP="00E14E0C">
            <w:pPr>
              <w:bidi w:val="0"/>
            </w:pPr>
            <w:r w:rsidRPr="00173B9C">
              <w:t>&lt;p&gt;</w:t>
            </w:r>
          </w:p>
          <w:p w14:paraId="5ACAAD78" w14:textId="77777777" w:rsidR="00173B9C" w:rsidRPr="00173B9C" w:rsidRDefault="00173B9C" w:rsidP="00E14E0C">
            <w:pPr>
              <w:bidi w:val="0"/>
            </w:pPr>
            <w:r w:rsidRPr="00173B9C">
              <w:t xml:space="preserve">    </w:t>
            </w:r>
            <w:r w:rsidRPr="00173B9C">
              <w:rPr>
                <w:rtl/>
              </w:rPr>
              <w:t>این یک پاراگراف است</w:t>
            </w:r>
            <w:r w:rsidRPr="00173B9C">
              <w:t>.</w:t>
            </w:r>
          </w:p>
          <w:p w14:paraId="7DA0001F" w14:textId="334E8837" w:rsidR="00173B9C" w:rsidRDefault="00173B9C" w:rsidP="00E14E0C">
            <w:pPr>
              <w:bidi w:val="0"/>
            </w:pPr>
            <w:r w:rsidRPr="00173B9C">
              <w:t>&lt;/p&gt;</w:t>
            </w:r>
          </w:p>
        </w:tc>
      </w:tr>
    </w:tbl>
    <w:p w14:paraId="32C8EB06" w14:textId="77777777" w:rsidR="00173B9C" w:rsidRPr="00173B9C" w:rsidRDefault="00173B9C" w:rsidP="00E14E0C">
      <w:pPr>
        <w:rPr>
          <w:rtl/>
        </w:rPr>
      </w:pPr>
    </w:p>
    <w:p w14:paraId="3737C8FC" w14:textId="66CC6358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p</w:t>
      </w:r>
      <w:r>
        <w:rPr>
          <w:rtl/>
        </w:rPr>
        <w:t>&gt;`: تگ باز کردن (شروع پاراگراف)</w:t>
      </w:r>
    </w:p>
    <w:p w14:paraId="722644EF" w14:textId="0C5C05C7" w:rsidR="00173B9C" w:rsidRDefault="00173B9C" w:rsidP="00E14E0C">
      <w:pPr>
        <w:rPr>
          <w:rtl/>
        </w:rPr>
      </w:pPr>
      <w:r>
        <w:rPr>
          <w:rtl/>
        </w:rPr>
        <w:t xml:space="preserve">   `ا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پاراگراف است.`: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</w:t>
      </w:r>
    </w:p>
    <w:p w14:paraId="412F796A" w14:textId="6D9497E7" w:rsidR="00173B9C" w:rsidRDefault="00173B9C" w:rsidP="00E14E0C">
      <w:pPr>
        <w:rPr>
          <w:rtl/>
        </w:rPr>
      </w:pPr>
      <w:r>
        <w:rPr>
          <w:rtl/>
        </w:rPr>
        <w:t xml:space="preserve">   `&lt;</w:t>
      </w:r>
      <w:r>
        <w:t>/p</w:t>
      </w:r>
      <w:r>
        <w:rPr>
          <w:rtl/>
        </w:rPr>
        <w:t>&gt;`: تگ بستن (پا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پاراگراف)</w:t>
      </w:r>
    </w:p>
    <w:p w14:paraId="3FA35438" w14:textId="075F64CB" w:rsidR="00173B9C" w:rsidRDefault="00173B9C" w:rsidP="00E14E0C">
      <w:pPr>
        <w:rPr>
          <w:rtl/>
        </w:rPr>
      </w:pPr>
      <w:r>
        <w:rPr>
          <w:rtl/>
        </w:rPr>
        <w:t xml:space="preserve"> ساختار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سند </w:t>
      </w:r>
      <w:r>
        <w:t>HTML</w:t>
      </w:r>
    </w:p>
    <w:p w14:paraId="509F5DFD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صفحه </w:t>
      </w:r>
      <w:r>
        <w:t>HTML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استاندارد است: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173B9C" w14:paraId="451D05D1" w14:textId="77777777" w:rsidTr="00173B9C">
        <w:tc>
          <w:tcPr>
            <w:tcW w:w="9350" w:type="dxa"/>
            <w:shd w:val="clear" w:color="auto" w:fill="C5E0B3" w:themeFill="accent6" w:themeFillTint="66"/>
          </w:tcPr>
          <w:p w14:paraId="5AE46DBB" w14:textId="77777777" w:rsidR="00173B9C" w:rsidRPr="00173B9C" w:rsidRDefault="00173B9C" w:rsidP="00E14E0C">
            <w:pPr>
              <w:bidi w:val="0"/>
            </w:pPr>
            <w:r w:rsidRPr="00173B9C">
              <w:t>&lt;!DOCTYPE html&gt;</w:t>
            </w:r>
          </w:p>
          <w:p w14:paraId="08528E48" w14:textId="77777777" w:rsidR="00173B9C" w:rsidRPr="00173B9C" w:rsidRDefault="00173B9C" w:rsidP="00E14E0C">
            <w:pPr>
              <w:bidi w:val="0"/>
            </w:pPr>
            <w:r w:rsidRPr="00173B9C">
              <w:t>&lt;html lang="fa" dir="rtl"&gt;</w:t>
            </w:r>
          </w:p>
          <w:p w14:paraId="62291EDF" w14:textId="77777777" w:rsidR="00173B9C" w:rsidRPr="00173B9C" w:rsidRDefault="00173B9C" w:rsidP="00E14E0C">
            <w:pPr>
              <w:bidi w:val="0"/>
            </w:pPr>
            <w:r w:rsidRPr="00173B9C">
              <w:t>&lt;head&gt;</w:t>
            </w:r>
          </w:p>
          <w:p w14:paraId="5E922C1F" w14:textId="325A8660" w:rsidR="00173B9C" w:rsidRPr="00173B9C" w:rsidRDefault="00173B9C" w:rsidP="00E14E0C">
            <w:pPr>
              <w:bidi w:val="0"/>
            </w:pPr>
            <w:r w:rsidRPr="00173B9C">
              <w:t>    &lt;meta charset="UTF8"&gt;</w:t>
            </w:r>
          </w:p>
          <w:p w14:paraId="28B39CAC" w14:textId="57A87822" w:rsidR="00173B9C" w:rsidRPr="00173B9C" w:rsidRDefault="00173B9C" w:rsidP="00E14E0C">
            <w:pPr>
              <w:bidi w:val="0"/>
            </w:pPr>
            <w:r w:rsidRPr="00173B9C">
              <w:t>    &lt;meta name="viewport" content="width=devicewidth, initialscale=1.0"&gt;</w:t>
            </w:r>
          </w:p>
          <w:p w14:paraId="0D8E2C2F" w14:textId="77777777" w:rsidR="00173B9C" w:rsidRPr="00173B9C" w:rsidRDefault="00173B9C" w:rsidP="00E14E0C">
            <w:pPr>
              <w:bidi w:val="0"/>
            </w:pPr>
            <w:r w:rsidRPr="00173B9C">
              <w:t>    &lt;title&gt;</w:t>
            </w:r>
            <w:r w:rsidRPr="00173B9C">
              <w:rPr>
                <w:rtl/>
              </w:rPr>
              <w:t>عنوان صفحه من</w:t>
            </w:r>
            <w:r w:rsidRPr="00173B9C">
              <w:t>&lt;/title&gt;</w:t>
            </w:r>
          </w:p>
          <w:p w14:paraId="2241B54F" w14:textId="77777777" w:rsidR="00173B9C" w:rsidRPr="00173B9C" w:rsidRDefault="00173B9C" w:rsidP="00E14E0C">
            <w:pPr>
              <w:bidi w:val="0"/>
            </w:pPr>
            <w:r w:rsidRPr="00173B9C">
              <w:t>&lt;/head&gt;</w:t>
            </w:r>
          </w:p>
          <w:p w14:paraId="4DD54DF2" w14:textId="77777777" w:rsidR="00173B9C" w:rsidRPr="00173B9C" w:rsidRDefault="00173B9C" w:rsidP="00E14E0C">
            <w:pPr>
              <w:bidi w:val="0"/>
            </w:pPr>
            <w:r w:rsidRPr="00173B9C">
              <w:t>&lt;body&gt;</w:t>
            </w:r>
          </w:p>
          <w:p w14:paraId="0B1C2A3D" w14:textId="500C985D" w:rsidR="00173B9C" w:rsidRPr="00173B9C" w:rsidRDefault="00173B9C" w:rsidP="00E14E0C">
            <w:pPr>
              <w:bidi w:val="0"/>
            </w:pPr>
            <w:r w:rsidRPr="00173B9C">
              <w:t xml:space="preserve">    &lt;! </w:t>
            </w:r>
            <w:r w:rsidRPr="00173B9C">
              <w:rPr>
                <w:rtl/>
              </w:rPr>
              <w:t>تمام محتوای قابل مشاهده صفحه اینجا قرار می‌گیرد</w:t>
            </w:r>
            <w:r w:rsidRPr="00173B9C">
              <w:t xml:space="preserve"> &gt;</w:t>
            </w:r>
          </w:p>
          <w:p w14:paraId="528D1A29" w14:textId="77777777" w:rsidR="00173B9C" w:rsidRPr="00173B9C" w:rsidRDefault="00173B9C" w:rsidP="00E14E0C">
            <w:pPr>
              <w:bidi w:val="0"/>
            </w:pPr>
            <w:r w:rsidRPr="00173B9C">
              <w:t>    &lt;h1&gt;</w:t>
            </w:r>
            <w:r w:rsidRPr="00173B9C">
              <w:rPr>
                <w:rtl/>
              </w:rPr>
              <w:t>این یک عنوان مهم است</w:t>
            </w:r>
            <w:r w:rsidRPr="00173B9C">
              <w:t>&lt;/h1&gt;</w:t>
            </w:r>
          </w:p>
          <w:p w14:paraId="0A3172FC" w14:textId="77777777" w:rsidR="00173B9C" w:rsidRPr="00173B9C" w:rsidRDefault="00173B9C" w:rsidP="00E14E0C">
            <w:pPr>
              <w:bidi w:val="0"/>
            </w:pPr>
            <w:r w:rsidRPr="00173B9C">
              <w:t>    &lt;p&gt;</w:t>
            </w:r>
            <w:r w:rsidRPr="00173B9C">
              <w:rPr>
                <w:rtl/>
              </w:rPr>
              <w:t>این یک پاراگراف نمونه است</w:t>
            </w:r>
            <w:r w:rsidRPr="00173B9C">
              <w:t>.&lt;/p&gt;</w:t>
            </w:r>
          </w:p>
          <w:p w14:paraId="2614EA17" w14:textId="77777777" w:rsidR="00173B9C" w:rsidRPr="00173B9C" w:rsidRDefault="00173B9C" w:rsidP="00E14E0C">
            <w:pPr>
              <w:bidi w:val="0"/>
            </w:pPr>
            <w:r w:rsidRPr="00173B9C">
              <w:t>&lt;/body&gt;</w:t>
            </w:r>
          </w:p>
          <w:p w14:paraId="464AF81B" w14:textId="4F4F1178" w:rsidR="00173B9C" w:rsidRDefault="00173B9C" w:rsidP="00E14E0C">
            <w:pPr>
              <w:bidi w:val="0"/>
            </w:pPr>
            <w:r w:rsidRPr="00173B9C">
              <w:t>&lt;/html&gt;</w:t>
            </w:r>
          </w:p>
        </w:tc>
      </w:tr>
    </w:tbl>
    <w:p w14:paraId="40687C2C" w14:textId="31CF099D" w:rsidR="00173B9C" w:rsidRDefault="00173B9C" w:rsidP="00E14E0C">
      <w:pPr>
        <w:pStyle w:val="Heading2"/>
        <w:rPr>
          <w:rtl/>
        </w:rPr>
      </w:pPr>
      <w:r>
        <w:rPr>
          <w:rtl/>
        </w:rPr>
        <w:t>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بخش‌ها</w:t>
      </w:r>
      <w:r>
        <w:rPr>
          <w:rFonts w:hint="cs"/>
          <w:rtl/>
        </w:rPr>
        <w:t>ی</w:t>
      </w:r>
      <w:r>
        <w:rPr>
          <w:rtl/>
        </w:rPr>
        <w:t xml:space="preserve"> مختلف:</w:t>
      </w:r>
    </w:p>
    <w:p w14:paraId="0E445191" w14:textId="1AB3A7E9" w:rsidR="00173B9C" w:rsidRDefault="00173B9C" w:rsidP="00E14E0C">
      <w:pPr>
        <w:rPr>
          <w:rtl/>
        </w:rPr>
      </w:pPr>
      <w:r>
        <w:rPr>
          <w:rtl/>
        </w:rPr>
        <w:t>1.  &lt;!</w:t>
      </w:r>
      <w:r>
        <w:t>DOCTYPE html</w:t>
      </w:r>
      <w:r>
        <w:rPr>
          <w:rtl/>
        </w:rPr>
        <w:t>&gt;`: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سند از نوع </w:t>
      </w:r>
      <w:r>
        <w:t>HTML5</w:t>
      </w:r>
      <w:r>
        <w:rPr>
          <w:rtl/>
        </w:rPr>
        <w:t xml:space="preserve"> است.</w:t>
      </w:r>
    </w:p>
    <w:p w14:paraId="6DF9EFFB" w14:textId="4CCC7164" w:rsidR="00173B9C" w:rsidRDefault="00173B9C" w:rsidP="00E14E0C">
      <w:pPr>
        <w:rPr>
          <w:rtl/>
        </w:rPr>
      </w:pPr>
      <w:r>
        <w:rPr>
          <w:rtl/>
        </w:rPr>
        <w:lastRenderedPageBreak/>
        <w:t>2.  &lt;</w:t>
      </w:r>
      <w:r>
        <w:t>html</w:t>
      </w:r>
      <w:r>
        <w:rPr>
          <w:rtl/>
        </w:rPr>
        <w:t>&gt;`: تگ ر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(</w:t>
      </w:r>
      <w:r>
        <w:t>Root</w:t>
      </w:r>
      <w:r>
        <w:rPr>
          <w:rtl/>
        </w:rPr>
        <w:t>) صفحه است.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lang="fa</w:t>
      </w:r>
      <w:r>
        <w:rPr>
          <w:rtl/>
        </w:rPr>
        <w:t>"` زبان صفحه را فارس</w:t>
      </w:r>
      <w:r>
        <w:rPr>
          <w:rFonts w:hint="cs"/>
          <w:rtl/>
        </w:rPr>
        <w:t>ی</w:t>
      </w:r>
      <w:r>
        <w:rPr>
          <w:rtl/>
        </w:rPr>
        <w:t xml:space="preserve"> و `</w:t>
      </w:r>
      <w:r>
        <w:t>dir="rtl</w:t>
      </w:r>
      <w:r>
        <w:rPr>
          <w:rtl/>
        </w:rPr>
        <w:t>"` جهت نوشتار را راست‌چ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(</w:t>
      </w:r>
      <w:r>
        <w:t>RighttoLeft</w:t>
      </w:r>
      <w:r>
        <w:rPr>
          <w:rtl/>
        </w:rPr>
        <w:t>)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87854E4" w14:textId="340A57C8" w:rsidR="00173B9C" w:rsidRDefault="00173B9C" w:rsidP="00E14E0C">
      <w:pPr>
        <w:rPr>
          <w:rtl/>
        </w:rPr>
      </w:pPr>
      <w:r>
        <w:rPr>
          <w:rtl/>
        </w:rPr>
        <w:t>3.  &lt;</w:t>
      </w:r>
      <w:r>
        <w:t>head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MetaInformation</w:t>
      </w:r>
      <w:r>
        <w:rPr>
          <w:rtl/>
        </w:rPr>
        <w:t xml:space="preserve"> (اطلاعات فرام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Fonts w:hint="cs"/>
          <w:rtl/>
        </w:rPr>
        <w:t>ی</w:t>
      </w:r>
      <w:r>
        <w:rPr>
          <w:rtl/>
        </w:rPr>
        <w:t>) درباره صفحه است که به کاربر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(مانند عنوان صفحه در تب مرورگر،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به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و </w:t>
      </w:r>
      <w:r>
        <w:t>JavaScript</w:t>
      </w:r>
      <w:r>
        <w:rPr>
          <w:rtl/>
        </w:rPr>
        <w:t>،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موتورها</w:t>
      </w:r>
      <w:r>
        <w:rPr>
          <w:rFonts w:hint="cs"/>
          <w:rtl/>
        </w:rPr>
        <w:t>ی</w:t>
      </w:r>
      <w:r>
        <w:rPr>
          <w:rtl/>
        </w:rPr>
        <w:t xml:space="preserve"> جستجو).</w:t>
      </w:r>
    </w:p>
    <w:p w14:paraId="2B5D671A" w14:textId="41102485" w:rsidR="00173B9C" w:rsidRDefault="00173B9C" w:rsidP="00E14E0C">
      <w:pPr>
        <w:rPr>
          <w:rtl/>
        </w:rPr>
      </w:pPr>
      <w:r>
        <w:rPr>
          <w:rtl/>
        </w:rPr>
        <w:t>4.  &lt;</w:t>
      </w:r>
      <w:r>
        <w:t>body</w:t>
      </w:r>
      <w:r>
        <w:rPr>
          <w:rtl/>
        </w:rPr>
        <w:t>&gt;`: حاو</w:t>
      </w:r>
      <w:r>
        <w:rPr>
          <w:rFonts w:hint="cs"/>
          <w:rtl/>
        </w:rPr>
        <w:t>ی</w:t>
      </w:r>
      <w:r>
        <w:rPr>
          <w:rtl/>
        </w:rPr>
        <w:t xml:space="preserve"> تمام محتوا</w:t>
      </w:r>
      <w:r>
        <w:rPr>
          <w:rFonts w:hint="cs"/>
          <w:rtl/>
        </w:rPr>
        <w:t>ی</w:t>
      </w:r>
      <w:r>
        <w:rPr>
          <w:rtl/>
        </w:rPr>
        <w:t xml:space="preserve"> قابل مشاهده صفحه است. هر 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Fonts w:hint="cs"/>
          <w:rtl/>
        </w:rPr>
        <w:t>ی</w:t>
      </w:r>
      <w:r>
        <w:rPr>
          <w:rtl/>
        </w:rPr>
        <w:t xml:space="preserve"> که کاربر در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Fonts w:hint="eastAsia"/>
          <w:rtl/>
        </w:rPr>
        <w:t>ند،</w:t>
      </w:r>
      <w:r>
        <w:rPr>
          <w:rtl/>
        </w:rPr>
        <w:t xml:space="preserve"> داخل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394913BB" w14:textId="5EEFA365" w:rsidR="00173B9C" w:rsidRDefault="00173B9C" w:rsidP="00E14E0C">
      <w:pPr>
        <w:rPr>
          <w:rtl/>
        </w:rPr>
      </w:pPr>
      <w:r>
        <w:rPr>
          <w:rtl/>
        </w:rPr>
        <w:t xml:space="preserve">5.  &lt; </w:t>
      </w:r>
      <w:r>
        <w:t>comment</w:t>
      </w:r>
      <w:r>
        <w:rPr>
          <w:rtl/>
        </w:rPr>
        <w:t xml:space="preserve"> </w:t>
      </w:r>
      <w:r>
        <w:t>!</w:t>
      </w:r>
      <w:r>
        <w:rPr>
          <w:rtl/>
        </w:rPr>
        <w:t>&gt;`: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(</w:t>
      </w:r>
      <w:r>
        <w:t>Comment</w:t>
      </w:r>
      <w:r>
        <w:rPr>
          <w:rtl/>
        </w:rPr>
        <w:t>) است. مرورگر آن را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فقط برا</w:t>
      </w:r>
      <w:r>
        <w:rPr>
          <w:rFonts w:hint="cs"/>
          <w:rtl/>
        </w:rPr>
        <w:t>ی</w:t>
      </w:r>
      <w:r>
        <w:rPr>
          <w:rtl/>
        </w:rPr>
        <w:t xml:space="preserve"> توسعه‌دهندگان قابل مشاهده است.</w:t>
      </w:r>
    </w:p>
    <w:p w14:paraId="4F95F93A" w14:textId="092A2F27" w:rsidR="00173B9C" w:rsidRDefault="00173B9C" w:rsidP="00E14E0C">
      <w:pPr>
        <w:pStyle w:val="Heading2"/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</w:p>
    <w:p w14:paraId="22DAA1E3" w14:textId="77777777" w:rsidR="00173B9C" w:rsidRDefault="00173B9C" w:rsidP="00E14E0C">
      <w:pPr>
        <w:rPr>
          <w:rtl/>
        </w:rPr>
      </w:pPr>
      <w:r>
        <w:rPr>
          <w:rFonts w:hint="eastAsia"/>
          <w:rtl/>
        </w:rPr>
        <w:t>تگ‌ها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اهداف مختلف</w:t>
      </w:r>
      <w:r>
        <w:rPr>
          <w:rFonts w:hint="cs"/>
          <w:rtl/>
        </w:rPr>
        <w:t>ی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 در جدول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برخ</w:t>
      </w:r>
      <w:r>
        <w:rPr>
          <w:rFonts w:hint="cs"/>
          <w:rtl/>
        </w:rPr>
        <w:t>ی</w:t>
      </w:r>
      <w:r>
        <w:rPr>
          <w:rtl/>
        </w:rPr>
        <w:t xml:space="preserve"> از پرکاربردتر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آن‌ها را مشاهده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159"/>
        <w:gridCol w:w="2179"/>
        <w:gridCol w:w="2233"/>
        <w:gridCol w:w="2779"/>
      </w:tblGrid>
      <w:tr w:rsidR="008423B3" w14:paraId="23DBBA08" w14:textId="77777777" w:rsidTr="00173B9C">
        <w:tc>
          <w:tcPr>
            <w:tcW w:w="2337" w:type="dxa"/>
          </w:tcPr>
          <w:p w14:paraId="7287C7F2" w14:textId="7BCC94E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E0E7710" w14:textId="4FC048F3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تگ</w:t>
            </w:r>
          </w:p>
        </w:tc>
        <w:tc>
          <w:tcPr>
            <w:tcW w:w="2338" w:type="dxa"/>
          </w:tcPr>
          <w:p w14:paraId="6BFA8D3B" w14:textId="36C7ED75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06090A45" w14:textId="05F0B3B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423B3" w14:paraId="263CB6A0" w14:textId="77777777" w:rsidTr="00173B9C">
        <w:tc>
          <w:tcPr>
            <w:tcW w:w="2337" w:type="dxa"/>
          </w:tcPr>
          <w:p w14:paraId="54320C7C" w14:textId="44783430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ساختار صفحه</w:t>
            </w:r>
          </w:p>
        </w:tc>
        <w:tc>
          <w:tcPr>
            <w:tcW w:w="2337" w:type="dxa"/>
          </w:tcPr>
          <w:p w14:paraId="1F15D574" w14:textId="224E81AB" w:rsidR="00173B9C" w:rsidRDefault="00173B9C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header&gt;`, `&lt;footer&gt;`, `&lt;nav&gt;`, `&lt;main&gt;`, `&lt;section&gt;`, `&lt;article&gt;`, `&lt;div&gt;</w:t>
            </w:r>
          </w:p>
        </w:tc>
        <w:tc>
          <w:tcPr>
            <w:tcW w:w="2338" w:type="dxa"/>
          </w:tcPr>
          <w:p w14:paraId="23AA85E7" w14:textId="795A948F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سازمانده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 تقس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م‌بند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بخش‌ها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مختلف صفحه به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روند</w:t>
            </w:r>
          </w:p>
        </w:tc>
        <w:tc>
          <w:tcPr>
            <w:tcW w:w="2338" w:type="dxa"/>
          </w:tcPr>
          <w:p w14:paraId="343D71A7" w14:textId="6962AFB5" w:rsidR="00173B9C" w:rsidRDefault="00173B9C" w:rsidP="00E14E0C">
            <w:pPr>
              <w:bidi w:val="0"/>
            </w:pPr>
            <w:r>
              <w:rPr>
                <w:rtl/>
              </w:rPr>
              <w:t>&gt;</w:t>
            </w:r>
            <w:r>
              <w:t xml:space="preserve">header&gt; </w:t>
            </w:r>
            <w:r>
              <w:br/>
              <w:t>…</w:t>
            </w:r>
          </w:p>
          <w:p w14:paraId="5FDFC2B0" w14:textId="2FFDBCB6" w:rsidR="00173B9C" w:rsidRDefault="00173B9C" w:rsidP="00E14E0C">
            <w:pPr>
              <w:bidi w:val="0"/>
              <w:rPr>
                <w:rtl/>
              </w:rPr>
            </w:pPr>
            <w:r>
              <w:t>&lt;/header&gt;</w:t>
            </w:r>
          </w:p>
        </w:tc>
      </w:tr>
      <w:tr w:rsidR="008423B3" w14:paraId="447C4984" w14:textId="77777777" w:rsidTr="00173B9C">
        <w:tc>
          <w:tcPr>
            <w:tcW w:w="2337" w:type="dxa"/>
          </w:tcPr>
          <w:p w14:paraId="77048DCA" w14:textId="13BD89BC" w:rsidR="00173B9C" w:rsidRDefault="00173B9C" w:rsidP="00E14E0C">
            <w:pPr>
              <w:rPr>
                <w:rtl/>
              </w:rPr>
            </w:pPr>
            <w:r>
              <w:rPr>
                <w:rtl/>
              </w:rPr>
              <w:t>سرت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ترها</w:t>
            </w:r>
          </w:p>
        </w:tc>
        <w:tc>
          <w:tcPr>
            <w:tcW w:w="2337" w:type="dxa"/>
          </w:tcPr>
          <w:p w14:paraId="04C070F4" w14:textId="7DB82376" w:rsidR="00173B9C" w:rsidRDefault="00173B9C" w:rsidP="00E14E0C">
            <w:pPr>
              <w:bidi w:val="0"/>
              <w:rPr>
                <w:rtl/>
              </w:rPr>
            </w:pPr>
            <w:r>
              <w:t xml:space="preserve">(Headings) `&lt;h1&gt;`, </w:t>
            </w:r>
            <w:r>
              <w:br/>
              <w:t>`&lt;h2&gt;`,</w:t>
            </w:r>
            <w:r>
              <w:br/>
              <w:t xml:space="preserve">`&lt;h3&gt;`, </w:t>
            </w:r>
            <w:r>
              <w:br/>
              <w:t>`&lt;h4&gt;`,</w:t>
            </w:r>
            <w:r>
              <w:br/>
              <w:t>`&lt;h5&gt;`,</w:t>
            </w:r>
            <w:r>
              <w:br/>
              <w:t>`&lt;h6&gt;</w:t>
            </w:r>
          </w:p>
        </w:tc>
        <w:tc>
          <w:tcPr>
            <w:tcW w:w="2338" w:type="dxa"/>
          </w:tcPr>
          <w:p w14:paraId="65B9E9C6" w14:textId="6003C50F" w:rsidR="00173B9C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عنوان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 `&lt;</w:t>
            </w:r>
            <w:r>
              <w:t>h1</w:t>
            </w:r>
            <w:r>
              <w:rPr>
                <w:rtl/>
              </w:rPr>
              <w:t>&gt;` مهم‌تر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بزرگ‌تر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`&lt;</w:t>
            </w:r>
            <w:r>
              <w:t>h6</w:t>
            </w:r>
            <w:r>
              <w:rPr>
                <w:rtl/>
              </w:rPr>
              <w:t>&gt;` کم‌اهم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کوچک‌تر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است.</w:t>
            </w:r>
          </w:p>
        </w:tc>
        <w:tc>
          <w:tcPr>
            <w:tcW w:w="2338" w:type="dxa"/>
          </w:tcPr>
          <w:p w14:paraId="284A466B" w14:textId="6BEB25C9" w:rsidR="00173B9C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h1&gt;</w:t>
            </w:r>
            <w:r>
              <w:br/>
            </w:r>
            <w:r>
              <w:rPr>
                <w:rtl/>
              </w:rPr>
              <w:t>عنوان اصل</w:t>
            </w:r>
            <w:r>
              <w:rPr>
                <w:rFonts w:hint="cs"/>
                <w:rtl/>
              </w:rPr>
              <w:t>ی</w:t>
            </w:r>
            <w:r>
              <w:br/>
              <w:t>&lt;/h1&gt;</w:t>
            </w:r>
          </w:p>
        </w:tc>
      </w:tr>
      <w:tr w:rsidR="008423B3" w14:paraId="6537DBED" w14:textId="77777777" w:rsidTr="00173B9C">
        <w:tc>
          <w:tcPr>
            <w:tcW w:w="2337" w:type="dxa"/>
          </w:tcPr>
          <w:p w14:paraId="4D225C77" w14:textId="5A38137A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lastRenderedPageBreak/>
              <w:t>متن‌ها</w:t>
            </w:r>
          </w:p>
        </w:tc>
        <w:tc>
          <w:tcPr>
            <w:tcW w:w="2337" w:type="dxa"/>
          </w:tcPr>
          <w:p w14:paraId="3A423020" w14:textId="27D90723" w:rsidR="00357F65" w:rsidRDefault="00357F65" w:rsidP="00E14E0C">
            <w:pPr>
              <w:bidi w:val="0"/>
            </w:pPr>
            <w:r>
              <w:rPr>
                <w:rtl/>
              </w:rPr>
              <w:t>&gt;</w:t>
            </w:r>
            <w:r>
              <w:t>p</w:t>
            </w:r>
            <w:r>
              <w:rPr>
                <w:rtl/>
              </w:rPr>
              <w:t>&lt;</w:t>
            </w:r>
          </w:p>
        </w:tc>
        <w:tc>
          <w:tcPr>
            <w:tcW w:w="2338" w:type="dxa"/>
          </w:tcPr>
          <w:p w14:paraId="183D0EE0" w14:textId="386D6FF0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پاراگراف</w:t>
            </w:r>
          </w:p>
        </w:tc>
        <w:tc>
          <w:tcPr>
            <w:tcW w:w="2338" w:type="dxa"/>
          </w:tcPr>
          <w:p w14:paraId="79705348" w14:textId="3537CB1A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`&gt;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  <w:r>
              <w:br/>
            </w:r>
            <w:r>
              <w:rPr>
                <w:rtl/>
              </w:rPr>
              <w:t>متن پاراگراف.</w:t>
            </w:r>
            <w:r>
              <w:t xml:space="preserve"> </w:t>
            </w:r>
            <w:r>
              <w:br/>
            </w:r>
            <w:r>
              <w:rPr>
                <w:rFonts w:hint="cs"/>
                <w:rtl/>
              </w:rPr>
              <w:t>&gt;</w:t>
            </w:r>
            <w:r>
              <w:t>p</w:t>
            </w:r>
            <w:r>
              <w:rPr>
                <w:rFonts w:hint="cs"/>
                <w:rtl/>
              </w:rPr>
              <w:t>&lt;</w:t>
            </w:r>
          </w:p>
        </w:tc>
      </w:tr>
      <w:tr w:rsidR="008423B3" w14:paraId="7B95AF66" w14:textId="77777777" w:rsidTr="00173B9C">
        <w:tc>
          <w:tcPr>
            <w:tcW w:w="2337" w:type="dxa"/>
          </w:tcPr>
          <w:p w14:paraId="727A68D4" w14:textId="2DD71AD9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نک‌ها</w:t>
            </w:r>
          </w:p>
        </w:tc>
        <w:tc>
          <w:tcPr>
            <w:tcW w:w="2337" w:type="dxa"/>
          </w:tcPr>
          <w:p w14:paraId="5D14928A" w14:textId="141350BF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7946915F" w14:textId="5014D6D2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ها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پرل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به صفحات 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  <w:r>
              <w:rPr>
                <w:rtl/>
              </w:rPr>
              <w:t>.</w:t>
            </w:r>
          </w:p>
        </w:tc>
        <w:tc>
          <w:tcPr>
            <w:tcW w:w="2338" w:type="dxa"/>
          </w:tcPr>
          <w:p w14:paraId="4560A509" w14:textId="4B1491C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t>href=</w:t>
            </w:r>
            <w:r>
              <w:rPr>
                <w:rFonts w:hint="cs"/>
                <w:rtl/>
              </w:rPr>
              <w:t>"</w:t>
            </w:r>
            <w:hyperlink r:id="rId5" w:history="1">
              <w:r w:rsidRPr="000904B9">
                <w:rPr>
                  <w:rStyle w:val="Hyperlink"/>
                </w:rPr>
                <w:t>https://google.com</w:t>
              </w:r>
            </w:hyperlink>
            <w:r>
              <w:rPr>
                <w:rFonts w:hint="cs"/>
                <w:rtl/>
              </w:rPr>
              <w:t>&lt;"</w:t>
            </w:r>
          </w:p>
          <w:p w14:paraId="155FA81F" w14:textId="4A6DAB69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گوگل</w:t>
            </w:r>
          </w:p>
          <w:p w14:paraId="2343D02A" w14:textId="1F1BD4DE" w:rsidR="00357F65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/&gt;</w:t>
            </w:r>
            <w:r>
              <w:t>a</w:t>
            </w:r>
            <w:r>
              <w:rPr>
                <w:rFonts w:hint="cs"/>
                <w:rtl/>
              </w:rPr>
              <w:t>&lt;</w:t>
            </w:r>
          </w:p>
        </w:tc>
      </w:tr>
      <w:tr w:rsidR="00357F65" w14:paraId="366E6624" w14:textId="77777777" w:rsidTr="00173B9C">
        <w:tc>
          <w:tcPr>
            <w:tcW w:w="2337" w:type="dxa"/>
          </w:tcPr>
          <w:p w14:paraId="2549EA69" w14:textId="170B74A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تصاو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</w:tc>
        <w:tc>
          <w:tcPr>
            <w:tcW w:w="2337" w:type="dxa"/>
          </w:tcPr>
          <w:p w14:paraId="1FB2930A" w14:textId="3B043FCB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20BFB8C2" w14:textId="448EBE91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قرار دادن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تگ  </w:t>
            </w:r>
            <w:r>
              <w:t>selfclosing</w:t>
            </w:r>
            <w:r>
              <w:rPr>
                <w:rtl/>
              </w:rPr>
              <w:t xml:space="preserve">  است (تگ بسته ندارد).</w:t>
            </w:r>
          </w:p>
        </w:tc>
        <w:tc>
          <w:tcPr>
            <w:tcW w:w="2338" w:type="dxa"/>
          </w:tcPr>
          <w:p w14:paraId="761FA0F2" w14:textId="4977D8D6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img src="image.jpg" alt</w:t>
            </w:r>
            <w:r>
              <w:rPr>
                <w:rFonts w:hint="cs"/>
                <w:rtl/>
              </w:rPr>
              <w:t>&lt;</w:t>
            </w:r>
            <w:r>
              <w:rPr>
                <w:rtl/>
              </w:rPr>
              <w:t>"توض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  <w:r>
              <w:rPr>
                <w:rtl/>
              </w:rPr>
              <w:t xml:space="preserve"> 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>"</w:t>
            </w:r>
            <w:r>
              <w:rPr>
                <w:rFonts w:hint="cs"/>
                <w:rtl/>
              </w:rPr>
              <w:t>=</w:t>
            </w:r>
          </w:p>
        </w:tc>
      </w:tr>
      <w:tr w:rsidR="00357F65" w14:paraId="0DBB270A" w14:textId="77777777" w:rsidTr="00173B9C">
        <w:tc>
          <w:tcPr>
            <w:tcW w:w="2337" w:type="dxa"/>
          </w:tcPr>
          <w:p w14:paraId="682FE691" w14:textId="70C62465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</w:p>
        </w:tc>
        <w:tc>
          <w:tcPr>
            <w:tcW w:w="2337" w:type="dxa"/>
          </w:tcPr>
          <w:p w14:paraId="10AD39BF" w14:textId="134ACE8E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ul&gt;`, `&lt;ol&gt;`,</w:t>
            </w:r>
            <w:r>
              <w:rPr>
                <w:rtl/>
              </w:rPr>
              <w:br/>
            </w:r>
            <w:r>
              <w:t xml:space="preserve"> `</w:t>
            </w:r>
            <w:r>
              <w:rPr>
                <w:rFonts w:hint="cs"/>
                <w:rtl/>
              </w:rPr>
              <w:t>&gt;</w:t>
            </w:r>
            <w:r>
              <w:t>li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608D0B88" w14:textId="55DC4263" w:rsidR="00357F65" w:rsidRDefault="00357F65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(</w:t>
            </w:r>
            <w:r>
              <w:t>Ordered</w:t>
            </w:r>
            <w:r>
              <w:rPr>
                <w:rtl/>
              </w:rPr>
              <w:t>) و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رترت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E1BABC1" w14:textId="77777777" w:rsidR="00357F65" w:rsidRDefault="00357F65" w:rsidP="00E14E0C">
            <w:pPr>
              <w:bidi w:val="0"/>
              <w:rPr>
                <w:rtl/>
              </w:rPr>
            </w:pPr>
            <w:r>
              <w:t>Unordered</w:t>
            </w:r>
            <w:r>
              <w:rPr>
                <w:rFonts w:hint="cs"/>
                <w:rtl/>
              </w:rPr>
              <w:t>:</w:t>
            </w:r>
            <w:r>
              <w:t xml:space="preserve"> `</w:t>
            </w:r>
            <w:r>
              <w:rPr>
                <w:rtl/>
              </w:rPr>
              <w:br/>
            </w:r>
            <w:r>
              <w:t>&lt;ul&gt;</w:t>
            </w:r>
            <w:r>
              <w:rPr>
                <w:rtl/>
              </w:rPr>
              <w:br/>
            </w:r>
            <w:r>
              <w:t>&lt;li</w:t>
            </w:r>
            <w:r>
              <w:rPr>
                <w:rFonts w:hint="cs"/>
                <w:rtl/>
              </w:rPr>
              <w:t>&lt;</w:t>
            </w:r>
          </w:p>
          <w:p w14:paraId="02D087C5" w14:textId="77777777" w:rsidR="00357F65" w:rsidRDefault="00357F65" w:rsidP="00E14E0C">
            <w:pPr>
              <w:bidi w:val="0"/>
              <w:rPr>
                <w:rtl/>
              </w:rPr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</w:p>
          <w:p w14:paraId="2856AC67" w14:textId="1FB01D50" w:rsidR="008423B3" w:rsidRDefault="00357F65" w:rsidP="00E14E0C">
            <w:pPr>
              <w:bidi w:val="0"/>
              <w:rPr>
                <w:rtl/>
              </w:rPr>
            </w:pPr>
            <w:r>
              <w:rPr>
                <w:rFonts w:hint="cs"/>
                <w:rtl/>
              </w:rPr>
              <w:t>&gt;</w:t>
            </w:r>
            <w:r>
              <w:t>/li</w:t>
            </w:r>
            <w:r>
              <w:rPr>
                <w:rFonts w:hint="cs"/>
                <w:rtl/>
              </w:rPr>
              <w:t>&lt;</w:t>
            </w:r>
            <w:r w:rsidR="008423B3">
              <w:br/>
            </w:r>
            <w:r w:rsidR="008423B3">
              <w:rPr>
                <w:rFonts w:hint="cs"/>
                <w:rtl/>
              </w:rPr>
              <w:t>&gt;</w:t>
            </w:r>
            <w:r w:rsidR="008423B3">
              <w:t>li&gt;</w:t>
            </w:r>
          </w:p>
          <w:p w14:paraId="21FF6103" w14:textId="522FB806" w:rsidR="00357F65" w:rsidRDefault="00357F65" w:rsidP="00E14E0C">
            <w:pPr>
              <w:bidi w:val="0"/>
            </w:pPr>
            <w:r>
              <w:rPr>
                <w:rtl/>
              </w:rPr>
              <w:t>آ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تم</w:t>
            </w:r>
            <w:r>
              <w:rPr>
                <w:rtl/>
              </w:rPr>
              <w:t xml:space="preserve"> ۱</w:t>
            </w:r>
          </w:p>
          <w:p w14:paraId="27409BF1" w14:textId="77777777" w:rsidR="008423B3" w:rsidRDefault="008423B3" w:rsidP="00E14E0C">
            <w:pPr>
              <w:bidi w:val="0"/>
            </w:pPr>
          </w:p>
          <w:p w14:paraId="4EDDEBE3" w14:textId="5FB3BC50" w:rsidR="00357F65" w:rsidRDefault="00357F65" w:rsidP="00E14E0C">
            <w:pPr>
              <w:bidi w:val="0"/>
              <w:rPr>
                <w:rtl/>
              </w:rPr>
            </w:pPr>
            <w:r>
              <w:t>&lt;</w:t>
            </w:r>
            <w:r>
              <w:rPr>
                <w:rtl/>
              </w:rPr>
              <w:t>/</w:t>
            </w:r>
            <w:r>
              <w:t>li&gt;</w:t>
            </w:r>
          </w:p>
          <w:p w14:paraId="1E00549F" w14:textId="792C1E8E" w:rsidR="00357F65" w:rsidRDefault="00357F65" w:rsidP="00E14E0C">
            <w:pPr>
              <w:bidi w:val="0"/>
              <w:rPr>
                <w:rtl/>
              </w:rPr>
            </w:pPr>
            <w:r>
              <w:t>&lt;/ul</w:t>
            </w:r>
            <w:r w:rsidR="008423B3">
              <w:rPr>
                <w:rFonts w:hint="cs"/>
                <w:rtl/>
              </w:rPr>
              <w:t>&lt;</w:t>
            </w:r>
          </w:p>
        </w:tc>
      </w:tr>
      <w:tr w:rsidR="008423B3" w14:paraId="4F23A322" w14:textId="77777777" w:rsidTr="00173B9C">
        <w:tc>
          <w:tcPr>
            <w:tcW w:w="2337" w:type="dxa"/>
          </w:tcPr>
          <w:p w14:paraId="18E611BA" w14:textId="18888EF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جدول‌ها</w:t>
            </w:r>
          </w:p>
        </w:tc>
        <w:tc>
          <w:tcPr>
            <w:tcW w:w="2337" w:type="dxa"/>
          </w:tcPr>
          <w:p w14:paraId="4D42C2BE" w14:textId="74DDD1A8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 xml:space="preserve">table&gt;`, `&lt;tr&gt;`, `&lt;td&gt;`, </w:t>
            </w:r>
            <w:r>
              <w:rPr>
                <w:rtl/>
              </w:rPr>
              <w:br/>
            </w:r>
            <w:r>
              <w:t>`</w:t>
            </w:r>
            <w:r>
              <w:rPr>
                <w:rFonts w:hint="cs"/>
                <w:rtl/>
              </w:rPr>
              <w:t>&gt;</w:t>
            </w:r>
            <w:r>
              <w:t>th</w:t>
            </w:r>
            <w:r>
              <w:rPr>
                <w:rFonts w:hint="cs"/>
                <w:rtl/>
              </w:rPr>
              <w:t>&lt;</w:t>
            </w:r>
          </w:p>
        </w:tc>
        <w:tc>
          <w:tcPr>
            <w:tcW w:w="2338" w:type="dxa"/>
          </w:tcPr>
          <w:p w14:paraId="1535D961" w14:textId="114CB175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و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داده‌ها در قالب جدول.</w:t>
            </w:r>
          </w:p>
        </w:tc>
        <w:tc>
          <w:tcPr>
            <w:tcW w:w="2338" w:type="dxa"/>
          </w:tcPr>
          <w:p w14:paraId="4DE1165C" w14:textId="6374920E" w:rsidR="008423B3" w:rsidRDefault="008423B3" w:rsidP="00E14E0C">
            <w:pPr>
              <w:bidi w:val="0"/>
            </w:pPr>
            <w:r>
              <w:rPr>
                <w:rtl/>
              </w:rPr>
              <w:t>&gt;</w:t>
            </w:r>
            <w:r>
              <w:t>table&gt;</w:t>
            </w:r>
            <w:r>
              <w:rPr>
                <w:rtl/>
              </w:rPr>
              <w:br/>
            </w:r>
            <w:r>
              <w:t>&lt;tr&gt;</w:t>
            </w:r>
            <w:r>
              <w:rPr>
                <w:rtl/>
              </w:rPr>
              <w:br/>
            </w:r>
            <w:r>
              <w:t>&lt;td&gt;</w:t>
            </w:r>
            <w:r>
              <w:rPr>
                <w:rtl/>
              </w:rPr>
              <w:br/>
              <w:t>داده</w:t>
            </w:r>
            <w:r>
              <w:rPr>
                <w:rtl/>
              </w:rPr>
              <w:br/>
            </w:r>
            <w:r>
              <w:t>&lt;/td&gt;</w:t>
            </w:r>
            <w:r>
              <w:rPr>
                <w:rtl/>
              </w:rPr>
              <w:br/>
            </w:r>
            <w:r>
              <w:t>&lt;/tr&gt;</w:t>
            </w:r>
            <w:r>
              <w:rPr>
                <w:rtl/>
              </w:rPr>
              <w:br/>
            </w:r>
            <w:r>
              <w:t>&lt;/table&gt;</w:t>
            </w:r>
          </w:p>
        </w:tc>
      </w:tr>
      <w:tr w:rsidR="008423B3" w14:paraId="6133E9F1" w14:textId="77777777" w:rsidTr="00173B9C">
        <w:tc>
          <w:tcPr>
            <w:tcW w:w="2337" w:type="dxa"/>
          </w:tcPr>
          <w:p w14:paraId="2D691F36" w14:textId="4501741E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فرم‌ها</w:t>
            </w:r>
          </w:p>
        </w:tc>
        <w:tc>
          <w:tcPr>
            <w:tcW w:w="2337" w:type="dxa"/>
          </w:tcPr>
          <w:p w14:paraId="34DF16DC" w14:textId="158062D4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t>&gt;</w:t>
            </w:r>
            <w:r>
              <w:t>form&gt;`, `&lt;input&gt;`, `&lt;button&gt;`, `&lt;textarea&gt;`, `&lt;select&gt;</w:t>
            </w:r>
          </w:p>
        </w:tc>
        <w:tc>
          <w:tcPr>
            <w:tcW w:w="2338" w:type="dxa"/>
          </w:tcPr>
          <w:p w14:paraId="6D7CD142" w14:textId="047E32CB" w:rsidR="008423B3" w:rsidRDefault="008423B3" w:rsidP="00E14E0C">
            <w:pPr>
              <w:rPr>
                <w:rtl/>
              </w:rPr>
            </w:pP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اطلاعات از کاربر </w:t>
            </w:r>
            <w:r>
              <w:rPr>
                <w:rtl/>
              </w:rPr>
              <w:lastRenderedPageBreak/>
              <w:t xml:space="preserve">(مانند فرم تماس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فرم لاگ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>).</w:t>
            </w:r>
          </w:p>
        </w:tc>
        <w:tc>
          <w:tcPr>
            <w:tcW w:w="2338" w:type="dxa"/>
          </w:tcPr>
          <w:p w14:paraId="09CAF18A" w14:textId="3FB4D3E9" w:rsidR="008423B3" w:rsidRDefault="008423B3" w:rsidP="00E14E0C">
            <w:pPr>
              <w:bidi w:val="0"/>
            </w:pPr>
            <w:r>
              <w:rPr>
                <w:rtl/>
              </w:rPr>
              <w:lastRenderedPageBreak/>
              <w:t>&gt;</w:t>
            </w:r>
            <w:r>
              <w:t>form&gt;</w:t>
            </w:r>
            <w:r>
              <w:br/>
              <w:t>&lt;input type="text"&gt;</w:t>
            </w:r>
            <w:r>
              <w:br/>
              <w:t>&lt;button&gt;</w:t>
            </w:r>
          </w:p>
          <w:p w14:paraId="6874BAEC" w14:textId="5C43ADE2" w:rsidR="008423B3" w:rsidRDefault="008423B3" w:rsidP="00E14E0C">
            <w:pPr>
              <w:bidi w:val="0"/>
              <w:rPr>
                <w:rtl/>
              </w:rPr>
            </w:pPr>
            <w:r>
              <w:rPr>
                <w:rtl/>
              </w:rPr>
              <w:lastRenderedPageBreak/>
              <w:t>ارسال</w:t>
            </w:r>
            <w:r>
              <w:br/>
              <w:t>&lt;/button&gt;</w:t>
            </w:r>
            <w:r>
              <w:br/>
              <w:t>&lt;/form&gt;</w:t>
            </w:r>
          </w:p>
        </w:tc>
      </w:tr>
    </w:tbl>
    <w:p w14:paraId="678067DE" w14:textId="036542BB" w:rsidR="00173B9C" w:rsidRDefault="00173B9C" w:rsidP="00E14E0C">
      <w:pPr>
        <w:pStyle w:val="Heading2"/>
        <w:rPr>
          <w:rtl/>
        </w:rPr>
      </w:pPr>
      <w:r>
        <w:rPr>
          <w:rtl/>
        </w:rPr>
        <w:lastRenderedPageBreak/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تگ‌ها (</w:t>
      </w:r>
      <w:r>
        <w:t>Attributes</w:t>
      </w:r>
      <w:r>
        <w:rPr>
          <w:rtl/>
        </w:rPr>
        <w:t>)</w:t>
      </w:r>
    </w:p>
    <w:p w14:paraId="3ED3D3B1" w14:textId="0A667423" w:rsidR="00173B9C" w:rsidRDefault="00173B9C" w:rsidP="00E14E0C">
      <w:pPr>
        <w:rPr>
          <w:rtl/>
        </w:rPr>
      </w:pPr>
      <w:r>
        <w:rPr>
          <w:rFonts w:hint="eastAsia"/>
          <w:rtl/>
        </w:rPr>
        <w:t>هر</w:t>
      </w:r>
      <w:r>
        <w:rPr>
          <w:rtl/>
        </w:rPr>
        <w:t xml:space="preserve"> تگ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یی</w:t>
      </w:r>
      <w:r>
        <w:rPr>
          <w:rtl/>
        </w:rPr>
        <w:t xml:space="preserve"> (</w:t>
      </w:r>
      <w:r>
        <w:t>Attributes</w:t>
      </w:r>
      <w:r>
        <w:rPr>
          <w:rtl/>
        </w:rPr>
        <w:t>) داشته باشد که اطلاعات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درباره آن تگ ارائه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دهند</w:t>
      </w:r>
      <w:r>
        <w:rPr>
          <w:rtl/>
        </w:rPr>
        <w:t>.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در تگ بازکننده و به صورت `</w:t>
      </w:r>
      <w:r>
        <w:t>name="value</w:t>
      </w:r>
      <w:r>
        <w:rPr>
          <w:rtl/>
        </w:rPr>
        <w:t>"` نوشته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p w14:paraId="733F32B0" w14:textId="00F01301" w:rsidR="00173B9C" w:rsidRDefault="00173B9C" w:rsidP="00E14E0C">
      <w:pPr>
        <w:pStyle w:val="Heading2"/>
        <w:rPr>
          <w:rtl/>
        </w:rPr>
      </w:pPr>
      <w:r>
        <w:rPr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>:</w:t>
      </w:r>
    </w:p>
    <w:p w14:paraId="5A888C76" w14:textId="5EBDBFC5" w:rsidR="00173B9C" w:rsidRDefault="00173B9C" w:rsidP="00E14E0C">
      <w:r>
        <w:rPr>
          <w:rtl/>
        </w:rPr>
        <w:t xml:space="preserve">   </w:t>
      </w:r>
      <w:r>
        <w:t>href</w:t>
      </w:r>
      <w:r>
        <w:rPr>
          <w:rtl/>
        </w:rPr>
        <w:t>` در تگ `&lt;</w:t>
      </w:r>
      <w:r>
        <w:t>a</w:t>
      </w:r>
      <w:r>
        <w:rPr>
          <w:rtl/>
        </w:rPr>
        <w:t>&gt;`: آدرس مقصد ل</w:t>
      </w:r>
      <w:r>
        <w:rPr>
          <w:rFonts w:hint="cs"/>
          <w:rtl/>
        </w:rPr>
        <w:t>ی</w:t>
      </w:r>
      <w:r>
        <w:rPr>
          <w:rFonts w:hint="eastAsia"/>
          <w:rtl/>
        </w:rPr>
        <w:t>نک</w:t>
      </w:r>
      <w:r>
        <w:rPr>
          <w:rtl/>
        </w:rPr>
        <w:t xml:space="preserve">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0D20AE75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349CBC60" w14:textId="77777777" w:rsidR="008423B3" w:rsidRDefault="008423B3" w:rsidP="00E14E0C">
            <w:pPr>
              <w:bidi w:val="0"/>
            </w:pPr>
            <w:r w:rsidRPr="008423B3">
              <w:t>&lt;a href="https://www.example.com"&gt;</w:t>
            </w:r>
          </w:p>
          <w:p w14:paraId="464CC31F" w14:textId="77777777" w:rsidR="008423B3" w:rsidRDefault="008423B3" w:rsidP="00E14E0C">
            <w:pPr>
              <w:bidi w:val="0"/>
            </w:pPr>
            <w:r w:rsidRPr="008423B3">
              <w:rPr>
                <w:rtl/>
              </w:rPr>
              <w:t>این یک لینک است</w:t>
            </w:r>
          </w:p>
          <w:p w14:paraId="20F4D1E4" w14:textId="7BF377ED" w:rsidR="008423B3" w:rsidRPr="008423B3" w:rsidRDefault="008423B3" w:rsidP="00E14E0C">
            <w:pPr>
              <w:bidi w:val="0"/>
            </w:pPr>
            <w:r w:rsidRPr="008423B3">
              <w:t>&lt;/a&gt;</w:t>
            </w:r>
          </w:p>
          <w:p w14:paraId="6B24EDB2" w14:textId="77777777" w:rsidR="008423B3" w:rsidRPr="008423B3" w:rsidRDefault="008423B3" w:rsidP="00E14E0C">
            <w:pPr>
              <w:bidi w:val="0"/>
            </w:pPr>
          </w:p>
          <w:p w14:paraId="098D4F1D" w14:textId="77777777" w:rsidR="008423B3" w:rsidRDefault="008423B3" w:rsidP="00E14E0C">
            <w:pPr>
              <w:bidi w:val="0"/>
            </w:pPr>
          </w:p>
        </w:tc>
      </w:tr>
    </w:tbl>
    <w:p w14:paraId="41F42F46" w14:textId="77777777" w:rsidR="008423B3" w:rsidRDefault="008423B3" w:rsidP="00E14E0C">
      <w:pPr>
        <w:rPr>
          <w:rtl/>
        </w:rPr>
      </w:pPr>
    </w:p>
    <w:p w14:paraId="03F446F0" w14:textId="2BF193D9" w:rsidR="00173B9C" w:rsidRDefault="00173B9C" w:rsidP="00E14E0C">
      <w:r>
        <w:rPr>
          <w:rtl/>
        </w:rPr>
        <w:t xml:space="preserve">   </w:t>
      </w:r>
      <w:r>
        <w:t>src</w:t>
      </w:r>
      <w:r>
        <w:rPr>
          <w:rtl/>
        </w:rPr>
        <w:t xml:space="preserve">` و </w:t>
      </w:r>
      <w:r>
        <w:t>alt</w:t>
      </w:r>
      <w:r>
        <w:rPr>
          <w:rtl/>
        </w:rPr>
        <w:t xml:space="preserve">` در تگ </w:t>
      </w:r>
      <w:r w:rsidR="008423B3">
        <w:t>&lt;</w:t>
      </w:r>
      <w:r>
        <w:t>img</w:t>
      </w:r>
      <w:r w:rsidR="008423B3">
        <w:t xml:space="preserve"> </w:t>
      </w:r>
      <w:r>
        <w:t>src</w:t>
      </w:r>
      <w:r w:rsidR="008423B3">
        <w:t xml:space="preserve">=’’ alt=’’&gt; </w:t>
      </w:r>
      <w:r>
        <w:rPr>
          <w:rtl/>
        </w:rPr>
        <w:t xml:space="preserve"> مس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`</w:t>
      </w:r>
      <w:r>
        <w:t>alt</w:t>
      </w:r>
      <w:r>
        <w:rPr>
          <w:rtl/>
        </w:rPr>
        <w:t>` متن جا</w:t>
      </w:r>
      <w:r>
        <w:rPr>
          <w:rFonts w:hint="cs"/>
          <w:rtl/>
        </w:rPr>
        <w:t>ی</w:t>
      </w:r>
      <w:r>
        <w:rPr>
          <w:rFonts w:hint="eastAsia"/>
          <w:rtl/>
        </w:rPr>
        <w:t>گز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تصو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(در صورت عدم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>) را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9FFCA1F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CAB99FE" w14:textId="77777777" w:rsidR="008423B3" w:rsidRPr="008423B3" w:rsidRDefault="008423B3" w:rsidP="00E14E0C">
            <w:pPr>
              <w:bidi w:val="0"/>
            </w:pPr>
            <w:r w:rsidRPr="008423B3">
              <w:t>&lt;img src="cat.jpg" alt="</w:t>
            </w:r>
            <w:r w:rsidRPr="008423B3">
              <w:rPr>
                <w:rtl/>
              </w:rPr>
              <w:t>یک گربه ناز</w:t>
            </w:r>
            <w:r w:rsidRPr="008423B3">
              <w:t>"&gt;</w:t>
            </w:r>
          </w:p>
          <w:p w14:paraId="23756711" w14:textId="77777777" w:rsidR="008423B3" w:rsidRDefault="008423B3" w:rsidP="00E14E0C">
            <w:pPr>
              <w:bidi w:val="0"/>
            </w:pPr>
          </w:p>
        </w:tc>
      </w:tr>
    </w:tbl>
    <w:p w14:paraId="3C9B56BC" w14:textId="77777777" w:rsidR="008423B3" w:rsidRDefault="008423B3" w:rsidP="00E14E0C"/>
    <w:p w14:paraId="7E5B32A4" w14:textId="5DAB5748" w:rsidR="00173B9C" w:rsidRDefault="00173B9C" w:rsidP="00E14E0C">
      <w:pPr>
        <w:rPr>
          <w:rtl/>
        </w:rPr>
      </w:pPr>
      <w:r>
        <w:rPr>
          <w:rtl/>
        </w:rPr>
        <w:t xml:space="preserve">   </w:t>
      </w:r>
      <w:r>
        <w:t>class</w:t>
      </w:r>
      <w:r>
        <w:rPr>
          <w:rtl/>
        </w:rPr>
        <w:t xml:space="preserve">` و </w:t>
      </w:r>
      <w:r>
        <w:t>id</w:t>
      </w:r>
      <w:r>
        <w:rPr>
          <w:rtl/>
        </w:rPr>
        <w:t>`: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style</w:t>
      </w:r>
      <w:r>
        <w:rPr>
          <w:rtl/>
        </w:rPr>
        <w:t xml:space="preserve"> دادن به عناصر با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آنها با </w:t>
      </w:r>
      <w:r>
        <w:t>JavaScript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8423B3" w14:paraId="63D685FA" w14:textId="77777777" w:rsidTr="008423B3">
        <w:tc>
          <w:tcPr>
            <w:tcW w:w="9350" w:type="dxa"/>
            <w:shd w:val="clear" w:color="auto" w:fill="C5E0B3" w:themeFill="accent6" w:themeFillTint="66"/>
          </w:tcPr>
          <w:p w14:paraId="4FB4A952" w14:textId="2E2EDA35" w:rsidR="008423B3" w:rsidRDefault="008423B3" w:rsidP="00E14E0C">
            <w:pPr>
              <w:bidi w:val="0"/>
            </w:pPr>
            <w:r w:rsidRPr="008423B3">
              <w:t>&lt;p class="importanttext" id="mainparagraph"&gt;</w:t>
            </w:r>
          </w:p>
          <w:p w14:paraId="3BBFF288" w14:textId="77777777" w:rsidR="008423B3" w:rsidRDefault="008423B3" w:rsidP="00E14E0C">
            <w:pPr>
              <w:bidi w:val="0"/>
            </w:pPr>
            <w:r w:rsidRPr="008423B3">
              <w:rPr>
                <w:rtl/>
              </w:rPr>
              <w:t>ا</w:t>
            </w:r>
            <w:r w:rsidRPr="008423B3">
              <w:rPr>
                <w:rFonts w:hint="cs"/>
                <w:rtl/>
              </w:rPr>
              <w:t>ی</w:t>
            </w:r>
            <w:r w:rsidRPr="008423B3">
              <w:rPr>
                <w:rFonts w:hint="eastAsia"/>
                <w:rtl/>
              </w:rPr>
              <w:t>ن</w:t>
            </w:r>
            <w:r w:rsidRPr="008423B3">
              <w:rPr>
                <w:rtl/>
              </w:rPr>
              <w:t xml:space="preserve"> متن مهم است</w:t>
            </w:r>
            <w:r w:rsidRPr="008423B3">
              <w:t>.</w:t>
            </w:r>
          </w:p>
          <w:p w14:paraId="26A35A93" w14:textId="60D08D0C" w:rsidR="008423B3" w:rsidRDefault="008423B3" w:rsidP="00E14E0C">
            <w:pPr>
              <w:bidi w:val="0"/>
            </w:pPr>
            <w:r w:rsidRPr="008423B3">
              <w:t>&lt;/p&gt;</w:t>
            </w:r>
          </w:p>
        </w:tc>
      </w:tr>
    </w:tbl>
    <w:p w14:paraId="1FE7E617" w14:textId="0B51EC14" w:rsidR="009177DE" w:rsidRDefault="009177DE" w:rsidP="00E14E0C"/>
    <w:p w14:paraId="25A58663" w14:textId="5524B2AC" w:rsidR="00436C7D" w:rsidRDefault="00436C7D" w:rsidP="00E14E0C">
      <w:pPr>
        <w:pStyle w:val="Heading1"/>
        <w:rPr>
          <w:rtl/>
        </w:rPr>
      </w:pPr>
      <w:r w:rsidRPr="00436C7D">
        <w:rPr>
          <w:rtl/>
        </w:rPr>
        <w:t>معرف</w:t>
      </w:r>
      <w:r w:rsidRPr="00436C7D">
        <w:rPr>
          <w:rFonts w:hint="cs"/>
          <w:rtl/>
        </w:rPr>
        <w:t>ی</w:t>
      </w:r>
      <w:r w:rsidRPr="00436C7D">
        <w:rPr>
          <w:rtl/>
        </w:rPr>
        <w:t xml:space="preserve"> </w:t>
      </w:r>
      <w:r w:rsidRPr="00436C7D">
        <w:t>Css</w:t>
      </w:r>
      <w:r>
        <w:rPr>
          <w:rFonts w:hint="cs"/>
          <w:rtl/>
        </w:rPr>
        <w:t>:</w:t>
      </w:r>
    </w:p>
    <w:p w14:paraId="68F281DE" w14:textId="79FAC2C1" w:rsidR="00436C7D" w:rsidRDefault="00436C7D" w:rsidP="00E14E0C">
      <w:pPr>
        <w:pStyle w:val="Heading2"/>
        <w:rPr>
          <w:rtl/>
        </w:rPr>
      </w:pPr>
      <w:r>
        <w:rPr>
          <w:rtl/>
        </w:rPr>
        <w:lastRenderedPageBreak/>
        <w:t xml:space="preserve"> </w:t>
      </w:r>
      <w:r>
        <w:t>CSS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</w:p>
    <w:p w14:paraId="04A1FD70" w14:textId="263E40F9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مخفف </w:t>
      </w:r>
      <w:r>
        <w:t>Cascading Style Sheets</w:t>
      </w:r>
      <w:r>
        <w:rPr>
          <w:rtl/>
        </w:rPr>
        <w:t xml:space="preserve"> (ش</w:t>
      </w:r>
      <w:r>
        <w:rPr>
          <w:rFonts w:hint="cs"/>
          <w:rtl/>
        </w:rPr>
        <w:t>ی</w:t>
      </w:r>
      <w:r>
        <w:rPr>
          <w:rFonts w:hint="eastAsia"/>
          <w:rtl/>
        </w:rPr>
        <w:t>وه‌نامه</w:t>
      </w:r>
      <w:r>
        <w:rPr>
          <w:rtl/>
        </w:rPr>
        <w:t xml:space="preserve"> آبشار</w:t>
      </w:r>
      <w:r>
        <w:rPr>
          <w:rFonts w:hint="cs"/>
          <w:rtl/>
        </w:rPr>
        <w:t>ی</w:t>
      </w:r>
      <w:r>
        <w:rPr>
          <w:rtl/>
        </w:rPr>
        <w:t xml:space="preserve">) است. </w:t>
      </w:r>
      <w:r>
        <w:t>CSS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ل‌ده</w:t>
      </w:r>
      <w:r>
        <w:rPr>
          <w:rFonts w:hint="cs"/>
          <w:rtl/>
        </w:rPr>
        <w:t>ی</w:t>
      </w:r>
      <w:r>
        <w:rPr>
          <w:rtl/>
        </w:rPr>
        <w:t xml:space="preserve"> است که ظاهر،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محتوا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را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0750D19" w14:textId="634AF23E" w:rsidR="00436C7D" w:rsidRDefault="00436C7D" w:rsidP="00E14E0C">
      <w:pPr>
        <w:rPr>
          <w:rtl/>
        </w:rPr>
      </w:pPr>
      <w:r>
        <w:rPr>
          <w:rFonts w:hint="eastAsia"/>
          <w:rtl/>
        </w:rPr>
        <w:t>به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ساده، اگر </w:t>
      </w:r>
      <w:r>
        <w:t>HTML</w:t>
      </w:r>
      <w:r>
        <w:rPr>
          <w:rtl/>
        </w:rPr>
        <w:t xml:space="preserve"> را اسکلت و 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ساختمان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نما، رنگ د</w:t>
      </w:r>
      <w:r>
        <w:rPr>
          <w:rFonts w:hint="cs"/>
          <w:rtl/>
        </w:rPr>
        <w:t>ی</w:t>
      </w:r>
      <w:r>
        <w:rPr>
          <w:rFonts w:hint="eastAsia"/>
          <w:rtl/>
        </w:rPr>
        <w:t>وارها،</w:t>
      </w:r>
      <w:r>
        <w:rPr>
          <w:rtl/>
        </w:rPr>
        <w:t xml:space="preserve"> دکوراس</w:t>
      </w:r>
      <w:r>
        <w:rPr>
          <w:rFonts w:hint="cs"/>
          <w:rtl/>
        </w:rPr>
        <w:t>ی</w:t>
      </w:r>
      <w:r>
        <w:rPr>
          <w:rFonts w:hint="eastAsia"/>
          <w:rtl/>
        </w:rPr>
        <w:t>ون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داخل</w:t>
      </w:r>
      <w:r>
        <w:rPr>
          <w:rFonts w:hint="cs"/>
          <w:rtl/>
        </w:rPr>
        <w:t>ی</w:t>
      </w:r>
      <w:r>
        <w:rPr>
          <w:rtl/>
        </w:rPr>
        <w:t xml:space="preserve"> آن است. </w:t>
      </w:r>
      <w:r>
        <w:t>CSS</w:t>
      </w:r>
      <w:r>
        <w:rPr>
          <w:rtl/>
        </w:rPr>
        <w:t xml:space="preserve"> است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متن</w:t>
      </w:r>
      <w:r>
        <w:rPr>
          <w:rFonts w:hint="cs"/>
          <w:rtl/>
        </w:rPr>
        <w:t>ی</w:t>
      </w:r>
      <w:r>
        <w:rPr>
          <w:rtl/>
        </w:rPr>
        <w:t xml:space="preserve"> ساده را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با</w:t>
      </w:r>
      <w:r>
        <w:rPr>
          <w:rtl/>
        </w:rPr>
        <w:t xml:space="preserve"> و جذاب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077F7870" w14:textId="7BD4B794" w:rsidR="00436C7D" w:rsidRDefault="00436C7D" w:rsidP="00E14E0C">
      <w:pPr>
        <w:pStyle w:val="Heading2"/>
        <w:rPr>
          <w:rtl/>
        </w:rPr>
      </w:pPr>
      <w:r>
        <w:t>CSS</w:t>
      </w:r>
      <w:r>
        <w:rPr>
          <w:rtl/>
        </w:rPr>
        <w:t xml:space="preserve"> چگونه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کند؟</w:t>
      </w:r>
    </w:p>
    <w:p w14:paraId="5E42A562" w14:textId="720DFEFA" w:rsidR="00436C7D" w:rsidRDefault="00436C7D" w:rsidP="00E14E0C">
      <w:pPr>
        <w:rPr>
          <w:rtl/>
        </w:rPr>
      </w:pPr>
      <w:r>
        <w:t>CSS</w:t>
      </w:r>
      <w:r>
        <w:rPr>
          <w:rtl/>
        </w:rPr>
        <w:t xml:space="preserve"> با انتخاب المان‌ها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و اعمال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>‌ها</w:t>
      </w:r>
      <w:r>
        <w:rPr>
          <w:rFonts w:hint="cs"/>
          <w:rtl/>
        </w:rPr>
        <w:t>ی</w:t>
      </w:r>
      <w:r>
        <w:rPr>
          <w:rtl/>
        </w:rPr>
        <w:t xml:space="preserve"> مختلف (مانند رنگ، فونت، اندازه،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) رو</w:t>
      </w:r>
      <w:r>
        <w:rPr>
          <w:rFonts w:hint="cs"/>
          <w:rtl/>
        </w:rPr>
        <w:t>ی</w:t>
      </w:r>
      <w:r>
        <w:rPr>
          <w:rtl/>
        </w:rPr>
        <w:t xml:space="preserve"> آنها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با استفاده از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به نام </w:t>
      </w:r>
      <w:r>
        <w:t>Rule Set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C372B9C" w14:textId="5D8A2BCE" w:rsidR="00436C7D" w:rsidRDefault="00436C7D" w:rsidP="00E14E0C">
      <w:pPr>
        <w:rPr>
          <w:rtl/>
        </w:rPr>
      </w:pPr>
      <w:r>
        <w:rPr>
          <w:rtl/>
        </w:rPr>
        <w:t xml:space="preserve">ساختار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قانون </w:t>
      </w:r>
      <w:r>
        <w:t>CSS</w:t>
      </w:r>
      <w:r>
        <w:rPr>
          <w:rtl/>
        </w:rPr>
        <w:t>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09D6282A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5B3A5815" w14:textId="77777777" w:rsidR="00436C7D" w:rsidRPr="00436C7D" w:rsidRDefault="00436C7D" w:rsidP="00E14E0C">
            <w:pPr>
              <w:bidi w:val="0"/>
            </w:pPr>
            <w:r w:rsidRPr="00436C7D">
              <w:t>selector {</w:t>
            </w:r>
          </w:p>
          <w:p w14:paraId="6851F9DD" w14:textId="77777777" w:rsidR="00436C7D" w:rsidRPr="00436C7D" w:rsidRDefault="00436C7D" w:rsidP="00E14E0C">
            <w:pPr>
              <w:bidi w:val="0"/>
            </w:pPr>
            <w:r w:rsidRPr="00436C7D">
              <w:t>    property: value;</w:t>
            </w:r>
          </w:p>
          <w:p w14:paraId="2BEB8421" w14:textId="77777777" w:rsidR="00436C7D" w:rsidRPr="00436C7D" w:rsidRDefault="00436C7D" w:rsidP="00E14E0C">
            <w:pPr>
              <w:bidi w:val="0"/>
            </w:pPr>
            <w:r w:rsidRPr="00436C7D">
              <w:t>    property: value;</w:t>
            </w:r>
          </w:p>
          <w:p w14:paraId="5773A036" w14:textId="38B4F97C" w:rsidR="00436C7D" w:rsidRDefault="00436C7D" w:rsidP="00E14E0C">
            <w:pPr>
              <w:bidi w:val="0"/>
              <w:rPr>
                <w:rtl/>
              </w:rPr>
            </w:pPr>
            <w:r w:rsidRPr="00436C7D">
              <w:t>}</w:t>
            </w:r>
          </w:p>
        </w:tc>
      </w:tr>
    </w:tbl>
    <w:p w14:paraId="7A2B4D6D" w14:textId="77777777" w:rsidR="00436C7D" w:rsidRDefault="00436C7D" w:rsidP="00E14E0C"/>
    <w:p w14:paraId="59147C5F" w14:textId="5A63F395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Selector</w:t>
      </w:r>
      <w:r>
        <w:rPr>
          <w:rtl/>
        </w:rPr>
        <w:t xml:space="preserve"> (انتخاب‌گر):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کدام المان(ها</w:t>
      </w:r>
      <w:r>
        <w:rPr>
          <w:rFonts w:hint="cs"/>
          <w:rtl/>
        </w:rPr>
        <w:t>ی</w:t>
      </w:r>
      <w:r>
        <w:rPr>
          <w:rtl/>
        </w:rPr>
        <w:t xml:space="preserve">) </w:t>
      </w:r>
      <w:r>
        <w:t>HTML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بگ</w:t>
      </w:r>
      <w:r>
        <w:rPr>
          <w:rFonts w:hint="cs"/>
          <w:rtl/>
        </w:rPr>
        <w:t>ی</w:t>
      </w:r>
      <w:r>
        <w:rPr>
          <w:rFonts w:hint="eastAsia"/>
          <w:rtl/>
        </w:rPr>
        <w:t>رند</w:t>
      </w:r>
      <w:r>
        <w:rPr>
          <w:rtl/>
        </w:rPr>
        <w:t>.</w:t>
      </w:r>
    </w:p>
    <w:p w14:paraId="01F42401" w14:textId="3CAC797E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Property</w:t>
      </w:r>
      <w:r>
        <w:rPr>
          <w:rtl/>
        </w:rPr>
        <w:t xml:space="preserve"> (و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>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کدام </w:t>
      </w:r>
      <w:r>
        <w:t>aspect</w:t>
      </w:r>
      <w:r>
        <w:rPr>
          <w:rtl/>
        </w:rPr>
        <w:t xml:space="preserve"> (جنبه) از المان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color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متن).</w:t>
      </w:r>
    </w:p>
    <w:p w14:paraId="0E15E586" w14:textId="2C2F3EF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Value</w:t>
      </w:r>
      <w:r>
        <w:rPr>
          <w:rtl/>
        </w:rPr>
        <w:t xml:space="preserve"> (مقدار):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چگونه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آن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(مثلاً `</w:t>
      </w:r>
      <w:r>
        <w:t>red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رنگ قرمز).</w:t>
      </w:r>
    </w:p>
    <w:p w14:paraId="79131122" w14:textId="6A0F32D3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Declaration</w:t>
      </w:r>
      <w:r>
        <w:rPr>
          <w:rtl/>
        </w:rPr>
        <w:t xml:space="preserve"> (اعلام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): هر جفت `</w:t>
      </w:r>
      <w:r>
        <w:t>property: value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اعلام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است.</w:t>
      </w:r>
    </w:p>
    <w:p w14:paraId="6FFB8AA9" w14:textId="68D2C0AB" w:rsidR="00436C7D" w:rsidRDefault="00436C7D" w:rsidP="00E14E0C">
      <w:r>
        <w:rPr>
          <w:rtl/>
        </w:rPr>
        <w:t>مثال:</w:t>
      </w:r>
    </w:p>
    <w:tbl>
      <w:tblPr>
        <w:tblStyle w:val="TableGrid"/>
        <w:bidiVisual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436C7D" w14:paraId="1F9D1720" w14:textId="77777777" w:rsidTr="00436C7D">
        <w:tc>
          <w:tcPr>
            <w:tcW w:w="9350" w:type="dxa"/>
            <w:shd w:val="clear" w:color="auto" w:fill="C5E0B3" w:themeFill="accent6" w:themeFillTint="66"/>
          </w:tcPr>
          <w:p w14:paraId="622694DE" w14:textId="77777777" w:rsidR="00436C7D" w:rsidRPr="00436C7D" w:rsidRDefault="00436C7D" w:rsidP="00E14E0C">
            <w:pPr>
              <w:bidi w:val="0"/>
            </w:pPr>
            <w:r w:rsidRPr="00436C7D">
              <w:t>p {</w:t>
            </w:r>
          </w:p>
          <w:p w14:paraId="7D29E256" w14:textId="77777777" w:rsidR="00436C7D" w:rsidRPr="00436C7D" w:rsidRDefault="00436C7D" w:rsidP="00E14E0C">
            <w:pPr>
              <w:bidi w:val="0"/>
            </w:pPr>
            <w:r w:rsidRPr="00436C7D">
              <w:t xml:space="preserve">    color: blue;</w:t>
            </w:r>
          </w:p>
          <w:p w14:paraId="4ADCE757" w14:textId="567600C3" w:rsidR="00436C7D" w:rsidRPr="00436C7D" w:rsidRDefault="00436C7D" w:rsidP="00E14E0C">
            <w:pPr>
              <w:bidi w:val="0"/>
            </w:pPr>
            <w:r w:rsidRPr="00436C7D">
              <w:t xml:space="preserve">    fontsize: 16px;</w:t>
            </w:r>
          </w:p>
          <w:p w14:paraId="387C9CEE" w14:textId="06DFC891" w:rsidR="00436C7D" w:rsidRDefault="00436C7D" w:rsidP="00E14E0C">
            <w:pPr>
              <w:bidi w:val="0"/>
              <w:rPr>
                <w:rtl/>
              </w:rPr>
            </w:pPr>
            <w:r w:rsidRPr="00436C7D">
              <w:lastRenderedPageBreak/>
              <w:t>}</w:t>
            </w:r>
          </w:p>
        </w:tc>
      </w:tr>
    </w:tbl>
    <w:p w14:paraId="55457A05" w14:textId="77777777" w:rsidR="00436C7D" w:rsidRDefault="00436C7D" w:rsidP="00E14E0C"/>
    <w:p w14:paraId="23BB9942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کد به مرورگر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 "تمام تگ‌ها</w:t>
      </w:r>
      <w:r>
        <w:rPr>
          <w:rFonts w:hint="cs"/>
          <w:rtl/>
        </w:rPr>
        <w:t>ی</w:t>
      </w:r>
      <w:r>
        <w:rPr>
          <w:rtl/>
        </w:rPr>
        <w:t xml:space="preserve"> `&lt;&gt;</w:t>
      </w:r>
      <w:r>
        <w:t>p</w:t>
      </w:r>
      <w:r>
        <w:rPr>
          <w:rtl/>
        </w:rPr>
        <w:t>&gt;` (پاراگراف) را با رنگ آب</w:t>
      </w:r>
      <w:r>
        <w:rPr>
          <w:rFonts w:hint="cs"/>
          <w:rtl/>
        </w:rPr>
        <w:t>ی</w:t>
      </w:r>
      <w:r>
        <w:rPr>
          <w:rtl/>
        </w:rPr>
        <w:t xml:space="preserve"> (`</w:t>
      </w:r>
      <w:r>
        <w:t>blue</w:t>
      </w:r>
      <w:r>
        <w:rPr>
          <w:rtl/>
        </w:rPr>
        <w:t>`) و اندازه فونت 16 پ</w:t>
      </w:r>
      <w:r>
        <w:rPr>
          <w:rFonts w:hint="cs"/>
          <w:rtl/>
        </w:rPr>
        <w:t>ی</w:t>
      </w:r>
      <w:r>
        <w:rPr>
          <w:rFonts w:hint="eastAsia"/>
          <w:rtl/>
        </w:rPr>
        <w:t>کسل</w:t>
      </w:r>
      <w:r>
        <w:rPr>
          <w:rtl/>
        </w:rPr>
        <w:t xml:space="preserve"> (`16</w:t>
      </w:r>
      <w:r>
        <w:t>px</w:t>
      </w:r>
      <w:r>
        <w:rPr>
          <w:rtl/>
        </w:rPr>
        <w:t>`)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بده."</w:t>
      </w:r>
    </w:p>
    <w:p w14:paraId="41372BE5" w14:textId="30428A86" w:rsidR="00436C7D" w:rsidRDefault="00436C7D" w:rsidP="00E14E0C">
      <w:pPr>
        <w:pStyle w:val="Heading2"/>
        <w:rPr>
          <w:rtl/>
        </w:rPr>
      </w:pPr>
      <w:r>
        <w:rPr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اتصال </w:t>
      </w:r>
      <w:r>
        <w:t>CSS</w:t>
      </w:r>
      <w:r>
        <w:rPr>
          <w:rtl/>
        </w:rPr>
        <w:t xml:space="preserve"> به </w:t>
      </w:r>
      <w:r>
        <w:t>HTML</w:t>
      </w:r>
    </w:p>
    <w:p w14:paraId="7DA2BD98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سه</w:t>
      </w:r>
      <w:r>
        <w:rPr>
          <w:rtl/>
        </w:rPr>
        <w:t xml:space="preserve"> روش اصل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اضافه کردن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صفحه وب وجود دارد: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6C7D" w14:paraId="729E2D36" w14:textId="77777777" w:rsidTr="00436C7D">
        <w:tc>
          <w:tcPr>
            <w:tcW w:w="3116" w:type="dxa"/>
          </w:tcPr>
          <w:p w14:paraId="37B56F72" w14:textId="56B0670A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روش</w:t>
            </w:r>
          </w:p>
        </w:tc>
        <w:tc>
          <w:tcPr>
            <w:tcW w:w="3117" w:type="dxa"/>
          </w:tcPr>
          <w:p w14:paraId="468132F8" w14:textId="7C3A069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658D23AA" w14:textId="0B7E6129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436C7D" w14:paraId="02507BD6" w14:textId="77777777" w:rsidTr="00436C7D">
        <w:tc>
          <w:tcPr>
            <w:tcW w:w="3116" w:type="dxa"/>
          </w:tcPr>
          <w:p w14:paraId="2D04F5EC" w14:textId="4EBCA25B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| 1. </w:t>
            </w:r>
            <w:r>
              <w:t>External CSS</w:t>
            </w:r>
            <w:r>
              <w:rPr>
                <w:rtl/>
              </w:rPr>
              <w:t xml:space="preserve"> (خارج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325B2E9C" w14:textId="3BFE0697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و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ه‌شده‌تر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روش. 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جداگانه با پسوند `.</w:t>
            </w:r>
            <w:r>
              <w:t>css</w:t>
            </w:r>
            <w:r>
              <w:rPr>
                <w:rtl/>
              </w:rPr>
              <w:t>` ذخ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 xml:space="preserve"> و سپس به </w:t>
            </w:r>
            <w:r>
              <w:t>HTML</w:t>
            </w:r>
            <w:r>
              <w:rPr>
                <w:rtl/>
              </w:rPr>
              <w:t xml:space="preserve"> 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نک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2AD88E25" w14:textId="77777777" w:rsidR="00436C7D" w:rsidRDefault="00436C7D" w:rsidP="00E14E0C">
            <w:r>
              <w:rPr>
                <w:rtl/>
              </w:rPr>
              <w:t>در فا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</w:t>
            </w:r>
          </w:p>
          <w:p w14:paraId="7D4F7DDD" w14:textId="50D1EF5E" w:rsidR="00436C7D" w:rsidRDefault="00436C7D" w:rsidP="00E14E0C">
            <w:pPr>
              <w:bidi w:val="0"/>
            </w:pPr>
            <w:r>
              <w:t xml:space="preserve">style.css: </w:t>
            </w:r>
          </w:p>
          <w:p w14:paraId="25A83EF5" w14:textId="77777777" w:rsidR="00436C7D" w:rsidRDefault="00436C7D" w:rsidP="00E14E0C">
            <w:pPr>
              <w:bidi w:val="0"/>
            </w:pPr>
          </w:p>
          <w:p w14:paraId="2703B9B8" w14:textId="77777777" w:rsidR="00436C7D" w:rsidRDefault="00436C7D" w:rsidP="00E14E0C">
            <w:pPr>
              <w:bidi w:val="0"/>
            </w:pPr>
            <w:r>
              <w:t>p { color: red; }</w:t>
            </w:r>
          </w:p>
          <w:p w14:paraId="6B7A6A0C" w14:textId="77777777" w:rsidR="00436C7D" w:rsidRDefault="00436C7D" w:rsidP="00E14E0C">
            <w:pPr>
              <w:bidi w:val="0"/>
            </w:pPr>
          </w:p>
          <w:p w14:paraId="78E7F620" w14:textId="61CD9E21" w:rsidR="00436C7D" w:rsidRDefault="00436C7D" w:rsidP="00E14E0C">
            <w:pPr>
              <w:rPr>
                <w:rtl/>
              </w:rPr>
            </w:pPr>
            <w:r>
              <w:rPr>
                <w:rFonts w:hint="cs"/>
                <w:rtl/>
              </w:rPr>
              <w:t>درفایل</w:t>
            </w:r>
          </w:p>
          <w:p w14:paraId="6F17E246" w14:textId="4519A589" w:rsidR="00436C7D" w:rsidRDefault="00436C7D" w:rsidP="00E14E0C">
            <w:pPr>
              <w:bidi w:val="0"/>
              <w:rPr>
                <w:rtl/>
              </w:rPr>
            </w:pPr>
            <w:r>
              <w:t xml:space="preserve">HTML: </w:t>
            </w:r>
            <w:r>
              <w:rPr>
                <w:rtl/>
              </w:rPr>
              <w:br/>
            </w:r>
            <w:r>
              <w:t>&lt;link rel="stylesheet" href="style.css"&gt;</w:t>
            </w:r>
          </w:p>
        </w:tc>
      </w:tr>
      <w:tr w:rsidR="00436C7D" w14:paraId="165B5AFA" w14:textId="77777777" w:rsidTr="00436C7D">
        <w:tc>
          <w:tcPr>
            <w:tcW w:w="3116" w:type="dxa"/>
          </w:tcPr>
          <w:p w14:paraId="33DA61E6" w14:textId="2E64C7E3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2. </w:t>
            </w:r>
            <w:r>
              <w:t>Internal CSS</w:t>
            </w:r>
            <w:r>
              <w:rPr>
                <w:rtl/>
              </w:rPr>
              <w:t xml:space="preserve"> (داخل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BEA731E" w14:textId="36F9E2E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قوان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</w:t>
            </w:r>
            <w:r>
              <w:t>CSS</w:t>
            </w:r>
            <w:r>
              <w:rPr>
                <w:rtl/>
              </w:rPr>
              <w:t xml:space="preserve"> داخل تگ `&lt;&gt;</w:t>
            </w:r>
            <w:r>
              <w:t>style</w:t>
            </w:r>
            <w:r>
              <w:rPr>
                <w:rtl/>
              </w:rPr>
              <w:t>&gt;` در بخش `&lt;&gt;</w:t>
            </w:r>
            <w:r>
              <w:t>head</w:t>
            </w:r>
            <w:r>
              <w:rPr>
                <w:rtl/>
              </w:rPr>
              <w:t xml:space="preserve">&gt;` سند </w:t>
            </w:r>
            <w:r>
              <w:t>HTML</w:t>
            </w:r>
            <w:r>
              <w:rPr>
                <w:rtl/>
              </w:rPr>
              <w:t xml:space="preserve"> نوشته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شوند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1ED67770" w14:textId="77777777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head&gt;</w:t>
            </w:r>
            <w:r>
              <w:br/>
              <w:t>&lt;style&gt;</w:t>
            </w:r>
          </w:p>
          <w:p w14:paraId="2D8F8D29" w14:textId="77777777" w:rsidR="00436C7D" w:rsidRDefault="00436C7D" w:rsidP="00E14E0C">
            <w:pPr>
              <w:bidi w:val="0"/>
            </w:pPr>
            <w:r>
              <w:t xml:space="preserve"> p { color: red; } &lt;/style&gt;</w:t>
            </w:r>
          </w:p>
          <w:p w14:paraId="4C4F3970" w14:textId="4510C0D0" w:rsidR="00436C7D" w:rsidRDefault="00436C7D" w:rsidP="00E14E0C">
            <w:pPr>
              <w:bidi w:val="0"/>
              <w:rPr>
                <w:rtl/>
              </w:rPr>
            </w:pPr>
            <w:r>
              <w:t>&lt;/head&gt;</w:t>
            </w:r>
          </w:p>
        </w:tc>
      </w:tr>
      <w:tr w:rsidR="00436C7D" w14:paraId="40E43FC5" w14:textId="77777777" w:rsidTr="00436C7D">
        <w:tc>
          <w:tcPr>
            <w:tcW w:w="3116" w:type="dxa"/>
          </w:tcPr>
          <w:p w14:paraId="33F87F39" w14:textId="17A56916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 xml:space="preserve">3. </w:t>
            </w:r>
            <w:r>
              <w:t>Inline CSS</w:t>
            </w:r>
            <w:r>
              <w:rPr>
                <w:rtl/>
              </w:rPr>
              <w:t xml:space="preserve"> (درون‌خط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</w:t>
            </w:r>
          </w:p>
        </w:tc>
        <w:tc>
          <w:tcPr>
            <w:tcW w:w="3117" w:type="dxa"/>
          </w:tcPr>
          <w:p w14:paraId="5F356EE5" w14:textId="1F5AE35E" w:rsidR="00436C7D" w:rsidRDefault="00436C7D" w:rsidP="00E14E0C">
            <w:pPr>
              <w:rPr>
                <w:rtl/>
              </w:rPr>
            </w:pP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مستق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ماً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المان </w:t>
            </w:r>
            <w:r>
              <w:t>HTML</w:t>
            </w:r>
            <w:r>
              <w:rPr>
                <w:rtl/>
              </w:rPr>
              <w:t xml:space="preserve"> خاص با استفاده از </w:t>
            </w:r>
            <w:r>
              <w:t>attribute</w:t>
            </w:r>
            <w:r>
              <w:rPr>
                <w:rtl/>
              </w:rPr>
              <w:t xml:space="preserve"> (و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) `</w:t>
            </w:r>
            <w:r>
              <w:t>style</w:t>
            </w:r>
            <w:r>
              <w:rPr>
                <w:rtl/>
              </w:rPr>
              <w:t>` اضافه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کمتر توص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  <w:r>
              <w:rPr>
                <w:rtl/>
              </w:rPr>
              <w:t>.</w:t>
            </w:r>
          </w:p>
        </w:tc>
        <w:tc>
          <w:tcPr>
            <w:tcW w:w="3117" w:type="dxa"/>
          </w:tcPr>
          <w:p w14:paraId="3F52C5FC" w14:textId="448872CE" w:rsidR="00436C7D" w:rsidRDefault="00436C7D" w:rsidP="00E14E0C">
            <w:pPr>
              <w:bidi w:val="0"/>
            </w:pPr>
            <w:r>
              <w:rPr>
                <w:rtl/>
              </w:rPr>
              <w:t>&gt;</w:t>
            </w:r>
            <w:r>
              <w:t>p style="color: red</w:t>
            </w:r>
            <w:r w:rsidR="000130A0">
              <w:t>"&gt;</w:t>
            </w:r>
          </w:p>
          <w:p w14:paraId="10E9156B" w14:textId="77777777" w:rsidR="000130A0" w:rsidRDefault="00436C7D" w:rsidP="00E14E0C">
            <w:pPr>
              <w:bidi w:val="0"/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متن قرمز است.</w:t>
            </w:r>
          </w:p>
          <w:p w14:paraId="1FEC2215" w14:textId="48F0B8E5" w:rsidR="00436C7D" w:rsidRDefault="000130A0" w:rsidP="00E14E0C">
            <w:pPr>
              <w:bidi w:val="0"/>
              <w:rPr>
                <w:rtl/>
              </w:rPr>
            </w:pPr>
            <w:r>
              <w:t>&lt;/</w:t>
            </w:r>
            <w:r w:rsidR="00436C7D">
              <w:t>p</w:t>
            </w:r>
            <w:r>
              <w:t>&gt;</w:t>
            </w:r>
          </w:p>
        </w:tc>
      </w:tr>
      <w:tr w:rsidR="000130A0" w14:paraId="035425C7" w14:textId="77777777" w:rsidTr="00436C7D">
        <w:tc>
          <w:tcPr>
            <w:tcW w:w="3116" w:type="dxa"/>
          </w:tcPr>
          <w:p w14:paraId="48F3CD18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4C0FE9C2" w14:textId="77777777" w:rsidR="000130A0" w:rsidRDefault="000130A0" w:rsidP="00E14E0C">
            <w:pPr>
              <w:rPr>
                <w:rtl/>
              </w:rPr>
            </w:pPr>
          </w:p>
        </w:tc>
        <w:tc>
          <w:tcPr>
            <w:tcW w:w="3117" w:type="dxa"/>
          </w:tcPr>
          <w:p w14:paraId="1987A1BA" w14:textId="77777777" w:rsidR="000130A0" w:rsidRDefault="000130A0" w:rsidP="00E14E0C">
            <w:pPr>
              <w:bidi w:val="0"/>
              <w:rPr>
                <w:rtl/>
              </w:rPr>
            </w:pPr>
          </w:p>
        </w:tc>
      </w:tr>
    </w:tbl>
    <w:p w14:paraId="4DA13CBD" w14:textId="3AFE8302" w:rsidR="00436C7D" w:rsidRDefault="00436C7D" w:rsidP="00E14E0C">
      <w:pPr>
        <w:rPr>
          <w:rtl/>
        </w:rPr>
      </w:pPr>
      <w:r>
        <w:rPr>
          <w:rtl/>
        </w:rPr>
        <w:t xml:space="preserve">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CSS</w:t>
      </w:r>
    </w:p>
    <w:p w14:paraId="553F26A8" w14:textId="4E3A0887" w:rsidR="00436C7D" w:rsidRDefault="00436C7D" w:rsidP="00E14E0C">
      <w:pPr>
        <w:rPr>
          <w:rtl/>
        </w:rPr>
      </w:pPr>
      <w:r>
        <w:rPr>
          <w:rtl/>
        </w:rPr>
        <w:t xml:space="preserve"> 1. </w:t>
      </w:r>
      <w:r>
        <w:t>Selectors</w:t>
      </w:r>
      <w:r>
        <w:rPr>
          <w:rtl/>
        </w:rPr>
        <w:t xml:space="preserve"> (انتخاب‌گرها)</w:t>
      </w:r>
    </w:p>
    <w:p w14:paraId="72BAD59E" w14:textId="77777777" w:rsidR="00436C7D" w:rsidRDefault="00436C7D" w:rsidP="00E14E0C">
      <w:r>
        <w:rPr>
          <w:rFonts w:hint="eastAsia"/>
          <w:rtl/>
        </w:rPr>
        <w:lastRenderedPageBreak/>
        <w:t>انتخاب‌گرها</w:t>
      </w:r>
      <w:r>
        <w:rPr>
          <w:rtl/>
        </w:rPr>
        <w:t xml:space="preserve"> 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 xml:space="preserve"> که استا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رو</w:t>
      </w:r>
      <w:r>
        <w:rPr>
          <w:rFonts w:hint="cs"/>
          <w:rtl/>
        </w:rPr>
        <w:t>ی</w:t>
      </w:r>
      <w:r>
        <w:rPr>
          <w:rtl/>
        </w:rPr>
        <w:t xml:space="preserve"> کدام المان‌ها اعمال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0A0" w14:paraId="56777912" w14:textId="77777777" w:rsidTr="000130A0">
        <w:tc>
          <w:tcPr>
            <w:tcW w:w="3116" w:type="dxa"/>
          </w:tcPr>
          <w:p w14:paraId="0C2CE6AB" w14:textId="7BAF7E1E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نوع انتخاب‌گر</w:t>
            </w:r>
          </w:p>
        </w:tc>
        <w:tc>
          <w:tcPr>
            <w:tcW w:w="3117" w:type="dxa"/>
          </w:tcPr>
          <w:p w14:paraId="3199EDE3" w14:textId="33E3112B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  <w:tc>
          <w:tcPr>
            <w:tcW w:w="3117" w:type="dxa"/>
          </w:tcPr>
          <w:p w14:paraId="7947E70B" w14:textId="4998DA58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</w:tr>
      <w:tr w:rsidR="000130A0" w14:paraId="5E1E6C31" w14:textId="77777777" w:rsidTr="000130A0">
        <w:tc>
          <w:tcPr>
            <w:tcW w:w="3116" w:type="dxa"/>
          </w:tcPr>
          <w:p w14:paraId="041E1E15" w14:textId="2A9C8577" w:rsidR="000130A0" w:rsidRDefault="000130A0" w:rsidP="00E14E0C">
            <w:pPr>
              <w:bidi w:val="0"/>
              <w:rPr>
                <w:rtl/>
              </w:rPr>
            </w:pPr>
            <w:r>
              <w:t>Element Selector</w:t>
            </w:r>
          </w:p>
        </w:tc>
        <w:tc>
          <w:tcPr>
            <w:tcW w:w="3117" w:type="dxa"/>
          </w:tcPr>
          <w:p w14:paraId="1274B152" w14:textId="56B302CC" w:rsidR="000130A0" w:rsidRDefault="000130A0" w:rsidP="00E14E0C">
            <w:pPr>
              <w:bidi w:val="0"/>
              <w:rPr>
                <w:rtl/>
              </w:rPr>
            </w:pPr>
            <w:r>
              <w:t>P</w:t>
            </w:r>
          </w:p>
        </w:tc>
        <w:tc>
          <w:tcPr>
            <w:tcW w:w="3117" w:type="dxa"/>
          </w:tcPr>
          <w:p w14:paraId="21C35847" w14:textId="4E802443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`&lt;</w:t>
            </w:r>
            <w:r>
              <w:t>p</w:t>
            </w:r>
            <w:r>
              <w:rPr>
                <w:rtl/>
              </w:rPr>
              <w:t>&gt;`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  <w:tr w:rsidR="000130A0" w14:paraId="6EAC0A45" w14:textId="77777777" w:rsidTr="000130A0">
        <w:tc>
          <w:tcPr>
            <w:tcW w:w="3116" w:type="dxa"/>
          </w:tcPr>
          <w:p w14:paraId="405725C5" w14:textId="23A7ED3E" w:rsidR="000130A0" w:rsidRDefault="000130A0" w:rsidP="00E14E0C">
            <w:pPr>
              <w:bidi w:val="0"/>
            </w:pPr>
            <w:r>
              <w:t>Class Selector</w:t>
            </w:r>
          </w:p>
        </w:tc>
        <w:tc>
          <w:tcPr>
            <w:tcW w:w="3117" w:type="dxa"/>
          </w:tcPr>
          <w:p w14:paraId="6A50DCEB" w14:textId="08082D0F" w:rsidR="000130A0" w:rsidRDefault="000130A0" w:rsidP="00E14E0C">
            <w:pPr>
              <w:bidi w:val="0"/>
            </w:pPr>
            <w:r>
              <w:t>.myclass</w:t>
            </w:r>
          </w:p>
        </w:tc>
        <w:tc>
          <w:tcPr>
            <w:tcW w:w="3117" w:type="dxa"/>
          </w:tcPr>
          <w:p w14:paraId="4CE8AA58" w14:textId="3CB5415C" w:rsidR="000130A0" w:rsidRDefault="000130A0" w:rsidP="00E14E0C">
            <w:pPr>
              <w:bidi w:val="0"/>
            </w:pPr>
            <w:r>
              <w:rPr>
                <w:rtl/>
              </w:rPr>
              <w:t>تمام المان‌ها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که </w:t>
            </w:r>
            <w:r>
              <w:t>class="myclass"</w:t>
            </w:r>
          </w:p>
          <w:p w14:paraId="753CCAA9" w14:textId="77777777" w:rsidR="000130A0" w:rsidRDefault="000130A0" w:rsidP="00E14E0C">
            <w:pPr>
              <w:bidi w:val="0"/>
            </w:pPr>
          </w:p>
          <w:p w14:paraId="3B3801DB" w14:textId="1C5EA06A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دارند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(متدوال‌تر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روش).</w:t>
            </w:r>
          </w:p>
        </w:tc>
      </w:tr>
      <w:tr w:rsidR="000130A0" w14:paraId="7A0D3D8E" w14:textId="77777777" w:rsidTr="000130A0">
        <w:tc>
          <w:tcPr>
            <w:tcW w:w="3116" w:type="dxa"/>
          </w:tcPr>
          <w:p w14:paraId="23924B0F" w14:textId="56D4ED39" w:rsidR="000130A0" w:rsidRDefault="000130A0" w:rsidP="00E14E0C">
            <w:pPr>
              <w:bidi w:val="0"/>
            </w:pPr>
            <w:r>
              <w:t>ID Selector</w:t>
            </w:r>
          </w:p>
        </w:tc>
        <w:tc>
          <w:tcPr>
            <w:tcW w:w="3117" w:type="dxa"/>
          </w:tcPr>
          <w:p w14:paraId="3E5641F6" w14:textId="10994702" w:rsidR="000130A0" w:rsidRDefault="000130A0" w:rsidP="00E14E0C">
            <w:pPr>
              <w:bidi w:val="0"/>
            </w:pPr>
            <w:r>
              <w:t>myid</w:t>
            </w:r>
          </w:p>
        </w:tc>
        <w:tc>
          <w:tcPr>
            <w:tcW w:w="3117" w:type="dxa"/>
          </w:tcPr>
          <w:p w14:paraId="0F7FDA9A" w14:textId="77777777" w:rsidR="000130A0" w:rsidRDefault="000130A0" w:rsidP="00E14E0C">
            <w:r>
              <w:rPr>
                <w:rtl/>
              </w:rPr>
              <w:t>المان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</w:p>
          <w:p w14:paraId="24863BBC" w14:textId="6345D05F" w:rsidR="000130A0" w:rsidRDefault="000130A0" w:rsidP="00E14E0C">
            <w:pPr>
              <w:bidi w:val="0"/>
            </w:pPr>
            <w:r>
              <w:t>id="myid"</w:t>
            </w:r>
          </w:p>
          <w:p w14:paraId="543D43EA" w14:textId="77777777" w:rsidR="000130A0" w:rsidRDefault="000130A0" w:rsidP="00E14E0C">
            <w:pPr>
              <w:bidi w:val="0"/>
            </w:pPr>
          </w:p>
          <w:p w14:paraId="0E2D4719" w14:textId="4D0BAEC9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 xml:space="preserve"> دارد 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 xml:space="preserve"> (منحصر به فرد)</w:t>
            </w:r>
          </w:p>
        </w:tc>
      </w:tr>
      <w:tr w:rsidR="000130A0" w14:paraId="35EC0920" w14:textId="77777777" w:rsidTr="000130A0">
        <w:tc>
          <w:tcPr>
            <w:tcW w:w="3116" w:type="dxa"/>
          </w:tcPr>
          <w:p w14:paraId="342E7B12" w14:textId="19941A28" w:rsidR="000130A0" w:rsidRDefault="000130A0" w:rsidP="00E14E0C">
            <w:pPr>
              <w:bidi w:val="0"/>
            </w:pPr>
            <w:r>
              <w:t>Descendant Selector</w:t>
            </w:r>
          </w:p>
        </w:tc>
        <w:tc>
          <w:tcPr>
            <w:tcW w:w="3117" w:type="dxa"/>
          </w:tcPr>
          <w:p w14:paraId="76343741" w14:textId="2EA2A9D1" w:rsidR="000130A0" w:rsidRDefault="000130A0" w:rsidP="00E14E0C">
            <w:pPr>
              <w:bidi w:val="0"/>
            </w:pPr>
            <w:r>
              <w:t>div p</w:t>
            </w:r>
          </w:p>
        </w:tc>
        <w:tc>
          <w:tcPr>
            <w:tcW w:w="3117" w:type="dxa"/>
          </w:tcPr>
          <w:p w14:paraId="1D821FA2" w14:textId="77777777" w:rsidR="000130A0" w:rsidRDefault="000130A0" w:rsidP="00E14E0C">
            <w:r>
              <w:rPr>
                <w:rtl/>
              </w:rPr>
              <w:t>تمام تگ‌ها</w:t>
            </w:r>
            <w:r>
              <w:rPr>
                <w:rFonts w:hint="cs"/>
                <w:rtl/>
              </w:rPr>
              <w:t>ی</w:t>
            </w:r>
            <w:r>
              <w:br/>
            </w:r>
          </w:p>
          <w:p w14:paraId="4923C5A3" w14:textId="77777777" w:rsidR="000130A0" w:rsidRDefault="000130A0" w:rsidP="00E14E0C">
            <w:pPr>
              <w:bidi w:val="0"/>
            </w:pPr>
            <w:r>
              <w:t>&lt;p&gt;</w:t>
            </w:r>
          </w:p>
          <w:p w14:paraId="496DC28E" w14:textId="24A0D54E" w:rsidR="000130A0" w:rsidRDefault="000130A0" w:rsidP="00E14E0C">
            <w:r>
              <w:br/>
            </w:r>
            <w:r>
              <w:rPr>
                <w:rtl/>
              </w:rPr>
              <w:t xml:space="preserve">که درون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</w:t>
            </w:r>
          </w:p>
          <w:p w14:paraId="6F5899B0" w14:textId="77F2722F" w:rsidR="000130A0" w:rsidRDefault="000130A0" w:rsidP="00E14E0C">
            <w:pPr>
              <w:bidi w:val="0"/>
            </w:pPr>
            <w:r>
              <w:t>&lt;div&gt;</w:t>
            </w:r>
          </w:p>
          <w:p w14:paraId="793CC676" w14:textId="5F58DE64" w:rsidR="000130A0" w:rsidRDefault="000130A0" w:rsidP="00E14E0C">
            <w:pPr>
              <w:bidi w:val="0"/>
            </w:pPr>
            <w:r>
              <w:rPr>
                <w:rtl/>
              </w:rPr>
              <w:t xml:space="preserve"> </w:t>
            </w:r>
          </w:p>
          <w:p w14:paraId="4C38B106" w14:textId="515A05E4" w:rsidR="000130A0" w:rsidRDefault="000130A0" w:rsidP="00E14E0C">
            <w:pPr>
              <w:rPr>
                <w:rtl/>
              </w:rPr>
            </w:pPr>
            <w:r>
              <w:rPr>
                <w:rtl/>
              </w:rPr>
              <w:t>قرار دارند</w:t>
            </w:r>
            <w:r>
              <w:t xml:space="preserve"> </w:t>
            </w:r>
            <w:r>
              <w:rPr>
                <w:rtl/>
              </w:rPr>
              <w:t>را انتخاب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  <w:r>
              <w:rPr>
                <w:rtl/>
              </w:rPr>
              <w:t>.</w:t>
            </w:r>
          </w:p>
        </w:tc>
      </w:tr>
    </w:tbl>
    <w:p w14:paraId="6A6E1435" w14:textId="19B1DDA4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2. </w:t>
      </w:r>
      <w:r>
        <w:t>Box Model</w:t>
      </w:r>
      <w:r>
        <w:rPr>
          <w:rtl/>
        </w:rPr>
        <w:t xml:space="preserve"> (مدل جعبه‌ا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C0A1F34" w14:textId="2189530B" w:rsidR="00436C7D" w:rsidRDefault="00436C7D" w:rsidP="00E14E0C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مهم‌تر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</w:t>
      </w:r>
      <w:r>
        <w:t>CSS</w:t>
      </w:r>
      <w:r>
        <w:rPr>
          <w:rtl/>
        </w:rPr>
        <w:t xml:space="preserve"> است. هر المان </w:t>
      </w:r>
      <w:r>
        <w:t>HTML</w:t>
      </w:r>
      <w:r>
        <w:rPr>
          <w:rtl/>
        </w:rPr>
        <w:t xml:space="preserve"> در </w:t>
      </w:r>
      <w:r>
        <w:t>CSS</w:t>
      </w:r>
      <w:r>
        <w:rPr>
          <w:rtl/>
        </w:rPr>
        <w:t xml:space="preserve"> به عنوان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جعبه (</w:t>
      </w:r>
      <w:r>
        <w:t>Box</w:t>
      </w:r>
      <w:r>
        <w:rPr>
          <w:rtl/>
        </w:rPr>
        <w:t>) در نظر گرفته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که از چهار بخش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B5BE196" w14:textId="35291254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Content</w:t>
      </w:r>
      <w:r>
        <w:rPr>
          <w:rtl/>
        </w:rPr>
        <w:t xml:space="preserve"> (محتوا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1EEA0D36" w14:textId="59475AF8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Padding</w:t>
      </w:r>
      <w:r>
        <w:rPr>
          <w:rtl/>
        </w:rPr>
        <w:t xml:space="preserve"> (فاصله داخل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محتوا و </w:t>
      </w:r>
      <w:r>
        <w:t>border</w:t>
      </w:r>
    </w:p>
    <w:p w14:paraId="1409A2AB" w14:textId="1109CC5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Border</w:t>
      </w:r>
      <w:r>
        <w:rPr>
          <w:rtl/>
        </w:rPr>
        <w:t xml:space="preserve"> (حاش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>)</w:t>
      </w:r>
    </w:p>
    <w:p w14:paraId="50B229A0" w14:textId="430D3391" w:rsidR="00436C7D" w:rsidRDefault="00436C7D" w:rsidP="00E14E0C">
      <w:pPr>
        <w:rPr>
          <w:rtl/>
        </w:rPr>
      </w:pPr>
      <w:r>
        <w:rPr>
          <w:rtl/>
        </w:rPr>
        <w:lastRenderedPageBreak/>
        <w:t xml:space="preserve">   </w:t>
      </w:r>
      <w:r>
        <w:t>Margin</w:t>
      </w:r>
      <w:r>
        <w:rPr>
          <w:rtl/>
        </w:rPr>
        <w:t xml:space="preserve"> (فاصله خارج</w:t>
      </w:r>
      <w:r>
        <w:rPr>
          <w:rFonts w:hint="cs"/>
          <w:rtl/>
        </w:rPr>
        <w:t>ی</w:t>
      </w:r>
      <w:r>
        <w:rPr>
          <w:rtl/>
        </w:rPr>
        <w:t>)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border</w:t>
      </w:r>
      <w:r>
        <w:rPr>
          <w:rtl/>
        </w:rPr>
        <w:t xml:space="preserve"> و المان‌ها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45D4367F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76794CCF" w14:textId="77777777" w:rsidR="000130A0" w:rsidRPr="000130A0" w:rsidRDefault="000130A0" w:rsidP="00E14E0C">
            <w:pPr>
              <w:bidi w:val="0"/>
            </w:pPr>
            <w:r w:rsidRPr="000130A0">
              <w:t>div {</w:t>
            </w:r>
          </w:p>
          <w:p w14:paraId="268486E1" w14:textId="3C1DE678" w:rsidR="000130A0" w:rsidRPr="000130A0" w:rsidRDefault="000130A0" w:rsidP="00E14E0C">
            <w:pPr>
              <w:bidi w:val="0"/>
            </w:pPr>
            <w:r w:rsidRPr="000130A0">
              <w:t xml:space="preserve">    width: 300px; / </w:t>
            </w:r>
            <w:r w:rsidRPr="000130A0">
              <w:rPr>
                <w:rtl/>
              </w:rPr>
              <w:t>عرض محتوا</w:t>
            </w:r>
            <w:r w:rsidRPr="000130A0">
              <w:t xml:space="preserve"> /</w:t>
            </w:r>
          </w:p>
          <w:p w14:paraId="45372BF2" w14:textId="6919AC4A" w:rsidR="000130A0" w:rsidRPr="000130A0" w:rsidRDefault="000130A0" w:rsidP="00E14E0C">
            <w:pPr>
              <w:bidi w:val="0"/>
            </w:pPr>
            <w:r w:rsidRPr="000130A0">
              <w:t xml:space="preserve">    padding: 20px; / </w:t>
            </w:r>
            <w:r w:rsidRPr="000130A0">
              <w:rPr>
                <w:rtl/>
              </w:rPr>
              <w:t>فاصله داخلی</w:t>
            </w:r>
            <w:r w:rsidRPr="000130A0">
              <w:t xml:space="preserve"> /</w:t>
            </w:r>
          </w:p>
          <w:p w14:paraId="709DC451" w14:textId="4DFAC2BD" w:rsidR="000130A0" w:rsidRPr="000130A0" w:rsidRDefault="000130A0" w:rsidP="00E14E0C">
            <w:pPr>
              <w:bidi w:val="0"/>
            </w:pPr>
            <w:r w:rsidRPr="000130A0">
              <w:t xml:space="preserve">    border: 5px solid black; / </w:t>
            </w:r>
            <w:r w:rsidRPr="000130A0">
              <w:rPr>
                <w:rtl/>
              </w:rPr>
              <w:t>حاشیه</w:t>
            </w:r>
            <w:r w:rsidRPr="000130A0">
              <w:t xml:space="preserve"> /</w:t>
            </w:r>
          </w:p>
          <w:p w14:paraId="6F815CB8" w14:textId="31E3E9B4" w:rsidR="000130A0" w:rsidRPr="000130A0" w:rsidRDefault="000130A0" w:rsidP="00E14E0C">
            <w:pPr>
              <w:bidi w:val="0"/>
            </w:pPr>
            <w:r w:rsidRPr="000130A0">
              <w:t xml:space="preserve">    margin: 10px; / </w:t>
            </w:r>
            <w:r w:rsidRPr="000130A0">
              <w:rPr>
                <w:rtl/>
              </w:rPr>
              <w:t>فاصله خارجی</w:t>
            </w:r>
            <w:r w:rsidRPr="000130A0">
              <w:t xml:space="preserve"> /</w:t>
            </w:r>
          </w:p>
          <w:p w14:paraId="50CF0471" w14:textId="77777777" w:rsidR="000130A0" w:rsidRPr="000130A0" w:rsidRDefault="000130A0" w:rsidP="00E14E0C">
            <w:pPr>
              <w:bidi w:val="0"/>
            </w:pPr>
            <w:r w:rsidRPr="000130A0">
              <w:t>}</w:t>
            </w:r>
          </w:p>
          <w:p w14:paraId="1214DFA3" w14:textId="77777777" w:rsidR="000130A0" w:rsidRDefault="000130A0" w:rsidP="00E14E0C">
            <w:pPr>
              <w:bidi w:val="0"/>
            </w:pPr>
          </w:p>
        </w:tc>
      </w:tr>
    </w:tbl>
    <w:p w14:paraId="5DF3BF1B" w14:textId="77777777" w:rsidR="00436C7D" w:rsidRDefault="00436C7D" w:rsidP="00E14E0C">
      <w:pPr>
        <w:rPr>
          <w:rtl/>
        </w:rPr>
      </w:pPr>
    </w:p>
    <w:p w14:paraId="7B56CCA5" w14:textId="5790ADCD" w:rsidR="00436C7D" w:rsidRDefault="00436C7D" w:rsidP="00E14E0C">
      <w:pPr>
        <w:rPr>
          <w:rtl/>
        </w:rPr>
      </w:pPr>
      <w:r>
        <w:rPr>
          <w:rtl/>
        </w:rPr>
        <w:t xml:space="preserve"> 3. </w:t>
      </w:r>
      <w:r>
        <w:t>Layout</w:t>
      </w:r>
      <w:r>
        <w:rPr>
          <w:rtl/>
        </w:rPr>
        <w:t xml:space="preserve"> (چ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>)</w:t>
      </w:r>
    </w:p>
    <w:p w14:paraId="4BF5C5BC" w14:textId="77777777" w:rsidR="00436C7D" w:rsidRDefault="00436C7D" w:rsidP="00E14E0C">
      <w:pPr>
        <w:rPr>
          <w:rtl/>
        </w:rPr>
      </w:pPr>
      <w:r>
        <w:rPr>
          <w:rFonts w:hint="eastAsia"/>
          <w:rtl/>
        </w:rPr>
        <w:t>کنترل</w:t>
      </w:r>
      <w:r>
        <w:rPr>
          <w:rtl/>
        </w:rPr>
        <w:t xml:space="preserve">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</w:t>
      </w:r>
      <w:r>
        <w:rPr>
          <w:rtl/>
        </w:rPr>
        <w:t xml:space="preserve"> المان‌ها در صفحه.</w:t>
      </w:r>
    </w:p>
    <w:p w14:paraId="2EAF9770" w14:textId="1A271C69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Flexbox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flexible</w:t>
      </w:r>
      <w:r>
        <w:rPr>
          <w:rtl/>
        </w:rPr>
        <w:t xml:space="preserve"> (انعطاف‌پذ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) و </w:t>
      </w:r>
      <w:r>
        <w:t>responsive</w:t>
      </w:r>
      <w:r>
        <w:rPr>
          <w:rtl/>
        </w:rPr>
        <w:t xml:space="preserve"> (واکنش‌گرا).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C5FE75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61768135" w14:textId="77777777" w:rsidR="000130A0" w:rsidRDefault="000130A0" w:rsidP="00E14E0C">
            <w:pPr>
              <w:bidi w:val="0"/>
            </w:pPr>
            <w:r>
              <w:t>.container {</w:t>
            </w:r>
          </w:p>
          <w:p w14:paraId="1A47B8CE" w14:textId="77777777" w:rsidR="000130A0" w:rsidRDefault="000130A0" w:rsidP="00E14E0C">
            <w:pPr>
              <w:bidi w:val="0"/>
            </w:pPr>
            <w:r>
              <w:t xml:space="preserve">    display: flex;</w:t>
            </w:r>
          </w:p>
          <w:p w14:paraId="4C89758D" w14:textId="0857B2A5" w:rsidR="000130A0" w:rsidRDefault="000130A0" w:rsidP="00E14E0C">
            <w:pPr>
              <w:bidi w:val="0"/>
            </w:pPr>
            <w:r>
              <w:t xml:space="preserve">    justifycontent: center;</w:t>
            </w:r>
          </w:p>
          <w:p w14:paraId="506F7D56" w14:textId="276D0729" w:rsidR="000130A0" w:rsidRDefault="000130A0" w:rsidP="00E14E0C">
            <w:pPr>
              <w:bidi w:val="0"/>
            </w:pPr>
            <w:r>
              <w:t xml:space="preserve">    alignitems: center;</w:t>
            </w:r>
          </w:p>
          <w:p w14:paraId="3C749D5E" w14:textId="60282149" w:rsidR="000130A0" w:rsidRDefault="000130A0" w:rsidP="00E14E0C">
            <w:pPr>
              <w:bidi w:val="0"/>
            </w:pPr>
            <w:r>
              <w:t>}</w:t>
            </w:r>
          </w:p>
        </w:tc>
      </w:tr>
    </w:tbl>
    <w:p w14:paraId="45032FAE" w14:textId="77777777" w:rsidR="000130A0" w:rsidRDefault="000130A0" w:rsidP="00E14E0C">
      <w:pPr>
        <w:rPr>
          <w:rtl/>
        </w:rPr>
      </w:pPr>
    </w:p>
    <w:p w14:paraId="1B9CF0A1" w14:textId="7F03590C" w:rsidR="00436C7D" w:rsidRDefault="00436C7D" w:rsidP="00E14E0C">
      <w:pPr>
        <w:rPr>
          <w:rtl/>
        </w:rPr>
      </w:pPr>
      <w:r>
        <w:rPr>
          <w:rtl/>
        </w:rPr>
        <w:t xml:space="preserve">   </w:t>
      </w:r>
      <w:r>
        <w:t>CSS Grid</w:t>
      </w:r>
      <w:r>
        <w:rPr>
          <w:rtl/>
        </w:rPr>
        <w:t xml:space="preserve">: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مدل </w:t>
      </w:r>
      <w:r>
        <w:t>layout</w:t>
      </w:r>
      <w:r>
        <w:rPr>
          <w:rtl/>
        </w:rPr>
        <w:t xml:space="preserve"> دو‌بعد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دمان‌ها</w:t>
      </w:r>
      <w:r>
        <w:rPr>
          <w:rFonts w:hint="cs"/>
          <w:rtl/>
        </w:rPr>
        <w:t>ی</w:t>
      </w:r>
      <w:r>
        <w:rPr>
          <w:rtl/>
        </w:rPr>
        <w:t xml:space="preserve"> شبکه‌ا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063132F1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4C054299" w14:textId="77777777" w:rsidR="000130A0" w:rsidRDefault="000130A0" w:rsidP="00E14E0C">
            <w:pPr>
              <w:bidi w:val="0"/>
            </w:pPr>
            <w:r>
              <w:t>.container {</w:t>
            </w:r>
          </w:p>
          <w:p w14:paraId="00D8BBF5" w14:textId="77777777" w:rsidR="000130A0" w:rsidRDefault="000130A0" w:rsidP="00E14E0C">
            <w:pPr>
              <w:bidi w:val="0"/>
            </w:pPr>
            <w:r>
              <w:t xml:space="preserve">    display: grid;</w:t>
            </w:r>
          </w:p>
          <w:p w14:paraId="15AF475A" w14:textId="6AEB2C9C" w:rsidR="000130A0" w:rsidRDefault="000130A0" w:rsidP="00E14E0C">
            <w:pPr>
              <w:bidi w:val="0"/>
            </w:pPr>
            <w:r>
              <w:t xml:space="preserve">    gridtemplatecolumns: 1fr 1fr 1fr;</w:t>
            </w:r>
          </w:p>
          <w:p w14:paraId="0050F4A8" w14:textId="77777777" w:rsidR="000130A0" w:rsidRDefault="000130A0" w:rsidP="00E14E0C">
            <w:pPr>
              <w:bidi w:val="0"/>
            </w:pPr>
            <w:r>
              <w:t xml:space="preserve">    gap: 10px;</w:t>
            </w:r>
          </w:p>
          <w:p w14:paraId="1EE30485" w14:textId="3CC68F69" w:rsidR="000130A0" w:rsidRDefault="000130A0" w:rsidP="00E14E0C">
            <w:pPr>
              <w:bidi w:val="0"/>
            </w:pPr>
            <w:r>
              <w:t>}</w:t>
            </w:r>
          </w:p>
        </w:tc>
      </w:tr>
    </w:tbl>
    <w:p w14:paraId="7538AEDE" w14:textId="77777777" w:rsidR="000130A0" w:rsidRDefault="000130A0" w:rsidP="00E14E0C">
      <w:pPr>
        <w:bidi w:val="0"/>
      </w:pPr>
    </w:p>
    <w:p w14:paraId="24CFADDC" w14:textId="6468676A" w:rsidR="00436C7D" w:rsidRDefault="00436C7D" w:rsidP="00E14E0C">
      <w:pPr>
        <w:rPr>
          <w:rtl/>
        </w:rPr>
      </w:pPr>
      <w:r>
        <w:rPr>
          <w:rtl/>
        </w:rPr>
        <w:t xml:space="preserve"> 4. </w:t>
      </w:r>
      <w:r>
        <w:t>Responsive Design</w:t>
      </w:r>
      <w:r>
        <w:rPr>
          <w:rtl/>
        </w:rPr>
        <w:t xml:space="preserve"> (طراح</w:t>
      </w:r>
      <w:r>
        <w:rPr>
          <w:rFonts w:hint="cs"/>
          <w:rtl/>
        </w:rPr>
        <w:t>ی</w:t>
      </w:r>
      <w:r>
        <w:rPr>
          <w:rtl/>
        </w:rPr>
        <w:t xml:space="preserve"> واکنش‌گرا)</w:t>
      </w:r>
    </w:p>
    <w:p w14:paraId="4E4D8599" w14:textId="3E04FEF7" w:rsidR="00436C7D" w:rsidRDefault="00436C7D" w:rsidP="00E14E0C">
      <w:pPr>
        <w:rPr>
          <w:rtl/>
        </w:rPr>
      </w:pPr>
      <w:r>
        <w:rPr>
          <w:rtl/>
        </w:rPr>
        <w:t>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در تمام دستگاه‌ها (موبا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ل،</w:t>
      </w:r>
      <w:r>
        <w:rPr>
          <w:rtl/>
        </w:rPr>
        <w:t xml:space="preserve"> تبلت، دسکتاپ) به خوب</w:t>
      </w:r>
      <w:r>
        <w:rPr>
          <w:rFonts w:hint="cs"/>
          <w:rtl/>
        </w:rPr>
        <w:t>ی</w:t>
      </w:r>
      <w:r>
        <w:rPr>
          <w:rtl/>
        </w:rPr>
        <w:t xml:space="preserve">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داده شود.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کار </w:t>
      </w:r>
      <w:r>
        <w:t>principalmente</w:t>
      </w:r>
      <w:r>
        <w:rPr>
          <w:rtl/>
        </w:rPr>
        <w:t xml:space="preserve"> با </w:t>
      </w:r>
      <w:r>
        <w:t>Media Queries</w:t>
      </w:r>
      <w:r>
        <w:rPr>
          <w:rtl/>
        </w:rPr>
        <w:t xml:space="preserve"> انجام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tbl>
      <w:tblPr>
        <w:tblStyle w:val="TableGrid"/>
        <w:tblW w:w="0" w:type="auto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9350"/>
      </w:tblGrid>
      <w:tr w:rsidR="000130A0" w14:paraId="6077D697" w14:textId="77777777" w:rsidTr="000130A0">
        <w:tc>
          <w:tcPr>
            <w:tcW w:w="9350" w:type="dxa"/>
            <w:shd w:val="clear" w:color="auto" w:fill="C5E0B3" w:themeFill="accent6" w:themeFillTint="66"/>
          </w:tcPr>
          <w:p w14:paraId="51714CF9" w14:textId="2615D548" w:rsidR="000130A0" w:rsidRDefault="000130A0" w:rsidP="00E14E0C">
            <w:pPr>
              <w:bidi w:val="0"/>
              <w:rPr>
                <w:rtl/>
              </w:rPr>
            </w:pPr>
            <w:r>
              <w:lastRenderedPageBreak/>
              <w:t xml:space="preserve">/ </w:t>
            </w:r>
            <w:r>
              <w:rPr>
                <w:rtl/>
              </w:rPr>
              <w:t>استا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صفحه‌ها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با عرض کمتر از 600</w:t>
            </w:r>
            <w:r>
              <w:t>px (</w:t>
            </w:r>
            <w:r>
              <w:rPr>
                <w:rtl/>
              </w:rPr>
              <w:t>موبا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t>) /</w:t>
            </w:r>
          </w:p>
          <w:p w14:paraId="02A2C34E" w14:textId="5B1B4CB0" w:rsidR="000130A0" w:rsidRDefault="000130A0" w:rsidP="00E14E0C">
            <w:pPr>
              <w:bidi w:val="0"/>
            </w:pPr>
            <w:r>
              <w:t>@media (maxwidth: 600px) {</w:t>
            </w:r>
          </w:p>
          <w:p w14:paraId="392B2874" w14:textId="77777777" w:rsidR="000130A0" w:rsidRDefault="000130A0" w:rsidP="00E14E0C">
            <w:pPr>
              <w:bidi w:val="0"/>
            </w:pPr>
            <w:r>
              <w:t xml:space="preserve">    body {</w:t>
            </w:r>
          </w:p>
          <w:p w14:paraId="47BBCEEC" w14:textId="4159EB0E" w:rsidR="000130A0" w:rsidRDefault="000130A0" w:rsidP="00E14E0C">
            <w:pPr>
              <w:bidi w:val="0"/>
            </w:pPr>
            <w:r>
              <w:t xml:space="preserve">        backgroundcolor: lightblue;</w:t>
            </w:r>
          </w:p>
          <w:p w14:paraId="0AFE09FB" w14:textId="77777777" w:rsidR="000130A0" w:rsidRDefault="000130A0" w:rsidP="00E14E0C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4ED19848" w14:textId="77777777" w:rsidR="000130A0" w:rsidRDefault="000130A0" w:rsidP="00E14E0C">
            <w:pPr>
              <w:bidi w:val="0"/>
            </w:pPr>
            <w:r>
              <w:t xml:space="preserve">    .menu {</w:t>
            </w:r>
          </w:p>
          <w:p w14:paraId="59CBE18A" w14:textId="319B603D" w:rsidR="000130A0" w:rsidRDefault="000130A0" w:rsidP="00E14E0C">
            <w:pPr>
              <w:bidi w:val="0"/>
            </w:pPr>
            <w:r>
              <w:t xml:space="preserve">        flexdirection: column;</w:t>
            </w:r>
          </w:p>
          <w:p w14:paraId="7D984DBC" w14:textId="77777777" w:rsidR="000130A0" w:rsidRDefault="000130A0" w:rsidP="00E14E0C">
            <w:pPr>
              <w:bidi w:val="0"/>
              <w:rPr>
                <w:rtl/>
              </w:rPr>
            </w:pPr>
            <w:r>
              <w:t xml:space="preserve">    }</w:t>
            </w:r>
          </w:p>
          <w:p w14:paraId="5761DD69" w14:textId="56EB26FF" w:rsidR="000130A0" w:rsidRDefault="000130A0" w:rsidP="00E14E0C">
            <w:pPr>
              <w:bidi w:val="0"/>
            </w:pPr>
            <w:r>
              <w:t>}</w:t>
            </w:r>
          </w:p>
        </w:tc>
      </w:tr>
    </w:tbl>
    <w:p w14:paraId="4676CA19" w14:textId="77777777" w:rsidR="000130A0" w:rsidRDefault="000130A0" w:rsidP="00E14E0C">
      <w:pPr>
        <w:rPr>
          <w:rtl/>
        </w:rPr>
      </w:pPr>
    </w:p>
    <w:p w14:paraId="6A9EEAA4" w14:textId="789FF2CD" w:rsidR="00436C7D" w:rsidRDefault="00436C7D" w:rsidP="00E14E0C">
      <w:pPr>
        <w:pStyle w:val="Heading2"/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پرکاربرد </w:t>
      </w:r>
      <w:r>
        <w:t>CSS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E51" w14:paraId="08466406" w14:textId="77777777" w:rsidTr="00813E51">
        <w:tc>
          <w:tcPr>
            <w:tcW w:w="2337" w:type="dxa"/>
          </w:tcPr>
          <w:p w14:paraId="38B4D762" w14:textId="09F16C1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دسته‌بند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0CB7A831" w14:textId="2FB88B5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7CBC0E41" w14:textId="3A0A10D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2338" w:type="dxa"/>
          </w:tcPr>
          <w:p w14:paraId="557BC521" w14:textId="6FF1A5F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مثال</w:t>
            </w:r>
          </w:p>
        </w:tc>
      </w:tr>
      <w:tr w:rsidR="00813E51" w14:paraId="09E07FD3" w14:textId="77777777" w:rsidTr="00813E51">
        <w:tc>
          <w:tcPr>
            <w:tcW w:w="2337" w:type="dxa"/>
          </w:tcPr>
          <w:p w14:paraId="1889DBB2" w14:textId="23DB300C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متن و فونت</w:t>
            </w:r>
          </w:p>
        </w:tc>
        <w:tc>
          <w:tcPr>
            <w:tcW w:w="2337" w:type="dxa"/>
          </w:tcPr>
          <w:p w14:paraId="7BBE041E" w14:textId="0C55912E" w:rsidR="00813E51" w:rsidRDefault="00813E51" w:rsidP="00E14E0C">
            <w:pPr>
              <w:rPr>
                <w:rtl/>
              </w:rPr>
            </w:pPr>
            <w:r w:rsidRPr="00813E51">
              <w:t>color</w:t>
            </w:r>
          </w:p>
        </w:tc>
        <w:tc>
          <w:tcPr>
            <w:tcW w:w="2338" w:type="dxa"/>
          </w:tcPr>
          <w:p w14:paraId="43B0E58A" w14:textId="1E5AA8F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متن</w:t>
            </w:r>
          </w:p>
        </w:tc>
        <w:tc>
          <w:tcPr>
            <w:tcW w:w="2338" w:type="dxa"/>
          </w:tcPr>
          <w:p w14:paraId="7462B5AC" w14:textId="4902916E" w:rsidR="00813E51" w:rsidRDefault="00813E51" w:rsidP="00E14E0C">
            <w:pPr>
              <w:bidi w:val="0"/>
              <w:rPr>
                <w:rtl/>
              </w:rPr>
            </w:pPr>
            <w:r>
              <w:t>color: ff0000</w:t>
            </w:r>
            <w:r>
              <w:rPr>
                <w:rtl/>
              </w:rPr>
              <w:t>;</w:t>
            </w:r>
          </w:p>
        </w:tc>
      </w:tr>
      <w:tr w:rsidR="00813E51" w14:paraId="2DA06AB5" w14:textId="77777777" w:rsidTr="00813E51">
        <w:tc>
          <w:tcPr>
            <w:tcW w:w="2337" w:type="dxa"/>
          </w:tcPr>
          <w:p w14:paraId="2A725D21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06B8758" w14:textId="30C7CA12" w:rsidR="00813E51" w:rsidRPr="00813E51" w:rsidRDefault="00813E51" w:rsidP="00E14E0C">
            <w:r>
              <w:t>fontfamily</w:t>
            </w:r>
          </w:p>
        </w:tc>
        <w:tc>
          <w:tcPr>
            <w:tcW w:w="2338" w:type="dxa"/>
          </w:tcPr>
          <w:p w14:paraId="3833F1F8" w14:textId="682B42A1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فونت</w:t>
            </w:r>
          </w:p>
        </w:tc>
        <w:tc>
          <w:tcPr>
            <w:tcW w:w="2338" w:type="dxa"/>
          </w:tcPr>
          <w:p w14:paraId="3BD67702" w14:textId="7B9FDA12" w:rsidR="00813E51" w:rsidRDefault="00813E51" w:rsidP="00E14E0C">
            <w:pPr>
              <w:bidi w:val="0"/>
            </w:pPr>
            <w:r>
              <w:t>fontfamily: Arial</w:t>
            </w:r>
            <w:r>
              <w:rPr>
                <w:rtl/>
              </w:rPr>
              <w:t>;</w:t>
            </w:r>
          </w:p>
        </w:tc>
      </w:tr>
      <w:tr w:rsidR="00813E51" w14:paraId="46133DA5" w14:textId="77777777" w:rsidTr="00813E51">
        <w:tc>
          <w:tcPr>
            <w:tcW w:w="2337" w:type="dxa"/>
          </w:tcPr>
          <w:p w14:paraId="105B8623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23597BA" w14:textId="3E7DD3F5" w:rsidR="00813E51" w:rsidRDefault="00813E51" w:rsidP="00E14E0C">
            <w:r>
              <w:t>fontsize</w:t>
            </w:r>
          </w:p>
        </w:tc>
        <w:tc>
          <w:tcPr>
            <w:tcW w:w="2338" w:type="dxa"/>
          </w:tcPr>
          <w:p w14:paraId="7D0A7815" w14:textId="713A8388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اندازه فونت</w:t>
            </w:r>
          </w:p>
        </w:tc>
        <w:tc>
          <w:tcPr>
            <w:tcW w:w="2338" w:type="dxa"/>
          </w:tcPr>
          <w:p w14:paraId="15ADC2B4" w14:textId="7C393BBC" w:rsidR="00813E51" w:rsidRDefault="00813E51" w:rsidP="00E14E0C">
            <w:pPr>
              <w:bidi w:val="0"/>
            </w:pPr>
            <w:r>
              <w:t>fontsize: 18px</w:t>
            </w:r>
            <w:r>
              <w:rPr>
                <w:rtl/>
              </w:rPr>
              <w:t>;</w:t>
            </w:r>
          </w:p>
        </w:tc>
      </w:tr>
      <w:tr w:rsidR="00813E51" w14:paraId="0ABDAC1D" w14:textId="77777777" w:rsidTr="00813E51">
        <w:tc>
          <w:tcPr>
            <w:tcW w:w="2337" w:type="dxa"/>
          </w:tcPr>
          <w:p w14:paraId="61C252CB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76EF283C" w14:textId="3AB5A46B" w:rsidR="00813E51" w:rsidRDefault="00813E51" w:rsidP="00E14E0C">
            <w:r>
              <w:t>textalign</w:t>
            </w:r>
          </w:p>
        </w:tc>
        <w:tc>
          <w:tcPr>
            <w:tcW w:w="2338" w:type="dxa"/>
          </w:tcPr>
          <w:p w14:paraId="4FE7749D" w14:textId="20F0F4A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تراز متن</w:t>
            </w:r>
          </w:p>
        </w:tc>
        <w:tc>
          <w:tcPr>
            <w:tcW w:w="2338" w:type="dxa"/>
          </w:tcPr>
          <w:p w14:paraId="7D719DBF" w14:textId="65715FEE" w:rsidR="00813E51" w:rsidRDefault="00813E51" w:rsidP="00E14E0C">
            <w:pPr>
              <w:bidi w:val="0"/>
            </w:pPr>
            <w:r>
              <w:t>textalign: center</w:t>
            </w:r>
            <w:r>
              <w:rPr>
                <w:rtl/>
              </w:rPr>
              <w:t>;</w:t>
            </w:r>
          </w:p>
        </w:tc>
      </w:tr>
      <w:tr w:rsidR="00813E51" w14:paraId="6842C2A5" w14:textId="77777777" w:rsidTr="00813E51">
        <w:tc>
          <w:tcPr>
            <w:tcW w:w="2337" w:type="dxa"/>
          </w:tcPr>
          <w:p w14:paraId="737A63C2" w14:textId="5DC19C36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7" w:type="dxa"/>
          </w:tcPr>
          <w:p w14:paraId="3952087B" w14:textId="497A1D1B" w:rsidR="00813E51" w:rsidRDefault="00813E51" w:rsidP="00E14E0C">
            <w:r>
              <w:t>backgroundcolor</w:t>
            </w:r>
          </w:p>
        </w:tc>
        <w:tc>
          <w:tcPr>
            <w:tcW w:w="2338" w:type="dxa"/>
          </w:tcPr>
          <w:p w14:paraId="1B1C2C08" w14:textId="578CC43D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رنگ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22D1DE1D" w14:textId="6CBB6102" w:rsidR="00813E51" w:rsidRDefault="00813E51" w:rsidP="00E14E0C">
            <w:pPr>
              <w:bidi w:val="0"/>
            </w:pPr>
            <w:r>
              <w:t>backgroundcolor: blue</w:t>
            </w:r>
            <w:r>
              <w:rPr>
                <w:rtl/>
              </w:rPr>
              <w:t>;</w:t>
            </w:r>
          </w:p>
        </w:tc>
      </w:tr>
      <w:tr w:rsidR="00813E51" w14:paraId="1DB117D9" w14:textId="77777777" w:rsidTr="00813E51">
        <w:tc>
          <w:tcPr>
            <w:tcW w:w="2337" w:type="dxa"/>
          </w:tcPr>
          <w:p w14:paraId="4E4FE6C2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6A548C4C" w14:textId="6B857F83" w:rsidR="00813E51" w:rsidRDefault="00813E51" w:rsidP="00E14E0C">
            <w:r>
              <w:t>backgroundimage</w:t>
            </w:r>
          </w:p>
        </w:tc>
        <w:tc>
          <w:tcPr>
            <w:tcW w:w="2338" w:type="dxa"/>
          </w:tcPr>
          <w:p w14:paraId="4897280F" w14:textId="4BBFCDD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تصو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پس‌زم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نه</w:t>
            </w:r>
          </w:p>
        </w:tc>
        <w:tc>
          <w:tcPr>
            <w:tcW w:w="2338" w:type="dxa"/>
          </w:tcPr>
          <w:p w14:paraId="69E8A93A" w14:textId="7B79B31B" w:rsidR="00813E51" w:rsidRDefault="00813E51" w:rsidP="00E14E0C">
            <w:pPr>
              <w:bidi w:val="0"/>
            </w:pPr>
            <w:r>
              <w:t>backgroundimage: url('image.jpg')</w:t>
            </w:r>
            <w:r>
              <w:rPr>
                <w:rtl/>
              </w:rPr>
              <w:t>;</w:t>
            </w:r>
          </w:p>
        </w:tc>
      </w:tr>
      <w:tr w:rsidR="00813E51" w14:paraId="445AB3A4" w14:textId="77777777" w:rsidTr="00813E51">
        <w:tc>
          <w:tcPr>
            <w:tcW w:w="2337" w:type="dxa"/>
          </w:tcPr>
          <w:p w14:paraId="788D9BDD" w14:textId="20CE33A5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ابعاد و فاصله</w:t>
            </w:r>
          </w:p>
        </w:tc>
        <w:tc>
          <w:tcPr>
            <w:tcW w:w="2337" w:type="dxa"/>
          </w:tcPr>
          <w:p w14:paraId="6BA16E89" w14:textId="58AF502B" w:rsidR="00813E51" w:rsidRDefault="00813E51" w:rsidP="00E14E0C">
            <w:r>
              <w:t>width / height</w:t>
            </w:r>
          </w:p>
        </w:tc>
        <w:tc>
          <w:tcPr>
            <w:tcW w:w="2338" w:type="dxa"/>
          </w:tcPr>
          <w:p w14:paraId="2B1A6459" w14:textId="5E762170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عرض / ارتفاع</w:t>
            </w:r>
          </w:p>
        </w:tc>
        <w:tc>
          <w:tcPr>
            <w:tcW w:w="2338" w:type="dxa"/>
          </w:tcPr>
          <w:p w14:paraId="2E88776F" w14:textId="3595B6E7" w:rsidR="00813E51" w:rsidRDefault="00813E51" w:rsidP="00E14E0C">
            <w:pPr>
              <w:bidi w:val="0"/>
            </w:pPr>
            <w:r>
              <w:t>width: 100px</w:t>
            </w:r>
            <w:r>
              <w:rPr>
                <w:rtl/>
              </w:rPr>
              <w:t>;</w:t>
            </w:r>
          </w:p>
        </w:tc>
      </w:tr>
      <w:tr w:rsidR="00813E51" w14:paraId="43A4B6F7" w14:textId="77777777" w:rsidTr="00813E51">
        <w:tc>
          <w:tcPr>
            <w:tcW w:w="2337" w:type="dxa"/>
          </w:tcPr>
          <w:p w14:paraId="5DD782AD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FBD0988" w14:textId="2760E59D" w:rsidR="00813E51" w:rsidRDefault="00813E51" w:rsidP="00E14E0C">
            <w:r>
              <w:t>padding</w:t>
            </w:r>
          </w:p>
        </w:tc>
        <w:tc>
          <w:tcPr>
            <w:tcW w:w="2338" w:type="dxa"/>
          </w:tcPr>
          <w:p w14:paraId="0223625A" w14:textId="7F9E072A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داخل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2280D629" w14:textId="49BEF7E9" w:rsidR="00813E51" w:rsidRDefault="00813E51" w:rsidP="00E14E0C">
            <w:pPr>
              <w:bidi w:val="0"/>
            </w:pPr>
            <w:r>
              <w:t>padding: 10px</w:t>
            </w:r>
            <w:r>
              <w:rPr>
                <w:rtl/>
              </w:rPr>
              <w:t>;</w:t>
            </w:r>
          </w:p>
        </w:tc>
      </w:tr>
      <w:tr w:rsidR="00813E51" w14:paraId="10E362B4" w14:textId="77777777" w:rsidTr="00813E51">
        <w:tc>
          <w:tcPr>
            <w:tcW w:w="2337" w:type="dxa"/>
          </w:tcPr>
          <w:p w14:paraId="5E3EB41E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2690C26F" w14:textId="6726FBB4" w:rsidR="00813E51" w:rsidRDefault="00813E51" w:rsidP="00E14E0C">
            <w:r>
              <w:t>margin</w:t>
            </w:r>
          </w:p>
        </w:tc>
        <w:tc>
          <w:tcPr>
            <w:tcW w:w="2338" w:type="dxa"/>
          </w:tcPr>
          <w:p w14:paraId="1A7FE681" w14:textId="5E55C29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فاصله خارج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37BAB5F6" w14:textId="64DAB0E3" w:rsidR="00813E51" w:rsidRDefault="00813E51" w:rsidP="00E14E0C">
            <w:pPr>
              <w:bidi w:val="0"/>
            </w:pPr>
            <w:r>
              <w:t>margin: 20px</w:t>
            </w:r>
            <w:r>
              <w:rPr>
                <w:rtl/>
              </w:rPr>
              <w:t>;</w:t>
            </w:r>
          </w:p>
        </w:tc>
      </w:tr>
      <w:tr w:rsidR="00813E51" w14:paraId="6E7F75DA" w14:textId="77777777" w:rsidTr="00813E51">
        <w:tc>
          <w:tcPr>
            <w:tcW w:w="2337" w:type="dxa"/>
          </w:tcPr>
          <w:p w14:paraId="6B8F8152" w14:textId="7A495A43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7" w:type="dxa"/>
          </w:tcPr>
          <w:p w14:paraId="7B611A40" w14:textId="4136E058" w:rsidR="00813E51" w:rsidRDefault="00813E51" w:rsidP="00E14E0C">
            <w:r>
              <w:t>border</w:t>
            </w:r>
          </w:p>
        </w:tc>
        <w:tc>
          <w:tcPr>
            <w:tcW w:w="2338" w:type="dxa"/>
          </w:tcPr>
          <w:p w14:paraId="57390601" w14:textId="2244826F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حاش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2338" w:type="dxa"/>
          </w:tcPr>
          <w:p w14:paraId="41A83ED6" w14:textId="45EC4A3F" w:rsidR="00813E51" w:rsidRDefault="00813E51" w:rsidP="00E14E0C">
            <w:pPr>
              <w:bidi w:val="0"/>
            </w:pPr>
            <w:r>
              <w:t>border: 1px solid black</w:t>
            </w:r>
            <w:r>
              <w:rPr>
                <w:rtl/>
              </w:rPr>
              <w:t>;</w:t>
            </w:r>
          </w:p>
        </w:tc>
      </w:tr>
      <w:tr w:rsidR="00813E51" w14:paraId="63923C6B" w14:textId="77777777" w:rsidTr="00813E51">
        <w:tc>
          <w:tcPr>
            <w:tcW w:w="2337" w:type="dxa"/>
          </w:tcPr>
          <w:p w14:paraId="14B7538C" w14:textId="37B0C02E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7" w:type="dxa"/>
          </w:tcPr>
          <w:p w14:paraId="580CE957" w14:textId="72105614" w:rsidR="00813E51" w:rsidRDefault="00813E51" w:rsidP="00E14E0C">
            <w:r>
              <w:t>display</w:t>
            </w:r>
          </w:p>
        </w:tc>
        <w:tc>
          <w:tcPr>
            <w:tcW w:w="2338" w:type="dxa"/>
          </w:tcPr>
          <w:p w14:paraId="02609363" w14:textId="25E19957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نما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</w:t>
            </w:r>
          </w:p>
        </w:tc>
        <w:tc>
          <w:tcPr>
            <w:tcW w:w="2338" w:type="dxa"/>
          </w:tcPr>
          <w:p w14:paraId="4E02FC34" w14:textId="7E58969A" w:rsidR="00813E51" w:rsidRDefault="00813E51" w:rsidP="00E14E0C">
            <w:pPr>
              <w:bidi w:val="0"/>
            </w:pPr>
            <w:r>
              <w:t>display: none; display: block</w:t>
            </w:r>
            <w:r>
              <w:rPr>
                <w:rtl/>
              </w:rPr>
              <w:t>;</w:t>
            </w:r>
          </w:p>
        </w:tc>
      </w:tr>
      <w:tr w:rsidR="00813E51" w14:paraId="2A0D98FB" w14:textId="77777777" w:rsidTr="00813E51">
        <w:tc>
          <w:tcPr>
            <w:tcW w:w="2337" w:type="dxa"/>
          </w:tcPr>
          <w:p w14:paraId="138C4527" w14:textId="77777777" w:rsidR="00813E51" w:rsidRDefault="00813E51" w:rsidP="00E14E0C">
            <w:pPr>
              <w:rPr>
                <w:rtl/>
              </w:rPr>
            </w:pPr>
          </w:p>
        </w:tc>
        <w:tc>
          <w:tcPr>
            <w:tcW w:w="2337" w:type="dxa"/>
          </w:tcPr>
          <w:p w14:paraId="0745B693" w14:textId="1AEBF61E" w:rsidR="00813E51" w:rsidRDefault="00813E51" w:rsidP="00E14E0C">
            <w:r>
              <w:t>position</w:t>
            </w:r>
          </w:p>
        </w:tc>
        <w:tc>
          <w:tcPr>
            <w:tcW w:w="2338" w:type="dxa"/>
          </w:tcPr>
          <w:p w14:paraId="1879CADF" w14:textId="5BA0EB72" w:rsidR="00813E51" w:rsidRDefault="00813E51" w:rsidP="00E14E0C">
            <w:pPr>
              <w:rPr>
                <w:rtl/>
              </w:rPr>
            </w:pPr>
            <w:r>
              <w:rPr>
                <w:rtl/>
              </w:rPr>
              <w:t>نوع 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ت‌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اب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38" w:type="dxa"/>
          </w:tcPr>
          <w:p w14:paraId="13687999" w14:textId="776576B0" w:rsidR="00813E51" w:rsidRDefault="00813E51" w:rsidP="00E14E0C">
            <w:pPr>
              <w:bidi w:val="0"/>
            </w:pPr>
            <w:r>
              <w:t>position: relative</w:t>
            </w:r>
            <w:r>
              <w:rPr>
                <w:rtl/>
              </w:rPr>
              <w:t>;</w:t>
            </w:r>
          </w:p>
        </w:tc>
      </w:tr>
    </w:tbl>
    <w:p w14:paraId="37F1CD96" w14:textId="3D2A972D" w:rsidR="00436C7D" w:rsidRDefault="00436C7D" w:rsidP="00E14E0C">
      <w:pPr>
        <w:rPr>
          <w:rtl/>
        </w:rPr>
      </w:pPr>
    </w:p>
    <w:p w14:paraId="44B474A0" w14:textId="488C99B5" w:rsidR="00187446" w:rsidRDefault="00187446" w:rsidP="00E14E0C">
      <w:pPr>
        <w:pStyle w:val="Heading1"/>
        <w:rPr>
          <w:rtl/>
        </w:rPr>
      </w:pPr>
      <w:r>
        <w:rPr>
          <w:rtl/>
        </w:rPr>
        <w:t xml:space="preserve"> 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</w:p>
    <w:p w14:paraId="03EF4892" w14:textId="22A99BC5" w:rsidR="00187446" w:rsidRDefault="00187446" w:rsidP="00E14E0C">
      <w:pPr>
        <w:rPr>
          <w:rtl/>
        </w:rPr>
      </w:pPr>
      <w:r>
        <w:rPr>
          <w:rtl/>
        </w:rPr>
        <w:lastRenderedPageBreak/>
        <w:t xml:space="preserve"> </w:t>
      </w:r>
      <w:r>
        <w:t>JavaScript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t>JavaScript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سطح بالا،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 مفسر</w:t>
      </w:r>
      <w:r>
        <w:rPr>
          <w:rFonts w:hint="cs"/>
          <w:rtl/>
        </w:rPr>
        <w:t>ی</w:t>
      </w:r>
      <w:r>
        <w:rPr>
          <w:rtl/>
        </w:rPr>
        <w:t xml:space="preserve"> است که عمدتاً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صفحات وب تعامل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E45B5EC" w14:textId="474903B8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JavaScript</w:t>
      </w:r>
      <w:r>
        <w:rPr>
          <w:rtl/>
        </w:rPr>
        <w:t>:</w:t>
      </w:r>
    </w:p>
    <w:p w14:paraId="2360E64B" w14:textId="06D91005" w:rsidR="00187446" w:rsidRDefault="00187446" w:rsidP="00E14E0C">
      <w:pPr>
        <w:rPr>
          <w:rtl/>
        </w:rPr>
      </w:pPr>
      <w:r>
        <w:rPr>
          <w:rtl/>
        </w:rPr>
        <w:t xml:space="preserve"> سطح بالا: نحو خوانا و نزد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به زبان انسان</w:t>
      </w:r>
    </w:p>
    <w:p w14:paraId="576F90A1" w14:textId="50483102" w:rsidR="00187446" w:rsidRDefault="00187446" w:rsidP="00E14E0C">
      <w:pPr>
        <w:rPr>
          <w:rtl/>
        </w:rPr>
      </w:pP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>: نوع‌ده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(</w:t>
      </w:r>
      <w:r>
        <w:t>Dynamic Typing</w:t>
      </w:r>
      <w:r>
        <w:rPr>
          <w:rtl/>
        </w:rPr>
        <w:t>)</w:t>
      </w:r>
    </w:p>
    <w:p w14:paraId="6E0C51F8" w14:textId="7C8D0578" w:rsidR="00187446" w:rsidRDefault="00187446" w:rsidP="00E14E0C">
      <w:pPr>
        <w:rPr>
          <w:rtl/>
        </w:rPr>
      </w:pPr>
      <w:r>
        <w:rPr>
          <w:rtl/>
        </w:rPr>
        <w:t xml:space="preserve"> مفسر</w:t>
      </w:r>
      <w:r>
        <w:rPr>
          <w:rFonts w:hint="cs"/>
          <w:rtl/>
        </w:rPr>
        <w:t>ی</w:t>
      </w:r>
      <w:r>
        <w:rPr>
          <w:rtl/>
        </w:rPr>
        <w:t>: بدون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به کامپا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قبل از اجرا</w:t>
      </w:r>
    </w:p>
    <w:p w14:paraId="3E819D2C" w14:textId="4917D470" w:rsidR="00187446" w:rsidRDefault="00187446" w:rsidP="006E29AD">
      <w:pPr>
        <w:pStyle w:val="Heading2"/>
        <w:rPr>
          <w:rtl/>
        </w:rPr>
      </w:pP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>: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ش</w:t>
      </w:r>
      <w:r>
        <w:rPr>
          <w:rFonts w:hint="cs"/>
          <w:rtl/>
        </w:rPr>
        <w:t>ی</w:t>
      </w:r>
      <w:r>
        <w:rPr>
          <w:rFonts w:hint="eastAsia"/>
          <w:rtl/>
        </w:rPr>
        <w:t>ءگرا،</w:t>
      </w:r>
      <w:r>
        <w:rPr>
          <w:rtl/>
        </w:rPr>
        <w:t xml:space="preserve"> تابع</w:t>
      </w:r>
      <w:r>
        <w:rPr>
          <w:rFonts w:hint="cs"/>
          <w:rtl/>
        </w:rPr>
        <w:t>ی</w:t>
      </w:r>
      <w:r>
        <w:rPr>
          <w:rtl/>
        </w:rPr>
        <w:t xml:space="preserve"> و رو</w:t>
      </w:r>
      <w:r>
        <w:rPr>
          <w:rFonts w:hint="cs"/>
          <w:rtl/>
        </w:rPr>
        <w:t>ی</w:t>
      </w:r>
      <w:r>
        <w:rPr>
          <w:rFonts w:hint="eastAsia"/>
          <w:rtl/>
        </w:rPr>
        <w:t>ه‌ا</w:t>
      </w:r>
      <w:r>
        <w:rPr>
          <w:rFonts w:hint="cs"/>
          <w:rtl/>
        </w:rPr>
        <w:t>ی:</w:t>
      </w:r>
      <w:r>
        <w:rPr>
          <w:rtl/>
        </w:rPr>
        <w:br/>
      </w:r>
      <w:r>
        <w:rPr>
          <w:rtl/>
        </w:rPr>
        <w:tab/>
        <w:t xml:space="preserve"> توض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بودن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ABE4D30" w14:textId="77777777" w:rsidR="00187446" w:rsidRDefault="00187446" w:rsidP="00E14E0C"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زبان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چندپارادا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Fonts w:hint="cs"/>
          <w:rtl/>
        </w:rPr>
        <w:t>ی</w:t>
      </w:r>
      <w:r>
        <w:rPr>
          <w:rtl/>
        </w:rPr>
        <w:t xml:space="preserve"> است که از سبک‌ها</w:t>
      </w:r>
      <w:r>
        <w:rPr>
          <w:rFonts w:hint="cs"/>
          <w:rtl/>
        </w:rPr>
        <w:t>ی</w:t>
      </w:r>
      <w:r>
        <w:rPr>
          <w:rtl/>
        </w:rPr>
        <w:t xml:space="preserve"> مختلف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مثال، هر سه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دهم</w:t>
      </w:r>
      <w:r>
        <w:rPr>
          <w:rtl/>
        </w:rPr>
        <w:t>.</w:t>
      </w:r>
    </w:p>
    <w:p w14:paraId="5DAA3054" w14:textId="2CEE45FA" w:rsid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برنامه نویسی تابعی یا رویه‌ایی: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034B" w14:paraId="0C1BDE5F" w14:textId="77777777" w:rsidTr="0040034B">
        <w:tc>
          <w:tcPr>
            <w:tcW w:w="9350" w:type="dxa"/>
          </w:tcPr>
          <w:p w14:paraId="58D7AD42" w14:textId="323DB2AB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 xml:space="preserve">// </w:t>
            </w:r>
            <w:r w:rsidRPr="008A56FE">
              <w:rPr>
                <w:rtl/>
              </w:rPr>
              <w:t>برنامه‌نو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س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tl/>
              </w:rPr>
              <w:t xml:space="preserve"> رو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ه‌ا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tl/>
              </w:rPr>
              <w:t xml:space="preserve">  تمرکز بر توابع و رو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ه‌ها</w:t>
            </w:r>
          </w:p>
          <w:p w14:paraId="651E92FE" w14:textId="77777777" w:rsidR="0040034B" w:rsidRPr="008A56FE" w:rsidRDefault="0040034B" w:rsidP="00E14E0C">
            <w:pPr>
              <w:pStyle w:val="code"/>
              <w:rPr>
                <w:rtl/>
              </w:rPr>
            </w:pPr>
          </w:p>
          <w:p w14:paraId="60FA0831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 xml:space="preserve">// </w:t>
            </w:r>
            <w:r w:rsidRPr="008A56FE">
              <w:rPr>
                <w:rtl/>
              </w:rPr>
              <w:t>محاسبه مساحت دا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ره</w:t>
            </w:r>
          </w:p>
          <w:p w14:paraId="73192B8B" w14:textId="77777777" w:rsidR="0040034B" w:rsidRPr="008A56FE" w:rsidRDefault="0040034B" w:rsidP="00E14E0C">
            <w:pPr>
              <w:pStyle w:val="code"/>
            </w:pPr>
            <w:r w:rsidRPr="008A56FE">
              <w:t>function calculateCircleArea(radius) {</w:t>
            </w:r>
          </w:p>
          <w:p w14:paraId="27A87B58" w14:textId="1A55C76B" w:rsidR="0040034B" w:rsidRPr="008A56FE" w:rsidRDefault="0040034B" w:rsidP="00E14E0C">
            <w:pPr>
              <w:pStyle w:val="code"/>
            </w:pPr>
            <w:r w:rsidRPr="008A56FE">
              <w:t xml:space="preserve">    return Math.PI  radius  radius;</w:t>
            </w:r>
          </w:p>
          <w:p w14:paraId="05909E96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>}</w:t>
            </w:r>
          </w:p>
          <w:p w14:paraId="18209C23" w14:textId="77777777" w:rsidR="0040034B" w:rsidRPr="008A56FE" w:rsidRDefault="0040034B" w:rsidP="00E14E0C">
            <w:pPr>
              <w:pStyle w:val="code"/>
              <w:rPr>
                <w:rtl/>
              </w:rPr>
            </w:pPr>
          </w:p>
          <w:p w14:paraId="3612B4AC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 xml:space="preserve">// </w:t>
            </w:r>
            <w:r w:rsidRPr="008A56FE">
              <w:rPr>
                <w:rtl/>
              </w:rPr>
              <w:t>محاسبه مح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ط</w:t>
            </w:r>
            <w:r w:rsidRPr="008A56FE">
              <w:rPr>
                <w:rtl/>
              </w:rPr>
              <w:t xml:space="preserve"> دا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ره</w:t>
            </w:r>
          </w:p>
          <w:p w14:paraId="06A9E8AE" w14:textId="77777777" w:rsidR="0040034B" w:rsidRPr="008A56FE" w:rsidRDefault="0040034B" w:rsidP="00E14E0C">
            <w:pPr>
              <w:pStyle w:val="code"/>
            </w:pPr>
            <w:r w:rsidRPr="008A56FE">
              <w:t>function calculateCircleCircumference(radius) {</w:t>
            </w:r>
          </w:p>
          <w:p w14:paraId="3F50058C" w14:textId="367F75CA" w:rsidR="0040034B" w:rsidRPr="008A56FE" w:rsidRDefault="0040034B" w:rsidP="00E14E0C">
            <w:pPr>
              <w:pStyle w:val="code"/>
            </w:pPr>
            <w:r w:rsidRPr="008A56FE">
              <w:t xml:space="preserve">    return 2  Math.PI  radius;</w:t>
            </w:r>
          </w:p>
          <w:p w14:paraId="7BF19762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>}</w:t>
            </w:r>
          </w:p>
          <w:p w14:paraId="7E498E66" w14:textId="77777777" w:rsidR="0040034B" w:rsidRPr="008A56FE" w:rsidRDefault="0040034B" w:rsidP="00E14E0C">
            <w:pPr>
              <w:pStyle w:val="code"/>
              <w:rPr>
                <w:rtl/>
              </w:rPr>
            </w:pPr>
          </w:p>
          <w:p w14:paraId="66E8CC5F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 xml:space="preserve">// </w:t>
            </w:r>
            <w:r w:rsidRPr="008A56FE">
              <w:rPr>
                <w:rtl/>
              </w:rPr>
              <w:t>استفاده از توابع</w:t>
            </w:r>
          </w:p>
          <w:p w14:paraId="0BF55951" w14:textId="77777777" w:rsidR="0040034B" w:rsidRPr="008A56FE" w:rsidRDefault="0040034B" w:rsidP="00E14E0C">
            <w:pPr>
              <w:pStyle w:val="code"/>
            </w:pPr>
            <w:r w:rsidRPr="008A56FE">
              <w:t>const radius = 5;</w:t>
            </w:r>
          </w:p>
          <w:p w14:paraId="5E70351E" w14:textId="77777777" w:rsidR="0040034B" w:rsidRPr="008A56FE" w:rsidRDefault="0040034B" w:rsidP="00E14E0C">
            <w:pPr>
              <w:pStyle w:val="code"/>
            </w:pPr>
            <w:r w:rsidRPr="008A56FE">
              <w:t>const area = calculateCircleArea(radius);</w:t>
            </w:r>
          </w:p>
          <w:p w14:paraId="11B29EB0" w14:textId="77777777" w:rsidR="0040034B" w:rsidRPr="008A56FE" w:rsidRDefault="0040034B" w:rsidP="00E14E0C">
            <w:pPr>
              <w:pStyle w:val="code"/>
            </w:pPr>
            <w:r w:rsidRPr="008A56FE">
              <w:t>const circumference = calculateCircleCircumference(radius);</w:t>
            </w:r>
          </w:p>
          <w:p w14:paraId="0C7E70CD" w14:textId="77777777" w:rsidR="0040034B" w:rsidRPr="008A56FE" w:rsidRDefault="0040034B" w:rsidP="00E14E0C">
            <w:pPr>
              <w:pStyle w:val="code"/>
              <w:rPr>
                <w:rtl/>
              </w:rPr>
            </w:pPr>
          </w:p>
          <w:p w14:paraId="69BA180D" w14:textId="77777777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>console.log(`</w:t>
            </w:r>
            <w:r w:rsidRPr="008A56FE">
              <w:rPr>
                <w:rtl/>
              </w:rPr>
              <w:t>مساحت دا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ره</w:t>
            </w:r>
            <w:r w:rsidRPr="008A56FE">
              <w:t>: ${area}`);</w:t>
            </w:r>
          </w:p>
          <w:p w14:paraId="4ECF91DE" w14:textId="233991AD" w:rsidR="0040034B" w:rsidRPr="008A56FE" w:rsidRDefault="0040034B" w:rsidP="00E14E0C">
            <w:pPr>
              <w:pStyle w:val="code"/>
              <w:rPr>
                <w:rtl/>
              </w:rPr>
            </w:pPr>
            <w:r w:rsidRPr="008A56FE">
              <w:t>console.log(`</w:t>
            </w:r>
            <w:r w:rsidRPr="008A56FE">
              <w:rPr>
                <w:rtl/>
              </w:rPr>
              <w:t>مح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ط</w:t>
            </w:r>
            <w:r w:rsidRPr="008A56FE">
              <w:rPr>
                <w:rtl/>
              </w:rPr>
              <w:t xml:space="preserve"> دا</w:t>
            </w:r>
            <w:r w:rsidRPr="008A56FE">
              <w:rPr>
                <w:rFonts w:hint="cs"/>
                <w:rtl/>
              </w:rPr>
              <w:t>ی</w:t>
            </w:r>
            <w:r w:rsidRPr="008A56FE">
              <w:rPr>
                <w:rFonts w:hint="eastAsia"/>
                <w:rtl/>
              </w:rPr>
              <w:t>ره</w:t>
            </w:r>
            <w:r w:rsidRPr="008A56FE">
              <w:t>: ${circumference}`);</w:t>
            </w:r>
          </w:p>
        </w:tc>
      </w:tr>
    </w:tbl>
    <w:p w14:paraId="29B7AC39" w14:textId="77777777" w:rsidR="00187446" w:rsidRDefault="00187446" w:rsidP="00E14E0C"/>
    <w:p w14:paraId="323748B5" w14:textId="03FC05C5" w:rsidR="008A56FE" w:rsidRPr="008A56FE" w:rsidRDefault="008A56FE" w:rsidP="00E14E0C">
      <w:pPr>
        <w:pStyle w:val="Heading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برنامه نویسی شیئ گرا (</w:t>
      </w:r>
      <w:r w:rsidRPr="008A56FE">
        <w:t>ObjectOriented Programming</w:t>
      </w:r>
      <w:r>
        <w:rPr>
          <w:rFonts w:hint="cs"/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56FE" w14:paraId="7B978404" w14:textId="77777777" w:rsidTr="008A56FE">
        <w:tc>
          <w:tcPr>
            <w:tcW w:w="9350" w:type="dxa"/>
          </w:tcPr>
          <w:p w14:paraId="1C858C6F" w14:textId="7675FA28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برنامه‌نویسی شیءگرا  استفاده از کلاس‌ها و اشیا</w:t>
            </w:r>
          </w:p>
          <w:p w14:paraId="4A693FA9" w14:textId="77777777" w:rsidR="008A56FE" w:rsidRPr="008A56FE" w:rsidRDefault="008A56FE" w:rsidP="00E14E0C">
            <w:pPr>
              <w:pStyle w:val="code"/>
            </w:pPr>
          </w:p>
          <w:p w14:paraId="42BC1F38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تعریف کلاس</w:t>
            </w:r>
          </w:p>
          <w:p w14:paraId="4606859A" w14:textId="77777777" w:rsidR="008A56FE" w:rsidRPr="008A56FE" w:rsidRDefault="008A56FE" w:rsidP="00E14E0C">
            <w:pPr>
              <w:pStyle w:val="code"/>
            </w:pPr>
            <w:r w:rsidRPr="008A56FE">
              <w:t>class Person {</w:t>
            </w:r>
          </w:p>
          <w:p w14:paraId="0340521F" w14:textId="77777777" w:rsidR="008A56FE" w:rsidRPr="008A56FE" w:rsidRDefault="008A56FE" w:rsidP="00E14E0C">
            <w:pPr>
              <w:pStyle w:val="code"/>
            </w:pPr>
            <w:r w:rsidRPr="008A56FE">
              <w:t>    constructor(name, age) {</w:t>
            </w:r>
          </w:p>
          <w:p w14:paraId="559B1553" w14:textId="77777777" w:rsidR="008A56FE" w:rsidRPr="008A56FE" w:rsidRDefault="008A56FE" w:rsidP="00E14E0C">
            <w:pPr>
              <w:pStyle w:val="code"/>
            </w:pPr>
            <w:r w:rsidRPr="008A56FE">
              <w:t>        this.name = name;</w:t>
            </w:r>
          </w:p>
          <w:p w14:paraId="398DF57C" w14:textId="77777777" w:rsidR="008A56FE" w:rsidRPr="008A56FE" w:rsidRDefault="008A56FE" w:rsidP="00E14E0C">
            <w:pPr>
              <w:pStyle w:val="code"/>
            </w:pPr>
            <w:r w:rsidRPr="008A56FE">
              <w:t>        this.age = age;</w:t>
            </w:r>
          </w:p>
          <w:p w14:paraId="160F68D8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6835F54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79101B61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</w:t>
            </w:r>
          </w:p>
          <w:p w14:paraId="79F74FF8" w14:textId="77777777" w:rsidR="008A56FE" w:rsidRPr="008A56FE" w:rsidRDefault="008A56FE" w:rsidP="00E14E0C">
            <w:pPr>
              <w:pStyle w:val="code"/>
            </w:pPr>
            <w:r w:rsidRPr="008A56FE">
              <w:t>    greet() {</w:t>
            </w:r>
          </w:p>
          <w:p w14:paraId="1FC3E77D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سلام، من</w:t>
            </w:r>
            <w:r w:rsidRPr="008A56FE">
              <w:t xml:space="preserve"> ${this.name} </w:t>
            </w:r>
            <w:r w:rsidRPr="008A56FE">
              <w:rPr>
                <w:rtl/>
                <w:lang w:bidi="ar-SA"/>
              </w:rPr>
              <w:t>هستم و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 دارم</w:t>
            </w:r>
            <w:r w:rsidRPr="008A56FE">
              <w:t>.`;</w:t>
            </w:r>
          </w:p>
          <w:p w14:paraId="39946CC5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E1D8A8D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58F38E" w14:textId="77777777" w:rsidR="008A56FE" w:rsidRPr="008A56FE" w:rsidRDefault="008A56FE" w:rsidP="00E14E0C">
            <w:pPr>
              <w:pStyle w:val="code"/>
            </w:pPr>
            <w:r w:rsidRPr="008A56FE">
              <w:t xml:space="preserve">    // </w:t>
            </w:r>
            <w:r w:rsidRPr="008A56FE">
              <w:rPr>
                <w:rtl/>
                <w:lang w:bidi="ar-SA"/>
              </w:rPr>
              <w:t>متد دیگر</w:t>
            </w:r>
          </w:p>
          <w:p w14:paraId="55844821" w14:textId="77777777" w:rsidR="008A56FE" w:rsidRPr="008A56FE" w:rsidRDefault="008A56FE" w:rsidP="00E14E0C">
            <w:pPr>
              <w:pStyle w:val="code"/>
            </w:pPr>
            <w:r w:rsidRPr="008A56FE">
              <w:t>    haveBirthday() {</w:t>
            </w:r>
          </w:p>
          <w:p w14:paraId="4ED00702" w14:textId="77777777" w:rsidR="008A56FE" w:rsidRPr="008A56FE" w:rsidRDefault="008A56FE" w:rsidP="00E14E0C">
            <w:pPr>
              <w:pStyle w:val="code"/>
            </w:pPr>
            <w:r w:rsidRPr="008A56FE">
              <w:t>        this.age++;</w:t>
            </w:r>
          </w:p>
          <w:p w14:paraId="1DA9BC95" w14:textId="77777777" w:rsidR="008A56FE" w:rsidRPr="008A56FE" w:rsidRDefault="008A56FE" w:rsidP="00E14E0C">
            <w:pPr>
              <w:pStyle w:val="code"/>
            </w:pPr>
            <w:r w:rsidRPr="008A56FE">
              <w:t>        return `</w:t>
            </w:r>
            <w:r w:rsidRPr="008A56FE">
              <w:rPr>
                <w:rtl/>
                <w:lang w:bidi="ar-SA"/>
              </w:rPr>
              <w:t>تولدت مبارک! حالا</w:t>
            </w:r>
            <w:r w:rsidRPr="008A56FE">
              <w:t xml:space="preserve"> ${this.age} </w:t>
            </w:r>
            <w:r w:rsidRPr="008A56FE">
              <w:rPr>
                <w:rtl/>
                <w:lang w:bidi="ar-SA"/>
              </w:rPr>
              <w:t>ساله شدی</w:t>
            </w:r>
            <w:r w:rsidRPr="008A56FE">
              <w:t>.`;</w:t>
            </w:r>
          </w:p>
          <w:p w14:paraId="13B46657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0AC6D2A7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088C093E" w14:textId="77777777" w:rsidR="008A56FE" w:rsidRPr="008A56FE" w:rsidRDefault="008A56FE" w:rsidP="00E14E0C">
            <w:pPr>
              <w:pStyle w:val="code"/>
            </w:pPr>
          </w:p>
          <w:p w14:paraId="7F4B4851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ارث‌بری</w:t>
            </w:r>
          </w:p>
          <w:p w14:paraId="06223F7E" w14:textId="77777777" w:rsidR="008A56FE" w:rsidRPr="008A56FE" w:rsidRDefault="008A56FE" w:rsidP="00E14E0C">
            <w:pPr>
              <w:pStyle w:val="code"/>
            </w:pPr>
            <w:r w:rsidRPr="008A56FE">
              <w:t>class Student extends Person {</w:t>
            </w:r>
          </w:p>
          <w:p w14:paraId="6AEA862F" w14:textId="77777777" w:rsidR="008A56FE" w:rsidRPr="008A56FE" w:rsidRDefault="008A56FE" w:rsidP="00E14E0C">
            <w:pPr>
              <w:pStyle w:val="code"/>
            </w:pPr>
            <w:r w:rsidRPr="008A56FE">
              <w:t>    constructor(name, age, studentId) {</w:t>
            </w:r>
          </w:p>
          <w:p w14:paraId="422AA8DE" w14:textId="77777777" w:rsidR="008A56FE" w:rsidRPr="008A56FE" w:rsidRDefault="008A56FE" w:rsidP="00E14E0C">
            <w:pPr>
              <w:pStyle w:val="code"/>
            </w:pPr>
            <w:r w:rsidRPr="008A56FE">
              <w:t>        super(name, age);</w:t>
            </w:r>
          </w:p>
          <w:p w14:paraId="799D26C9" w14:textId="77777777" w:rsidR="008A56FE" w:rsidRPr="008A56FE" w:rsidRDefault="008A56FE" w:rsidP="00E14E0C">
            <w:pPr>
              <w:pStyle w:val="code"/>
            </w:pPr>
            <w:r w:rsidRPr="008A56FE">
              <w:t>        this.studentId = studentId;</w:t>
            </w:r>
          </w:p>
          <w:p w14:paraId="1CE5DA91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38FEB5BB" w14:textId="77777777" w:rsidR="008A56FE" w:rsidRPr="008A56FE" w:rsidRDefault="008A56FE" w:rsidP="00E14E0C">
            <w:pPr>
              <w:pStyle w:val="code"/>
            </w:pPr>
            <w:r w:rsidRPr="008A56FE">
              <w:t xml:space="preserve">    </w:t>
            </w:r>
          </w:p>
          <w:p w14:paraId="1E8EA499" w14:textId="77777777" w:rsidR="008A56FE" w:rsidRPr="008A56FE" w:rsidRDefault="008A56FE" w:rsidP="00E14E0C">
            <w:pPr>
              <w:pStyle w:val="code"/>
            </w:pPr>
            <w:r w:rsidRPr="008A56FE">
              <w:t>    study() {</w:t>
            </w:r>
          </w:p>
          <w:p w14:paraId="614D3701" w14:textId="77777777" w:rsidR="008A56FE" w:rsidRPr="008A56FE" w:rsidRDefault="008A56FE" w:rsidP="00E14E0C">
            <w:pPr>
              <w:pStyle w:val="code"/>
            </w:pPr>
            <w:r w:rsidRPr="008A56FE">
              <w:t xml:space="preserve">        return `${this.name} </w:t>
            </w:r>
            <w:r w:rsidRPr="008A56FE">
              <w:rPr>
                <w:rtl/>
                <w:lang w:bidi="ar-SA"/>
              </w:rPr>
              <w:t>در حال مطالعه است</w:t>
            </w:r>
            <w:r w:rsidRPr="008A56FE">
              <w:t>.`;</w:t>
            </w:r>
          </w:p>
          <w:p w14:paraId="6A440EC2" w14:textId="77777777" w:rsidR="008A56FE" w:rsidRPr="008A56FE" w:rsidRDefault="008A56FE" w:rsidP="00E14E0C">
            <w:pPr>
              <w:pStyle w:val="code"/>
            </w:pPr>
            <w:r w:rsidRPr="008A56FE">
              <w:t>    }</w:t>
            </w:r>
          </w:p>
          <w:p w14:paraId="4FF709CF" w14:textId="77777777" w:rsidR="008A56FE" w:rsidRPr="008A56FE" w:rsidRDefault="008A56FE" w:rsidP="00E14E0C">
            <w:pPr>
              <w:pStyle w:val="code"/>
            </w:pPr>
            <w:r w:rsidRPr="008A56FE">
              <w:t>}</w:t>
            </w:r>
          </w:p>
          <w:p w14:paraId="5340222A" w14:textId="77777777" w:rsidR="008A56FE" w:rsidRPr="008A56FE" w:rsidRDefault="008A56FE" w:rsidP="00E14E0C">
            <w:pPr>
              <w:pStyle w:val="code"/>
            </w:pPr>
          </w:p>
          <w:p w14:paraId="5E6B8889" w14:textId="77777777" w:rsidR="008A56FE" w:rsidRPr="008A56FE" w:rsidRDefault="008A56FE" w:rsidP="00E14E0C">
            <w:pPr>
              <w:pStyle w:val="code"/>
            </w:pPr>
            <w:r w:rsidRPr="008A56FE">
              <w:t xml:space="preserve">// </w:t>
            </w:r>
            <w:r w:rsidRPr="008A56FE">
              <w:rPr>
                <w:rtl/>
                <w:lang w:bidi="ar-SA"/>
              </w:rPr>
              <w:t>ایجاد نمونه‌ها</w:t>
            </w:r>
          </w:p>
          <w:p w14:paraId="5E61E375" w14:textId="77777777" w:rsidR="008A56FE" w:rsidRPr="008A56FE" w:rsidRDefault="008A56FE" w:rsidP="00E14E0C">
            <w:pPr>
              <w:pStyle w:val="code"/>
            </w:pPr>
            <w:r w:rsidRPr="008A56FE">
              <w:t>const person1 = new Person("</w:t>
            </w:r>
            <w:r w:rsidRPr="008A56FE">
              <w:rPr>
                <w:rtl/>
                <w:lang w:bidi="ar-SA"/>
              </w:rPr>
              <w:t>امین</w:t>
            </w:r>
            <w:r w:rsidRPr="008A56FE">
              <w:t>", 30);</w:t>
            </w:r>
          </w:p>
          <w:p w14:paraId="6C5FEAB9" w14:textId="77777777" w:rsidR="008A56FE" w:rsidRPr="008A56FE" w:rsidRDefault="008A56FE" w:rsidP="00E14E0C">
            <w:pPr>
              <w:pStyle w:val="code"/>
            </w:pPr>
            <w:r w:rsidRPr="008A56FE">
              <w:lastRenderedPageBreak/>
              <w:t>const student1 = new Student("</w:t>
            </w:r>
            <w:r w:rsidRPr="008A56FE">
              <w:rPr>
                <w:rtl/>
                <w:lang w:bidi="ar-SA"/>
              </w:rPr>
              <w:t>سارا</w:t>
            </w:r>
            <w:r w:rsidRPr="008A56FE">
              <w:t>", 22, "12345");</w:t>
            </w:r>
          </w:p>
          <w:p w14:paraId="36BCB8A3" w14:textId="77777777" w:rsidR="008A56FE" w:rsidRPr="008A56FE" w:rsidRDefault="008A56FE" w:rsidP="00E14E0C">
            <w:pPr>
              <w:pStyle w:val="code"/>
            </w:pPr>
          </w:p>
          <w:p w14:paraId="010421C1" w14:textId="77777777" w:rsidR="008A56FE" w:rsidRPr="008A56FE" w:rsidRDefault="008A56FE" w:rsidP="00E14E0C">
            <w:pPr>
              <w:pStyle w:val="code"/>
            </w:pPr>
            <w:r w:rsidRPr="008A56FE">
              <w:t>console.log(person1.greet());</w:t>
            </w:r>
          </w:p>
          <w:p w14:paraId="168FA91B" w14:textId="77777777" w:rsidR="008A56FE" w:rsidRPr="008A56FE" w:rsidRDefault="008A56FE" w:rsidP="00E14E0C">
            <w:pPr>
              <w:pStyle w:val="code"/>
            </w:pPr>
            <w:r w:rsidRPr="008A56FE">
              <w:t>console.log(student1.greet());</w:t>
            </w:r>
          </w:p>
          <w:p w14:paraId="205728EF" w14:textId="77777777" w:rsidR="008A56FE" w:rsidRPr="008A56FE" w:rsidRDefault="008A56FE" w:rsidP="00E14E0C">
            <w:pPr>
              <w:pStyle w:val="code"/>
            </w:pPr>
            <w:r w:rsidRPr="008A56FE">
              <w:t>console.log(student1.study());</w:t>
            </w:r>
          </w:p>
          <w:p w14:paraId="4ACA19AD" w14:textId="77777777" w:rsidR="008A56FE" w:rsidRPr="008A56FE" w:rsidRDefault="008A56FE" w:rsidP="00E14E0C">
            <w:pPr>
              <w:pStyle w:val="code"/>
            </w:pPr>
            <w:r w:rsidRPr="008A56FE">
              <w:t>console.log(person1.haveBirthday());</w:t>
            </w:r>
          </w:p>
          <w:p w14:paraId="23F7FC51" w14:textId="6890F7F6" w:rsidR="008A56FE" w:rsidRDefault="008A56FE" w:rsidP="00E14E0C">
            <w:pPr>
              <w:pStyle w:val="code"/>
              <w:rPr>
                <w:rtl/>
              </w:rPr>
            </w:pPr>
          </w:p>
        </w:tc>
      </w:tr>
    </w:tbl>
    <w:p w14:paraId="22367D7E" w14:textId="531C7060" w:rsidR="00E14E0C" w:rsidRPr="00E14E0C" w:rsidRDefault="00E14E0C" w:rsidP="00E14E0C">
      <w:hyperlink r:id="rId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</w:p>
    <w:p w14:paraId="1C98B53D" w14:textId="5CACDB19" w:rsidR="008A56FE" w:rsidRDefault="00E14E0C" w:rsidP="00E14E0C">
      <w:pPr>
        <w:pStyle w:val="Heading3"/>
        <w:numPr>
          <w:ilvl w:val="0"/>
          <w:numId w:val="2"/>
        </w:numPr>
        <w:rPr>
          <w:rtl/>
        </w:rPr>
      </w:pPr>
      <w:r w:rsidRPr="00E14E0C">
        <w:rPr>
          <w:rtl/>
        </w:rPr>
        <w:t>برنامه‌نو</w:t>
      </w:r>
      <w:r w:rsidRPr="00E14E0C">
        <w:rPr>
          <w:rFonts w:hint="cs"/>
          <w:rtl/>
        </w:rPr>
        <w:t>ی</w:t>
      </w:r>
      <w:r w:rsidRPr="00E14E0C">
        <w:rPr>
          <w:rFonts w:hint="eastAsia"/>
          <w:rtl/>
        </w:rPr>
        <w:t>س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تابع</w:t>
      </w:r>
      <w:r w:rsidRPr="00E14E0C">
        <w:rPr>
          <w:rFonts w:hint="cs"/>
          <w:rtl/>
        </w:rPr>
        <w:t>ی</w:t>
      </w:r>
      <w:r w:rsidRPr="00E14E0C">
        <w:rPr>
          <w:rtl/>
        </w:rPr>
        <w:t xml:space="preserve"> (</w:t>
      </w:r>
      <w:r w:rsidRPr="00E14E0C">
        <w:t>Functional Programming</w:t>
      </w:r>
      <w:r w:rsidRPr="00E14E0C"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A7C" w14:paraId="130CC686" w14:textId="77777777" w:rsidTr="000D3A7C">
        <w:tc>
          <w:tcPr>
            <w:tcW w:w="9350" w:type="dxa"/>
          </w:tcPr>
          <w:p w14:paraId="5735DE46" w14:textId="270AB516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>برنامه‌نویسی تابعی  استفاده از توابع خالص و توابع مرتبه بالا</w:t>
            </w:r>
          </w:p>
          <w:p w14:paraId="489D0DE7" w14:textId="77777777" w:rsidR="000D3A7C" w:rsidRPr="000D3A7C" w:rsidRDefault="000D3A7C" w:rsidP="000D3A7C">
            <w:pPr>
              <w:pStyle w:val="code"/>
            </w:pPr>
          </w:p>
          <w:p w14:paraId="4C2B3507" w14:textId="77777777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 xml:space="preserve">توابع خالص (همان ورودی </w:t>
            </w:r>
            <w:r w:rsidRPr="000D3A7C">
              <w:rPr>
                <w:rFonts w:ascii="Times New Roman" w:hAnsi="Times New Roman" w:cs="Times New Roman" w:hint="cs"/>
                <w:rtl/>
                <w:lang w:bidi="ar-SA"/>
              </w:rPr>
              <w:t>→</w:t>
            </w:r>
            <w:r w:rsidRPr="000D3A7C">
              <w:rPr>
                <w:rtl/>
                <w:lang w:bidi="ar-SA"/>
              </w:rPr>
              <w:t xml:space="preserve"> </w:t>
            </w:r>
            <w:r w:rsidRPr="000D3A7C">
              <w:rPr>
                <w:rFonts w:ascii="IRANSansWeb(FaNum) Light" w:hAnsi="IRANSansWeb(FaNum) Light" w:hint="cs"/>
                <w:rtl/>
                <w:lang w:bidi="ar-SA"/>
              </w:rPr>
              <w:t>همیشه</w:t>
            </w:r>
            <w:r w:rsidRPr="000D3A7C">
              <w:rPr>
                <w:rtl/>
                <w:lang w:bidi="ar-SA"/>
              </w:rPr>
              <w:t xml:space="preserve"> </w:t>
            </w:r>
            <w:r w:rsidRPr="000D3A7C">
              <w:rPr>
                <w:rFonts w:ascii="IRANSansWeb(FaNum) Light" w:hAnsi="IRANSansWeb(FaNum) Light" w:hint="cs"/>
                <w:rtl/>
                <w:lang w:bidi="ar-SA"/>
              </w:rPr>
              <w:t>همان</w:t>
            </w:r>
            <w:r w:rsidRPr="000D3A7C">
              <w:rPr>
                <w:rtl/>
                <w:lang w:bidi="ar-SA"/>
              </w:rPr>
              <w:t xml:space="preserve"> </w:t>
            </w:r>
            <w:r w:rsidRPr="000D3A7C">
              <w:rPr>
                <w:rFonts w:ascii="IRANSansWeb(FaNum) Light" w:hAnsi="IRANSansWeb(FaNum) Light" w:hint="cs"/>
                <w:rtl/>
                <w:lang w:bidi="ar-SA"/>
              </w:rPr>
              <w:t>خروجی</w:t>
            </w:r>
            <w:r w:rsidRPr="000D3A7C">
              <w:rPr>
                <w:rtl/>
                <w:lang w:bidi="ar-SA"/>
              </w:rPr>
              <w:t>)</w:t>
            </w:r>
          </w:p>
          <w:p w14:paraId="309E2CC7" w14:textId="77777777" w:rsidR="000D3A7C" w:rsidRPr="000D3A7C" w:rsidRDefault="000D3A7C" w:rsidP="000D3A7C">
            <w:pPr>
              <w:pStyle w:val="code"/>
            </w:pPr>
            <w:r w:rsidRPr="000D3A7C">
              <w:t>const add = (a, b) =&gt; a + b;</w:t>
            </w:r>
          </w:p>
          <w:p w14:paraId="3F28A2F6" w14:textId="52D69B20" w:rsidR="000D3A7C" w:rsidRPr="000D3A7C" w:rsidRDefault="000D3A7C" w:rsidP="000D3A7C">
            <w:pPr>
              <w:pStyle w:val="code"/>
            </w:pPr>
            <w:r w:rsidRPr="000D3A7C">
              <w:t>const multiply = (a, b) =&gt; a  b;</w:t>
            </w:r>
          </w:p>
          <w:p w14:paraId="15009AF3" w14:textId="77777777" w:rsidR="000D3A7C" w:rsidRPr="000D3A7C" w:rsidRDefault="000D3A7C" w:rsidP="000D3A7C">
            <w:pPr>
              <w:pStyle w:val="code"/>
            </w:pPr>
          </w:p>
          <w:p w14:paraId="53451F1D" w14:textId="77777777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>تابعی که تابع برمی‌گرداند (تابع ساز)</w:t>
            </w:r>
          </w:p>
          <w:p w14:paraId="1DC77647" w14:textId="0E0A052D" w:rsidR="000D3A7C" w:rsidRPr="000D3A7C" w:rsidRDefault="000D3A7C" w:rsidP="000D3A7C">
            <w:pPr>
              <w:pStyle w:val="code"/>
            </w:pPr>
            <w:r w:rsidRPr="000D3A7C">
              <w:t>const createMultiplier = (factor) =&gt; (number) =&gt; number  factor;</w:t>
            </w:r>
          </w:p>
          <w:p w14:paraId="08113400" w14:textId="77777777" w:rsidR="000D3A7C" w:rsidRPr="000D3A7C" w:rsidRDefault="000D3A7C" w:rsidP="000D3A7C">
            <w:pPr>
              <w:pStyle w:val="code"/>
            </w:pPr>
          </w:p>
          <w:p w14:paraId="17048BF1" w14:textId="60D1DDD7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>توابع مرتبه بالا</w:t>
            </w:r>
            <w:r w:rsidRPr="000D3A7C">
              <w:t xml:space="preserve"> (HigherOrder Functions)</w:t>
            </w:r>
          </w:p>
          <w:p w14:paraId="247948E9" w14:textId="77777777" w:rsidR="000D3A7C" w:rsidRPr="000D3A7C" w:rsidRDefault="000D3A7C" w:rsidP="000D3A7C">
            <w:pPr>
              <w:pStyle w:val="code"/>
            </w:pPr>
            <w:r w:rsidRPr="000D3A7C">
              <w:t>const numbers = [1, 2, 3, 4, 5];</w:t>
            </w:r>
          </w:p>
          <w:p w14:paraId="5BEEDA80" w14:textId="77777777" w:rsidR="000D3A7C" w:rsidRPr="000D3A7C" w:rsidRDefault="000D3A7C" w:rsidP="000D3A7C">
            <w:pPr>
              <w:pStyle w:val="code"/>
            </w:pPr>
          </w:p>
          <w:p w14:paraId="754141C1" w14:textId="6E385A91" w:rsidR="000D3A7C" w:rsidRPr="000D3A7C" w:rsidRDefault="000D3A7C" w:rsidP="000D3A7C">
            <w:pPr>
              <w:pStyle w:val="code"/>
            </w:pPr>
            <w:r w:rsidRPr="000D3A7C">
              <w:t xml:space="preserve">// map  </w:t>
            </w:r>
            <w:r w:rsidRPr="000D3A7C">
              <w:rPr>
                <w:rtl/>
                <w:lang w:bidi="ar-SA"/>
              </w:rPr>
              <w:t>تبدیل آرایه</w:t>
            </w:r>
          </w:p>
          <w:p w14:paraId="63848079" w14:textId="31754E10" w:rsidR="000D3A7C" w:rsidRPr="000D3A7C" w:rsidRDefault="000D3A7C" w:rsidP="000D3A7C">
            <w:pPr>
              <w:pStyle w:val="code"/>
            </w:pPr>
            <w:r w:rsidRPr="000D3A7C">
              <w:t>const doubled = numbers.map(n =&gt; n  2);</w:t>
            </w:r>
          </w:p>
          <w:p w14:paraId="6D41896E" w14:textId="77777777" w:rsidR="000D3A7C" w:rsidRPr="000D3A7C" w:rsidRDefault="000D3A7C" w:rsidP="000D3A7C">
            <w:pPr>
              <w:pStyle w:val="code"/>
            </w:pPr>
          </w:p>
          <w:p w14:paraId="06423B3F" w14:textId="02F7683D" w:rsidR="000D3A7C" w:rsidRPr="000D3A7C" w:rsidRDefault="000D3A7C" w:rsidP="000D3A7C">
            <w:pPr>
              <w:pStyle w:val="code"/>
            </w:pPr>
            <w:r w:rsidRPr="000D3A7C">
              <w:t xml:space="preserve">// filter  </w:t>
            </w:r>
            <w:r w:rsidRPr="000D3A7C">
              <w:rPr>
                <w:rtl/>
                <w:lang w:bidi="ar-SA"/>
              </w:rPr>
              <w:t>فیلتر کردن آرایه</w:t>
            </w:r>
          </w:p>
          <w:p w14:paraId="35E7A426" w14:textId="77777777" w:rsidR="000D3A7C" w:rsidRPr="000D3A7C" w:rsidRDefault="000D3A7C" w:rsidP="000D3A7C">
            <w:pPr>
              <w:pStyle w:val="code"/>
            </w:pPr>
            <w:r w:rsidRPr="000D3A7C">
              <w:t>const evens = numbers.filter(n =&gt; n % 2 === 0);</w:t>
            </w:r>
          </w:p>
          <w:p w14:paraId="12910B7E" w14:textId="77777777" w:rsidR="000D3A7C" w:rsidRPr="000D3A7C" w:rsidRDefault="000D3A7C" w:rsidP="000D3A7C">
            <w:pPr>
              <w:pStyle w:val="code"/>
            </w:pPr>
          </w:p>
          <w:p w14:paraId="61729166" w14:textId="68668D80" w:rsidR="000D3A7C" w:rsidRPr="000D3A7C" w:rsidRDefault="000D3A7C" w:rsidP="000D3A7C">
            <w:pPr>
              <w:pStyle w:val="code"/>
            </w:pPr>
            <w:r w:rsidRPr="000D3A7C">
              <w:t xml:space="preserve">// reduce  </w:t>
            </w:r>
            <w:r w:rsidRPr="000D3A7C">
              <w:rPr>
                <w:rtl/>
                <w:lang w:bidi="ar-SA"/>
              </w:rPr>
              <w:t>کاهش آرایه به یک مقدار</w:t>
            </w:r>
          </w:p>
          <w:p w14:paraId="0340F1D7" w14:textId="77777777" w:rsidR="000D3A7C" w:rsidRPr="000D3A7C" w:rsidRDefault="000D3A7C" w:rsidP="000D3A7C">
            <w:pPr>
              <w:pStyle w:val="code"/>
            </w:pPr>
            <w:r w:rsidRPr="000D3A7C">
              <w:t>const sum = numbers.reduce((acc, n) =&gt; acc + n, 0);</w:t>
            </w:r>
          </w:p>
          <w:p w14:paraId="6D8A7B47" w14:textId="77777777" w:rsidR="000D3A7C" w:rsidRPr="000D3A7C" w:rsidRDefault="000D3A7C" w:rsidP="000D3A7C">
            <w:pPr>
              <w:pStyle w:val="code"/>
            </w:pPr>
          </w:p>
          <w:p w14:paraId="74A83925" w14:textId="77777777" w:rsidR="000D3A7C" w:rsidRPr="000D3A7C" w:rsidRDefault="000D3A7C" w:rsidP="000D3A7C">
            <w:pPr>
              <w:pStyle w:val="code"/>
            </w:pPr>
            <w:r w:rsidRPr="000D3A7C">
              <w:t xml:space="preserve">// </w:t>
            </w:r>
            <w:r w:rsidRPr="000D3A7C">
              <w:rPr>
                <w:rtl/>
                <w:lang w:bidi="ar-SA"/>
              </w:rPr>
              <w:t>ترکیب توابع</w:t>
            </w:r>
          </w:p>
          <w:p w14:paraId="74A53600" w14:textId="77777777" w:rsidR="000D3A7C" w:rsidRPr="000D3A7C" w:rsidRDefault="000D3A7C" w:rsidP="000D3A7C">
            <w:pPr>
              <w:pStyle w:val="code"/>
            </w:pPr>
            <w:r w:rsidRPr="000D3A7C">
              <w:t>const pipe = (...fns) =&gt; (x) =&gt; fns.reduce((v, f) =&gt; f(v), x);</w:t>
            </w:r>
          </w:p>
          <w:p w14:paraId="01159E0E" w14:textId="77777777" w:rsidR="000D3A7C" w:rsidRPr="000D3A7C" w:rsidRDefault="000D3A7C" w:rsidP="000D3A7C">
            <w:pPr>
              <w:pStyle w:val="code"/>
            </w:pPr>
          </w:p>
          <w:p w14:paraId="355D42E6" w14:textId="7C4096EC" w:rsidR="000D3A7C" w:rsidRPr="000D3A7C" w:rsidRDefault="000D3A7C" w:rsidP="000D3A7C">
            <w:pPr>
              <w:pStyle w:val="code"/>
            </w:pPr>
            <w:r w:rsidRPr="000D3A7C">
              <w:t>const double = x =&gt; x  2;</w:t>
            </w:r>
          </w:p>
          <w:p w14:paraId="55DC33CB" w14:textId="77777777" w:rsidR="000D3A7C" w:rsidRPr="000D3A7C" w:rsidRDefault="000D3A7C" w:rsidP="000D3A7C">
            <w:pPr>
              <w:pStyle w:val="code"/>
            </w:pPr>
            <w:r w:rsidRPr="000D3A7C">
              <w:t>const increment = x =&gt; x + 1;</w:t>
            </w:r>
          </w:p>
          <w:p w14:paraId="7BBBC799" w14:textId="54EAD724" w:rsidR="000D3A7C" w:rsidRPr="000D3A7C" w:rsidRDefault="000D3A7C" w:rsidP="000D3A7C">
            <w:pPr>
              <w:pStyle w:val="code"/>
            </w:pPr>
            <w:r w:rsidRPr="000D3A7C">
              <w:t>const square = x =&gt; x  x;</w:t>
            </w:r>
          </w:p>
          <w:p w14:paraId="6DE540CD" w14:textId="77777777" w:rsidR="000D3A7C" w:rsidRPr="000D3A7C" w:rsidRDefault="000D3A7C" w:rsidP="000D3A7C">
            <w:pPr>
              <w:pStyle w:val="code"/>
            </w:pPr>
          </w:p>
          <w:p w14:paraId="0EF3DB02" w14:textId="77777777" w:rsidR="000D3A7C" w:rsidRPr="000D3A7C" w:rsidRDefault="000D3A7C" w:rsidP="000D3A7C">
            <w:pPr>
              <w:pStyle w:val="code"/>
            </w:pPr>
            <w:r w:rsidRPr="000D3A7C">
              <w:t>const transform = pipe(double, increment, square);</w:t>
            </w:r>
          </w:p>
          <w:p w14:paraId="3C2589CF" w14:textId="504C6036" w:rsidR="000D3A7C" w:rsidRPr="000D3A7C" w:rsidRDefault="000D3A7C" w:rsidP="000D3A7C">
            <w:pPr>
              <w:pStyle w:val="code"/>
            </w:pPr>
            <w:r w:rsidRPr="000D3A7C">
              <w:t>const result = transform(5); // (52 + 1)^2 = 121</w:t>
            </w:r>
          </w:p>
          <w:p w14:paraId="072498E1" w14:textId="77777777" w:rsidR="000D3A7C" w:rsidRPr="000D3A7C" w:rsidRDefault="000D3A7C" w:rsidP="000D3A7C">
            <w:pPr>
              <w:pStyle w:val="code"/>
            </w:pPr>
          </w:p>
          <w:p w14:paraId="22099894" w14:textId="77777777" w:rsidR="000D3A7C" w:rsidRPr="000D3A7C" w:rsidRDefault="000D3A7C" w:rsidP="000D3A7C">
            <w:pPr>
              <w:pStyle w:val="code"/>
            </w:pPr>
            <w:r w:rsidRPr="000D3A7C">
              <w:t>console.log("</w:t>
            </w:r>
            <w:r w:rsidRPr="000D3A7C">
              <w:rPr>
                <w:rtl/>
                <w:lang w:bidi="ar-SA"/>
              </w:rPr>
              <w:t>اعداد دوبرابر</w:t>
            </w:r>
            <w:r w:rsidRPr="000D3A7C">
              <w:t>:", doubled);</w:t>
            </w:r>
          </w:p>
          <w:p w14:paraId="652F1904" w14:textId="77777777" w:rsidR="000D3A7C" w:rsidRPr="000D3A7C" w:rsidRDefault="000D3A7C" w:rsidP="000D3A7C">
            <w:pPr>
              <w:pStyle w:val="code"/>
            </w:pPr>
            <w:r w:rsidRPr="000D3A7C">
              <w:lastRenderedPageBreak/>
              <w:t>console.log("</w:t>
            </w:r>
            <w:r w:rsidRPr="000D3A7C">
              <w:rPr>
                <w:rtl/>
                <w:lang w:bidi="ar-SA"/>
              </w:rPr>
              <w:t>اعداد زوج</w:t>
            </w:r>
            <w:r w:rsidRPr="000D3A7C">
              <w:t>:", evens);</w:t>
            </w:r>
          </w:p>
          <w:p w14:paraId="5ADF9195" w14:textId="77777777" w:rsidR="000D3A7C" w:rsidRPr="000D3A7C" w:rsidRDefault="000D3A7C" w:rsidP="000D3A7C">
            <w:pPr>
              <w:pStyle w:val="code"/>
            </w:pPr>
            <w:r w:rsidRPr="000D3A7C">
              <w:t>console.log("</w:t>
            </w:r>
            <w:r w:rsidRPr="000D3A7C">
              <w:rPr>
                <w:rtl/>
                <w:lang w:bidi="ar-SA"/>
              </w:rPr>
              <w:t>مجموع اعداد</w:t>
            </w:r>
            <w:r w:rsidRPr="000D3A7C">
              <w:t>:", sum);</w:t>
            </w:r>
          </w:p>
          <w:p w14:paraId="4DE0E6E2" w14:textId="77777777" w:rsidR="000D3A7C" w:rsidRPr="000D3A7C" w:rsidRDefault="000D3A7C" w:rsidP="000D3A7C">
            <w:pPr>
              <w:pStyle w:val="code"/>
            </w:pPr>
            <w:r w:rsidRPr="000D3A7C">
              <w:t>console.log("</w:t>
            </w:r>
            <w:r w:rsidRPr="000D3A7C">
              <w:rPr>
                <w:rtl/>
                <w:lang w:bidi="ar-SA"/>
              </w:rPr>
              <w:t>نتیجه ترکیب توابع</w:t>
            </w:r>
            <w:r w:rsidRPr="000D3A7C">
              <w:t>:", result);</w:t>
            </w:r>
          </w:p>
          <w:p w14:paraId="4105B565" w14:textId="77777777" w:rsidR="000D3A7C" w:rsidRDefault="000D3A7C" w:rsidP="000D3A7C">
            <w:pPr>
              <w:pStyle w:val="code"/>
              <w:rPr>
                <w:rtl/>
              </w:rPr>
            </w:pPr>
          </w:p>
        </w:tc>
      </w:tr>
    </w:tbl>
    <w:p w14:paraId="5F3F93C2" w14:textId="77777777" w:rsidR="000D3A7C" w:rsidRDefault="000D3A7C" w:rsidP="000D3A7C">
      <w:pPr>
        <w:rPr>
          <w:rtl/>
        </w:rPr>
      </w:pPr>
      <w:hyperlink r:id="rId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</w:t>
      </w:r>
      <w:r w:rsidRPr="000D3A7C">
        <w:t>(Functional Programming)</w:t>
      </w:r>
    </w:p>
    <w:p w14:paraId="0734C53B" w14:textId="726D83BE" w:rsidR="00327A15" w:rsidRDefault="00327A15" w:rsidP="00327A15">
      <w:pPr>
        <w:pStyle w:val="Heading3"/>
        <w:numPr>
          <w:ilvl w:val="0"/>
          <w:numId w:val="2"/>
        </w:numPr>
        <w:rPr>
          <w:rtl/>
        </w:rPr>
      </w:pPr>
      <w:r w:rsidRPr="00327A15">
        <w:rPr>
          <w:rtl/>
        </w:rPr>
        <w:t>ترک</w:t>
      </w:r>
      <w:r w:rsidRPr="00327A15">
        <w:rPr>
          <w:rFonts w:hint="cs"/>
          <w:rtl/>
        </w:rPr>
        <w:t>ی</w:t>
      </w:r>
      <w:r w:rsidRPr="00327A15">
        <w:rPr>
          <w:rFonts w:hint="eastAsia"/>
          <w:rtl/>
        </w:rPr>
        <w:t>ب</w:t>
      </w:r>
      <w:r w:rsidRPr="00327A15">
        <w:rPr>
          <w:rtl/>
        </w:rPr>
        <w:t xml:space="preserve"> پارادا</w:t>
      </w:r>
      <w:r w:rsidRPr="00327A15">
        <w:rPr>
          <w:rFonts w:hint="cs"/>
          <w:rtl/>
        </w:rPr>
        <w:t>ی</w:t>
      </w:r>
      <w:r w:rsidRPr="00327A15">
        <w:rPr>
          <w:rFonts w:hint="eastAsia"/>
          <w:rtl/>
        </w:rPr>
        <w:t>م‌ها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67B1" w14:paraId="29FB022C" w14:textId="77777777" w:rsidTr="00F867B1">
        <w:tc>
          <w:tcPr>
            <w:tcW w:w="9350" w:type="dxa"/>
          </w:tcPr>
          <w:p w14:paraId="4D6A961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ترکیب پارادایم‌های مختلف</w:t>
            </w:r>
          </w:p>
          <w:p w14:paraId="0D0DE19C" w14:textId="77777777" w:rsidR="00F867B1" w:rsidRPr="00F867B1" w:rsidRDefault="00F867B1" w:rsidP="00F867B1">
            <w:pPr>
              <w:pStyle w:val="code"/>
            </w:pPr>
          </w:p>
          <w:p w14:paraId="6894C695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رویه‌ای + تابعی</w:t>
            </w:r>
          </w:p>
          <w:p w14:paraId="2E9322B6" w14:textId="77777777" w:rsidR="00F867B1" w:rsidRPr="00F867B1" w:rsidRDefault="00F867B1" w:rsidP="00F867B1">
            <w:pPr>
              <w:pStyle w:val="code"/>
            </w:pPr>
            <w:r w:rsidRPr="00F867B1">
              <w:t>function processUserData(users, filterFunc, mapFunc) {</w:t>
            </w:r>
          </w:p>
          <w:p w14:paraId="5DA77F20" w14:textId="77777777" w:rsidR="00F867B1" w:rsidRPr="00F867B1" w:rsidRDefault="00F867B1" w:rsidP="00F867B1">
            <w:pPr>
              <w:pStyle w:val="code"/>
            </w:pPr>
            <w:r w:rsidRPr="00F867B1">
              <w:t>    return users</w:t>
            </w:r>
          </w:p>
          <w:p w14:paraId="7DC4D4C0" w14:textId="77777777" w:rsidR="00F867B1" w:rsidRPr="00F867B1" w:rsidRDefault="00F867B1" w:rsidP="00F867B1">
            <w:pPr>
              <w:pStyle w:val="code"/>
            </w:pPr>
            <w:r w:rsidRPr="00F867B1">
              <w:t>        .filter(filterFunc)</w:t>
            </w:r>
          </w:p>
          <w:p w14:paraId="0322B9B2" w14:textId="77777777" w:rsidR="00F867B1" w:rsidRPr="00F867B1" w:rsidRDefault="00F867B1" w:rsidP="00F867B1">
            <w:pPr>
              <w:pStyle w:val="code"/>
            </w:pPr>
            <w:r w:rsidRPr="00F867B1">
              <w:t>        .map(mapFunc);</w:t>
            </w:r>
          </w:p>
          <w:p w14:paraId="663AA386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72A03EEB" w14:textId="77777777" w:rsidR="00F867B1" w:rsidRPr="00F867B1" w:rsidRDefault="00F867B1" w:rsidP="00F867B1">
            <w:pPr>
              <w:pStyle w:val="code"/>
            </w:pPr>
          </w:p>
          <w:p w14:paraId="089ABC27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شیءگرا + تابعی</w:t>
            </w:r>
          </w:p>
          <w:p w14:paraId="3330E488" w14:textId="77777777" w:rsidR="00F867B1" w:rsidRPr="00F867B1" w:rsidRDefault="00F867B1" w:rsidP="00F867B1">
            <w:pPr>
              <w:pStyle w:val="code"/>
            </w:pPr>
            <w:r w:rsidRPr="00F867B1">
              <w:t>class Calculator {</w:t>
            </w:r>
          </w:p>
          <w:p w14:paraId="75BC105E" w14:textId="77777777" w:rsidR="00F867B1" w:rsidRPr="00F867B1" w:rsidRDefault="00F867B1" w:rsidP="00F867B1">
            <w:pPr>
              <w:pStyle w:val="code"/>
            </w:pPr>
            <w:r w:rsidRPr="00F867B1">
              <w:t>    constructor() {</w:t>
            </w:r>
          </w:p>
          <w:p w14:paraId="4ACCD39E" w14:textId="77777777" w:rsidR="00F867B1" w:rsidRPr="00F867B1" w:rsidRDefault="00F867B1" w:rsidP="00F867B1">
            <w:pPr>
              <w:pStyle w:val="code"/>
            </w:pPr>
            <w:r w:rsidRPr="00F867B1">
              <w:t>        this.operations = [];</w:t>
            </w:r>
          </w:p>
          <w:p w14:paraId="2EDF3CC6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52B52BE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2A12228F" w14:textId="77777777" w:rsidR="00F867B1" w:rsidRPr="00F867B1" w:rsidRDefault="00F867B1" w:rsidP="00F867B1">
            <w:pPr>
              <w:pStyle w:val="code"/>
            </w:pPr>
            <w:r w:rsidRPr="00F867B1">
              <w:t xml:space="preserve">    // </w:t>
            </w:r>
            <w:r w:rsidRPr="00F867B1">
              <w:rPr>
                <w:rtl/>
                <w:lang w:bidi="ar-SA"/>
              </w:rPr>
              <w:t>ذخیره عملیات به صورت تابع</w:t>
            </w:r>
          </w:p>
          <w:p w14:paraId="14C49222" w14:textId="77777777" w:rsidR="00F867B1" w:rsidRPr="00F867B1" w:rsidRDefault="00F867B1" w:rsidP="00F867B1">
            <w:pPr>
              <w:pStyle w:val="code"/>
            </w:pPr>
            <w:r w:rsidRPr="00F867B1">
              <w:t>    addOperation(name, operationFunc) {</w:t>
            </w:r>
          </w:p>
          <w:p w14:paraId="5426CF15" w14:textId="77777777" w:rsidR="00F867B1" w:rsidRPr="00F867B1" w:rsidRDefault="00F867B1" w:rsidP="00F867B1">
            <w:pPr>
              <w:pStyle w:val="code"/>
            </w:pPr>
            <w:r w:rsidRPr="00F867B1">
              <w:t>        this.operations.push({ name, func: operationFunc });</w:t>
            </w:r>
          </w:p>
          <w:p w14:paraId="6FE34353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7C9ABA2A" w14:textId="77777777" w:rsidR="00F867B1" w:rsidRPr="00F867B1" w:rsidRDefault="00F867B1" w:rsidP="00F867B1">
            <w:pPr>
              <w:pStyle w:val="code"/>
            </w:pPr>
            <w:r w:rsidRPr="00F867B1">
              <w:t xml:space="preserve">    </w:t>
            </w:r>
          </w:p>
          <w:p w14:paraId="56E4D691" w14:textId="77777777" w:rsidR="00F867B1" w:rsidRPr="00F867B1" w:rsidRDefault="00F867B1" w:rsidP="00F867B1">
            <w:pPr>
              <w:pStyle w:val="code"/>
            </w:pPr>
            <w:r w:rsidRPr="00F867B1">
              <w:t>    executeOperation(name, ...args) {</w:t>
            </w:r>
          </w:p>
          <w:p w14:paraId="24085584" w14:textId="77777777" w:rsidR="00F867B1" w:rsidRPr="00F867B1" w:rsidRDefault="00F867B1" w:rsidP="00F867B1">
            <w:pPr>
              <w:pStyle w:val="code"/>
            </w:pPr>
            <w:r w:rsidRPr="00F867B1">
              <w:t>        const operation = this.operations.find(op =&gt; op.name === name);</w:t>
            </w:r>
          </w:p>
          <w:p w14:paraId="6EC55E73" w14:textId="77777777" w:rsidR="00F867B1" w:rsidRPr="00F867B1" w:rsidRDefault="00F867B1" w:rsidP="00F867B1">
            <w:pPr>
              <w:pStyle w:val="code"/>
            </w:pPr>
            <w:r w:rsidRPr="00F867B1">
              <w:t>        if (operation) {</w:t>
            </w:r>
          </w:p>
          <w:p w14:paraId="24C55625" w14:textId="77777777" w:rsidR="00F867B1" w:rsidRPr="00F867B1" w:rsidRDefault="00F867B1" w:rsidP="00F867B1">
            <w:pPr>
              <w:pStyle w:val="code"/>
            </w:pPr>
            <w:r w:rsidRPr="00F867B1">
              <w:t>            return operation.func(...args);</w:t>
            </w:r>
          </w:p>
          <w:p w14:paraId="4186805D" w14:textId="77777777" w:rsidR="00F867B1" w:rsidRPr="00F867B1" w:rsidRDefault="00F867B1" w:rsidP="00F867B1">
            <w:pPr>
              <w:pStyle w:val="code"/>
            </w:pPr>
            <w:r w:rsidRPr="00F867B1">
              <w:t>        }</w:t>
            </w:r>
          </w:p>
          <w:p w14:paraId="5FF74F18" w14:textId="77777777" w:rsidR="00F867B1" w:rsidRPr="00F867B1" w:rsidRDefault="00F867B1" w:rsidP="00F867B1">
            <w:pPr>
              <w:pStyle w:val="code"/>
            </w:pPr>
            <w:r w:rsidRPr="00F867B1">
              <w:t>        throw new Error(`Operation ${name} not found`);</w:t>
            </w:r>
          </w:p>
          <w:p w14:paraId="2DA2275C" w14:textId="77777777" w:rsidR="00F867B1" w:rsidRPr="00F867B1" w:rsidRDefault="00F867B1" w:rsidP="00F867B1">
            <w:pPr>
              <w:pStyle w:val="code"/>
            </w:pPr>
            <w:r w:rsidRPr="00F867B1">
              <w:t>    }</w:t>
            </w:r>
          </w:p>
          <w:p w14:paraId="40CCAD84" w14:textId="77777777" w:rsidR="00F867B1" w:rsidRPr="00F867B1" w:rsidRDefault="00F867B1" w:rsidP="00F867B1">
            <w:pPr>
              <w:pStyle w:val="code"/>
            </w:pPr>
            <w:r w:rsidRPr="00F867B1">
              <w:t>}</w:t>
            </w:r>
          </w:p>
          <w:p w14:paraId="07298A88" w14:textId="77777777" w:rsidR="00F867B1" w:rsidRPr="00F867B1" w:rsidRDefault="00F867B1" w:rsidP="00F867B1">
            <w:pPr>
              <w:pStyle w:val="code"/>
            </w:pPr>
          </w:p>
          <w:p w14:paraId="5FB43442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استفاده از ترکیب پارادایم‌ها</w:t>
            </w:r>
          </w:p>
          <w:p w14:paraId="1F45B24D" w14:textId="77777777" w:rsidR="00F867B1" w:rsidRPr="00F867B1" w:rsidRDefault="00F867B1" w:rsidP="00F867B1">
            <w:pPr>
              <w:pStyle w:val="code"/>
            </w:pPr>
            <w:r w:rsidRPr="00F867B1">
              <w:t>const users = [</w:t>
            </w:r>
          </w:p>
          <w:p w14:paraId="4FD60425" w14:textId="77777777" w:rsidR="00F867B1" w:rsidRPr="00F867B1" w:rsidRDefault="00F867B1" w:rsidP="00F867B1">
            <w:pPr>
              <w:pStyle w:val="code"/>
            </w:pPr>
            <w:r w:rsidRPr="00F867B1">
              <w:t>    { name: "Ali", age: 25, active: true },</w:t>
            </w:r>
          </w:p>
          <w:p w14:paraId="6069E6EA" w14:textId="77777777" w:rsidR="00F867B1" w:rsidRPr="00F867B1" w:rsidRDefault="00F867B1" w:rsidP="00F867B1">
            <w:pPr>
              <w:pStyle w:val="code"/>
            </w:pPr>
            <w:r w:rsidRPr="00F867B1">
              <w:t>    { name: "Sara", age: 30, active: false },</w:t>
            </w:r>
          </w:p>
          <w:p w14:paraId="59CC994A" w14:textId="77777777" w:rsidR="00F867B1" w:rsidRPr="00F867B1" w:rsidRDefault="00F867B1" w:rsidP="00F867B1">
            <w:pPr>
              <w:pStyle w:val="code"/>
            </w:pPr>
            <w:r w:rsidRPr="00F867B1">
              <w:t>    { name: "Reza", age: 22, active: true }</w:t>
            </w:r>
          </w:p>
          <w:p w14:paraId="19219682" w14:textId="77777777" w:rsidR="00F867B1" w:rsidRPr="00F867B1" w:rsidRDefault="00F867B1" w:rsidP="00F867B1">
            <w:pPr>
              <w:pStyle w:val="code"/>
            </w:pPr>
            <w:r w:rsidRPr="00F867B1">
              <w:t>];</w:t>
            </w:r>
          </w:p>
          <w:p w14:paraId="3897BEE9" w14:textId="77777777" w:rsidR="00F867B1" w:rsidRPr="00F867B1" w:rsidRDefault="00F867B1" w:rsidP="00F867B1">
            <w:pPr>
              <w:pStyle w:val="code"/>
            </w:pPr>
          </w:p>
          <w:p w14:paraId="3083C7A3" w14:textId="77777777" w:rsidR="00F867B1" w:rsidRPr="00F867B1" w:rsidRDefault="00F867B1" w:rsidP="00F867B1">
            <w:pPr>
              <w:pStyle w:val="code"/>
            </w:pPr>
            <w:r w:rsidRPr="00F867B1">
              <w:lastRenderedPageBreak/>
              <w:t>const activeUsers = processUserData(</w:t>
            </w:r>
          </w:p>
          <w:p w14:paraId="4A8E8DA2" w14:textId="77777777" w:rsidR="00F867B1" w:rsidRPr="00F867B1" w:rsidRDefault="00F867B1" w:rsidP="00F867B1">
            <w:pPr>
              <w:pStyle w:val="code"/>
            </w:pPr>
            <w:r w:rsidRPr="00F867B1">
              <w:t>    users,</w:t>
            </w:r>
          </w:p>
          <w:p w14:paraId="59DC5C63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user.active,  // </w:t>
            </w:r>
            <w:r w:rsidRPr="00F867B1">
              <w:rPr>
                <w:rtl/>
                <w:lang w:bidi="ar-SA"/>
              </w:rPr>
              <w:t>تابع فیلتر (تابعی)  </w:t>
            </w:r>
            <w:r w:rsidRPr="00F867B1">
              <w:t>(user) =&gt; {return user.active;}</w:t>
            </w:r>
          </w:p>
          <w:p w14:paraId="75D12850" w14:textId="77777777" w:rsidR="00F867B1" w:rsidRPr="00F867B1" w:rsidRDefault="00F867B1" w:rsidP="00F867B1">
            <w:pPr>
              <w:pStyle w:val="code"/>
            </w:pPr>
            <w:r w:rsidRPr="00F867B1">
              <w:t xml:space="preserve">    user =&gt; user.name      // </w:t>
            </w:r>
            <w:r w:rsidRPr="00F867B1">
              <w:rPr>
                <w:rtl/>
                <w:lang w:bidi="ar-SA"/>
              </w:rPr>
              <w:t>تابع تبدیل (تابعی)</w:t>
            </w:r>
            <w:r w:rsidRPr="00F867B1">
              <w:t xml:space="preserve"> (user) =&gt; {return user.name;}</w:t>
            </w:r>
          </w:p>
          <w:p w14:paraId="740489E8" w14:textId="77777777" w:rsidR="00F867B1" w:rsidRPr="00F867B1" w:rsidRDefault="00F867B1" w:rsidP="00F867B1">
            <w:pPr>
              <w:pStyle w:val="code"/>
            </w:pPr>
            <w:r w:rsidRPr="00F867B1">
              <w:t>); // call processUserData() function with specefic arugomans</w:t>
            </w:r>
          </w:p>
          <w:p w14:paraId="6D2B8B6E" w14:textId="77777777" w:rsidR="00F867B1" w:rsidRPr="00F867B1" w:rsidRDefault="00F867B1" w:rsidP="00F867B1">
            <w:pPr>
              <w:pStyle w:val="code"/>
            </w:pPr>
          </w:p>
          <w:p w14:paraId="3A90E86F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کاربران فعال</w:t>
            </w:r>
            <w:r w:rsidRPr="00F867B1">
              <w:t>:", activeUsers);</w:t>
            </w:r>
          </w:p>
          <w:p w14:paraId="6431AC56" w14:textId="77777777" w:rsidR="00F867B1" w:rsidRPr="00F867B1" w:rsidRDefault="00F867B1" w:rsidP="00F867B1">
            <w:pPr>
              <w:pStyle w:val="code"/>
            </w:pPr>
          </w:p>
          <w:p w14:paraId="60AD3A0E" w14:textId="77777777" w:rsidR="00F867B1" w:rsidRPr="00F867B1" w:rsidRDefault="00F867B1" w:rsidP="00F867B1">
            <w:pPr>
              <w:pStyle w:val="code"/>
            </w:pPr>
            <w:r w:rsidRPr="00F867B1">
              <w:t xml:space="preserve">// </w:t>
            </w:r>
            <w:r w:rsidRPr="00F867B1">
              <w:rPr>
                <w:rtl/>
                <w:lang w:bidi="ar-SA"/>
              </w:rPr>
              <w:t>ایجاد ماشین حساب و اضافه کردن عملیات</w:t>
            </w:r>
          </w:p>
          <w:p w14:paraId="70990A9E" w14:textId="77777777" w:rsidR="00F867B1" w:rsidRPr="00F867B1" w:rsidRDefault="00F867B1" w:rsidP="00F867B1">
            <w:pPr>
              <w:pStyle w:val="code"/>
            </w:pPr>
            <w:r w:rsidRPr="00F867B1">
              <w:t xml:space="preserve">const calc = new Calculator();  // </w:t>
            </w:r>
            <w:r w:rsidRPr="00F867B1">
              <w:rPr>
                <w:rtl/>
                <w:lang w:bidi="ar-SA"/>
              </w:rPr>
              <w:t>شیءگرا</w:t>
            </w:r>
          </w:p>
          <w:p w14:paraId="3A393FF1" w14:textId="77777777" w:rsidR="00F867B1" w:rsidRPr="00F867B1" w:rsidRDefault="00F867B1" w:rsidP="00F867B1">
            <w:pPr>
              <w:pStyle w:val="code"/>
            </w:pPr>
            <w:r w:rsidRPr="00F867B1">
              <w:t xml:space="preserve">calc.addOperation("add", (a, b) =&gt; a + b);  // </w:t>
            </w:r>
            <w:r w:rsidRPr="00F867B1">
              <w:rPr>
                <w:rtl/>
                <w:lang w:bidi="ar-SA"/>
              </w:rPr>
              <w:t>تابعی</w:t>
            </w:r>
          </w:p>
          <w:p w14:paraId="4156D3CC" w14:textId="1D13D32F" w:rsidR="00F867B1" w:rsidRPr="00F867B1" w:rsidRDefault="00F867B1" w:rsidP="00F867B1">
            <w:pPr>
              <w:pStyle w:val="code"/>
            </w:pPr>
            <w:r w:rsidRPr="00F867B1">
              <w:t>calc.addOperation("multiply", (a, b) =&gt; a  b);</w:t>
            </w:r>
          </w:p>
          <w:p w14:paraId="3B080B62" w14:textId="77777777" w:rsidR="00F867B1" w:rsidRPr="00F867B1" w:rsidRDefault="00F867B1" w:rsidP="00F867B1">
            <w:pPr>
              <w:pStyle w:val="code"/>
            </w:pPr>
          </w:p>
          <w:p w14:paraId="3EA97303" w14:textId="77777777" w:rsidR="00F867B1" w:rsidRPr="00F867B1" w:rsidRDefault="00F867B1" w:rsidP="00F867B1">
            <w:pPr>
              <w:pStyle w:val="code"/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جمع</w:t>
            </w:r>
            <w:r w:rsidRPr="00F867B1">
              <w:t>:", calc.executeOperation("add", 5, 3));</w:t>
            </w:r>
          </w:p>
          <w:p w14:paraId="604AA078" w14:textId="211CE25B" w:rsidR="00F867B1" w:rsidRDefault="00F867B1" w:rsidP="00F867B1">
            <w:pPr>
              <w:pStyle w:val="code"/>
              <w:rPr>
                <w:rtl/>
              </w:rPr>
            </w:pPr>
            <w:r w:rsidRPr="00F867B1">
              <w:t>console.log("</w:t>
            </w:r>
            <w:r w:rsidRPr="00F867B1">
              <w:rPr>
                <w:rtl/>
                <w:lang w:bidi="ar-SA"/>
              </w:rPr>
              <w:t>ضرب</w:t>
            </w:r>
            <w:r w:rsidRPr="00F867B1">
              <w:t>:", calc.executeOperation("multiply", 5, 3));</w:t>
            </w:r>
          </w:p>
        </w:tc>
      </w:tr>
    </w:tbl>
    <w:p w14:paraId="75898BD9" w14:textId="323EE995" w:rsidR="00F867B1" w:rsidRDefault="00F867B1" w:rsidP="00F867B1">
      <w:pPr>
        <w:rPr>
          <w:rtl/>
        </w:rPr>
      </w:pPr>
      <w:hyperlink r:id="rId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F867B1">
        <w:rPr>
          <w:rtl/>
          <w:lang w:bidi="ar-SA"/>
        </w:rPr>
        <w:t>ترکیب پارادایم‌ها</w:t>
      </w:r>
      <w:r>
        <w:rPr>
          <w:rFonts w:hint="cs"/>
          <w:rtl/>
        </w:rPr>
        <w:t>)</w:t>
      </w:r>
    </w:p>
    <w:p w14:paraId="5AE95A6D" w14:textId="77777777" w:rsidR="00F867B1" w:rsidRPr="00F867B1" w:rsidRDefault="00F867B1" w:rsidP="00F867B1">
      <w:pPr>
        <w:rPr>
          <w:rtl/>
        </w:rPr>
      </w:pPr>
      <w:r w:rsidRPr="00F867B1">
        <w:rPr>
          <w:rtl/>
        </w:rPr>
        <w:t>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مثال‌ها نشان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دهند</w:t>
      </w:r>
      <w:r w:rsidRPr="00F867B1">
        <w:rPr>
          <w:rtl/>
        </w:rPr>
        <w:t xml:space="preserve"> که چگونه جاوااسکر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پت</w:t>
      </w:r>
      <w:r w:rsidRPr="00F867B1">
        <w:rPr>
          <w:rtl/>
        </w:rPr>
        <w:t xml:space="preserve"> از چند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</w:t>
      </w:r>
      <w:r w:rsidRPr="00F867B1">
        <w:rPr>
          <w:rtl/>
        </w:rPr>
        <w:t xml:space="preserve"> برنامه‌نو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س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پشت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بان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کند</w:t>
      </w:r>
      <w:r w:rsidRPr="00F867B1">
        <w:rPr>
          <w:rtl/>
        </w:rPr>
        <w:t xml:space="preserve"> و چگونه م</w:t>
      </w:r>
      <w:r w:rsidRPr="00F867B1">
        <w:rPr>
          <w:rFonts w:hint="cs"/>
          <w:rtl/>
        </w:rPr>
        <w:t>ی‌</w:t>
      </w:r>
      <w:r w:rsidRPr="00F867B1">
        <w:rPr>
          <w:rFonts w:hint="eastAsia"/>
          <w:rtl/>
        </w:rPr>
        <w:t>توان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ن</w:t>
      </w:r>
      <w:r w:rsidRPr="00F867B1">
        <w:rPr>
          <w:rtl/>
        </w:rPr>
        <w:t xml:space="preserve"> پارادا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م‌ها</w:t>
      </w:r>
      <w:r w:rsidRPr="00F867B1">
        <w:rPr>
          <w:rtl/>
        </w:rPr>
        <w:t xml:space="preserve"> را با هم ترک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ب</w:t>
      </w:r>
      <w:r w:rsidRPr="00F867B1">
        <w:rPr>
          <w:rtl/>
        </w:rPr>
        <w:t xml:space="preserve"> کرد تا کدها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انعطاف‌پذ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ر</w:t>
      </w:r>
      <w:r w:rsidRPr="00F867B1">
        <w:rPr>
          <w:rtl/>
        </w:rPr>
        <w:t xml:space="preserve"> و قدرتمند</w:t>
      </w:r>
      <w:r w:rsidRPr="00F867B1">
        <w:rPr>
          <w:rFonts w:hint="cs"/>
          <w:rtl/>
        </w:rPr>
        <w:t>ی</w:t>
      </w:r>
      <w:r w:rsidRPr="00F867B1">
        <w:rPr>
          <w:rtl/>
        </w:rPr>
        <w:t xml:space="preserve"> ا</w:t>
      </w:r>
      <w:r w:rsidRPr="00F867B1">
        <w:rPr>
          <w:rFonts w:hint="cs"/>
          <w:rtl/>
        </w:rPr>
        <w:t>ی</w:t>
      </w:r>
      <w:r w:rsidRPr="00F867B1">
        <w:rPr>
          <w:rFonts w:hint="eastAsia"/>
          <w:rtl/>
        </w:rPr>
        <w:t>جاد</w:t>
      </w:r>
      <w:r w:rsidRPr="00F867B1">
        <w:rPr>
          <w:rtl/>
        </w:rPr>
        <w:t xml:space="preserve"> شود.</w:t>
      </w:r>
    </w:p>
    <w:p w14:paraId="0BD2E0A8" w14:textId="77777777" w:rsidR="00327A15" w:rsidRPr="00327A15" w:rsidRDefault="00327A15" w:rsidP="00327A15"/>
    <w:p w14:paraId="2979134A" w14:textId="500B3E86" w:rsidR="00E14E0C" w:rsidRDefault="000D3A7C" w:rsidP="000D3A7C">
      <w:pPr>
        <w:rPr>
          <w:rtl/>
        </w:rPr>
      </w:pPr>
      <w:hyperlink w:anchor="_Map_در_جاوا" w:history="1">
        <w:r w:rsidRPr="000D3A7C">
          <w:rPr>
            <w:rStyle w:val="Hyperlink"/>
            <w:rFonts w:hint="cs"/>
            <w:rtl/>
          </w:rPr>
          <w:t>آموزش استفاد</w:t>
        </w:r>
        <w:r w:rsidRPr="000D3A7C">
          <w:rPr>
            <w:rStyle w:val="Hyperlink"/>
            <w:rFonts w:hint="cs"/>
            <w:rtl/>
          </w:rPr>
          <w:t>ه</w:t>
        </w:r>
        <w:r w:rsidRPr="000D3A7C">
          <w:rPr>
            <w:rStyle w:val="Hyperlink"/>
            <w:rFonts w:hint="cs"/>
            <w:rtl/>
          </w:rPr>
          <w:t xml:space="preserve"> از </w:t>
        </w:r>
        <w:r w:rsidRPr="000D3A7C">
          <w:rPr>
            <w:rStyle w:val="Hyperlink"/>
          </w:rPr>
          <w:t>map</w:t>
        </w:r>
      </w:hyperlink>
      <w:r>
        <w:rPr>
          <w:rFonts w:hint="cs"/>
          <w:rtl/>
        </w:rPr>
        <w:t xml:space="preserve"> </w:t>
      </w:r>
      <w:r>
        <w:rPr>
          <w:rtl/>
        </w:rPr>
        <w:br/>
      </w:r>
      <w:hyperlink w:anchor="_آموزش_استفاده_از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filter</w:t>
        </w:r>
      </w:hyperlink>
    </w:p>
    <w:p w14:paraId="41106379" w14:textId="52166789" w:rsidR="000D3A7C" w:rsidRDefault="000D3A7C" w:rsidP="000D3A7C">
      <w:pPr>
        <w:rPr>
          <w:rtl/>
        </w:rPr>
      </w:pPr>
      <w:hyperlink w:anchor="_آموزش_استفاده_از_1" w:history="1">
        <w:r w:rsidRPr="000D3A7C">
          <w:rPr>
            <w:rStyle w:val="Hyperlink"/>
            <w:rFonts w:hint="cs"/>
            <w:rtl/>
          </w:rPr>
          <w:t xml:space="preserve">آموزش استفاده از </w:t>
        </w:r>
        <w:r w:rsidRPr="000D3A7C">
          <w:rPr>
            <w:rStyle w:val="Hyperlink"/>
          </w:rPr>
          <w:t>reduce</w:t>
        </w:r>
      </w:hyperlink>
    </w:p>
    <w:p w14:paraId="479F83D8" w14:textId="69A62FC0" w:rsidR="00327A15" w:rsidRPr="00327A15" w:rsidRDefault="00327A15" w:rsidP="006E29AD">
      <w:pPr>
        <w:rPr>
          <w:bCs/>
          <w:rtl/>
        </w:rPr>
      </w:pP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</w:rPr>
          <w:t>Rest parameters</w:t>
        </w:r>
      </w:hyperlink>
      <w:r w:rsidR="006E29AD">
        <w:rPr>
          <w:rFonts w:hint="cs"/>
          <w:rtl/>
        </w:rPr>
        <w:t xml:space="preserve"> و </w:t>
      </w:r>
      <w:hyperlink w:anchor="_آموزش_استفاده_از_2" w:history="1">
        <w:r w:rsidRPr="00327A15">
          <w:rPr>
            <w:rStyle w:val="Hyperlink"/>
            <w:rFonts w:hint="cs"/>
            <w:rtl/>
          </w:rPr>
          <w:t xml:space="preserve">آموزش استفاده از </w:t>
        </w:r>
        <w:r w:rsidRPr="00327A15">
          <w:rPr>
            <w:rStyle w:val="Hyperlink"/>
            <w:bCs/>
          </w:rPr>
          <w:t>Spread Operator</w:t>
        </w:r>
      </w:hyperlink>
    </w:p>
    <w:p w14:paraId="2D7A69E4" w14:textId="77777777" w:rsidR="00327A15" w:rsidRDefault="00327A15" w:rsidP="000D3A7C">
      <w:pPr>
        <w:rPr>
          <w:vanish/>
        </w:rPr>
      </w:pPr>
    </w:p>
    <w:p w14:paraId="5E1E9D34" w14:textId="77777777" w:rsidR="00327A15" w:rsidRDefault="00327A15" w:rsidP="000D3A7C">
      <w:pPr>
        <w:rPr>
          <w:vanish/>
        </w:rPr>
      </w:pPr>
    </w:p>
    <w:p w14:paraId="245497B8" w14:textId="77777777" w:rsidR="00327A15" w:rsidRDefault="00327A15" w:rsidP="000D3A7C">
      <w:pPr>
        <w:rPr>
          <w:vanish/>
        </w:rPr>
      </w:pPr>
    </w:p>
    <w:p w14:paraId="1B2B7D1A" w14:textId="77777777" w:rsidR="00327A15" w:rsidRDefault="00327A15" w:rsidP="000D3A7C">
      <w:pPr>
        <w:rPr>
          <w:vanish/>
          <w:rtl/>
        </w:rPr>
      </w:pPr>
    </w:p>
    <w:p w14:paraId="1E20BF46" w14:textId="77777777" w:rsidR="00327A15" w:rsidRDefault="00327A15" w:rsidP="000D3A7C">
      <w:pPr>
        <w:rPr>
          <w:vanish/>
          <w:rtl/>
        </w:rPr>
      </w:pPr>
    </w:p>
    <w:p w14:paraId="3C54DBD9" w14:textId="77777777" w:rsidR="00327A15" w:rsidRPr="00327A15" w:rsidRDefault="00327A15" w:rsidP="000D3A7C">
      <w:pPr>
        <w:rPr>
          <w:vanish/>
          <w:rtl/>
        </w:rPr>
      </w:pPr>
    </w:p>
    <w:p w14:paraId="69B17CFE" w14:textId="0656D636" w:rsidR="00187446" w:rsidRDefault="00187446" w:rsidP="00E14E0C">
      <w:pPr>
        <w:rPr>
          <w:rtl/>
        </w:rPr>
      </w:pPr>
      <w:r>
        <w:rPr>
          <w:rFonts w:hint="eastAsia"/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از هر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پارادا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آن‌ها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باعث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بتوان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را برا</w:t>
      </w:r>
      <w:r>
        <w:rPr>
          <w:rFonts w:hint="cs"/>
          <w:rtl/>
        </w:rPr>
        <w:t>ی</w:t>
      </w:r>
      <w:r>
        <w:rPr>
          <w:rtl/>
        </w:rPr>
        <w:t xml:space="preserve"> حل هر مسئله انتخاب نما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1A2043ED" w14:textId="185400A0" w:rsidR="00187446" w:rsidRDefault="00187446" w:rsidP="00E14E0C">
      <w:pPr>
        <w:rPr>
          <w:rtl/>
        </w:rPr>
      </w:pPr>
      <w:r>
        <w:rPr>
          <w:rtl/>
        </w:rPr>
        <w:t xml:space="preserve"> کاربردها</w:t>
      </w:r>
      <w:r>
        <w:rPr>
          <w:rFonts w:hint="cs"/>
          <w:rtl/>
        </w:rPr>
        <w:t>ی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62DA98E9" w14:textId="414F6130" w:rsidR="00187446" w:rsidRDefault="00187446" w:rsidP="00E14E0C">
      <w:pPr>
        <w:rPr>
          <w:rtl/>
        </w:rPr>
      </w:pPr>
      <w:r>
        <w:rPr>
          <w:rtl/>
        </w:rPr>
        <w:t xml:space="preserve"> افزودن تعامل به صفحات وب</w:t>
      </w:r>
    </w:p>
    <w:p w14:paraId="77291D39" w14:textId="1D503852" w:rsidR="00187446" w:rsidRDefault="00187446" w:rsidP="00E14E0C">
      <w:pPr>
        <w:rPr>
          <w:rtl/>
        </w:rPr>
      </w:pPr>
      <w:r>
        <w:rPr>
          <w:rtl/>
        </w:rPr>
        <w:lastRenderedPageBreak/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برنامه‌ها</w:t>
      </w:r>
      <w:r>
        <w:rPr>
          <w:rFonts w:hint="cs"/>
          <w:rtl/>
        </w:rPr>
        <w:t>ی</w:t>
      </w:r>
      <w:r>
        <w:rPr>
          <w:rtl/>
        </w:rPr>
        <w:t xml:space="preserve"> تحت وب (</w:t>
      </w:r>
      <w:r>
        <w:t>Web Applications</w:t>
      </w:r>
      <w:r>
        <w:rPr>
          <w:rtl/>
        </w:rPr>
        <w:t>)</w:t>
      </w:r>
    </w:p>
    <w:p w14:paraId="7F531A33" w14:textId="298D5903" w:rsidR="00187446" w:rsidRDefault="00187446" w:rsidP="00E14E0C">
      <w:pPr>
        <w:rPr>
          <w:rtl/>
        </w:rPr>
      </w:pPr>
      <w:r>
        <w:rPr>
          <w:rtl/>
        </w:rPr>
        <w:t xml:space="preserve"> توسعه سمت سرور با </w:t>
      </w:r>
      <w:r>
        <w:t>Node.js</w:t>
      </w:r>
    </w:p>
    <w:p w14:paraId="32211887" w14:textId="2E9C9CE9" w:rsidR="00187446" w:rsidRDefault="00187446" w:rsidP="00E14E0C">
      <w:pPr>
        <w:rPr>
          <w:rtl/>
        </w:rPr>
      </w:pPr>
      <w:r>
        <w:rPr>
          <w:rtl/>
        </w:rPr>
        <w:t xml:space="preserve"> ساخت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Fonts w:hint="cs"/>
          <w:rtl/>
        </w:rPr>
        <w:t>ی</w:t>
      </w:r>
      <w:r>
        <w:rPr>
          <w:rtl/>
        </w:rPr>
        <w:t xml:space="preserve"> موبا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</w:p>
    <w:p w14:paraId="3AB6D294" w14:textId="493C61CC" w:rsidR="00187446" w:rsidRDefault="00187446" w:rsidP="00E14E0C">
      <w:pPr>
        <w:rPr>
          <w:rtl/>
        </w:rPr>
      </w:pPr>
      <w:r>
        <w:rPr>
          <w:rtl/>
        </w:rPr>
        <w:t xml:space="preserve"> توسعه باز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تحت وب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62C2" w14:paraId="05B49B00" w14:textId="77777777" w:rsidTr="004162C2">
        <w:tc>
          <w:tcPr>
            <w:tcW w:w="9350" w:type="dxa"/>
            <w:shd w:val="clear" w:color="auto" w:fill="E2EFD9" w:themeFill="accent6" w:themeFillTint="33"/>
          </w:tcPr>
          <w:p w14:paraId="1F525E59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نمایش پیام در کنسول</w:t>
            </w:r>
          </w:p>
          <w:p w14:paraId="35FA4DB5" w14:textId="77777777" w:rsidR="004162C2" w:rsidRPr="004162C2" w:rsidRDefault="004162C2" w:rsidP="004162C2">
            <w:pPr>
              <w:pStyle w:val="code"/>
            </w:pPr>
            <w:r w:rsidRPr="004162C2">
              <w:t>console.log("Hello, World!");</w:t>
            </w:r>
          </w:p>
          <w:p w14:paraId="5E83D645" w14:textId="77777777" w:rsidR="004162C2" w:rsidRPr="004162C2" w:rsidRDefault="004162C2" w:rsidP="004162C2">
            <w:pPr>
              <w:pStyle w:val="code"/>
            </w:pPr>
          </w:p>
          <w:p w14:paraId="02BFF3C8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تعریف متغیر</w:t>
            </w:r>
          </w:p>
          <w:p w14:paraId="18F7E38D" w14:textId="77777777" w:rsidR="004162C2" w:rsidRPr="004162C2" w:rsidRDefault="004162C2" w:rsidP="004162C2">
            <w:pPr>
              <w:pStyle w:val="code"/>
            </w:pPr>
            <w:r w:rsidRPr="004162C2">
              <w:t>let name = "John";</w:t>
            </w:r>
          </w:p>
          <w:p w14:paraId="78E14BEC" w14:textId="77777777" w:rsidR="004162C2" w:rsidRPr="004162C2" w:rsidRDefault="004162C2" w:rsidP="004162C2">
            <w:pPr>
              <w:pStyle w:val="code"/>
            </w:pPr>
            <w:r w:rsidRPr="004162C2">
              <w:t>const age = 25;</w:t>
            </w:r>
          </w:p>
          <w:p w14:paraId="762A9A50" w14:textId="77777777" w:rsidR="004162C2" w:rsidRPr="004162C2" w:rsidRDefault="004162C2" w:rsidP="004162C2">
            <w:pPr>
              <w:pStyle w:val="code"/>
            </w:pPr>
          </w:p>
          <w:p w14:paraId="5B6ED962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تابع ساده</w:t>
            </w:r>
          </w:p>
          <w:p w14:paraId="46967B37" w14:textId="77777777" w:rsidR="004162C2" w:rsidRPr="004162C2" w:rsidRDefault="004162C2" w:rsidP="004162C2">
            <w:pPr>
              <w:pStyle w:val="code"/>
            </w:pPr>
            <w:r w:rsidRPr="004162C2">
              <w:t>function greet(person) {</w:t>
            </w:r>
          </w:p>
          <w:p w14:paraId="1601B510" w14:textId="77777777" w:rsidR="004162C2" w:rsidRPr="004162C2" w:rsidRDefault="004162C2" w:rsidP="004162C2">
            <w:pPr>
              <w:pStyle w:val="code"/>
            </w:pPr>
            <w:r w:rsidRPr="004162C2">
              <w:t>    return "Hello, " + person + "!";</w:t>
            </w:r>
          </w:p>
          <w:p w14:paraId="5A8BF69C" w14:textId="77777777" w:rsidR="004162C2" w:rsidRPr="004162C2" w:rsidRDefault="004162C2" w:rsidP="004162C2">
            <w:pPr>
              <w:pStyle w:val="code"/>
            </w:pPr>
            <w:r w:rsidRPr="004162C2">
              <w:t>}</w:t>
            </w:r>
          </w:p>
          <w:p w14:paraId="4680A9AB" w14:textId="77777777" w:rsidR="004162C2" w:rsidRPr="004162C2" w:rsidRDefault="004162C2" w:rsidP="004162C2">
            <w:pPr>
              <w:pStyle w:val="code"/>
            </w:pPr>
          </w:p>
          <w:p w14:paraId="50F9EDA5" w14:textId="77777777" w:rsidR="004162C2" w:rsidRPr="004162C2" w:rsidRDefault="004162C2" w:rsidP="004162C2">
            <w:pPr>
              <w:pStyle w:val="code"/>
            </w:pPr>
            <w:r w:rsidRPr="004162C2">
              <w:t xml:space="preserve">// </w:t>
            </w:r>
            <w:r w:rsidRPr="004162C2">
              <w:rPr>
                <w:rtl/>
                <w:lang w:bidi="ar-SA"/>
              </w:rPr>
              <w:t>استفاده از تابع</w:t>
            </w:r>
          </w:p>
          <w:p w14:paraId="1F1EBBB2" w14:textId="77777777" w:rsidR="004162C2" w:rsidRPr="004162C2" w:rsidRDefault="004162C2" w:rsidP="004162C2">
            <w:pPr>
              <w:pStyle w:val="code"/>
            </w:pPr>
            <w:r w:rsidRPr="004162C2">
              <w:t>console.log(greet(name));</w:t>
            </w:r>
          </w:p>
          <w:p w14:paraId="315ADBF2" w14:textId="77777777" w:rsidR="004162C2" w:rsidRDefault="004162C2" w:rsidP="004162C2">
            <w:pPr>
              <w:pStyle w:val="code"/>
              <w:rPr>
                <w:rtl/>
              </w:rPr>
            </w:pPr>
          </w:p>
        </w:tc>
      </w:tr>
    </w:tbl>
    <w:p w14:paraId="223FF923" w14:textId="2CA8BF14" w:rsidR="004162C2" w:rsidRDefault="004162C2" w:rsidP="004162C2">
      <w:pPr>
        <w:rPr>
          <w:rtl/>
        </w:rPr>
      </w:pPr>
      <w:hyperlink r:id="rId9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>
        <w:rPr>
          <w:rFonts w:hint="cs"/>
          <w:rtl/>
          <w:lang w:bidi="ar-SA"/>
        </w:rPr>
        <w:t>مثال ساده</w:t>
      </w:r>
      <w:r>
        <w:rPr>
          <w:rFonts w:hint="cs"/>
          <w:rtl/>
        </w:rPr>
        <w:t>)</w:t>
      </w:r>
    </w:p>
    <w:p w14:paraId="1AABF025" w14:textId="5EF855B0" w:rsidR="00187446" w:rsidRDefault="00187446" w:rsidP="00E14E0C">
      <w:pPr>
        <w:rPr>
          <w:rtl/>
        </w:rPr>
      </w:pPr>
      <w:r>
        <w:rPr>
          <w:rtl/>
        </w:rPr>
        <w:t xml:space="preserve">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اجرا:</w:t>
      </w:r>
    </w:p>
    <w:p w14:paraId="512874FC" w14:textId="2C80B011" w:rsidR="00187446" w:rsidRDefault="00187446" w:rsidP="00E14E0C">
      <w:pPr>
        <w:rPr>
          <w:rtl/>
        </w:rPr>
      </w:pPr>
      <w:r>
        <w:rPr>
          <w:rtl/>
        </w:rPr>
        <w:t xml:space="preserve"> مرورگرها</w:t>
      </w:r>
      <w:r>
        <w:rPr>
          <w:rFonts w:hint="cs"/>
          <w:rtl/>
        </w:rPr>
        <w:t>ی</w:t>
      </w:r>
      <w:r>
        <w:rPr>
          <w:rtl/>
        </w:rPr>
        <w:t xml:space="preserve"> وب (</w:t>
      </w:r>
      <w:r>
        <w:t>Chrome, Firefox, Safari</w:t>
      </w:r>
      <w:r>
        <w:rPr>
          <w:rtl/>
        </w:rPr>
        <w:t>)</w:t>
      </w:r>
    </w:p>
    <w:p w14:paraId="181CD492" w14:textId="5FEF57A9" w:rsidR="00187446" w:rsidRDefault="00187446" w:rsidP="00E14E0C">
      <w:pPr>
        <w:rPr>
          <w:rtl/>
        </w:rPr>
      </w:pPr>
      <w:r>
        <w:rPr>
          <w:rtl/>
        </w:rPr>
        <w:t xml:space="preserve"> </w:t>
      </w:r>
      <w:r>
        <w:t>Node.js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</w:t>
      </w:r>
      <w:r>
        <w:rPr>
          <w:rtl/>
        </w:rPr>
        <w:t xml:space="preserve"> سمت سرور</w:t>
      </w:r>
    </w:p>
    <w:p w14:paraId="7CA7B358" w14:textId="285463FD" w:rsidR="00813E51" w:rsidRDefault="00187446" w:rsidP="00E14E0C">
      <w:r>
        <w:t>JavaScript</w:t>
      </w:r>
      <w:r>
        <w:rPr>
          <w:rtl/>
        </w:rPr>
        <w:t xml:space="preserve"> امروزه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محبوب‌تر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جهان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و تقر</w:t>
      </w:r>
      <w:r>
        <w:rPr>
          <w:rFonts w:hint="cs"/>
          <w:rtl/>
        </w:rPr>
        <w:t>ی</w:t>
      </w:r>
      <w:r>
        <w:rPr>
          <w:rFonts w:hint="eastAsia"/>
          <w:rtl/>
        </w:rPr>
        <w:t>باً</w:t>
      </w:r>
      <w:r>
        <w:rPr>
          <w:rtl/>
        </w:rPr>
        <w:t xml:space="preserve"> در تمام 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ت‌ها</w:t>
      </w:r>
      <w:r>
        <w:rPr>
          <w:rFonts w:hint="cs"/>
          <w:rtl/>
        </w:rPr>
        <w:t>ی</w:t>
      </w:r>
      <w:r>
        <w:rPr>
          <w:rtl/>
        </w:rPr>
        <w:t xml:space="preserve"> مدرن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3ECB105F" w14:textId="4D769E17" w:rsidR="000D3A7C" w:rsidRPr="00327A15" w:rsidRDefault="001B17BD" w:rsidP="000D3A7C">
      <w:pPr>
        <w:pStyle w:val="Heading2"/>
        <w:rPr>
          <w:sz w:val="32"/>
          <w:szCs w:val="32"/>
          <w:rtl/>
        </w:rPr>
      </w:pPr>
      <w:bookmarkStart w:id="0" w:name="_Map_در_جاوا"/>
      <w:bookmarkEnd w:id="0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="000D3A7C" w:rsidRPr="00327A15">
        <w:rPr>
          <w:sz w:val="32"/>
          <w:szCs w:val="32"/>
        </w:rPr>
        <w:t>Map</w:t>
      </w:r>
      <w:r w:rsidR="000D3A7C" w:rsidRPr="00327A15">
        <w:rPr>
          <w:rFonts w:hint="cs"/>
          <w:sz w:val="32"/>
          <w:szCs w:val="32"/>
          <w:rtl/>
        </w:rPr>
        <w:t xml:space="preserve"> در جاوا اسکریپت </w:t>
      </w:r>
    </w:p>
    <w:p w14:paraId="39EE4D93" w14:textId="4D64F9F6" w:rsidR="00C029DB" w:rsidRPr="00C029DB" w:rsidRDefault="00C029DB" w:rsidP="00C029DB">
      <w:pPr>
        <w:pStyle w:val="Heading3"/>
        <w:numPr>
          <w:ilvl w:val="0"/>
          <w:numId w:val="8"/>
        </w:numPr>
        <w:rPr>
          <w:rtl/>
        </w:rPr>
      </w:pPr>
      <w:r w:rsidRPr="00C029DB">
        <w:rPr>
          <w:rtl/>
        </w:rPr>
        <w:t>مقدمه‌ا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بر </w:t>
      </w:r>
      <w:r w:rsidRPr="00C029DB">
        <w:t>Map</w:t>
      </w:r>
    </w:p>
    <w:p w14:paraId="03408102" w14:textId="777777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>`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`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ساختار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به شما امکان ذخ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ره‌ساز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جفت‌ها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-مقدار (</w:t>
      </w:r>
      <w:r w:rsidRPr="00C029DB">
        <w:rPr>
          <w:sz w:val="20"/>
          <w:szCs w:val="24"/>
        </w:rPr>
        <w:t>key-value</w:t>
      </w:r>
      <w:r w:rsidRPr="00C029DB">
        <w:rPr>
          <w:sz w:val="20"/>
          <w:szCs w:val="24"/>
          <w:rtl/>
        </w:rPr>
        <w:t>) را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دهد</w:t>
      </w:r>
      <w:r w:rsidRPr="00C029DB">
        <w:rPr>
          <w:sz w:val="20"/>
          <w:szCs w:val="24"/>
          <w:rtl/>
        </w:rPr>
        <w:t xml:space="preserve">. برخلاف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>،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توانند</w:t>
      </w:r>
      <w:r w:rsidRPr="00C029DB">
        <w:rPr>
          <w:sz w:val="20"/>
          <w:szCs w:val="24"/>
          <w:rtl/>
        </w:rPr>
        <w:t xml:space="preserve"> از هر نوع داده‌ا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باشند.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29DB" w14:paraId="35C3D9FD" w14:textId="77777777" w:rsidTr="00C029DB">
        <w:tc>
          <w:tcPr>
            <w:tcW w:w="9350" w:type="dxa"/>
            <w:shd w:val="clear" w:color="auto" w:fill="E2EFD9" w:themeFill="accent6" w:themeFillTint="33"/>
          </w:tcPr>
          <w:p w14:paraId="689398D8" w14:textId="77777777" w:rsidR="00C029DB" w:rsidRPr="00C029DB" w:rsidRDefault="00C029DB" w:rsidP="00C029DB">
            <w:pPr>
              <w:pStyle w:val="code"/>
              <w:rPr>
                <w:rtl/>
              </w:rPr>
            </w:pPr>
            <w:r w:rsidRPr="00C029DB">
              <w:t xml:space="preserve">// </w:t>
            </w:r>
            <w:r w:rsidRPr="00C029DB">
              <w:rPr>
                <w:rtl/>
              </w:rPr>
              <w:t>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جاد</w:t>
            </w:r>
            <w:r w:rsidRPr="00C029DB">
              <w:rPr>
                <w:rtl/>
              </w:rPr>
              <w:t xml:space="preserve">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ک</w:t>
            </w:r>
            <w:r w:rsidRPr="00C029DB">
              <w:t xml:space="preserve"> Map </w:t>
            </w:r>
            <w:r w:rsidRPr="00C029DB">
              <w:rPr>
                <w:rtl/>
              </w:rPr>
              <w:t>جد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د</w:t>
            </w:r>
          </w:p>
          <w:p w14:paraId="015B982C" w14:textId="77777777" w:rsidR="00C029DB" w:rsidRPr="00C029DB" w:rsidRDefault="00C029DB" w:rsidP="00C029DB">
            <w:pPr>
              <w:pStyle w:val="code"/>
            </w:pPr>
            <w:r w:rsidRPr="00C029DB">
              <w:t>const myMap = new Map();</w:t>
            </w:r>
          </w:p>
          <w:p w14:paraId="31E99392" w14:textId="77777777" w:rsidR="00C029DB" w:rsidRPr="00C029DB" w:rsidRDefault="00C029DB" w:rsidP="00C029DB">
            <w:pPr>
              <w:pStyle w:val="code"/>
              <w:rPr>
                <w:rtl/>
              </w:rPr>
            </w:pPr>
          </w:p>
          <w:p w14:paraId="68CF1BBC" w14:textId="77777777" w:rsidR="00C029DB" w:rsidRPr="00C029DB" w:rsidRDefault="00C029DB" w:rsidP="00C029DB">
            <w:pPr>
              <w:pStyle w:val="code"/>
              <w:rPr>
                <w:rtl/>
              </w:rPr>
            </w:pPr>
            <w:r w:rsidRPr="00C029DB">
              <w:t xml:space="preserve">// 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ا</w:t>
            </w:r>
            <w:r w:rsidRPr="00C029DB">
              <w:rPr>
                <w:rtl/>
              </w:rPr>
              <w:t xml:space="preserve"> مقدارده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اول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ه</w:t>
            </w:r>
            <w:r w:rsidRPr="00C029DB">
              <w:rPr>
                <w:rtl/>
              </w:rPr>
              <w:t xml:space="preserve"> با آرا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Fonts w:hint="eastAsia"/>
                <w:rtl/>
              </w:rPr>
              <w:t>ه‌ا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rPr>
                <w:rtl/>
              </w:rPr>
              <w:t xml:space="preserve"> از جفت‌ها</w:t>
            </w:r>
            <w:r w:rsidRPr="00C029DB">
              <w:rPr>
                <w:rFonts w:hint="cs"/>
                <w:rtl/>
              </w:rPr>
              <w:t>ی</w:t>
            </w:r>
            <w:r w:rsidRPr="00C029DB">
              <w:t xml:space="preserve"> [key, value]</w:t>
            </w:r>
          </w:p>
          <w:p w14:paraId="6C67DC84" w14:textId="77777777" w:rsidR="00C029DB" w:rsidRPr="00C029DB" w:rsidRDefault="00C029DB" w:rsidP="00C029DB">
            <w:pPr>
              <w:pStyle w:val="code"/>
            </w:pPr>
            <w:r w:rsidRPr="00C029DB">
              <w:t>const initializedMap = new Map([</w:t>
            </w:r>
          </w:p>
          <w:p w14:paraId="6783949C" w14:textId="77777777" w:rsidR="00C029DB" w:rsidRPr="00C029DB" w:rsidRDefault="00C029DB" w:rsidP="00C029DB">
            <w:pPr>
              <w:pStyle w:val="code"/>
            </w:pPr>
            <w:r w:rsidRPr="00C029DB">
              <w:t xml:space="preserve">  ['name', 'Alice'],</w:t>
            </w:r>
          </w:p>
          <w:p w14:paraId="3DE90ACD" w14:textId="77777777" w:rsidR="00C029DB" w:rsidRPr="00C029DB" w:rsidRDefault="00C029DB" w:rsidP="00C029DB">
            <w:pPr>
              <w:pStyle w:val="code"/>
            </w:pPr>
            <w:r w:rsidRPr="00C029DB">
              <w:t xml:space="preserve">  [1, 'number one'],</w:t>
            </w:r>
          </w:p>
          <w:p w14:paraId="3050240E" w14:textId="77777777" w:rsidR="00C029DB" w:rsidRPr="00C029DB" w:rsidRDefault="00C029DB" w:rsidP="00C029DB">
            <w:pPr>
              <w:pStyle w:val="code"/>
            </w:pPr>
            <w:r w:rsidRPr="00C029DB">
              <w:t xml:space="preserve">  [true, 'boolean true']</w:t>
            </w:r>
          </w:p>
          <w:p w14:paraId="7D0B4E32" w14:textId="0D83EECD" w:rsidR="00C029DB" w:rsidRDefault="00C029DB" w:rsidP="00C029DB">
            <w:pPr>
              <w:pStyle w:val="code"/>
            </w:pPr>
            <w:r w:rsidRPr="00C029DB">
              <w:t>]);</w:t>
            </w:r>
          </w:p>
        </w:tc>
      </w:tr>
    </w:tbl>
    <w:p w14:paraId="4F6D1E25" w14:textId="675A689D" w:rsidR="002763B6" w:rsidRDefault="002763B6" w:rsidP="002763B6">
      <w:pPr>
        <w:rPr>
          <w:rtl/>
          <w:lang w:bidi="ar-SA"/>
        </w:rPr>
      </w:pPr>
      <w:hyperlink r:id="rId1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 xml:space="preserve">  Map() </w:t>
      </w:r>
      <w:r>
        <w:rPr>
          <w:rFonts w:hint="cs"/>
          <w:rtl/>
        </w:rPr>
        <w:t>)</w:t>
      </w:r>
    </w:p>
    <w:p w14:paraId="21F59CA3" w14:textId="47EE5CE3" w:rsidR="004C06EF" w:rsidRDefault="004C06EF" w:rsidP="004C06EF">
      <w:pPr>
        <w:pStyle w:val="Heading4"/>
        <w:rPr>
          <w:rtl/>
        </w:rPr>
      </w:pPr>
      <w:r>
        <w:rPr>
          <w:rFonts w:hint="cs"/>
          <w:rtl/>
        </w:rPr>
        <w:t xml:space="preserve">نکته </w:t>
      </w: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عناصر </w:t>
      </w:r>
      <w:r>
        <w:t>Map</w:t>
      </w:r>
      <w:r>
        <w:rPr>
          <w:rtl/>
        </w:rPr>
        <w:t xml:space="preserve"> از متد `</w:t>
      </w:r>
      <w:r>
        <w:t>get</w:t>
      </w:r>
      <w:r>
        <w:t>()</w:t>
      </w:r>
      <w:r>
        <w:rPr>
          <w:rtl/>
        </w:rPr>
        <w:t>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مورد مثال شما:</w:t>
      </w:r>
    </w:p>
    <w:p w14:paraId="603BA7DF" w14:textId="154CEBBF" w:rsidR="004C06EF" w:rsidRPr="004C06EF" w:rsidRDefault="004C06EF" w:rsidP="004C06EF">
      <w:pPr>
        <w:pStyle w:val="Heading5"/>
        <w:rPr>
          <w:rtl/>
        </w:rPr>
      </w:pPr>
      <w:r w:rsidRPr="004C06EF">
        <w:rPr>
          <w:rtl/>
        </w:rPr>
        <w:t xml:space="preserve">  روش‌ها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دسترس</w:t>
      </w:r>
      <w:r w:rsidRPr="004C06EF">
        <w:rPr>
          <w:rFonts w:hint="cs"/>
          <w:rtl/>
        </w:rPr>
        <w:t>ی</w:t>
      </w:r>
      <w:r w:rsidRPr="004C06EF">
        <w:rPr>
          <w:rtl/>
        </w:rPr>
        <w:t xml:space="preserve"> به مقاد</w:t>
      </w:r>
      <w:r w:rsidRPr="004C06EF">
        <w:rPr>
          <w:rFonts w:hint="cs"/>
          <w:rtl/>
        </w:rPr>
        <w:t>ی</w:t>
      </w:r>
      <w:r w:rsidRPr="004C06EF">
        <w:rPr>
          <w:rFonts w:hint="eastAsia"/>
          <w:rtl/>
        </w:rPr>
        <w:t>ر</w:t>
      </w:r>
      <w:r w:rsidRPr="004C06EF">
        <w:rPr>
          <w:rtl/>
        </w:rPr>
        <w:t xml:space="preserve"> </w:t>
      </w:r>
      <w:r w:rsidRPr="004C06EF">
        <w:t>Map</w:t>
      </w:r>
    </w:p>
    <w:p w14:paraId="0D435834" w14:textId="79D65A99" w:rsidR="004C06EF" w:rsidRDefault="004C06EF" w:rsidP="004C06EF">
      <w:pPr>
        <w:pStyle w:val="ListParagraph"/>
        <w:numPr>
          <w:ilvl w:val="0"/>
          <w:numId w:val="9"/>
        </w:numPr>
      </w:pPr>
      <w:r>
        <w:rPr>
          <w:rtl/>
        </w:rPr>
        <w:t>استفاده از متد `</w:t>
      </w:r>
      <w:r>
        <w:t>get</w:t>
      </w:r>
      <w:r>
        <w:t>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06EF" w14:paraId="3AC0E1C8" w14:textId="77777777" w:rsidTr="004C06EF">
        <w:tc>
          <w:tcPr>
            <w:tcW w:w="9350" w:type="dxa"/>
            <w:shd w:val="clear" w:color="auto" w:fill="E2EFD9" w:themeFill="accent6" w:themeFillTint="33"/>
          </w:tcPr>
          <w:p w14:paraId="37FF95A2" w14:textId="77777777" w:rsidR="004C06EF" w:rsidRDefault="004C06EF" w:rsidP="004C06EF">
            <w:pPr>
              <w:pStyle w:val="code"/>
            </w:pPr>
            <w:r>
              <w:t>const initializedMap = new Map([</w:t>
            </w:r>
          </w:p>
          <w:p w14:paraId="631C45A9" w14:textId="77777777" w:rsidR="004C06EF" w:rsidRDefault="004C06EF" w:rsidP="004C06EF">
            <w:pPr>
              <w:pStyle w:val="code"/>
            </w:pPr>
            <w:r>
              <w:t xml:space="preserve">  ['name', 'Alice'],</w:t>
            </w:r>
          </w:p>
          <w:p w14:paraId="4EA94E1E" w14:textId="77777777" w:rsidR="004C06EF" w:rsidRDefault="004C06EF" w:rsidP="004C06EF">
            <w:pPr>
              <w:pStyle w:val="code"/>
            </w:pPr>
            <w:r>
              <w:t xml:space="preserve">  [1, 'number one'],</w:t>
            </w:r>
          </w:p>
          <w:p w14:paraId="5026BA0D" w14:textId="77777777" w:rsidR="004C06EF" w:rsidRDefault="004C06EF" w:rsidP="004C06EF">
            <w:pPr>
              <w:pStyle w:val="code"/>
            </w:pPr>
            <w:r>
              <w:t xml:space="preserve">  [true, 'boolean true']</w:t>
            </w:r>
          </w:p>
          <w:p w14:paraId="78BC66CD" w14:textId="77777777" w:rsidR="004C06EF" w:rsidRDefault="004C06EF" w:rsidP="004C06EF">
            <w:pPr>
              <w:pStyle w:val="code"/>
              <w:rPr>
                <w:rtl/>
              </w:rPr>
            </w:pPr>
            <w:r>
              <w:t>]);</w:t>
            </w:r>
          </w:p>
          <w:p w14:paraId="6EC0BDC2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733C9BE8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مقدار</w:t>
            </w:r>
            <w:r>
              <w:t xml:space="preserve"> 'name'</w:t>
            </w:r>
          </w:p>
          <w:p w14:paraId="77360ACA" w14:textId="77777777" w:rsidR="004C06EF" w:rsidRDefault="004C06EF" w:rsidP="004C06EF">
            <w:pPr>
              <w:pStyle w:val="code"/>
            </w:pPr>
            <w:r>
              <w:t>const nameValue = initializedMap.get('name');</w:t>
            </w:r>
          </w:p>
          <w:p w14:paraId="6F48DCCB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console.log(nameValue);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'Alice'</w:t>
            </w:r>
          </w:p>
          <w:p w14:paraId="594B49DC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85D6F57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دسترس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به سا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73851E17" w14:textId="77777777" w:rsidR="004C06EF" w:rsidRDefault="004C06EF" w:rsidP="004C06EF">
            <w:pPr>
              <w:pStyle w:val="code"/>
            </w:pPr>
            <w:r>
              <w:t>const numberValue = initializedMap.get(1);</w:t>
            </w:r>
          </w:p>
          <w:p w14:paraId="54E04F1E" w14:textId="77777777" w:rsidR="004C06EF" w:rsidRDefault="004C06EF" w:rsidP="004C06EF">
            <w:pPr>
              <w:pStyle w:val="code"/>
              <w:rPr>
                <w:rtl/>
              </w:rPr>
            </w:pPr>
            <w:r>
              <w:t xml:space="preserve">console.log(numberValue);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'number one'</w:t>
            </w:r>
          </w:p>
          <w:p w14:paraId="3C4807FE" w14:textId="77777777" w:rsidR="004C06EF" w:rsidRDefault="004C06EF" w:rsidP="004C06EF">
            <w:pPr>
              <w:pStyle w:val="code"/>
              <w:rPr>
                <w:rtl/>
              </w:rPr>
            </w:pPr>
          </w:p>
          <w:p w14:paraId="326769CD" w14:textId="77777777" w:rsidR="004C06EF" w:rsidRDefault="004C06EF" w:rsidP="004C06EF">
            <w:pPr>
              <w:pStyle w:val="code"/>
            </w:pPr>
            <w:r>
              <w:t>const booleanValue = initializedMap.get(true);</w:t>
            </w:r>
          </w:p>
          <w:p w14:paraId="32DBF132" w14:textId="44529EBC" w:rsidR="004C06EF" w:rsidRDefault="004C06EF" w:rsidP="004C06EF">
            <w:pPr>
              <w:pStyle w:val="code"/>
            </w:pPr>
            <w:r>
              <w:t xml:space="preserve">console.log(booleanValue);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'boolean true'</w:t>
            </w:r>
          </w:p>
        </w:tc>
      </w:tr>
    </w:tbl>
    <w:p w14:paraId="5EE82736" w14:textId="4AE22C49" w:rsidR="002763B6" w:rsidRDefault="002763B6" w:rsidP="002763B6">
      <w:pPr>
        <w:rPr>
          <w:rtl/>
          <w:lang w:bidi="ar-SA"/>
        </w:rPr>
      </w:pPr>
      <w:hyperlink r:id="rId11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 xml:space="preserve">  get()  </w:t>
      </w:r>
      <w:r>
        <w:rPr>
          <w:rFonts w:hint="cs"/>
          <w:rtl/>
        </w:rPr>
        <w:t>)</w:t>
      </w:r>
    </w:p>
    <w:p w14:paraId="24E935D7" w14:textId="580E94C1" w:rsidR="004C06EF" w:rsidRDefault="004C06EF" w:rsidP="002763B6">
      <w:pPr>
        <w:pStyle w:val="ListParagraph"/>
        <w:numPr>
          <w:ilvl w:val="1"/>
          <w:numId w:val="9"/>
        </w:numPr>
      </w:pPr>
      <w:r>
        <w:rPr>
          <w:rtl/>
        </w:rPr>
        <w:t>بررس</w:t>
      </w:r>
      <w:r>
        <w:rPr>
          <w:rFonts w:hint="cs"/>
          <w:rtl/>
        </w:rPr>
        <w:t>ی</w:t>
      </w:r>
      <w:r>
        <w:rPr>
          <w:rtl/>
        </w:rPr>
        <w:t xml:space="preserve">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قبل از دسترس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1F0FEB4C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12EF9CAB" w14:textId="77777777" w:rsidR="002763B6" w:rsidRDefault="002763B6" w:rsidP="002763B6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بررس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وجود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قبل از دسترس</w:t>
            </w:r>
            <w:r>
              <w:rPr>
                <w:rFonts w:hint="cs"/>
                <w:rtl/>
              </w:rPr>
              <w:t>ی</w:t>
            </w:r>
          </w:p>
          <w:p w14:paraId="0D59FF73" w14:textId="77777777" w:rsidR="002763B6" w:rsidRDefault="002763B6" w:rsidP="002763B6">
            <w:pPr>
              <w:pStyle w:val="code"/>
            </w:pPr>
            <w:r>
              <w:t>if (initializedMap.has('name')) {</w:t>
            </w:r>
          </w:p>
          <w:p w14:paraId="50A9A283" w14:textId="77777777" w:rsidR="002763B6" w:rsidRDefault="002763B6" w:rsidP="002763B6">
            <w:pPr>
              <w:pStyle w:val="code"/>
            </w:pPr>
            <w:r>
              <w:t xml:space="preserve">    const name = initializedMap.get('name');</w:t>
            </w:r>
          </w:p>
          <w:p w14:paraId="16CC5D39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    console.log('Name found:',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 found: Alice'</w:t>
            </w:r>
          </w:p>
          <w:p w14:paraId="3921212F" w14:textId="77777777" w:rsidR="002763B6" w:rsidRDefault="002763B6" w:rsidP="002763B6">
            <w:pPr>
              <w:pStyle w:val="code"/>
            </w:pPr>
            <w:r>
              <w:t>} else {</w:t>
            </w:r>
          </w:p>
          <w:p w14:paraId="4702DADF" w14:textId="77777777" w:rsidR="002763B6" w:rsidRDefault="002763B6" w:rsidP="002763B6">
            <w:pPr>
              <w:pStyle w:val="code"/>
            </w:pPr>
            <w:r>
              <w:t xml:space="preserve">    console.log('Key not found');</w:t>
            </w:r>
          </w:p>
          <w:p w14:paraId="156000EB" w14:textId="53936BD6" w:rsidR="002763B6" w:rsidRDefault="002763B6" w:rsidP="002763B6">
            <w:pPr>
              <w:pStyle w:val="code"/>
            </w:pPr>
            <w:r>
              <w:t>}</w:t>
            </w:r>
          </w:p>
        </w:tc>
      </w:tr>
    </w:tbl>
    <w:p w14:paraId="179A28C4" w14:textId="7FB9F261" w:rsidR="002763B6" w:rsidRDefault="002763B6" w:rsidP="002763B6">
      <w:pPr>
        <w:rPr>
          <w:rtl/>
          <w:lang w:bidi="ar-SA"/>
        </w:rPr>
      </w:pPr>
      <w:hyperlink r:id="rId12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 get()  </w:t>
      </w:r>
      <w:r w:rsidRPr="002763B6">
        <w:rPr>
          <w:rtl/>
          <w:lang w:bidi="ar-SA"/>
        </w:rPr>
        <w:t>بررسی وجود کلید قبل از دسترسی</w:t>
      </w:r>
      <w:r w:rsidRPr="002763B6">
        <w:rPr>
          <w:lang w:bidi="ar-SA"/>
        </w:rPr>
        <w:t xml:space="preserve"> </w:t>
      </w:r>
      <w:r>
        <w:rPr>
          <w:rFonts w:hint="cs"/>
          <w:rtl/>
        </w:rPr>
        <w:t>)</w:t>
      </w:r>
    </w:p>
    <w:p w14:paraId="749483CD" w14:textId="1F3575ED" w:rsidR="004C06EF" w:rsidRDefault="004C06EF" w:rsidP="002763B6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دسترس</w:t>
      </w:r>
      <w:r>
        <w:rPr>
          <w:rFonts w:hint="cs"/>
          <w:rtl/>
        </w:rPr>
        <w:t>ی</w:t>
      </w:r>
      <w:r>
        <w:rPr>
          <w:rtl/>
        </w:rPr>
        <w:t xml:space="preserve"> به همه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با تکرار (</w:t>
      </w:r>
      <w:r>
        <w:t>Iteration</w:t>
      </w:r>
      <w:r>
        <w:rPr>
          <w:rtl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40D1DFE0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18AFA7B1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۱: استفاده از</w:t>
            </w:r>
            <w:r>
              <w:t xml:space="preserve"> for...of</w:t>
            </w:r>
          </w:p>
          <w:p w14:paraId="25C0F7BC" w14:textId="77777777" w:rsidR="002763B6" w:rsidRDefault="002763B6" w:rsidP="002763B6">
            <w:pPr>
              <w:pStyle w:val="code"/>
            </w:pPr>
            <w:r>
              <w:t>for (const [key, value] of initializedMap) {</w:t>
            </w:r>
          </w:p>
          <w:p w14:paraId="76ECB73E" w14:textId="77777777" w:rsidR="002763B6" w:rsidRDefault="002763B6" w:rsidP="002763B6">
            <w:pPr>
              <w:pStyle w:val="code"/>
            </w:pPr>
            <w:r>
              <w:t xml:space="preserve">    console.log(key, ':', value);</w:t>
            </w:r>
          </w:p>
          <w:p w14:paraId="723EBE74" w14:textId="77777777" w:rsidR="002763B6" w:rsidRDefault="002763B6" w:rsidP="002763B6">
            <w:pPr>
              <w:pStyle w:val="code"/>
              <w:rPr>
                <w:rtl/>
              </w:rPr>
            </w:pPr>
            <w:r>
              <w:t>}</w:t>
            </w:r>
          </w:p>
          <w:p w14:paraId="6C1D6EEF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4035BE56" w14:textId="77777777" w:rsidR="002763B6" w:rsidRDefault="002763B6" w:rsidP="002763B6">
            <w:pPr>
              <w:pStyle w:val="code"/>
            </w:pPr>
            <w:r>
              <w:t>// name : Alice</w:t>
            </w:r>
          </w:p>
          <w:p w14:paraId="68D3B84A" w14:textId="77777777" w:rsidR="002763B6" w:rsidRDefault="002763B6" w:rsidP="002763B6">
            <w:pPr>
              <w:pStyle w:val="code"/>
            </w:pPr>
            <w:r>
              <w:t>// 1 : number one</w:t>
            </w:r>
          </w:p>
          <w:p w14:paraId="1D51E0ED" w14:textId="77777777" w:rsidR="002763B6" w:rsidRDefault="002763B6" w:rsidP="002763B6">
            <w:pPr>
              <w:pStyle w:val="code"/>
            </w:pPr>
            <w:r>
              <w:t>// true : boolean true</w:t>
            </w:r>
          </w:p>
          <w:p w14:paraId="692EA91B" w14:textId="77777777" w:rsidR="002763B6" w:rsidRDefault="002763B6" w:rsidP="002763B6">
            <w:pPr>
              <w:pStyle w:val="code"/>
              <w:rPr>
                <w:rtl/>
              </w:rPr>
            </w:pPr>
          </w:p>
          <w:p w14:paraId="3E1A55D0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۲: استفاده از</w:t>
            </w:r>
            <w:r>
              <w:t xml:space="preserve"> forEach</w:t>
            </w:r>
          </w:p>
          <w:p w14:paraId="135AE0B6" w14:textId="77777777" w:rsidR="002763B6" w:rsidRDefault="002763B6" w:rsidP="002763B6">
            <w:pPr>
              <w:pStyle w:val="code"/>
            </w:pPr>
            <w:r>
              <w:t>initializedMap.forEach((value, key) =&gt; {</w:t>
            </w:r>
          </w:p>
          <w:p w14:paraId="206B58EC" w14:textId="77777777" w:rsidR="002763B6" w:rsidRDefault="002763B6" w:rsidP="002763B6">
            <w:pPr>
              <w:pStyle w:val="code"/>
            </w:pPr>
            <w:r>
              <w:t xml:space="preserve">    console.log(`${key}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${value}`);</w:t>
            </w:r>
          </w:p>
          <w:p w14:paraId="58794ED3" w14:textId="513F0F0E" w:rsidR="002763B6" w:rsidRDefault="002763B6" w:rsidP="002763B6">
            <w:pPr>
              <w:pStyle w:val="code"/>
              <w:rPr>
                <w:rtl/>
              </w:rPr>
            </w:pPr>
            <w:r>
              <w:t>});</w:t>
            </w:r>
          </w:p>
        </w:tc>
      </w:tr>
    </w:tbl>
    <w:p w14:paraId="0127EFA9" w14:textId="77777777" w:rsidR="002763B6" w:rsidRDefault="002763B6" w:rsidP="002763B6">
      <w:pPr>
        <w:rPr>
          <w:rtl/>
          <w:lang w:bidi="ar-SA"/>
        </w:rPr>
      </w:pPr>
      <w:hyperlink r:id="rId13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 get()  </w:t>
      </w:r>
      <w:r w:rsidRPr="002763B6">
        <w:rPr>
          <w:rtl/>
          <w:lang w:bidi="ar-SA"/>
        </w:rPr>
        <w:t>بررسی وجود کلید قبل از دسترسی</w:t>
      </w:r>
      <w:r w:rsidRPr="002763B6">
        <w:rPr>
          <w:lang w:bidi="ar-SA"/>
        </w:rPr>
        <w:t xml:space="preserve"> </w:t>
      </w:r>
      <w:r>
        <w:rPr>
          <w:rFonts w:hint="cs"/>
          <w:rtl/>
        </w:rPr>
        <w:t>)</w:t>
      </w:r>
    </w:p>
    <w:p w14:paraId="68FE065F" w14:textId="0C17AB82" w:rsidR="004C06EF" w:rsidRDefault="004C06EF" w:rsidP="002763B6">
      <w:pPr>
        <w:pStyle w:val="ListParagraph"/>
        <w:numPr>
          <w:ilvl w:val="0"/>
          <w:numId w:val="9"/>
        </w:numPr>
        <w:rPr>
          <w:rtl/>
        </w:rPr>
      </w:pPr>
      <w:r>
        <w:rPr>
          <w:rtl/>
        </w:rPr>
        <w:t>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همه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و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CA4D094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132C67D1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دها</w:t>
            </w:r>
          </w:p>
          <w:p w14:paraId="299782E9" w14:textId="77777777" w:rsidR="002763B6" w:rsidRDefault="002763B6" w:rsidP="002763B6">
            <w:pPr>
              <w:pStyle w:val="code"/>
            </w:pPr>
            <w:r>
              <w:t>const keys = Array.from(initializedMap.keys());</w:t>
            </w:r>
          </w:p>
          <w:p w14:paraId="3485F126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console.log(keys);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['name', 1, true]</w:t>
            </w:r>
          </w:p>
          <w:p w14:paraId="1D7947B3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</w:p>
          <w:p w14:paraId="50C04FEE" w14:textId="77777777" w:rsidR="002763B6" w:rsidRDefault="002763B6" w:rsidP="002763B6">
            <w:pPr>
              <w:pStyle w:val="code"/>
            </w:pPr>
            <w:r>
              <w:t>const values = Array.from(initializedMap.values());</w:t>
            </w:r>
          </w:p>
          <w:p w14:paraId="7CC7363F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console.log(values);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['Alice', 'number one', 'boolean true']</w:t>
            </w:r>
          </w:p>
          <w:p w14:paraId="1DAC06DD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همه</w:t>
            </w:r>
            <w:r>
              <w:t xml:space="preserve"> entries </w:t>
            </w:r>
            <w:r>
              <w:rPr>
                <w:rtl/>
              </w:rPr>
              <w:t>به صورت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6B901544" w14:textId="77777777" w:rsidR="002763B6" w:rsidRDefault="002763B6" w:rsidP="002763B6">
            <w:pPr>
              <w:pStyle w:val="code"/>
            </w:pPr>
            <w:r>
              <w:t>const entries = Array.from(initializedMap.entries());</w:t>
            </w:r>
          </w:p>
          <w:p w14:paraId="118CB3E6" w14:textId="77777777" w:rsidR="002763B6" w:rsidRDefault="002763B6" w:rsidP="002763B6">
            <w:pPr>
              <w:pStyle w:val="code"/>
            </w:pPr>
            <w:r>
              <w:t>console.log(entries);</w:t>
            </w:r>
          </w:p>
          <w:p w14:paraId="357CB7D2" w14:textId="5DDE46DC" w:rsidR="002763B6" w:rsidRDefault="002763B6" w:rsidP="002763B6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[['name', 'Alice'], [1, 'number one'], [true, 'boolean true']]</w:t>
            </w:r>
          </w:p>
        </w:tc>
      </w:tr>
    </w:tbl>
    <w:p w14:paraId="342C2B51" w14:textId="77777777" w:rsidR="002763B6" w:rsidRDefault="002763B6" w:rsidP="002763B6">
      <w:pPr>
        <w:rPr>
          <w:rtl/>
          <w:lang w:bidi="ar-SA"/>
        </w:rPr>
      </w:pPr>
      <w:hyperlink r:id="rId14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 get()  </w:t>
      </w:r>
      <w:r w:rsidRPr="002763B6">
        <w:rPr>
          <w:rtl/>
          <w:lang w:bidi="ar-SA"/>
        </w:rPr>
        <w:t>بررسی وجود کلید قبل از دسترسی</w:t>
      </w:r>
      <w:r w:rsidRPr="002763B6">
        <w:rPr>
          <w:lang w:bidi="ar-SA"/>
        </w:rPr>
        <w:t xml:space="preserve"> </w:t>
      </w:r>
      <w:r>
        <w:rPr>
          <w:rFonts w:hint="cs"/>
          <w:rtl/>
        </w:rPr>
        <w:t>)</w:t>
      </w:r>
    </w:p>
    <w:p w14:paraId="3AC7C8F8" w14:textId="1D8689E9" w:rsidR="004C06EF" w:rsidRDefault="004C06EF" w:rsidP="002763B6">
      <w:pPr>
        <w:pStyle w:val="Heading5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</w:p>
    <w:p w14:paraId="4318C69D" w14:textId="2D336EE9" w:rsidR="004C06EF" w:rsidRDefault="004C06EF" w:rsidP="004C06EF">
      <w:pPr>
        <w:rPr>
          <w:rtl/>
        </w:rPr>
      </w:pPr>
      <w:r>
        <w:rPr>
          <w:rtl/>
        </w:rPr>
        <w:lastRenderedPageBreak/>
        <w:t xml:space="preserve"> مثال ۱: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63B6" w14:paraId="078BC892" w14:textId="77777777" w:rsidTr="002763B6">
        <w:tc>
          <w:tcPr>
            <w:tcW w:w="9350" w:type="dxa"/>
            <w:shd w:val="clear" w:color="auto" w:fill="E2EFD9" w:themeFill="accent6" w:themeFillTint="33"/>
          </w:tcPr>
          <w:p w14:paraId="17F2308A" w14:textId="77777777" w:rsidR="002763B6" w:rsidRDefault="002763B6" w:rsidP="002763B6">
            <w:pPr>
              <w:pStyle w:val="code"/>
            </w:pPr>
            <w:r>
              <w:t>function safeGet(map, key, defaultValue = null) {</w:t>
            </w:r>
          </w:p>
          <w:p w14:paraId="413CD0C9" w14:textId="77777777" w:rsidR="002763B6" w:rsidRDefault="002763B6" w:rsidP="002763B6">
            <w:pPr>
              <w:pStyle w:val="code"/>
            </w:pPr>
            <w:r>
              <w:t xml:space="preserve">    return map.has(key) ? map.get(key) : defaultValue;</w:t>
            </w:r>
          </w:p>
          <w:p w14:paraId="552280C4" w14:textId="77777777" w:rsidR="002763B6" w:rsidRDefault="002763B6" w:rsidP="002763B6">
            <w:pPr>
              <w:pStyle w:val="code"/>
              <w:rPr>
                <w:rtl/>
              </w:rPr>
            </w:pPr>
            <w:r>
              <w:t>}</w:t>
            </w:r>
          </w:p>
          <w:p w14:paraId="27B2BF90" w14:textId="77777777" w:rsidR="002763B6" w:rsidRDefault="002763B6" w:rsidP="002763B6">
            <w:pPr>
              <w:pStyle w:val="code"/>
              <w:rPr>
                <w:rtl/>
              </w:rPr>
            </w:pPr>
          </w:p>
          <w:p w14:paraId="0F6BC16B" w14:textId="77777777" w:rsidR="002763B6" w:rsidRDefault="002763B6" w:rsidP="002763B6">
            <w:pPr>
              <w:pStyle w:val="code"/>
            </w:pPr>
            <w:r>
              <w:t>const name = safeGet(initializedMap, 'name', 'Unknown');</w:t>
            </w:r>
          </w:p>
          <w:p w14:paraId="33E7F200" w14:textId="77777777" w:rsidR="002763B6" w:rsidRDefault="002763B6" w:rsidP="002763B6">
            <w:pPr>
              <w:pStyle w:val="code"/>
              <w:rPr>
                <w:rtl/>
              </w:rPr>
            </w:pPr>
            <w:r>
              <w:t xml:space="preserve">const age = safeGet(initializedMap, 'age', 25); // </w:t>
            </w:r>
            <w:r>
              <w:rPr>
                <w:rtl/>
              </w:rPr>
              <w:t>کل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وجود ندارد</w:t>
            </w:r>
          </w:p>
          <w:p w14:paraId="643BB274" w14:textId="77777777" w:rsidR="002763B6" w:rsidRDefault="002763B6" w:rsidP="002763B6">
            <w:pPr>
              <w:pStyle w:val="code"/>
              <w:rPr>
                <w:rtl/>
              </w:rPr>
            </w:pPr>
          </w:p>
          <w:p w14:paraId="6139FEC7" w14:textId="77777777" w:rsidR="002763B6" w:rsidRDefault="002763B6" w:rsidP="002763B6">
            <w:pPr>
              <w:pStyle w:val="code"/>
            </w:pPr>
            <w:r>
              <w:t>console.log(name); // 'Alice'</w:t>
            </w:r>
          </w:p>
          <w:p w14:paraId="2DA7559A" w14:textId="08F0150D" w:rsidR="002763B6" w:rsidRDefault="002763B6" w:rsidP="002763B6">
            <w:pPr>
              <w:pStyle w:val="code"/>
              <w:rPr>
                <w:rtl/>
              </w:rPr>
            </w:pPr>
            <w:r>
              <w:t>console.log(age); // 25 (</w:t>
            </w:r>
            <w:r>
              <w:rPr>
                <w:rtl/>
              </w:rPr>
              <w:t>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  <w:r>
              <w:t>)</w:t>
            </w:r>
          </w:p>
        </w:tc>
      </w:tr>
    </w:tbl>
    <w:p w14:paraId="3D8875D1" w14:textId="5226FC43" w:rsidR="00677BED" w:rsidRDefault="00677BED" w:rsidP="00677BED">
      <w:pPr>
        <w:rPr>
          <w:rtl/>
          <w:lang w:bidi="ar-SA"/>
        </w:rPr>
      </w:pPr>
      <w:hyperlink r:id="rId15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677BED">
        <w:rPr>
          <w:lang w:bidi="ar-SA"/>
        </w:rPr>
        <w:t xml:space="preserve">  get() </w:t>
      </w:r>
      <w:r w:rsidRPr="00677BED">
        <w:rPr>
          <w:rtl/>
          <w:lang w:bidi="ar-SA"/>
        </w:rPr>
        <w:t>مدیریت خطا برای کلیدهای ناموجود</w:t>
      </w:r>
      <w:r>
        <w:rPr>
          <w:rFonts w:hint="cs"/>
          <w:rtl/>
        </w:rPr>
        <w:t>)</w:t>
      </w:r>
    </w:p>
    <w:p w14:paraId="1E9F0D94" w14:textId="3562FB01" w:rsidR="004C06EF" w:rsidRDefault="004C06EF" w:rsidP="004C06EF">
      <w:pPr>
        <w:rPr>
          <w:rtl/>
        </w:rPr>
      </w:pPr>
      <w:r>
        <w:rPr>
          <w:rtl/>
        </w:rPr>
        <w:t xml:space="preserve"> مثال ۲: استفاده در تابع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1C04B37C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654EFAFF" w14:textId="77777777" w:rsidR="00677BED" w:rsidRDefault="00677BED" w:rsidP="00677BED">
            <w:pPr>
              <w:pStyle w:val="code"/>
            </w:pPr>
            <w:r>
              <w:t>function getUserInfo(map) {</w:t>
            </w:r>
          </w:p>
          <w:p w14:paraId="220000D3" w14:textId="77777777" w:rsidR="00677BED" w:rsidRDefault="00677BED" w:rsidP="00677BED">
            <w:pPr>
              <w:pStyle w:val="code"/>
            </w:pPr>
            <w:r>
              <w:t xml:space="preserve">    return {</w:t>
            </w:r>
          </w:p>
          <w:p w14:paraId="752C5F9D" w14:textId="77777777" w:rsidR="00677BED" w:rsidRDefault="00677BED" w:rsidP="00677BED">
            <w:pPr>
              <w:pStyle w:val="code"/>
            </w:pPr>
            <w:r>
              <w:t xml:space="preserve">        name: map.get('name') || 'N/A',</w:t>
            </w:r>
          </w:p>
          <w:p w14:paraId="425CF662" w14:textId="77777777" w:rsidR="00677BED" w:rsidRDefault="00677BED" w:rsidP="00677BED">
            <w:pPr>
              <w:pStyle w:val="code"/>
            </w:pPr>
            <w:r>
              <w:t xml:space="preserve">        id: map.get('id') || 0,</w:t>
            </w:r>
          </w:p>
          <w:p w14:paraId="0364DA42" w14:textId="77777777" w:rsidR="00677BED" w:rsidRDefault="00677BED" w:rsidP="00677BED">
            <w:pPr>
              <w:pStyle w:val="code"/>
            </w:pPr>
            <w:r>
              <w:t xml:space="preserve">        isActive: map.get('isActive') || false</w:t>
            </w:r>
          </w:p>
          <w:p w14:paraId="4F15C27C" w14:textId="77777777" w:rsidR="00677BED" w:rsidRDefault="00677BED" w:rsidP="00677BED">
            <w:pPr>
              <w:pStyle w:val="code"/>
              <w:rPr>
                <w:rtl/>
              </w:rPr>
            </w:pPr>
            <w:r>
              <w:t xml:space="preserve">    };</w:t>
            </w:r>
          </w:p>
          <w:p w14:paraId="10D2E4D8" w14:textId="77777777" w:rsidR="00677BED" w:rsidRDefault="00677BED" w:rsidP="00677BED">
            <w:pPr>
              <w:pStyle w:val="code"/>
              <w:rPr>
                <w:rtl/>
              </w:rPr>
            </w:pPr>
            <w:r>
              <w:t>}</w:t>
            </w:r>
          </w:p>
          <w:p w14:paraId="05A1E520" w14:textId="77777777" w:rsidR="00677BED" w:rsidRDefault="00677BED" w:rsidP="00677BED">
            <w:pPr>
              <w:pStyle w:val="code"/>
              <w:rPr>
                <w:rtl/>
              </w:rPr>
            </w:pPr>
          </w:p>
          <w:p w14:paraId="2EDFA803" w14:textId="77777777" w:rsidR="00677BED" w:rsidRDefault="00677BED" w:rsidP="00677BED">
            <w:pPr>
              <w:pStyle w:val="code"/>
            </w:pPr>
            <w:r>
              <w:t>const userInfo = getUserInfo(initializedMap);</w:t>
            </w:r>
          </w:p>
          <w:p w14:paraId="553D3515" w14:textId="77777777" w:rsidR="00677BED" w:rsidRDefault="00677BED" w:rsidP="00677BED">
            <w:pPr>
              <w:pStyle w:val="code"/>
            </w:pPr>
            <w:r>
              <w:t>console.log(userInfo);</w:t>
            </w:r>
          </w:p>
          <w:p w14:paraId="6F75FA00" w14:textId="282A5719" w:rsidR="00677BED" w:rsidRDefault="00677BED" w:rsidP="00677BED">
            <w:pPr>
              <w:pStyle w:val="code"/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{ name: 'Alice', id: 0, isActive: false }</w:t>
            </w:r>
          </w:p>
        </w:tc>
      </w:tr>
    </w:tbl>
    <w:p w14:paraId="484CDB41" w14:textId="671D8EA3" w:rsidR="00677BED" w:rsidRDefault="00677BED" w:rsidP="00677BED">
      <w:pPr>
        <w:rPr>
          <w:rtl/>
          <w:lang w:bidi="ar-SA"/>
        </w:rPr>
      </w:pPr>
      <w:hyperlink r:id="rId1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677BED">
        <w:rPr>
          <w:lang w:bidi="ar-SA"/>
        </w:rPr>
        <w:t xml:space="preserve">  get() </w:t>
      </w:r>
      <w:r w:rsidRPr="00677BED">
        <w:rPr>
          <w:rtl/>
          <w:lang w:bidi="ar-SA"/>
        </w:rPr>
        <w:t>استفاده در تابع</w:t>
      </w:r>
      <w:r>
        <w:rPr>
          <w:rFonts w:hint="cs"/>
          <w:rtl/>
        </w:rPr>
        <w:t>)</w:t>
      </w:r>
    </w:p>
    <w:p w14:paraId="53E6B099" w14:textId="0F868D8E" w:rsidR="004C06EF" w:rsidRDefault="004C06EF" w:rsidP="004C06EF">
      <w:pPr>
        <w:rPr>
          <w:rtl/>
        </w:rPr>
      </w:pPr>
      <w:r>
        <w:rPr>
          <w:rtl/>
        </w:rPr>
        <w:t xml:space="preserve"> مثال ۳: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به </w:t>
      </w:r>
      <w: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6B96C2E7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0CC7F85" w14:textId="77777777" w:rsidR="00677BED" w:rsidRDefault="00677BED" w:rsidP="00677BED">
            <w:pPr>
              <w:pStyle w:val="code"/>
            </w:pPr>
            <w:r>
              <w:t>function mapToObject(map) {</w:t>
            </w:r>
          </w:p>
          <w:p w14:paraId="3044E17E" w14:textId="77777777" w:rsidR="00677BED" w:rsidRDefault="00677BED" w:rsidP="00677BED">
            <w:pPr>
              <w:pStyle w:val="code"/>
            </w:pPr>
            <w:r>
              <w:t xml:space="preserve">    const obj = {};</w:t>
            </w:r>
          </w:p>
          <w:p w14:paraId="5D8B5FE2" w14:textId="77777777" w:rsidR="00677BED" w:rsidRDefault="00677BED" w:rsidP="00677BED">
            <w:pPr>
              <w:pStyle w:val="code"/>
            </w:pPr>
            <w:r>
              <w:t xml:space="preserve">    for (const [key, value] of map) {</w:t>
            </w:r>
          </w:p>
          <w:p w14:paraId="46EA5B62" w14:textId="77777777" w:rsidR="00677BED" w:rsidRDefault="00677BED" w:rsidP="00677BED">
            <w:pPr>
              <w:pStyle w:val="code"/>
            </w:pPr>
            <w:r>
              <w:t xml:space="preserve">        obj[key] = value;</w:t>
            </w:r>
          </w:p>
          <w:p w14:paraId="27C0A93A" w14:textId="77777777" w:rsidR="00677BED" w:rsidRDefault="00677BED" w:rsidP="00677BED">
            <w:pPr>
              <w:pStyle w:val="code"/>
              <w:rPr>
                <w:rtl/>
              </w:rPr>
            </w:pPr>
            <w:r>
              <w:t xml:space="preserve">    }</w:t>
            </w:r>
          </w:p>
          <w:p w14:paraId="2528DBC1" w14:textId="77777777" w:rsidR="00677BED" w:rsidRDefault="00677BED" w:rsidP="00677BED">
            <w:pPr>
              <w:pStyle w:val="code"/>
            </w:pPr>
            <w:r>
              <w:t xml:space="preserve">    return obj;</w:t>
            </w:r>
          </w:p>
          <w:p w14:paraId="2B83521B" w14:textId="77777777" w:rsidR="00677BED" w:rsidRDefault="00677BED" w:rsidP="00677BED">
            <w:pPr>
              <w:pStyle w:val="code"/>
              <w:rPr>
                <w:rtl/>
              </w:rPr>
            </w:pPr>
            <w:r>
              <w:t>}</w:t>
            </w:r>
          </w:p>
          <w:p w14:paraId="3D42AC9B" w14:textId="77777777" w:rsidR="00677BED" w:rsidRDefault="00677BED" w:rsidP="00677BED">
            <w:pPr>
              <w:pStyle w:val="code"/>
            </w:pPr>
            <w:r>
              <w:t>const mapObject = mapToObject(initializedMap);</w:t>
            </w:r>
          </w:p>
          <w:p w14:paraId="41E49CA9" w14:textId="77777777" w:rsidR="00677BED" w:rsidRDefault="00677BED" w:rsidP="00677BED">
            <w:pPr>
              <w:pStyle w:val="code"/>
            </w:pPr>
            <w:r>
              <w:t>console.log(mapObject.name); // 'Alice'</w:t>
            </w:r>
          </w:p>
          <w:p w14:paraId="7A5ADDE0" w14:textId="77777777" w:rsidR="00677BED" w:rsidRDefault="00677BED" w:rsidP="00677BED">
            <w:pPr>
              <w:pStyle w:val="code"/>
            </w:pPr>
            <w:r>
              <w:t>console.log(mapObject[1]); // 'number one'</w:t>
            </w:r>
          </w:p>
          <w:p w14:paraId="21A5AAD0" w14:textId="0AFEDC74" w:rsidR="00677BED" w:rsidRDefault="00677BED" w:rsidP="00677BED">
            <w:pPr>
              <w:pStyle w:val="code"/>
            </w:pPr>
            <w:r>
              <w:t>console.log(mapObject[true]); // 'boolean true'</w:t>
            </w:r>
          </w:p>
        </w:tc>
      </w:tr>
    </w:tbl>
    <w:p w14:paraId="3BFA1F11" w14:textId="77777777" w:rsidR="00677BED" w:rsidRDefault="00677BED" w:rsidP="00677BED">
      <w:pPr>
        <w:bidi w:val="0"/>
        <w:rPr>
          <w:rtl/>
        </w:rPr>
      </w:pPr>
    </w:p>
    <w:p w14:paraId="147E606E" w14:textId="102CEB4D" w:rsidR="004C06EF" w:rsidRDefault="004C06EF" w:rsidP="00677BED">
      <w:pPr>
        <w:pStyle w:val="Heading5"/>
        <w:rPr>
          <w:rtl/>
        </w:rPr>
      </w:pPr>
      <w:r>
        <w:rPr>
          <w:rFonts w:hint="cs"/>
          <w:rtl/>
        </w:rPr>
        <w:lastRenderedPageBreak/>
        <w:t>نکات</w:t>
      </w:r>
      <w:r>
        <w:rPr>
          <w:rtl/>
        </w:rPr>
        <w:t xml:space="preserve"> </w:t>
      </w:r>
      <w:r>
        <w:rPr>
          <w:rFonts w:hint="cs"/>
          <w:rtl/>
        </w:rPr>
        <w:t>مهم</w:t>
      </w:r>
    </w:p>
    <w:p w14:paraId="4F467C4A" w14:textId="5F0A0648" w:rsidR="004C06EF" w:rsidRDefault="004C06EF" w:rsidP="00677BED">
      <w:pPr>
        <w:pStyle w:val="ListParagraph"/>
        <w:numPr>
          <w:ilvl w:val="0"/>
          <w:numId w:val="10"/>
        </w:numPr>
      </w:pPr>
      <w:r>
        <w:rPr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tl/>
        </w:rPr>
        <w:t xml:space="preserve"> </w:t>
      </w:r>
      <w:r>
        <w:t>case-sensitive</w:t>
      </w:r>
      <w:r>
        <w:rPr>
          <w:rtl/>
        </w:rPr>
        <w:t xml:space="preserve"> هستند: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BED" w14:paraId="70819310" w14:textId="77777777" w:rsidTr="00677BED">
        <w:tc>
          <w:tcPr>
            <w:tcW w:w="9350" w:type="dxa"/>
            <w:shd w:val="clear" w:color="auto" w:fill="E2EFD9" w:themeFill="accent6" w:themeFillTint="33"/>
          </w:tcPr>
          <w:p w14:paraId="373C18E6" w14:textId="77777777" w:rsidR="00677BED" w:rsidRDefault="00677BED" w:rsidP="00677BED">
            <w:pPr>
              <w:pStyle w:val="code"/>
            </w:pPr>
            <w:r>
              <w:t>const myMap = new Map([['NAME', 'Bob']]);</w:t>
            </w:r>
          </w:p>
          <w:p w14:paraId="179412FD" w14:textId="77777777" w:rsidR="00677BED" w:rsidRDefault="00677BED" w:rsidP="00677BED">
            <w:pPr>
              <w:pStyle w:val="code"/>
            </w:pPr>
            <w:r>
              <w:t>console.log(myMap.get('name')); // undefined</w:t>
            </w:r>
          </w:p>
          <w:p w14:paraId="16F28268" w14:textId="26A928D0" w:rsidR="00677BED" w:rsidRDefault="00677BED" w:rsidP="00677BED">
            <w:pPr>
              <w:pStyle w:val="code"/>
            </w:pPr>
            <w:r>
              <w:t>console.log(myMap.get('NAME')); // 'Bob'</w:t>
            </w:r>
          </w:p>
        </w:tc>
      </w:tr>
    </w:tbl>
    <w:p w14:paraId="650DD750" w14:textId="77777777" w:rsidR="00677BED" w:rsidRDefault="00677BED" w:rsidP="00677BED">
      <w:pPr>
        <w:rPr>
          <w:rFonts w:hint="cs"/>
          <w:rtl/>
        </w:rPr>
      </w:pPr>
    </w:p>
    <w:p w14:paraId="63FA570B" w14:textId="4077BD3F" w:rsidR="004C06EF" w:rsidRDefault="004C06EF" w:rsidP="001E445D">
      <w:pPr>
        <w:pStyle w:val="ListParagraph"/>
        <w:numPr>
          <w:ilvl w:val="0"/>
          <w:numId w:val="10"/>
        </w:numPr>
        <w:rPr>
          <w:rtl/>
        </w:rPr>
      </w:pPr>
      <w:r>
        <w:rPr>
          <w:rtl/>
        </w:rPr>
        <w:t>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به عنوان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26ECB9D8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2037F76A" w14:textId="77777777" w:rsidR="001E445D" w:rsidRDefault="001E445D" w:rsidP="001E445D">
            <w:pPr>
              <w:pStyle w:val="code"/>
            </w:pPr>
            <w:r>
              <w:t>const objKey = { id: 1 };</w:t>
            </w:r>
          </w:p>
          <w:p w14:paraId="1E1B5841" w14:textId="77777777" w:rsidR="001E445D" w:rsidRDefault="001E445D" w:rsidP="001E445D">
            <w:pPr>
              <w:pStyle w:val="code"/>
            </w:pPr>
            <w:r>
              <w:t>const mapWithObject = new Map([[objKey, 'object value']]);</w:t>
            </w:r>
          </w:p>
          <w:p w14:paraId="1A1578AD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44C34E21" w14:textId="77777777" w:rsidR="001E445D" w:rsidRDefault="001E445D" w:rsidP="001E445D">
            <w:pPr>
              <w:pStyle w:val="code"/>
            </w:pPr>
            <w:r>
              <w:t>console.log(mapWithObject.get(objKey)); // 'object value'</w:t>
            </w:r>
          </w:p>
          <w:p w14:paraId="3C33B67D" w14:textId="13991432" w:rsidR="001E445D" w:rsidRDefault="001E445D" w:rsidP="001E445D">
            <w:pPr>
              <w:pStyle w:val="code"/>
            </w:pPr>
            <w:r>
              <w:t>console.log(mapWithObject.get({ id: 1 })); // undefined (</w:t>
            </w:r>
            <w:r>
              <w:rPr>
                <w:rtl/>
              </w:rPr>
              <w:t>اش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مختلف</w:t>
            </w:r>
            <w:r>
              <w:t>)</w:t>
            </w:r>
          </w:p>
        </w:tc>
      </w:tr>
    </w:tbl>
    <w:p w14:paraId="43C498DD" w14:textId="4EC0099F" w:rsidR="004C06EF" w:rsidRDefault="004C06EF" w:rsidP="001E445D">
      <w:pPr>
        <w:pStyle w:val="ListParagraph"/>
        <w:numPr>
          <w:ilvl w:val="0"/>
          <w:numId w:val="10"/>
        </w:numPr>
      </w:pPr>
      <w:r>
        <w:rPr>
          <w:rtl/>
        </w:rPr>
        <w:t>مقدار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دها</w:t>
      </w:r>
      <w:r>
        <w:rPr>
          <w:rFonts w:hint="cs"/>
          <w:rtl/>
        </w:rPr>
        <w:t>ی</w:t>
      </w:r>
      <w:r>
        <w:rPr>
          <w:rtl/>
        </w:rPr>
        <w:t xml:space="preserve"> ناموجود: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39E8FF59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239714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 ||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75EFF50B" w14:textId="77777777" w:rsidR="009D7C00" w:rsidRDefault="009D7C00" w:rsidP="009D7C00">
            <w:pPr>
              <w:pStyle w:val="code"/>
            </w:pPr>
            <w:r>
              <w:t>const value = initializedMap.get('nonexistent') || 'Default Value';</w:t>
            </w:r>
          </w:p>
          <w:p w14:paraId="1198B07E" w14:textId="77777777" w:rsidR="009D7C00" w:rsidRDefault="009D7C00" w:rsidP="009D7C00">
            <w:pPr>
              <w:pStyle w:val="code"/>
            </w:pPr>
            <w:r>
              <w:t>console.log(value); // 'Default Value'</w:t>
            </w:r>
          </w:p>
          <w:p w14:paraId="29B7913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024BA53C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از</w:t>
            </w:r>
            <w:r>
              <w:t xml:space="preserve"> Nullish Coalescing (??)</w:t>
            </w:r>
          </w:p>
          <w:p w14:paraId="2B0E9AA2" w14:textId="77777777" w:rsidR="009D7C00" w:rsidRDefault="009D7C00" w:rsidP="009D7C00">
            <w:pPr>
              <w:pStyle w:val="code"/>
            </w:pPr>
            <w:r>
              <w:t>const value2 = initializedMap.get('nonexistent') ?? 'Default';</w:t>
            </w:r>
          </w:p>
          <w:p w14:paraId="0D9F78C6" w14:textId="6A4EF64B" w:rsidR="009D7C00" w:rsidRDefault="009D7C00" w:rsidP="009D7C00">
            <w:pPr>
              <w:pStyle w:val="code"/>
            </w:pPr>
            <w:r>
              <w:t>console.log(value2); // 'Default'</w:t>
            </w:r>
          </w:p>
        </w:tc>
      </w:tr>
    </w:tbl>
    <w:p w14:paraId="3020B9E8" w14:textId="77777777" w:rsidR="009D7C00" w:rsidRDefault="004C06EF" w:rsidP="004C06EF">
      <w:r>
        <w:rPr>
          <w:rtl/>
        </w:rPr>
        <w:t xml:space="preserve"> </w:t>
      </w:r>
    </w:p>
    <w:p w14:paraId="07CCF520" w14:textId="4DB83D9E" w:rsidR="004C06EF" w:rsidRDefault="004C06EF" w:rsidP="004C06EF">
      <w:pPr>
        <w:rPr>
          <w:rtl/>
        </w:rPr>
      </w:pP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46FBE122" w14:textId="77777777" w:rsidR="004C06EF" w:rsidRDefault="004C06EF" w:rsidP="004C06EF"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Map</w:t>
      </w:r>
      <w:r>
        <w:rPr>
          <w:rtl/>
        </w:rPr>
        <w:t xml:space="preserve"> از `</w:t>
      </w:r>
      <w:r>
        <w:t>map.get(key)</w:t>
      </w:r>
      <w:r>
        <w:rPr>
          <w:rtl/>
        </w:rPr>
        <w:t>`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بهتر است ابتدا با `</w:t>
      </w:r>
      <w:r>
        <w:t>map.has(key)</w:t>
      </w:r>
      <w:r>
        <w:rPr>
          <w:rtl/>
        </w:rPr>
        <w:t>` وجود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را بررس</w:t>
      </w:r>
      <w:r>
        <w:rPr>
          <w:rFonts w:hint="cs"/>
          <w:rtl/>
        </w:rPr>
        <w:t>ی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</w:t>
      </w:r>
      <w:r>
        <w:rPr>
          <w:rFonts w:hint="cs"/>
          <w:rtl/>
        </w:rPr>
        <w:t>ی</w:t>
      </w:r>
      <w:r>
        <w:rPr>
          <w:rtl/>
        </w:rPr>
        <w:t xml:space="preserve"> `</w:t>
      </w:r>
      <w:r>
        <w:t>undefined</w:t>
      </w:r>
      <w:r>
        <w:rPr>
          <w:rtl/>
        </w:rPr>
        <w:t>`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C00" w14:paraId="29602218" w14:textId="77777777" w:rsidTr="009D7C00">
        <w:tc>
          <w:tcPr>
            <w:tcW w:w="9350" w:type="dxa"/>
            <w:shd w:val="clear" w:color="auto" w:fill="E2EFD9" w:themeFill="accent6" w:themeFillTint="33"/>
          </w:tcPr>
          <w:p w14:paraId="44373FE0" w14:textId="77777777" w:rsidR="009D7C00" w:rsidRDefault="009D7C00" w:rsidP="009D7C00">
            <w:pPr>
              <w:pStyle w:val="code"/>
            </w:pPr>
            <w:r>
              <w:t>const initializedMap = new Map([</w:t>
            </w:r>
          </w:p>
          <w:p w14:paraId="169A5A0E" w14:textId="77777777" w:rsidR="009D7C00" w:rsidRDefault="009D7C00" w:rsidP="009D7C00">
            <w:pPr>
              <w:pStyle w:val="code"/>
            </w:pPr>
            <w:r>
              <w:t xml:space="preserve">  ['name', 'Alice'],</w:t>
            </w:r>
          </w:p>
          <w:p w14:paraId="3A7D9138" w14:textId="77777777" w:rsidR="009D7C00" w:rsidRDefault="009D7C00" w:rsidP="009D7C00">
            <w:pPr>
              <w:pStyle w:val="code"/>
            </w:pPr>
            <w:r>
              <w:t xml:space="preserve">  [1, 'number one'],</w:t>
            </w:r>
          </w:p>
          <w:p w14:paraId="7E38EBC7" w14:textId="77777777" w:rsidR="009D7C00" w:rsidRDefault="009D7C00" w:rsidP="009D7C00">
            <w:pPr>
              <w:pStyle w:val="code"/>
            </w:pPr>
            <w:r>
              <w:t xml:space="preserve">  [true, 'boolean true']</w:t>
            </w:r>
          </w:p>
          <w:p w14:paraId="68BA3AB6" w14:textId="77777777" w:rsidR="009D7C00" w:rsidRDefault="009D7C00" w:rsidP="009D7C00">
            <w:pPr>
              <w:pStyle w:val="code"/>
              <w:rPr>
                <w:rtl/>
              </w:rPr>
            </w:pPr>
            <w:r>
              <w:t>]);</w:t>
            </w:r>
          </w:p>
          <w:p w14:paraId="4B6B370D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6B2BCCE1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بهتر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روش دسترس</w:t>
            </w:r>
            <w:r>
              <w:rPr>
                <w:rFonts w:hint="cs"/>
                <w:rtl/>
              </w:rPr>
              <w:t>ی</w:t>
            </w:r>
          </w:p>
          <w:p w14:paraId="0A5FC7CE" w14:textId="77777777" w:rsidR="009D7C00" w:rsidRDefault="009D7C00" w:rsidP="009D7C00">
            <w:pPr>
              <w:pStyle w:val="code"/>
            </w:pPr>
            <w:r>
              <w:t>if (initializedMap.has('name')) {</w:t>
            </w:r>
          </w:p>
          <w:p w14:paraId="1780EB40" w14:textId="77777777" w:rsidR="009D7C00" w:rsidRDefault="009D7C00" w:rsidP="009D7C00">
            <w:pPr>
              <w:pStyle w:val="code"/>
            </w:pPr>
            <w:r>
              <w:t xml:space="preserve">    const name = initializedMap.get('name');</w:t>
            </w:r>
          </w:p>
          <w:p w14:paraId="47CDBFAE" w14:textId="77777777" w:rsidR="009D7C00" w:rsidRDefault="009D7C00" w:rsidP="009D7C00">
            <w:pPr>
              <w:pStyle w:val="code"/>
              <w:rPr>
                <w:rtl/>
              </w:rPr>
            </w:pPr>
            <w:r>
              <w:lastRenderedPageBreak/>
              <w:t xml:space="preserve">    console.log('Name:', name);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'Name: Alice'</w:t>
            </w:r>
          </w:p>
          <w:p w14:paraId="3B3F505A" w14:textId="77777777" w:rsidR="009D7C00" w:rsidRDefault="009D7C00" w:rsidP="009D7C00">
            <w:pPr>
              <w:pStyle w:val="code"/>
              <w:rPr>
                <w:rtl/>
              </w:rPr>
            </w:pPr>
            <w:r>
              <w:t>}</w:t>
            </w:r>
          </w:p>
          <w:p w14:paraId="06FA53E2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4C70A7A5" w14:textId="77777777" w:rsidR="009D7C00" w:rsidRDefault="009D7C00" w:rsidP="009D7C0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با مقدار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ش‌فرض</w:t>
            </w:r>
          </w:p>
          <w:p w14:paraId="18DC34AB" w14:textId="77777777" w:rsidR="009D7C00" w:rsidRDefault="009D7C00" w:rsidP="009D7C00">
            <w:pPr>
              <w:pStyle w:val="code"/>
            </w:pPr>
            <w:r>
              <w:t>const name = initializedMap.get('name') || 'Unknown';</w:t>
            </w:r>
          </w:p>
          <w:p w14:paraId="3ED91750" w14:textId="52DD41C9" w:rsidR="009D7C00" w:rsidRDefault="009D7C00" w:rsidP="009D7C00">
            <w:pPr>
              <w:pStyle w:val="code"/>
              <w:rPr>
                <w:rtl/>
              </w:rPr>
            </w:pPr>
            <w:r>
              <w:t>console.log(name); // 'Alice'</w:t>
            </w:r>
          </w:p>
        </w:tc>
      </w:tr>
    </w:tbl>
    <w:p w14:paraId="66ABAB62" w14:textId="77777777" w:rsidR="00C029DB" w:rsidRPr="00C029DB" w:rsidRDefault="00C029DB" w:rsidP="00C029DB">
      <w:pPr>
        <w:rPr>
          <w:sz w:val="20"/>
          <w:szCs w:val="24"/>
          <w:rtl/>
        </w:rPr>
      </w:pPr>
    </w:p>
    <w:p w14:paraId="62DABC38" w14:textId="00927D7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تفاوت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با </w:t>
      </w:r>
      <w:r w:rsidRPr="00C029DB">
        <w:rPr>
          <w:sz w:val="20"/>
          <w:szCs w:val="24"/>
        </w:rPr>
        <w:t>Object</w:t>
      </w:r>
    </w:p>
    <w:p w14:paraId="7BCA6DBA" w14:textId="784510C1" w:rsidR="00C029DB" w:rsidRPr="00C029DB" w:rsidRDefault="00C029DB" w:rsidP="00AD71A3">
      <w:pPr>
        <w:pStyle w:val="Heading4"/>
        <w:rPr>
          <w:rtl/>
        </w:rPr>
      </w:pPr>
      <w:r w:rsidRPr="00C029DB">
        <w:rPr>
          <w:rtl/>
        </w:rPr>
        <w:t xml:space="preserve">  </w:t>
      </w:r>
      <w:r w:rsidRPr="00C029DB">
        <w:rPr>
          <w:rFonts w:ascii="IRANSansWeb(FaNum) Light" w:hAnsi="IRANSansWeb(FaNum) Light" w:hint="cs"/>
          <w:rtl/>
        </w:rPr>
        <w:t>مقا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سه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 xml:space="preserve"> و </w:t>
      </w:r>
      <w:r w:rsidRPr="00C029DB">
        <w:t>Object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71A3" w14:paraId="03B02AFD" w14:textId="77777777" w:rsidTr="00AD71A3">
        <w:tc>
          <w:tcPr>
            <w:tcW w:w="3116" w:type="dxa"/>
          </w:tcPr>
          <w:p w14:paraId="0393350A" w14:textId="7A3082D4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و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ژگ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1667981" w14:textId="1F2B20AF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  <w:tc>
          <w:tcPr>
            <w:tcW w:w="3117" w:type="dxa"/>
          </w:tcPr>
          <w:p w14:paraId="13501E89" w14:textId="54919F42" w:rsidR="00AD71A3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Map</w:t>
            </w:r>
          </w:p>
        </w:tc>
      </w:tr>
      <w:tr w:rsidR="00AD71A3" w14:paraId="0B954F00" w14:textId="77777777" w:rsidTr="00AD71A3">
        <w:tc>
          <w:tcPr>
            <w:tcW w:w="3116" w:type="dxa"/>
          </w:tcPr>
          <w:p w14:paraId="12034AFD" w14:textId="77DBAE0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نوع کل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دها</w:t>
            </w:r>
          </w:p>
        </w:tc>
        <w:tc>
          <w:tcPr>
            <w:tcW w:w="3117" w:type="dxa"/>
          </w:tcPr>
          <w:p w14:paraId="236081DC" w14:textId="5BCF6689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هر نوع داده‌ا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</w:p>
        </w:tc>
        <w:tc>
          <w:tcPr>
            <w:tcW w:w="3117" w:type="dxa"/>
          </w:tcPr>
          <w:p w14:paraId="4862A65E" w14:textId="2B2DCE84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 xml:space="preserve">فقط </w:t>
            </w:r>
            <w:r w:rsidRPr="00C029DB">
              <w:rPr>
                <w:sz w:val="20"/>
                <w:szCs w:val="24"/>
              </w:rPr>
              <w:t>String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Symbol</w:t>
            </w:r>
          </w:p>
        </w:tc>
      </w:tr>
      <w:tr w:rsidR="00AD71A3" w14:paraId="0FC8E6CA" w14:textId="77777777" w:rsidTr="00AD71A3">
        <w:tc>
          <w:tcPr>
            <w:tcW w:w="3116" w:type="dxa"/>
          </w:tcPr>
          <w:p w14:paraId="65B51FFA" w14:textId="54864D53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عناصر</w:t>
            </w:r>
          </w:p>
        </w:tc>
        <w:tc>
          <w:tcPr>
            <w:tcW w:w="3117" w:type="dxa"/>
          </w:tcPr>
          <w:p w14:paraId="7098984D" w14:textId="5C7524BC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حفظ 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درج</w:t>
            </w:r>
          </w:p>
        </w:tc>
        <w:tc>
          <w:tcPr>
            <w:tcW w:w="3117" w:type="dxa"/>
          </w:tcPr>
          <w:p w14:paraId="2917C40D" w14:textId="49038E4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ترت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ب</w:t>
            </w:r>
            <w:r w:rsidRPr="00C029DB">
              <w:rPr>
                <w:sz w:val="20"/>
                <w:szCs w:val="24"/>
                <w:rtl/>
              </w:rPr>
              <w:t xml:space="preserve"> تضم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ن</w:t>
            </w:r>
            <w:r w:rsidRPr="00C029DB">
              <w:rPr>
                <w:sz w:val="20"/>
                <w:szCs w:val="24"/>
                <w:rtl/>
              </w:rPr>
              <w:t xml:space="preserve"> شده 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ست</w:t>
            </w:r>
          </w:p>
        </w:tc>
      </w:tr>
      <w:tr w:rsidR="00AD71A3" w14:paraId="3CAAA162" w14:textId="77777777" w:rsidTr="00AD71A3">
        <w:tc>
          <w:tcPr>
            <w:tcW w:w="3116" w:type="dxa"/>
          </w:tcPr>
          <w:p w14:paraId="4B28BC4D" w14:textId="1D51C285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سا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ز</w:t>
            </w:r>
          </w:p>
        </w:tc>
        <w:tc>
          <w:tcPr>
            <w:tcW w:w="3117" w:type="dxa"/>
          </w:tcPr>
          <w:p w14:paraId="74CCC2EA" w14:textId="128C1284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size` property</w:t>
            </w:r>
          </w:p>
        </w:tc>
        <w:tc>
          <w:tcPr>
            <w:tcW w:w="3117" w:type="dxa"/>
          </w:tcPr>
          <w:p w14:paraId="6E5E8F41" w14:textId="32137418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د</w:t>
            </w:r>
            <w:r w:rsidRPr="00C029DB">
              <w:rPr>
                <w:sz w:val="20"/>
                <w:szCs w:val="24"/>
                <w:rtl/>
              </w:rPr>
              <w:t xml:space="preserve"> </w:t>
            </w:r>
            <w:r w:rsidRPr="00C029DB">
              <w:rPr>
                <w:sz w:val="20"/>
                <w:szCs w:val="24"/>
              </w:rPr>
              <w:t>manually</w:t>
            </w:r>
            <w:r w:rsidRPr="00C029DB">
              <w:rPr>
                <w:sz w:val="20"/>
                <w:szCs w:val="24"/>
                <w:rtl/>
              </w:rPr>
              <w:t xml:space="preserve"> محاسبه شود</w:t>
            </w:r>
          </w:p>
        </w:tc>
      </w:tr>
      <w:tr w:rsidR="00AD71A3" w14:paraId="00E26AB1" w14:textId="77777777" w:rsidTr="00AD71A3">
        <w:tc>
          <w:tcPr>
            <w:tcW w:w="3116" w:type="dxa"/>
          </w:tcPr>
          <w:p w14:paraId="10566C82" w14:textId="64952932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پرفورمنس</w:t>
            </w:r>
          </w:p>
        </w:tc>
        <w:tc>
          <w:tcPr>
            <w:tcW w:w="3117" w:type="dxa"/>
          </w:tcPr>
          <w:p w14:paraId="5E8D6934" w14:textId="4501B651" w:rsidR="00AD71A3" w:rsidRPr="00C029DB" w:rsidRDefault="00AD71A3" w:rsidP="00C029DB">
            <w:pPr>
              <w:rPr>
                <w:sz w:val="20"/>
                <w:szCs w:val="24"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افزودن/حذف مکرر</w:t>
            </w:r>
          </w:p>
        </w:tc>
        <w:tc>
          <w:tcPr>
            <w:tcW w:w="3117" w:type="dxa"/>
          </w:tcPr>
          <w:p w14:paraId="7209E6A6" w14:textId="6087185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بهتر برا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sz w:val="20"/>
                <w:szCs w:val="24"/>
                <w:rtl/>
              </w:rPr>
              <w:t xml:space="preserve"> موارد ساده</w:t>
            </w:r>
          </w:p>
        </w:tc>
      </w:tr>
      <w:tr w:rsidR="00AD71A3" w14:paraId="4CB3D94A" w14:textId="77777777" w:rsidTr="00AD71A3">
        <w:tc>
          <w:tcPr>
            <w:tcW w:w="3116" w:type="dxa"/>
          </w:tcPr>
          <w:p w14:paraId="18BFB883" w14:textId="1A8B4E5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تکرار</w:t>
            </w:r>
          </w:p>
        </w:tc>
        <w:tc>
          <w:tcPr>
            <w:tcW w:w="3117" w:type="dxa"/>
          </w:tcPr>
          <w:p w14:paraId="0E163490" w14:textId="6CF5FEA0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</w:rPr>
              <w:t>built-in</w:t>
            </w:r>
          </w:p>
        </w:tc>
        <w:tc>
          <w:tcPr>
            <w:tcW w:w="3117" w:type="dxa"/>
          </w:tcPr>
          <w:p w14:paraId="04EB29EB" w14:textId="69E5DCEB" w:rsidR="00AD71A3" w:rsidRPr="00C029DB" w:rsidRDefault="00AD71A3" w:rsidP="00C029DB">
            <w:pPr>
              <w:rPr>
                <w:sz w:val="20"/>
                <w:szCs w:val="24"/>
                <w:rtl/>
              </w:rPr>
            </w:pPr>
            <w:r w:rsidRPr="00C029DB">
              <w:rPr>
                <w:sz w:val="20"/>
                <w:szCs w:val="24"/>
                <w:rtl/>
              </w:rPr>
              <w:t>ن</w:t>
            </w:r>
            <w:r w:rsidRPr="00C029DB">
              <w:rPr>
                <w:rFonts w:hint="cs"/>
                <w:sz w:val="20"/>
                <w:szCs w:val="24"/>
                <w:rtl/>
              </w:rPr>
              <w:t>ی</w:t>
            </w:r>
            <w:r w:rsidRPr="00C029DB">
              <w:rPr>
                <w:rFonts w:hint="eastAsia"/>
                <w:sz w:val="20"/>
                <w:szCs w:val="24"/>
                <w:rtl/>
              </w:rPr>
              <w:t>از</w:t>
            </w:r>
            <w:r w:rsidRPr="00C029DB">
              <w:rPr>
                <w:sz w:val="20"/>
                <w:szCs w:val="24"/>
                <w:rtl/>
              </w:rPr>
              <w:t xml:space="preserve"> به </w:t>
            </w:r>
            <w:r w:rsidRPr="00C029DB">
              <w:rPr>
                <w:sz w:val="20"/>
                <w:szCs w:val="24"/>
              </w:rPr>
              <w:t>Object.keys</w:t>
            </w:r>
            <w:r w:rsidRPr="00C029DB">
              <w:rPr>
                <w:sz w:val="20"/>
                <w:szCs w:val="24"/>
                <w:rtl/>
              </w:rPr>
              <w:t>() دارد</w:t>
            </w:r>
          </w:p>
        </w:tc>
      </w:tr>
    </w:tbl>
    <w:p w14:paraId="30612AAE" w14:textId="146F4E68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مقا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سه‌ا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2E6F4A24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02684B11" w14:textId="77777777" w:rsidR="00AD71A3" w:rsidRPr="00AD71A3" w:rsidRDefault="00AD71A3" w:rsidP="00AD71A3">
            <w:pPr>
              <w:pStyle w:val="code"/>
            </w:pPr>
            <w:r w:rsidRPr="00AD71A3">
              <w:t>// Object</w:t>
            </w:r>
          </w:p>
          <w:p w14:paraId="7614828B" w14:textId="77777777" w:rsidR="00AD71A3" w:rsidRPr="00AD71A3" w:rsidRDefault="00AD71A3" w:rsidP="00AD71A3">
            <w:pPr>
              <w:pStyle w:val="code"/>
            </w:pPr>
            <w:r w:rsidRPr="00AD71A3">
              <w:t>const obj = {};</w:t>
            </w:r>
          </w:p>
          <w:p w14:paraId="0BE1179F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obj[1] = 'number';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به</w:t>
            </w:r>
            <w:r w:rsidRPr="00AD71A3">
              <w:t xml:space="preserve"> string </w:t>
            </w:r>
            <w:r w:rsidRPr="00AD71A3">
              <w:rPr>
                <w:rtl/>
              </w:rPr>
              <w:t>تبد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ل</w:t>
            </w:r>
            <w:r w:rsidRPr="00AD71A3">
              <w:rPr>
                <w:rtl/>
              </w:rPr>
              <w:t xml:space="preserve"> 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  <w:r w:rsidRPr="00AD71A3">
              <w:rPr>
                <w:rtl/>
              </w:rPr>
              <w:t>: '1</w:t>
            </w:r>
            <w:r w:rsidRPr="00AD71A3">
              <w:t>'</w:t>
            </w:r>
          </w:p>
          <w:p w14:paraId="5553E26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obj['1'] = 'string'; // </w:t>
            </w:r>
            <w:r w:rsidRPr="00AD71A3">
              <w:rPr>
                <w:rtl/>
              </w:rPr>
              <w:t>مقدار قبل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overwrite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شود</w:t>
            </w:r>
          </w:p>
          <w:p w14:paraId="0E20CF94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1BC80B8D" w14:textId="77777777" w:rsidR="00AD71A3" w:rsidRPr="00AD71A3" w:rsidRDefault="00AD71A3" w:rsidP="00AD71A3">
            <w:pPr>
              <w:pStyle w:val="code"/>
            </w:pPr>
            <w:r w:rsidRPr="00AD71A3">
              <w:t xml:space="preserve">// Map  </w:t>
            </w:r>
          </w:p>
          <w:p w14:paraId="646FEF32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35383C3D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map.set(1, 'number');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t xml:space="preserve"> number </w:t>
            </w:r>
            <w:r w:rsidRPr="00AD71A3">
              <w:rPr>
                <w:rtl/>
              </w:rPr>
              <w:t>م</w:t>
            </w:r>
            <w:r w:rsidRPr="00AD71A3">
              <w:rPr>
                <w:rFonts w:hint="cs"/>
                <w:rtl/>
              </w:rPr>
              <w:t>ی‌</w:t>
            </w:r>
            <w:r w:rsidRPr="00AD71A3">
              <w:rPr>
                <w:rFonts w:hint="eastAsia"/>
                <w:rtl/>
              </w:rPr>
              <w:t>ماند</w:t>
            </w:r>
          </w:p>
          <w:p w14:paraId="496BB94A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map.set('1', 'string'); // </w:t>
            </w:r>
            <w:r w:rsidRPr="00AD71A3">
              <w:rPr>
                <w:rtl/>
              </w:rPr>
              <w:t>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  <w:r w:rsidRPr="00AD71A3">
              <w:rPr>
                <w:rtl/>
              </w:rPr>
              <w:t xml:space="preserve"> جداگانه برا</w:t>
            </w:r>
            <w:r w:rsidRPr="00AD71A3">
              <w:rPr>
                <w:rFonts w:hint="cs"/>
                <w:rtl/>
              </w:rPr>
              <w:t>ی</w:t>
            </w:r>
            <w:r w:rsidRPr="00AD71A3">
              <w:t xml:space="preserve"> string</w:t>
            </w:r>
          </w:p>
          <w:p w14:paraId="44B0308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3641E942" w14:textId="77777777" w:rsidR="00AD71A3" w:rsidRPr="00AD71A3" w:rsidRDefault="00AD71A3" w:rsidP="00AD71A3">
            <w:pPr>
              <w:pStyle w:val="code"/>
            </w:pPr>
            <w:r w:rsidRPr="00AD71A3">
              <w:t>console.log(obj); // { '1': 'string' }</w:t>
            </w:r>
          </w:p>
          <w:p w14:paraId="358AF1E9" w14:textId="199E5063" w:rsid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console.log(map); // Map(2) { 1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'number', '1' </w:t>
            </w:r>
            <w:r w:rsidRPr="00AD71A3">
              <w:rPr>
                <w:rFonts w:ascii="Times New Roman" w:hAnsi="Times New Roman" w:cs="Times New Roman"/>
              </w:rPr>
              <w:t>→</w:t>
            </w:r>
            <w:r w:rsidRPr="00AD71A3">
              <w:t xml:space="preserve"> 'string' }</w:t>
            </w:r>
          </w:p>
        </w:tc>
      </w:tr>
    </w:tbl>
    <w:p w14:paraId="109ADF3F" w14:textId="77777777" w:rsidR="00AD71A3" w:rsidRPr="00C029DB" w:rsidRDefault="00AD71A3" w:rsidP="00C029DB">
      <w:pPr>
        <w:rPr>
          <w:sz w:val="20"/>
          <w:szCs w:val="24"/>
          <w:rtl/>
        </w:rPr>
      </w:pPr>
    </w:p>
    <w:p w14:paraId="558C8E59" w14:textId="4CFB86F2" w:rsidR="00C029DB" w:rsidRPr="00C029DB" w:rsidRDefault="00C029DB" w:rsidP="00AD71A3">
      <w:pPr>
        <w:pStyle w:val="Heading4"/>
        <w:numPr>
          <w:ilvl w:val="0"/>
          <w:numId w:val="8"/>
        </w:numPr>
        <w:rPr>
          <w:rtl/>
        </w:rPr>
      </w:pPr>
      <w:r w:rsidRPr="00C029DB">
        <w:rPr>
          <w:rtl/>
        </w:rPr>
        <w:t>متدها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اصل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1A3" w14:paraId="1671283E" w14:textId="77777777" w:rsidTr="00AD71A3">
        <w:tc>
          <w:tcPr>
            <w:tcW w:w="9350" w:type="dxa"/>
            <w:shd w:val="clear" w:color="auto" w:fill="E2EFD9" w:themeFill="accent6" w:themeFillTint="33"/>
          </w:tcPr>
          <w:p w14:paraId="23311A83" w14:textId="77777777" w:rsidR="00AD71A3" w:rsidRPr="00AD71A3" w:rsidRDefault="00AD71A3" w:rsidP="00AD71A3">
            <w:pPr>
              <w:pStyle w:val="code"/>
            </w:pPr>
            <w:r w:rsidRPr="00AD71A3">
              <w:t>const map = new Map();</w:t>
            </w:r>
          </w:p>
          <w:p w14:paraId="2DD2CFC2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0B7919D9" w14:textId="19FA8EE9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1. set() - </w:t>
            </w:r>
          </w:p>
          <w:p w14:paraId="3FE1618A" w14:textId="77777777" w:rsidR="00AD71A3" w:rsidRPr="00AD71A3" w:rsidRDefault="00AD71A3" w:rsidP="00AD71A3">
            <w:pPr>
              <w:pStyle w:val="code"/>
            </w:pPr>
            <w:r w:rsidRPr="00AD71A3">
              <w:lastRenderedPageBreak/>
              <w:t>map.set('name', 'Alice');</w:t>
            </w:r>
          </w:p>
          <w:p w14:paraId="4467BE74" w14:textId="77777777" w:rsidR="00AD71A3" w:rsidRPr="00AD71A3" w:rsidRDefault="00AD71A3" w:rsidP="00AD71A3">
            <w:pPr>
              <w:pStyle w:val="code"/>
            </w:pPr>
            <w:r w:rsidRPr="00AD71A3">
              <w:t>map.set('age', 30);</w:t>
            </w:r>
          </w:p>
          <w:p w14:paraId="5B024161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map.set('name', 'Bob'); // Update </w:t>
            </w:r>
            <w:r w:rsidRPr="00AD71A3">
              <w:rPr>
                <w:rtl/>
              </w:rPr>
              <w:t>مقدار</w:t>
            </w:r>
          </w:p>
          <w:p w14:paraId="00930CE5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24625AD3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2. get() - </w:t>
            </w:r>
            <w:r w:rsidRPr="00AD71A3">
              <w:rPr>
                <w:rtl/>
              </w:rPr>
              <w:t>در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افت</w:t>
            </w:r>
            <w:r w:rsidRPr="00AD71A3">
              <w:rPr>
                <w:rtl/>
              </w:rPr>
              <w:t xml:space="preserve"> مقدار</w:t>
            </w:r>
          </w:p>
          <w:p w14:paraId="6C431BE1" w14:textId="77777777" w:rsidR="00AD71A3" w:rsidRPr="00AD71A3" w:rsidRDefault="00AD71A3" w:rsidP="00AD71A3">
            <w:pPr>
              <w:pStyle w:val="code"/>
            </w:pPr>
            <w:r w:rsidRPr="00AD71A3">
              <w:t>console.log(map.get('name')); // 'Bob'</w:t>
            </w:r>
          </w:p>
          <w:p w14:paraId="65917A2A" w14:textId="77777777" w:rsidR="00AD71A3" w:rsidRPr="00AD71A3" w:rsidRDefault="00AD71A3" w:rsidP="00AD71A3">
            <w:pPr>
              <w:pStyle w:val="code"/>
            </w:pPr>
            <w:r w:rsidRPr="00AD71A3">
              <w:t>console.log(map.get('age')); // 30</w:t>
            </w:r>
          </w:p>
          <w:p w14:paraId="19088363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76A5368B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3. has() - </w:t>
            </w:r>
            <w:r w:rsidRPr="00AD71A3">
              <w:rPr>
                <w:rtl/>
              </w:rPr>
              <w:t>بررس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tl/>
              </w:rPr>
              <w:t xml:space="preserve"> وجود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3B2A5A92" w14:textId="77777777" w:rsidR="00AD71A3" w:rsidRPr="00AD71A3" w:rsidRDefault="00AD71A3" w:rsidP="00AD71A3">
            <w:pPr>
              <w:pStyle w:val="code"/>
            </w:pPr>
            <w:r w:rsidRPr="00AD71A3">
              <w:t>console.log(map.has('name')); // true</w:t>
            </w:r>
          </w:p>
          <w:p w14:paraId="62E1786A" w14:textId="77777777" w:rsidR="00AD71A3" w:rsidRPr="00AD71A3" w:rsidRDefault="00AD71A3" w:rsidP="00AD71A3">
            <w:pPr>
              <w:pStyle w:val="code"/>
            </w:pPr>
            <w:r w:rsidRPr="00AD71A3">
              <w:t>console.log(map.has('city')); // false</w:t>
            </w:r>
          </w:p>
          <w:p w14:paraId="7ED5717E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5D6FD9B2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4. delete() - </w:t>
            </w:r>
            <w:r w:rsidRPr="00AD71A3">
              <w:rPr>
                <w:rtl/>
              </w:rPr>
              <w:t xml:space="preserve">حذف 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ک</w:t>
            </w:r>
            <w:r w:rsidRPr="00AD71A3">
              <w:rPr>
                <w:rtl/>
              </w:rPr>
              <w:t xml:space="preserve"> کل</w:t>
            </w:r>
            <w:r w:rsidRPr="00AD71A3">
              <w:rPr>
                <w:rFonts w:hint="cs"/>
                <w:rtl/>
              </w:rPr>
              <w:t>ی</w:t>
            </w:r>
            <w:r w:rsidRPr="00AD71A3">
              <w:rPr>
                <w:rFonts w:hint="eastAsia"/>
                <w:rtl/>
              </w:rPr>
              <w:t>د</w:t>
            </w:r>
          </w:p>
          <w:p w14:paraId="26FF634C" w14:textId="77777777" w:rsidR="00AD71A3" w:rsidRPr="00AD71A3" w:rsidRDefault="00AD71A3" w:rsidP="00AD71A3">
            <w:pPr>
              <w:pStyle w:val="code"/>
            </w:pPr>
            <w:r w:rsidRPr="00AD71A3">
              <w:t>map.delete('age');</w:t>
            </w:r>
          </w:p>
          <w:p w14:paraId="2E912816" w14:textId="77777777" w:rsidR="00AD71A3" w:rsidRPr="00AD71A3" w:rsidRDefault="00AD71A3" w:rsidP="00AD71A3">
            <w:pPr>
              <w:pStyle w:val="code"/>
            </w:pPr>
            <w:r w:rsidRPr="00AD71A3">
              <w:t>console.log(map.has('age')); // false</w:t>
            </w:r>
          </w:p>
          <w:p w14:paraId="11BBA6CB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66FA6235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5. clear() - </w:t>
            </w:r>
            <w:r w:rsidRPr="00AD71A3">
              <w:rPr>
                <w:rtl/>
              </w:rPr>
              <w:t>حذف همه عناصر</w:t>
            </w:r>
          </w:p>
          <w:p w14:paraId="2E966864" w14:textId="77777777" w:rsidR="00AD71A3" w:rsidRPr="00AD71A3" w:rsidRDefault="00AD71A3" w:rsidP="00AD71A3">
            <w:pPr>
              <w:pStyle w:val="code"/>
            </w:pPr>
            <w:r w:rsidRPr="00AD71A3">
              <w:t>map.clear();</w:t>
            </w:r>
          </w:p>
          <w:p w14:paraId="5B2F95B3" w14:textId="77777777" w:rsidR="00AD71A3" w:rsidRPr="00AD71A3" w:rsidRDefault="00AD71A3" w:rsidP="00AD71A3">
            <w:pPr>
              <w:pStyle w:val="code"/>
            </w:pPr>
            <w:r w:rsidRPr="00AD71A3">
              <w:t>console.log(map.size); // 0</w:t>
            </w:r>
          </w:p>
          <w:p w14:paraId="4B8ED7E8" w14:textId="77777777" w:rsidR="00AD71A3" w:rsidRPr="00AD71A3" w:rsidRDefault="00AD71A3" w:rsidP="00AD71A3">
            <w:pPr>
              <w:pStyle w:val="code"/>
              <w:rPr>
                <w:rtl/>
              </w:rPr>
            </w:pPr>
          </w:p>
          <w:p w14:paraId="41FDBDFE" w14:textId="7777777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 xml:space="preserve">// 6. size - </w:t>
            </w:r>
            <w:r w:rsidRPr="00AD71A3">
              <w:rPr>
                <w:rtl/>
              </w:rPr>
              <w:t>تعداد عناصر</w:t>
            </w:r>
          </w:p>
          <w:p w14:paraId="602F6CE3" w14:textId="3E6E8387" w:rsidR="00AD71A3" w:rsidRPr="00AD71A3" w:rsidRDefault="00AD71A3" w:rsidP="00AD71A3">
            <w:pPr>
              <w:pStyle w:val="code"/>
              <w:rPr>
                <w:rtl/>
              </w:rPr>
            </w:pPr>
            <w:r w:rsidRPr="00AD71A3">
              <w:t>console.log(map.size); // 0</w:t>
            </w:r>
          </w:p>
        </w:tc>
      </w:tr>
    </w:tbl>
    <w:p w14:paraId="38457D7A" w14:textId="292526C1" w:rsidR="00F0105D" w:rsidRDefault="00F0105D" w:rsidP="00F0105D">
      <w:pPr>
        <w:rPr>
          <w:rtl/>
          <w:lang w:bidi="ar-SA"/>
        </w:rPr>
      </w:pPr>
      <w:hyperlink r:id="rId1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677BED">
        <w:rPr>
          <w:lang w:bidi="ar-SA"/>
        </w:rPr>
        <w:t xml:space="preserve">  </w:t>
      </w:r>
      <w:r w:rsidRPr="00F0105D">
        <w:rPr>
          <w:lang w:bidi="ar-SA"/>
        </w:rPr>
        <w:t xml:space="preserve"> map()  </w:t>
      </w:r>
      <w:r w:rsidRPr="00F0105D">
        <w:rPr>
          <w:rtl/>
          <w:lang w:bidi="ar-SA"/>
        </w:rPr>
        <w:t>متدهای اصلی</w:t>
      </w:r>
      <w:r w:rsidRPr="00F0105D">
        <w:rPr>
          <w:lang w:bidi="ar-SA"/>
        </w:rPr>
        <w:t>:</w:t>
      </w:r>
      <w:r>
        <w:rPr>
          <w:rFonts w:hint="cs"/>
          <w:rtl/>
        </w:rPr>
        <w:t>)</w:t>
      </w:r>
    </w:p>
    <w:p w14:paraId="04FBD578" w14:textId="77777777" w:rsidR="00F0105D" w:rsidRDefault="00F0105D" w:rsidP="00C029DB">
      <w:pPr>
        <w:rPr>
          <w:rFonts w:ascii="Segoe UI Emoji" w:hAnsi="Segoe UI Emoji" w:cs="Segoe UI Emoji"/>
          <w:sz w:val="20"/>
          <w:szCs w:val="24"/>
        </w:rPr>
      </w:pPr>
    </w:p>
    <w:p w14:paraId="0CB790BD" w14:textId="4C38FD4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متدها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تکرار (</w:t>
      </w:r>
      <w:r w:rsidRPr="00C029DB">
        <w:rPr>
          <w:sz w:val="20"/>
          <w:szCs w:val="24"/>
        </w:rPr>
        <w:t>Iteration</w:t>
      </w:r>
      <w:r w:rsidRPr="00C029DB">
        <w:rPr>
          <w:sz w:val="20"/>
          <w:szCs w:val="24"/>
          <w:rtl/>
        </w:rPr>
        <w:t>):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72949DAA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63B0361B" w14:textId="77777777" w:rsidR="00F0105D" w:rsidRPr="00F0105D" w:rsidRDefault="00F0105D" w:rsidP="00F0105D">
            <w:pPr>
              <w:pStyle w:val="code"/>
            </w:pPr>
            <w:r w:rsidRPr="00F0105D">
              <w:t>const userMap = new Map([</w:t>
            </w:r>
          </w:p>
          <w:p w14:paraId="7A18A729" w14:textId="77777777" w:rsidR="00F0105D" w:rsidRPr="00F0105D" w:rsidRDefault="00F0105D" w:rsidP="00F0105D">
            <w:pPr>
              <w:pStyle w:val="code"/>
            </w:pPr>
            <w:r w:rsidRPr="00F0105D">
              <w:t xml:space="preserve">  ['name', 'Alice'],</w:t>
            </w:r>
          </w:p>
          <w:p w14:paraId="1ED1CBAE" w14:textId="77777777" w:rsidR="00F0105D" w:rsidRPr="00F0105D" w:rsidRDefault="00F0105D" w:rsidP="00F0105D">
            <w:pPr>
              <w:pStyle w:val="code"/>
            </w:pPr>
            <w:r w:rsidRPr="00F0105D">
              <w:t xml:space="preserve">  ['age', 30],</w:t>
            </w:r>
          </w:p>
          <w:p w14:paraId="717F8862" w14:textId="77777777" w:rsidR="00F0105D" w:rsidRPr="00F0105D" w:rsidRDefault="00F0105D" w:rsidP="00F0105D">
            <w:pPr>
              <w:pStyle w:val="code"/>
            </w:pPr>
            <w:r w:rsidRPr="00F0105D">
              <w:t xml:space="preserve">  ['city', 'New York']</w:t>
            </w:r>
          </w:p>
          <w:p w14:paraId="449FFDF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]);</w:t>
            </w:r>
          </w:p>
          <w:p w14:paraId="48DE5846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4ED5F15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1. keys() - </w:t>
            </w:r>
            <w:r w:rsidRPr="00F0105D">
              <w:rPr>
                <w:rtl/>
              </w:rPr>
              <w:t>کل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دها</w:t>
            </w:r>
          </w:p>
          <w:p w14:paraId="71656073" w14:textId="77777777" w:rsidR="00F0105D" w:rsidRPr="00F0105D" w:rsidRDefault="00F0105D" w:rsidP="00F0105D">
            <w:pPr>
              <w:pStyle w:val="code"/>
            </w:pPr>
            <w:r w:rsidRPr="00F0105D">
              <w:t>for (const key of userMap.keys()) {</w:t>
            </w:r>
          </w:p>
          <w:p w14:paraId="593201FA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console.log(key); // 'name', 'age', 'city'</w:t>
            </w:r>
          </w:p>
          <w:p w14:paraId="6E82CAB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2AA84BE4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574294C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2. values() - </w:t>
            </w:r>
            <w:r w:rsidRPr="00F0105D">
              <w:rPr>
                <w:rtl/>
              </w:rPr>
              <w:t>مقاد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ر</w:t>
            </w:r>
          </w:p>
          <w:p w14:paraId="2460F651" w14:textId="77777777" w:rsidR="00F0105D" w:rsidRPr="00F0105D" w:rsidRDefault="00F0105D" w:rsidP="00F0105D">
            <w:pPr>
              <w:pStyle w:val="code"/>
            </w:pPr>
            <w:r w:rsidRPr="00F0105D">
              <w:t>for (const value of userMap.values()) {</w:t>
            </w:r>
          </w:p>
          <w:p w14:paraId="36D6539F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console.log(value); // 'Alice', 30, 'New York'</w:t>
            </w:r>
          </w:p>
          <w:p w14:paraId="5752DE9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lastRenderedPageBreak/>
              <w:t>}</w:t>
            </w:r>
          </w:p>
          <w:p w14:paraId="2131386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84E2F3E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3. entries() - </w:t>
            </w:r>
            <w:r w:rsidRPr="00F0105D">
              <w:rPr>
                <w:rtl/>
              </w:rPr>
              <w:t>جفت‌ها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t xml:space="preserve"> [key, value] (</w:t>
            </w:r>
            <w:r w:rsidRPr="00F0105D">
              <w:rPr>
                <w:rtl/>
              </w:rPr>
              <w:t>پ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ش‌فرض</w:t>
            </w:r>
            <w:r w:rsidRPr="00F0105D">
              <w:t>)</w:t>
            </w:r>
          </w:p>
          <w:p w14:paraId="6A775D93" w14:textId="77777777" w:rsidR="00F0105D" w:rsidRPr="00F0105D" w:rsidRDefault="00F0105D" w:rsidP="00F0105D">
            <w:pPr>
              <w:pStyle w:val="code"/>
            </w:pPr>
            <w:r w:rsidRPr="00F0105D">
              <w:t>for (const [key, value] of userMap.entries()) {</w:t>
            </w:r>
          </w:p>
          <w:p w14:paraId="004DBA94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40FB8201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>}</w:t>
            </w:r>
          </w:p>
          <w:p w14:paraId="0BB729B9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0CC85967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4. forEach() - </w:t>
            </w:r>
            <w:r w:rsidRPr="00F0105D">
              <w:rPr>
                <w:rtl/>
              </w:rPr>
              <w:t>مانند آرا</w:t>
            </w:r>
            <w:r w:rsidRPr="00F0105D">
              <w:rPr>
                <w:rFonts w:hint="cs"/>
                <w:rtl/>
              </w:rPr>
              <w:t>ی</w:t>
            </w:r>
            <w:r w:rsidRPr="00F0105D">
              <w:rPr>
                <w:rFonts w:hint="eastAsia"/>
                <w:rtl/>
              </w:rPr>
              <w:t>ه</w:t>
            </w:r>
          </w:p>
          <w:p w14:paraId="7D1A8AEC" w14:textId="77777777" w:rsidR="00F0105D" w:rsidRPr="00F0105D" w:rsidRDefault="00F0105D" w:rsidP="00F0105D">
            <w:pPr>
              <w:pStyle w:val="code"/>
            </w:pPr>
            <w:r w:rsidRPr="00F0105D">
              <w:t>userMap.forEach((value, key) =&gt; {</w:t>
            </w:r>
          </w:p>
          <w:p w14:paraId="7E507D03" w14:textId="77777777" w:rsidR="00F0105D" w:rsidRPr="00F0105D" w:rsidRDefault="00F0105D" w:rsidP="00F0105D">
            <w:pPr>
              <w:pStyle w:val="code"/>
            </w:pPr>
            <w:r w:rsidRPr="00F0105D">
              <w:t xml:space="preserve">  console.log(key, value);</w:t>
            </w:r>
          </w:p>
          <w:p w14:paraId="187599A9" w14:textId="70D8D0E7" w:rsidR="00F0105D" w:rsidRDefault="00F0105D" w:rsidP="00F0105D">
            <w:pPr>
              <w:pStyle w:val="code"/>
              <w:rPr>
                <w:rtl/>
              </w:rPr>
            </w:pPr>
            <w:r w:rsidRPr="00F0105D">
              <w:t>});</w:t>
            </w:r>
          </w:p>
        </w:tc>
      </w:tr>
    </w:tbl>
    <w:p w14:paraId="4022BCD7" w14:textId="0CB00218" w:rsidR="00F0105D" w:rsidRDefault="00F0105D" w:rsidP="00F0105D">
      <w:pPr>
        <w:rPr>
          <w:rtl/>
          <w:lang w:bidi="ar-SA"/>
        </w:rPr>
      </w:pPr>
      <w:hyperlink r:id="rId1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Iteration</w:t>
      </w:r>
      <w:r>
        <w:rPr>
          <w:rFonts w:hint="cs"/>
          <w:rtl/>
        </w:rPr>
        <w:t>)</w:t>
      </w:r>
    </w:p>
    <w:p w14:paraId="45F94114" w14:textId="6C373C0A" w:rsidR="00C029DB" w:rsidRPr="00F0105D" w:rsidRDefault="00C029DB" w:rsidP="00F0105D">
      <w:pPr>
        <w:pStyle w:val="Heading4"/>
        <w:numPr>
          <w:ilvl w:val="0"/>
          <w:numId w:val="8"/>
        </w:numPr>
        <w:rPr>
          <w:rtl/>
        </w:rPr>
      </w:pPr>
      <w:r w:rsidRPr="00F0105D">
        <w:rPr>
          <w:rtl/>
        </w:rPr>
        <w:t>مثال‌ها</w:t>
      </w:r>
      <w:r w:rsidRPr="00F0105D">
        <w:rPr>
          <w:rFonts w:hint="cs"/>
          <w:rtl/>
        </w:rPr>
        <w:t>ی</w:t>
      </w:r>
      <w:r w:rsidRPr="00F0105D">
        <w:rPr>
          <w:rtl/>
        </w:rPr>
        <w:t xml:space="preserve"> کاربرد</w:t>
      </w:r>
      <w:r w:rsidRPr="00F0105D">
        <w:rPr>
          <w:rFonts w:hint="cs"/>
          <w:rtl/>
        </w:rPr>
        <w:t>ی</w:t>
      </w:r>
    </w:p>
    <w:p w14:paraId="3DA5C7E5" w14:textId="0CA0C4DC" w:rsidR="00C029DB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1: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</w:t>
      </w:r>
      <w:r w:rsidRPr="00C029DB">
        <w:rPr>
          <w:sz w:val="20"/>
          <w:szCs w:val="24"/>
          <w:rtl/>
        </w:rPr>
        <w:t xml:space="preserve">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105D" w14:paraId="3FB19856" w14:textId="77777777" w:rsidTr="00F0105D">
        <w:tc>
          <w:tcPr>
            <w:tcW w:w="9350" w:type="dxa"/>
            <w:shd w:val="clear" w:color="auto" w:fill="E2EFD9" w:themeFill="accent6" w:themeFillTint="33"/>
          </w:tcPr>
          <w:p w14:paraId="282A071A" w14:textId="77777777" w:rsidR="00F0105D" w:rsidRPr="00F0105D" w:rsidRDefault="00F0105D" w:rsidP="00F0105D">
            <w:pPr>
              <w:pStyle w:val="code"/>
            </w:pPr>
            <w:r w:rsidRPr="00F0105D">
              <w:t>class UserManager {</w:t>
            </w:r>
          </w:p>
          <w:p w14:paraId="6F5F3FF1" w14:textId="77777777" w:rsidR="00F0105D" w:rsidRPr="00F0105D" w:rsidRDefault="00F0105D" w:rsidP="00F0105D">
            <w:pPr>
              <w:pStyle w:val="code"/>
            </w:pPr>
            <w:r w:rsidRPr="00F0105D">
              <w:t xml:space="preserve">  constructor() {</w:t>
            </w:r>
          </w:p>
          <w:p w14:paraId="3424F60A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 = new Map();</w:t>
            </w:r>
          </w:p>
          <w:p w14:paraId="08FFB04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41A7B0B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6EF3A60" w14:textId="77777777" w:rsidR="00F0105D" w:rsidRPr="00F0105D" w:rsidRDefault="00F0105D" w:rsidP="00F0105D">
            <w:pPr>
              <w:pStyle w:val="code"/>
            </w:pPr>
            <w:r w:rsidRPr="00F0105D">
              <w:t xml:space="preserve">  addUser(id, userData) {</w:t>
            </w:r>
          </w:p>
          <w:p w14:paraId="729F457F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this.users.set(id, { ...userData, createdAt: new Date() });</w:t>
            </w:r>
          </w:p>
          <w:p w14:paraId="633A040F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43BA9515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7F6141A" w14:textId="77777777" w:rsidR="00F0105D" w:rsidRPr="00F0105D" w:rsidRDefault="00F0105D" w:rsidP="00F0105D">
            <w:pPr>
              <w:pStyle w:val="code"/>
            </w:pPr>
            <w:r w:rsidRPr="00F0105D">
              <w:t xml:space="preserve">  getUser(id) {</w:t>
            </w:r>
          </w:p>
          <w:p w14:paraId="666E229A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this.users.get(id);</w:t>
            </w:r>
          </w:p>
          <w:p w14:paraId="2A326323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6A11EC7C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4CAA48C8" w14:textId="77777777" w:rsidR="00F0105D" w:rsidRPr="00F0105D" w:rsidRDefault="00F0105D" w:rsidP="00F0105D">
            <w:pPr>
              <w:pStyle w:val="code"/>
            </w:pPr>
            <w:r w:rsidRPr="00F0105D">
              <w:t xml:space="preserve">  updateUser(id, updates) {</w:t>
            </w:r>
          </w:p>
          <w:p w14:paraId="3BB70489" w14:textId="77777777" w:rsidR="00F0105D" w:rsidRPr="00F0105D" w:rsidRDefault="00F0105D" w:rsidP="00F0105D">
            <w:pPr>
              <w:pStyle w:val="code"/>
            </w:pPr>
            <w:r w:rsidRPr="00F0105D">
              <w:t xml:space="preserve">    if (this.users.has(id)) {</w:t>
            </w:r>
          </w:p>
          <w:p w14:paraId="7735DA7A" w14:textId="77777777" w:rsidR="00F0105D" w:rsidRPr="00F0105D" w:rsidRDefault="00F0105D" w:rsidP="00F0105D">
            <w:pPr>
              <w:pStyle w:val="code"/>
            </w:pPr>
            <w:r w:rsidRPr="00F0105D">
              <w:t xml:space="preserve">      const user = this.users.get(id);</w:t>
            </w:r>
          </w:p>
          <w:p w14:paraId="680B6AEF" w14:textId="77777777" w:rsidR="00F0105D" w:rsidRPr="00F0105D" w:rsidRDefault="00F0105D" w:rsidP="00F0105D">
            <w:pPr>
              <w:pStyle w:val="code"/>
            </w:pPr>
            <w:r w:rsidRPr="00F0105D">
              <w:t xml:space="preserve">      this.users.set(id, { ...user, ...updates });</w:t>
            </w:r>
          </w:p>
          <w:p w14:paraId="19125354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  }</w:t>
            </w:r>
          </w:p>
          <w:p w14:paraId="6F1384B2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5AD68FE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745C939F" w14:textId="77777777" w:rsidR="00F0105D" w:rsidRPr="00F0105D" w:rsidRDefault="00F0105D" w:rsidP="00F0105D">
            <w:pPr>
              <w:pStyle w:val="code"/>
            </w:pPr>
            <w:r w:rsidRPr="00F0105D">
              <w:t xml:space="preserve">  deleteUser(id) {</w:t>
            </w:r>
          </w:p>
          <w:p w14:paraId="1E9825C3" w14:textId="77777777" w:rsidR="00F0105D" w:rsidRPr="00F0105D" w:rsidRDefault="00F0105D" w:rsidP="00F0105D">
            <w:pPr>
              <w:pStyle w:val="code"/>
            </w:pPr>
            <w:r w:rsidRPr="00F0105D">
              <w:t xml:space="preserve">    this.users.delete(id);</w:t>
            </w:r>
          </w:p>
          <w:p w14:paraId="4DED6C00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285524C0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656FB10A" w14:textId="77777777" w:rsidR="00F0105D" w:rsidRPr="00F0105D" w:rsidRDefault="00F0105D" w:rsidP="00F0105D">
            <w:pPr>
              <w:pStyle w:val="code"/>
            </w:pPr>
            <w:r w:rsidRPr="00F0105D">
              <w:t xml:space="preserve">  getAllUsers() {</w:t>
            </w:r>
          </w:p>
          <w:p w14:paraId="08E7BDEE" w14:textId="77777777" w:rsidR="00F0105D" w:rsidRPr="00F0105D" w:rsidRDefault="00F0105D" w:rsidP="00F0105D">
            <w:pPr>
              <w:pStyle w:val="code"/>
            </w:pPr>
            <w:r w:rsidRPr="00F0105D">
              <w:t xml:space="preserve">    return Array.from(this.users.entries());</w:t>
            </w:r>
          </w:p>
          <w:p w14:paraId="3D6DF926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  }</w:t>
            </w:r>
          </w:p>
          <w:p w14:paraId="3EFC0EA8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lastRenderedPageBreak/>
              <w:t>}</w:t>
            </w:r>
          </w:p>
          <w:p w14:paraId="66CB136D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17B538FB" w14:textId="77777777" w:rsidR="00F0105D" w:rsidRPr="00F0105D" w:rsidRDefault="00F0105D" w:rsidP="00F0105D">
            <w:pPr>
              <w:pStyle w:val="code"/>
              <w:rPr>
                <w:rtl/>
              </w:rPr>
            </w:pPr>
            <w:r w:rsidRPr="00F0105D">
              <w:t xml:space="preserve">// </w:t>
            </w:r>
            <w:r w:rsidRPr="00F0105D">
              <w:rPr>
                <w:rtl/>
              </w:rPr>
              <w:t>استفاده</w:t>
            </w:r>
          </w:p>
          <w:p w14:paraId="1E57BCBE" w14:textId="77777777" w:rsidR="00F0105D" w:rsidRPr="00F0105D" w:rsidRDefault="00F0105D" w:rsidP="00F0105D">
            <w:pPr>
              <w:pStyle w:val="code"/>
            </w:pPr>
            <w:r w:rsidRPr="00F0105D">
              <w:t>const manager = new UserManager();</w:t>
            </w:r>
          </w:p>
          <w:p w14:paraId="26F08A69" w14:textId="77777777" w:rsidR="00F0105D" w:rsidRPr="00F0105D" w:rsidRDefault="00F0105D" w:rsidP="00F0105D">
            <w:pPr>
              <w:pStyle w:val="code"/>
            </w:pPr>
            <w:r w:rsidRPr="00F0105D">
              <w:t>manager.addUser(1, { name: 'Alice', email: 'alice@example.com' });</w:t>
            </w:r>
          </w:p>
          <w:p w14:paraId="74FA9943" w14:textId="77777777" w:rsidR="00F0105D" w:rsidRPr="00F0105D" w:rsidRDefault="00F0105D" w:rsidP="00F0105D">
            <w:pPr>
              <w:pStyle w:val="code"/>
            </w:pPr>
            <w:r w:rsidRPr="00F0105D">
              <w:t>manager.addUser(2, { name: 'Bob', email: 'bob@example.com' });</w:t>
            </w:r>
          </w:p>
          <w:p w14:paraId="4CD6853E" w14:textId="77777777" w:rsidR="00F0105D" w:rsidRPr="00F0105D" w:rsidRDefault="00F0105D" w:rsidP="00F0105D">
            <w:pPr>
              <w:pStyle w:val="code"/>
              <w:rPr>
                <w:rtl/>
              </w:rPr>
            </w:pPr>
          </w:p>
          <w:p w14:paraId="2AE21E4F" w14:textId="5CC2768F" w:rsidR="00F0105D" w:rsidRDefault="00F0105D" w:rsidP="00F0105D">
            <w:pPr>
              <w:pStyle w:val="code"/>
              <w:rPr>
                <w:rtl/>
              </w:rPr>
            </w:pPr>
            <w:r w:rsidRPr="00F0105D">
              <w:t>console.log(manager.getUser(1));</w:t>
            </w:r>
          </w:p>
        </w:tc>
      </w:tr>
    </w:tbl>
    <w:p w14:paraId="40CC1225" w14:textId="141C1621" w:rsidR="00F0105D" w:rsidRDefault="00F0105D" w:rsidP="00F0105D">
      <w:pPr>
        <w:rPr>
          <w:rtl/>
          <w:lang w:bidi="ar-SA"/>
        </w:rPr>
      </w:pPr>
      <w:hyperlink r:id="rId19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0105D">
        <w:rPr>
          <w:rtl/>
          <w:lang w:bidi="ar-SA"/>
        </w:rPr>
        <w:t>مدیریت کاربران</w:t>
      </w:r>
      <w:r>
        <w:rPr>
          <w:rFonts w:hint="cs"/>
          <w:rtl/>
        </w:rPr>
        <w:t>)</w:t>
      </w:r>
    </w:p>
    <w:p w14:paraId="049508EE" w14:textId="0EACF26F" w:rsid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2: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داده‌ها</w:t>
      </w:r>
      <w:r w:rsidRPr="00C029DB">
        <w:rPr>
          <w:sz w:val="20"/>
          <w:szCs w:val="24"/>
          <w:rtl/>
        </w:rPr>
        <w:t xml:space="preserve"> (</w:t>
      </w:r>
      <w:r w:rsidRPr="00C029DB">
        <w:rPr>
          <w:sz w:val="20"/>
          <w:szCs w:val="24"/>
        </w:rPr>
        <w:t>Caching</w:t>
      </w:r>
      <w:r w:rsidRPr="00C029DB">
        <w:rPr>
          <w:sz w:val="20"/>
          <w:szCs w:val="24"/>
          <w:rtl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6C9" w14:paraId="08C4ED7A" w14:textId="77777777" w:rsidTr="006036C9">
        <w:tc>
          <w:tcPr>
            <w:tcW w:w="9350" w:type="dxa"/>
            <w:shd w:val="clear" w:color="auto" w:fill="E2EFD9" w:themeFill="accent6" w:themeFillTint="33"/>
          </w:tcPr>
          <w:p w14:paraId="3385064C" w14:textId="77777777" w:rsidR="006036C9" w:rsidRPr="006036C9" w:rsidRDefault="006036C9" w:rsidP="006036C9">
            <w:pPr>
              <w:pStyle w:val="code"/>
            </w:pPr>
            <w:r w:rsidRPr="006036C9">
              <w:t>class DataCache {</w:t>
            </w:r>
          </w:p>
          <w:p w14:paraId="114F56B2" w14:textId="77777777" w:rsidR="006036C9" w:rsidRPr="006036C9" w:rsidRDefault="006036C9" w:rsidP="006036C9">
            <w:pPr>
              <w:pStyle w:val="code"/>
            </w:pPr>
            <w:r w:rsidRPr="006036C9">
              <w:t xml:space="preserve">  constructor(maxSize = 100) {</w:t>
            </w:r>
          </w:p>
          <w:p w14:paraId="2BBDB046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 = new Map();</w:t>
            </w:r>
          </w:p>
          <w:p w14:paraId="27203D74" w14:textId="77777777" w:rsidR="006036C9" w:rsidRPr="006036C9" w:rsidRDefault="006036C9" w:rsidP="006036C9">
            <w:pPr>
              <w:pStyle w:val="code"/>
            </w:pPr>
            <w:r w:rsidRPr="006036C9">
              <w:t xml:space="preserve">    this.maxSize = maxSize;</w:t>
            </w:r>
          </w:p>
          <w:p w14:paraId="1AE264AF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A3D435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1B4E7D63" w14:textId="77777777" w:rsidR="006036C9" w:rsidRPr="006036C9" w:rsidRDefault="006036C9" w:rsidP="006036C9">
            <w:pPr>
              <w:pStyle w:val="code"/>
            </w:pPr>
            <w:r w:rsidRPr="006036C9">
              <w:t xml:space="preserve">  set(key, value) {</w:t>
            </w:r>
          </w:p>
          <w:p w14:paraId="2D2D0BC5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(this.cache.size &gt;= this.maxSize) {</w:t>
            </w:r>
          </w:p>
          <w:p w14:paraId="34293F03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حذف قد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م</w:t>
            </w:r>
            <w:r w:rsidRPr="006036C9">
              <w:rPr>
                <w:rFonts w:hint="cs"/>
                <w:rtl/>
              </w:rPr>
              <w:t>ی‌</w:t>
            </w:r>
            <w:r w:rsidRPr="006036C9">
              <w:rPr>
                <w:rFonts w:hint="eastAsia"/>
                <w:rtl/>
              </w:rPr>
              <w:t>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 xml:space="preserve"> (اول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  <w:r w:rsidRPr="006036C9">
              <w:rPr>
                <w:rtl/>
              </w:rPr>
              <w:t>)</w:t>
            </w:r>
          </w:p>
          <w:p w14:paraId="2D6323A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firstKey = this.cache.keys().next().value;</w:t>
            </w:r>
          </w:p>
          <w:p w14:paraId="4F5B245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this.cache.delete(firstKey);</w:t>
            </w:r>
          </w:p>
          <w:p w14:paraId="768E0EA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2D5B9FF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this.cache.set(key, value);</w:t>
            </w:r>
          </w:p>
          <w:p w14:paraId="1C4D397D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9A33FAF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66CEFD28" w14:textId="77777777" w:rsidR="006036C9" w:rsidRPr="006036C9" w:rsidRDefault="006036C9" w:rsidP="006036C9">
            <w:pPr>
              <w:pStyle w:val="code"/>
            </w:pPr>
            <w:r w:rsidRPr="006036C9">
              <w:t xml:space="preserve">  get(key) {</w:t>
            </w:r>
          </w:p>
          <w:p w14:paraId="2DD2C68B" w14:textId="77777777" w:rsidR="006036C9" w:rsidRPr="006036C9" w:rsidRDefault="006036C9" w:rsidP="006036C9">
            <w:pPr>
              <w:pStyle w:val="code"/>
            </w:pPr>
            <w:r w:rsidRPr="006036C9">
              <w:t xml:space="preserve">    if (this.cache.has(key)) {</w:t>
            </w:r>
          </w:p>
          <w:p w14:paraId="0A178244" w14:textId="77777777" w:rsidR="006036C9" w:rsidRPr="006036C9" w:rsidRDefault="006036C9" w:rsidP="006036C9">
            <w:pPr>
              <w:pStyle w:val="code"/>
            </w:pPr>
            <w:r w:rsidRPr="006036C9">
              <w:t xml:space="preserve">      const value = this.cache.get(key);</w:t>
            </w:r>
          </w:p>
          <w:p w14:paraId="42ED0DEB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  // </w:t>
            </w:r>
            <w:r w:rsidRPr="006036C9">
              <w:rPr>
                <w:rtl/>
              </w:rPr>
              <w:t>بروزرسان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tl/>
              </w:rPr>
              <w:t xml:space="preserve"> به عنوان جد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دتر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ن</w:t>
            </w:r>
            <w:r w:rsidRPr="006036C9">
              <w:rPr>
                <w:rtl/>
              </w:rPr>
              <w:t xml:space="preserve"> آ</w:t>
            </w:r>
            <w:r w:rsidRPr="006036C9">
              <w:rPr>
                <w:rFonts w:hint="cs"/>
                <w:rtl/>
              </w:rPr>
              <w:t>ی</w:t>
            </w:r>
            <w:r w:rsidRPr="006036C9">
              <w:rPr>
                <w:rFonts w:hint="eastAsia"/>
                <w:rtl/>
              </w:rPr>
              <w:t>تم</w:t>
            </w:r>
          </w:p>
          <w:p w14:paraId="1B3BD873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this.cache.delete(key);</w:t>
            </w:r>
          </w:p>
          <w:p w14:paraId="61EB72B7" w14:textId="77777777" w:rsidR="006036C9" w:rsidRPr="006036C9" w:rsidRDefault="006036C9" w:rsidP="006036C9">
            <w:pPr>
              <w:pStyle w:val="code"/>
            </w:pPr>
            <w:r w:rsidRPr="006036C9">
              <w:t xml:space="preserve">      this.cache.set(key, value);</w:t>
            </w:r>
          </w:p>
          <w:p w14:paraId="209CC680" w14:textId="77777777" w:rsidR="006036C9" w:rsidRPr="006036C9" w:rsidRDefault="006036C9" w:rsidP="006036C9">
            <w:pPr>
              <w:pStyle w:val="code"/>
            </w:pPr>
            <w:r w:rsidRPr="006036C9">
              <w:t xml:space="preserve">      return value;</w:t>
            </w:r>
          </w:p>
          <w:p w14:paraId="3977E52E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  }</w:t>
            </w:r>
          </w:p>
          <w:p w14:paraId="479FF6E5" w14:textId="77777777" w:rsidR="006036C9" w:rsidRPr="006036C9" w:rsidRDefault="006036C9" w:rsidP="006036C9">
            <w:pPr>
              <w:pStyle w:val="code"/>
            </w:pPr>
            <w:r w:rsidRPr="006036C9">
              <w:t xml:space="preserve">    return null;</w:t>
            </w:r>
          </w:p>
          <w:p w14:paraId="5ECF7938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586A44DD" w14:textId="77777777" w:rsidR="006036C9" w:rsidRPr="006036C9" w:rsidRDefault="006036C9" w:rsidP="006036C9">
            <w:pPr>
              <w:pStyle w:val="code"/>
              <w:rPr>
                <w:rtl/>
              </w:rPr>
            </w:pPr>
          </w:p>
          <w:p w14:paraId="7FE0C539" w14:textId="77777777" w:rsidR="006036C9" w:rsidRPr="006036C9" w:rsidRDefault="006036C9" w:rsidP="006036C9">
            <w:pPr>
              <w:pStyle w:val="code"/>
            </w:pPr>
            <w:r w:rsidRPr="006036C9">
              <w:t xml:space="preserve">  clear() {</w:t>
            </w:r>
          </w:p>
          <w:p w14:paraId="6CFB0DF8" w14:textId="77777777" w:rsidR="006036C9" w:rsidRPr="006036C9" w:rsidRDefault="006036C9" w:rsidP="006036C9">
            <w:pPr>
              <w:pStyle w:val="code"/>
            </w:pPr>
            <w:r w:rsidRPr="006036C9">
              <w:t xml:space="preserve">    this.cache.clear();</w:t>
            </w:r>
          </w:p>
          <w:p w14:paraId="7653E371" w14:textId="77777777" w:rsidR="006036C9" w:rsidRPr="006036C9" w:rsidRDefault="006036C9" w:rsidP="006036C9">
            <w:pPr>
              <w:pStyle w:val="code"/>
              <w:rPr>
                <w:rtl/>
              </w:rPr>
            </w:pPr>
            <w:r w:rsidRPr="006036C9">
              <w:t xml:space="preserve">  }</w:t>
            </w:r>
          </w:p>
          <w:p w14:paraId="73651AE0" w14:textId="0B496C1A" w:rsidR="006036C9" w:rsidRDefault="006036C9" w:rsidP="006036C9">
            <w:pPr>
              <w:pStyle w:val="code"/>
              <w:rPr>
                <w:rFonts w:hint="cs"/>
              </w:rPr>
            </w:pPr>
            <w:r w:rsidRPr="006036C9">
              <w:t>}</w:t>
            </w:r>
          </w:p>
        </w:tc>
      </w:tr>
    </w:tbl>
    <w:p w14:paraId="1F1070BF" w14:textId="4C8D43DA" w:rsidR="006036C9" w:rsidRPr="006036C9" w:rsidRDefault="006036C9" w:rsidP="006036C9">
      <w:pPr>
        <w:rPr>
          <w:bCs/>
          <w:rtl/>
          <w:lang w:bidi="ar-SA"/>
        </w:rPr>
      </w:pPr>
      <w:hyperlink r:id="rId2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6036C9">
        <w:rPr>
          <w:bCs/>
          <w:lang w:bidi="ar-SA"/>
        </w:rPr>
        <w:t>Caching</w:t>
      </w:r>
      <w:r>
        <w:rPr>
          <w:rFonts w:hint="cs"/>
          <w:rtl/>
        </w:rPr>
        <w:t>)</w:t>
      </w:r>
    </w:p>
    <w:p w14:paraId="229F8E73" w14:textId="1BDD3CE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3: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شمارش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تکرار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F9A" w14:paraId="3C1E4260" w14:textId="77777777" w:rsidTr="00F81F9A">
        <w:tc>
          <w:tcPr>
            <w:tcW w:w="9350" w:type="dxa"/>
            <w:shd w:val="clear" w:color="auto" w:fill="E2EFD9" w:themeFill="accent6" w:themeFillTint="33"/>
          </w:tcPr>
          <w:p w14:paraId="67DA3ADB" w14:textId="77777777" w:rsidR="00F81F9A" w:rsidRPr="00F81F9A" w:rsidRDefault="00F81F9A" w:rsidP="00F81F9A">
            <w:pPr>
              <w:pStyle w:val="code"/>
            </w:pPr>
            <w:r w:rsidRPr="00F81F9A">
              <w:t>function countOccurrences(array) {</w:t>
            </w:r>
          </w:p>
          <w:p w14:paraId="3A10DBE5" w14:textId="77777777" w:rsidR="00F81F9A" w:rsidRPr="00F81F9A" w:rsidRDefault="00F81F9A" w:rsidP="00F81F9A">
            <w:pPr>
              <w:pStyle w:val="code"/>
            </w:pPr>
            <w:r w:rsidRPr="00F81F9A">
              <w:t xml:space="preserve">  const countMap = new Map();</w:t>
            </w:r>
          </w:p>
          <w:p w14:paraId="33D0AF18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 xml:space="preserve">  </w:t>
            </w:r>
          </w:p>
          <w:p w14:paraId="67D9E975" w14:textId="77777777" w:rsidR="00F81F9A" w:rsidRPr="00F81F9A" w:rsidRDefault="00F81F9A" w:rsidP="00F81F9A">
            <w:pPr>
              <w:pStyle w:val="code"/>
            </w:pPr>
            <w:r w:rsidRPr="00F81F9A">
              <w:t xml:space="preserve">  for (const item of array) {</w:t>
            </w:r>
          </w:p>
          <w:p w14:paraId="2DDE211F" w14:textId="77777777" w:rsidR="00F81F9A" w:rsidRPr="00F81F9A" w:rsidRDefault="00F81F9A" w:rsidP="00F81F9A">
            <w:pPr>
              <w:pStyle w:val="code"/>
            </w:pPr>
            <w:r w:rsidRPr="00F81F9A">
              <w:t xml:space="preserve">    const currentCount = countMap.get(item) || 0;</w:t>
            </w:r>
          </w:p>
          <w:p w14:paraId="3DA96027" w14:textId="77777777" w:rsidR="00F81F9A" w:rsidRPr="00F81F9A" w:rsidRDefault="00F81F9A" w:rsidP="00F81F9A">
            <w:pPr>
              <w:pStyle w:val="code"/>
            </w:pPr>
            <w:r w:rsidRPr="00F81F9A">
              <w:t xml:space="preserve">    countMap.set(item, currentCount + 1);</w:t>
            </w:r>
          </w:p>
          <w:p w14:paraId="25DA935C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 xml:space="preserve">  }</w:t>
            </w:r>
          </w:p>
          <w:p w14:paraId="4D53E612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 xml:space="preserve">  </w:t>
            </w:r>
          </w:p>
          <w:p w14:paraId="26AE1C7A" w14:textId="77777777" w:rsidR="00F81F9A" w:rsidRPr="00F81F9A" w:rsidRDefault="00F81F9A" w:rsidP="00F81F9A">
            <w:pPr>
              <w:pStyle w:val="code"/>
            </w:pPr>
            <w:r w:rsidRPr="00F81F9A">
              <w:t xml:space="preserve">  return countMap;</w:t>
            </w:r>
          </w:p>
          <w:p w14:paraId="0087494B" w14:textId="77777777" w:rsidR="00F81F9A" w:rsidRPr="00F81F9A" w:rsidRDefault="00F81F9A" w:rsidP="00F81F9A">
            <w:pPr>
              <w:pStyle w:val="code"/>
              <w:rPr>
                <w:rtl/>
              </w:rPr>
            </w:pPr>
            <w:r w:rsidRPr="00F81F9A">
              <w:t>}</w:t>
            </w:r>
          </w:p>
          <w:p w14:paraId="611374F9" w14:textId="77777777" w:rsidR="00F81F9A" w:rsidRPr="00F81F9A" w:rsidRDefault="00F81F9A" w:rsidP="00F81F9A">
            <w:pPr>
              <w:pStyle w:val="code"/>
              <w:rPr>
                <w:rtl/>
              </w:rPr>
            </w:pPr>
          </w:p>
          <w:p w14:paraId="427B4D2C" w14:textId="77777777" w:rsidR="00F81F9A" w:rsidRPr="00F81F9A" w:rsidRDefault="00F81F9A" w:rsidP="00F81F9A">
            <w:pPr>
              <w:pStyle w:val="code"/>
            </w:pPr>
            <w:r w:rsidRPr="00F81F9A">
              <w:t>const fruits = ['apple', 'banana', 'apple', 'orange', 'banana', 'apple'];</w:t>
            </w:r>
          </w:p>
          <w:p w14:paraId="0F4C78B0" w14:textId="77777777" w:rsidR="00F81F9A" w:rsidRPr="00F81F9A" w:rsidRDefault="00F81F9A" w:rsidP="00F81F9A">
            <w:pPr>
              <w:pStyle w:val="code"/>
            </w:pPr>
            <w:r w:rsidRPr="00F81F9A">
              <w:t>const fruitCounts = countOccurrences(fruits);</w:t>
            </w:r>
          </w:p>
          <w:p w14:paraId="03BEBA67" w14:textId="77777777" w:rsidR="00F81F9A" w:rsidRPr="00F81F9A" w:rsidRDefault="00F81F9A" w:rsidP="00F81F9A">
            <w:pPr>
              <w:pStyle w:val="code"/>
              <w:rPr>
                <w:rtl/>
              </w:rPr>
            </w:pPr>
          </w:p>
          <w:p w14:paraId="4701B950" w14:textId="77777777" w:rsidR="00F81F9A" w:rsidRPr="00F81F9A" w:rsidRDefault="00F81F9A" w:rsidP="00F81F9A">
            <w:pPr>
              <w:pStyle w:val="code"/>
            </w:pPr>
            <w:r w:rsidRPr="00F81F9A">
              <w:t>console.log(fruitCounts);</w:t>
            </w:r>
          </w:p>
          <w:p w14:paraId="6FB98B34" w14:textId="282F1F3C" w:rsidR="00F81F9A" w:rsidRDefault="00F81F9A" w:rsidP="00F81F9A">
            <w:pPr>
              <w:pStyle w:val="code"/>
            </w:pPr>
            <w:r w:rsidRPr="00F81F9A">
              <w:t xml:space="preserve">// Map(3) { 'apple' </w:t>
            </w:r>
            <w:r w:rsidRPr="00F81F9A">
              <w:rPr>
                <w:rFonts w:ascii="Times New Roman" w:hAnsi="Times New Roman" w:cs="Times New Roman"/>
              </w:rPr>
              <w:t>→</w:t>
            </w:r>
            <w:r w:rsidRPr="00F81F9A">
              <w:t xml:space="preserve"> 3, 'banana' </w:t>
            </w:r>
            <w:r w:rsidRPr="00F81F9A">
              <w:rPr>
                <w:rFonts w:ascii="Times New Roman" w:hAnsi="Times New Roman" w:cs="Times New Roman"/>
              </w:rPr>
              <w:t>→</w:t>
            </w:r>
            <w:r w:rsidRPr="00F81F9A">
              <w:t xml:space="preserve"> 2, 'orange' </w:t>
            </w:r>
            <w:r w:rsidRPr="00F81F9A">
              <w:rPr>
                <w:rFonts w:ascii="Times New Roman" w:hAnsi="Times New Roman" w:cs="Times New Roman"/>
              </w:rPr>
              <w:t>→</w:t>
            </w:r>
            <w:r w:rsidRPr="00F81F9A">
              <w:t xml:space="preserve"> 1 }</w:t>
            </w:r>
          </w:p>
        </w:tc>
      </w:tr>
    </w:tbl>
    <w:p w14:paraId="08CE691B" w14:textId="290C7F13" w:rsidR="00F81F9A" w:rsidRPr="00F81F9A" w:rsidRDefault="00F81F9A" w:rsidP="00F81F9A">
      <w:pPr>
        <w:rPr>
          <w:bCs/>
          <w:lang w:bidi="ar-SA"/>
        </w:rPr>
      </w:pPr>
      <w:r>
        <w:rPr>
          <w:sz w:val="20"/>
          <w:szCs w:val="24"/>
        </w:rPr>
        <w:t xml:space="preserve"> </w:t>
      </w:r>
      <w:hyperlink r:id="rId21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F81F9A">
        <w:rPr>
          <w:bCs/>
          <w:rtl/>
          <w:lang w:bidi="ar-SA"/>
        </w:rPr>
        <w:t>شمارش تکرار عناصر</w:t>
      </w:r>
      <w:r>
        <w:rPr>
          <w:rFonts w:hint="cs"/>
          <w:rtl/>
        </w:rPr>
        <w:t>)</w:t>
      </w:r>
    </w:p>
    <w:p w14:paraId="413EF8E4" w14:textId="11755231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مثال</w:t>
      </w:r>
      <w:r w:rsidRPr="00C029DB">
        <w:rPr>
          <w:sz w:val="20"/>
          <w:szCs w:val="24"/>
          <w:rtl/>
        </w:rPr>
        <w:t xml:space="preserve"> 4: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</w:p>
    <w:tbl>
      <w:tblPr>
        <w:tblStyle w:val="TableGrid"/>
        <w:bidiVisual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FF075F" w14:paraId="6D18AA9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65A00951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Object </w:t>
            </w:r>
            <w:r w:rsidRPr="00F81F9A">
              <w:rPr>
                <w:rtl/>
              </w:rPr>
              <w:t>به</w:t>
            </w:r>
            <w:r w:rsidRPr="00F81F9A">
              <w:t xml:space="preserve"> Map</w:t>
            </w:r>
          </w:p>
          <w:p w14:paraId="47925658" w14:textId="77777777" w:rsidR="00FF075F" w:rsidRPr="00F81F9A" w:rsidRDefault="00FF075F" w:rsidP="00FF075F">
            <w:pPr>
              <w:pStyle w:val="code"/>
            </w:pPr>
            <w:r w:rsidRPr="00F81F9A">
              <w:t>const obj = { a: 1, b: 2, c: 3 };</w:t>
            </w:r>
          </w:p>
          <w:p w14:paraId="540759B7" w14:textId="77777777" w:rsidR="00FF075F" w:rsidRPr="00F81F9A" w:rsidRDefault="00FF075F" w:rsidP="00FF075F">
            <w:pPr>
              <w:pStyle w:val="code"/>
            </w:pPr>
            <w:r w:rsidRPr="00F81F9A">
              <w:t>const mapFromObj = new Map(Object.entries(obj));</w:t>
            </w:r>
          </w:p>
          <w:p w14:paraId="3909A2F7" w14:textId="77777777" w:rsidR="00FF075F" w:rsidRPr="00F81F9A" w:rsidRDefault="00FF075F" w:rsidP="00FF075F">
            <w:pPr>
              <w:pStyle w:val="code"/>
              <w:rPr>
                <w:rtl/>
              </w:rPr>
            </w:pPr>
          </w:p>
          <w:p w14:paraId="41BD9D45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Map </w:t>
            </w:r>
            <w:r w:rsidRPr="00F81F9A">
              <w:rPr>
                <w:rtl/>
              </w:rPr>
              <w:t>به</w:t>
            </w:r>
            <w:r w:rsidRPr="00F81F9A">
              <w:t xml:space="preserve"> Object</w:t>
            </w:r>
          </w:p>
          <w:p w14:paraId="22473B1B" w14:textId="77777777" w:rsidR="00FF075F" w:rsidRPr="00F81F9A" w:rsidRDefault="00FF075F" w:rsidP="00FF075F">
            <w:pPr>
              <w:pStyle w:val="code"/>
            </w:pPr>
            <w:r w:rsidRPr="00F81F9A">
              <w:t>const objFromMap = Object.fromEntries(mapFromObj);</w:t>
            </w:r>
          </w:p>
          <w:p w14:paraId="21B348E3" w14:textId="77777777" w:rsidR="00FF075F" w:rsidRPr="00F81F9A" w:rsidRDefault="00FF075F" w:rsidP="00FF075F">
            <w:pPr>
              <w:pStyle w:val="code"/>
              <w:rPr>
                <w:rtl/>
              </w:rPr>
            </w:pPr>
          </w:p>
          <w:p w14:paraId="75FFEA47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Map </w:t>
            </w:r>
            <w:r w:rsidRPr="00F81F9A">
              <w:rPr>
                <w:rtl/>
              </w:rPr>
              <w:t>به</w:t>
            </w:r>
            <w:r w:rsidRPr="00F81F9A">
              <w:t xml:space="preserve"> Array</w:t>
            </w:r>
          </w:p>
          <w:p w14:paraId="75CBA05F" w14:textId="77777777" w:rsidR="00FF075F" w:rsidRPr="00F81F9A" w:rsidRDefault="00FF075F" w:rsidP="00FF075F">
            <w:pPr>
              <w:pStyle w:val="code"/>
            </w:pPr>
            <w:r w:rsidRPr="00F81F9A">
              <w:t>const arrayFromMap = Array.from(mapFromObj);</w:t>
            </w:r>
          </w:p>
          <w:p w14:paraId="1FD46303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ا</w:t>
            </w:r>
          </w:p>
          <w:p w14:paraId="31E71F5D" w14:textId="77777777" w:rsidR="00FF075F" w:rsidRPr="00F81F9A" w:rsidRDefault="00FF075F" w:rsidP="00FF075F">
            <w:pPr>
              <w:pStyle w:val="code"/>
            </w:pPr>
            <w:r w:rsidRPr="00F81F9A">
              <w:t>const arrayFromMap2 = [...mapFromMap];</w:t>
            </w:r>
          </w:p>
          <w:p w14:paraId="0AAB123F" w14:textId="77777777" w:rsidR="00FF075F" w:rsidRPr="00F81F9A" w:rsidRDefault="00FF075F" w:rsidP="00FF075F">
            <w:pPr>
              <w:pStyle w:val="code"/>
              <w:rPr>
                <w:rtl/>
              </w:rPr>
            </w:pPr>
          </w:p>
          <w:p w14:paraId="5FE7BE19" w14:textId="77777777" w:rsidR="00FF075F" w:rsidRPr="00F81F9A" w:rsidRDefault="00FF075F" w:rsidP="00FF075F">
            <w:pPr>
              <w:pStyle w:val="code"/>
              <w:rPr>
                <w:rtl/>
              </w:rPr>
            </w:pPr>
            <w:r w:rsidRPr="00F81F9A">
              <w:t xml:space="preserve">// </w:t>
            </w:r>
            <w:r w:rsidRPr="00F81F9A">
              <w:rPr>
                <w:rtl/>
              </w:rPr>
              <w:t>تبد</w:t>
            </w:r>
            <w:r w:rsidRPr="00F81F9A">
              <w:rPr>
                <w:rFonts w:hint="cs"/>
                <w:rtl/>
              </w:rPr>
              <w:t>ی</w:t>
            </w:r>
            <w:r w:rsidRPr="00F81F9A">
              <w:rPr>
                <w:rFonts w:hint="eastAsia"/>
                <w:rtl/>
              </w:rPr>
              <w:t>ل</w:t>
            </w:r>
            <w:r w:rsidRPr="00F81F9A">
              <w:t xml:space="preserve"> Array </w:t>
            </w:r>
            <w:r w:rsidRPr="00F81F9A">
              <w:rPr>
                <w:rtl/>
              </w:rPr>
              <w:t>به</w:t>
            </w:r>
            <w:r w:rsidRPr="00F81F9A">
              <w:t xml:space="preserve"> Map</w:t>
            </w:r>
          </w:p>
          <w:p w14:paraId="58749C4C" w14:textId="77777777" w:rsidR="00FF075F" w:rsidRPr="00F81F9A" w:rsidRDefault="00FF075F" w:rsidP="00FF075F">
            <w:pPr>
              <w:pStyle w:val="code"/>
            </w:pPr>
            <w:r w:rsidRPr="00F81F9A">
              <w:t>const array = [['a', 1], ['b', 2], ['c', 3]];</w:t>
            </w:r>
          </w:p>
          <w:p w14:paraId="55488D9C" w14:textId="0C9CF9F0" w:rsidR="00FF075F" w:rsidRDefault="00FF075F" w:rsidP="00FF075F">
            <w:pPr>
              <w:pStyle w:val="code"/>
              <w:rPr>
                <w:sz w:val="20"/>
                <w:szCs w:val="24"/>
                <w:rtl/>
              </w:rPr>
            </w:pPr>
            <w:r w:rsidRPr="00F81F9A">
              <w:t>const mapFromArray = new Map(array);</w:t>
            </w:r>
          </w:p>
        </w:tc>
        <w:tc>
          <w:tcPr>
            <w:tcW w:w="9350" w:type="dxa"/>
          </w:tcPr>
          <w:p w14:paraId="19E7CFB9" w14:textId="32C1F108" w:rsidR="00FF075F" w:rsidRDefault="00FF075F" w:rsidP="00FF075F">
            <w:pPr>
              <w:bidi w:val="0"/>
              <w:rPr>
                <w:sz w:val="20"/>
                <w:szCs w:val="24"/>
                <w:rtl/>
              </w:rPr>
            </w:pPr>
          </w:p>
        </w:tc>
      </w:tr>
    </w:tbl>
    <w:p w14:paraId="3063128C" w14:textId="2A8BE901" w:rsidR="00FF075F" w:rsidRDefault="00FF075F" w:rsidP="00FF075F">
      <w:pPr>
        <w:rPr>
          <w:sz w:val="20"/>
          <w:szCs w:val="24"/>
        </w:rPr>
      </w:pPr>
      <w:hyperlink r:id="rId22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ساختارها</w:t>
      </w:r>
      <w:r>
        <w:rPr>
          <w:rFonts w:hint="cs"/>
          <w:rtl/>
        </w:rPr>
        <w:t>)</w:t>
      </w:r>
    </w:p>
    <w:p w14:paraId="1C384983" w14:textId="79A76267" w:rsidR="00C029DB" w:rsidRPr="00FF075F" w:rsidRDefault="00C029DB" w:rsidP="00FF075F">
      <w:pPr>
        <w:pStyle w:val="Heading3"/>
        <w:rPr>
          <w:rtl/>
        </w:rPr>
      </w:pPr>
      <w:r w:rsidRPr="00FF075F">
        <w:rPr>
          <w:rtl/>
        </w:rPr>
        <w:t>نکات پ</w:t>
      </w:r>
      <w:r w:rsidRPr="00FF075F">
        <w:rPr>
          <w:rFonts w:hint="cs"/>
          <w:rtl/>
        </w:rPr>
        <w:t>ی</w:t>
      </w:r>
      <w:r w:rsidRPr="00FF075F">
        <w:rPr>
          <w:rFonts w:hint="eastAsia"/>
          <w:rtl/>
        </w:rPr>
        <w:t>شرفته</w:t>
      </w:r>
    </w:p>
    <w:p w14:paraId="7131BC72" w14:textId="7C530BEB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rFonts w:ascii="IRANSansWeb(FaNum) Light" w:hAnsi="IRANSansWeb(FaNum) Light" w:hint="cs"/>
          <w:sz w:val="20"/>
          <w:szCs w:val="24"/>
          <w:rtl/>
        </w:rPr>
        <w:lastRenderedPageBreak/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23ADFB73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17A00EF7" w14:textId="77777777" w:rsidR="00FF075F" w:rsidRPr="00FF075F" w:rsidRDefault="00FF075F" w:rsidP="00FF075F">
            <w:pPr>
              <w:pStyle w:val="code"/>
            </w:pPr>
            <w:r w:rsidRPr="00FF075F">
              <w:t>const user1 = { id: 1, name: 'Alice' };</w:t>
            </w:r>
          </w:p>
          <w:p w14:paraId="726ADB71" w14:textId="77777777" w:rsidR="00FF075F" w:rsidRPr="00FF075F" w:rsidRDefault="00FF075F" w:rsidP="00FF075F">
            <w:pPr>
              <w:pStyle w:val="code"/>
            </w:pPr>
            <w:r w:rsidRPr="00FF075F">
              <w:t>const user2 = { id: 2, name: 'Bob' };</w:t>
            </w:r>
          </w:p>
          <w:p w14:paraId="0871635C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00FD63B8" w14:textId="77777777" w:rsidR="00FF075F" w:rsidRPr="00FF075F" w:rsidRDefault="00FF075F" w:rsidP="00FF075F">
            <w:pPr>
              <w:pStyle w:val="code"/>
            </w:pPr>
            <w:r w:rsidRPr="00FF075F">
              <w:t>const userSettings = new Map();</w:t>
            </w:r>
          </w:p>
          <w:p w14:paraId="13E72C2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26960214" w14:textId="77777777" w:rsidR="00FF075F" w:rsidRPr="00FF075F" w:rsidRDefault="00FF075F" w:rsidP="00FF075F">
            <w:pPr>
              <w:pStyle w:val="code"/>
            </w:pPr>
            <w:r w:rsidRPr="00FF075F">
              <w:t>userSettings.set(user1, { theme: 'dark', language: 'en' });</w:t>
            </w:r>
          </w:p>
          <w:p w14:paraId="63DA8ECB" w14:textId="77777777" w:rsidR="00FF075F" w:rsidRPr="00FF075F" w:rsidRDefault="00FF075F" w:rsidP="00FF075F">
            <w:pPr>
              <w:pStyle w:val="code"/>
            </w:pPr>
            <w:r w:rsidRPr="00FF075F">
              <w:t>userSettings.set(user2, { theme: 'light', language: 'fa' });</w:t>
            </w:r>
          </w:p>
          <w:p w14:paraId="52A4FBEA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AF6A894" w14:textId="1E613366" w:rsidR="00FF075F" w:rsidRDefault="00FF075F" w:rsidP="00FF075F">
            <w:pPr>
              <w:pStyle w:val="code"/>
            </w:pPr>
            <w:r w:rsidRPr="00FF075F">
              <w:t>console.log(userSettings.get(user1)); // { theme: 'dark', language: 'en' }</w:t>
            </w:r>
          </w:p>
        </w:tc>
      </w:tr>
    </w:tbl>
    <w:p w14:paraId="6AB15E62" w14:textId="58833409" w:rsidR="00FF075F" w:rsidRPr="00FF075F" w:rsidRDefault="00FF075F" w:rsidP="00FF075F">
      <w:pPr>
        <w:rPr>
          <w:rFonts w:ascii="IRANSansWeb(FaNum) Light" w:hAnsi="IRANSansWeb(FaNum) Light"/>
          <w:sz w:val="20"/>
          <w:szCs w:val="24"/>
        </w:rPr>
      </w:pPr>
      <w:hyperlink r:id="rId23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FF075F">
        <w:rPr>
          <w:rFonts w:ascii="IRANSansWeb(FaNum) Light" w:hAnsi="IRANSansWeb(FaNum) Light"/>
          <w:sz w:val="20"/>
          <w:szCs w:val="24"/>
        </w:rPr>
        <w:t>Object</w:t>
      </w:r>
      <w:r>
        <w:rPr>
          <w:rFonts w:hint="cs"/>
          <w:rtl/>
        </w:rPr>
        <w:t>)</w:t>
      </w:r>
    </w:p>
    <w:p w14:paraId="72D5F84E" w14:textId="50FC95BB" w:rsidR="00C029DB" w:rsidRDefault="00C029DB" w:rsidP="00FF075F">
      <w:pPr>
        <w:pStyle w:val="Heading4"/>
        <w:rPr>
          <w:rtl/>
        </w:rPr>
      </w:pPr>
      <w:r w:rsidRPr="00C029DB">
        <w:rPr>
          <w:rFonts w:ascii="IRANSansWeb(FaNum) Light" w:hAnsi="IRANSansWeb(FaNum) Light" w:hint="cs"/>
          <w:rtl/>
        </w:rPr>
        <w:t>کل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دها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NaN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001370F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3AC99C04" w14:textId="77777777" w:rsidR="00FF075F" w:rsidRDefault="00FF075F" w:rsidP="00FF075F">
            <w:pPr>
              <w:pStyle w:val="code"/>
            </w:pPr>
            <w:r>
              <w:t>const map = new Map();</w:t>
            </w:r>
          </w:p>
          <w:p w14:paraId="637311B1" w14:textId="77777777" w:rsidR="00FF075F" w:rsidRDefault="00FF075F" w:rsidP="00FF075F">
            <w:pPr>
              <w:pStyle w:val="code"/>
            </w:pPr>
            <w:r>
              <w:t>map.set(NaN, 'This is NaN');</w:t>
            </w:r>
          </w:p>
          <w:p w14:paraId="507A995A" w14:textId="77777777" w:rsidR="00FF075F" w:rsidRDefault="00FF075F" w:rsidP="00FF075F">
            <w:pPr>
              <w:pStyle w:val="code"/>
              <w:rPr>
                <w:rtl/>
              </w:rPr>
            </w:pPr>
          </w:p>
          <w:p w14:paraId="0A59FAAC" w14:textId="77777777" w:rsidR="00FF075F" w:rsidRDefault="00FF075F" w:rsidP="00FF075F">
            <w:pPr>
              <w:pStyle w:val="code"/>
            </w:pPr>
            <w:r>
              <w:t>console.log(map.get(NaN)); // 'This is NaN'</w:t>
            </w:r>
          </w:p>
          <w:p w14:paraId="681B726A" w14:textId="38F25E51" w:rsidR="00FF075F" w:rsidRDefault="00FF075F" w:rsidP="00FF075F">
            <w:pPr>
              <w:pStyle w:val="code"/>
            </w:pPr>
            <w:r>
              <w:t xml:space="preserve">console.log(map.get(Number('abc'))); // 'This is NaN' - </w:t>
            </w:r>
            <w:r>
              <w:rPr>
                <w:rtl/>
              </w:rPr>
              <w:t>چون</w:t>
            </w:r>
            <w:r>
              <w:t xml:space="preserve"> NaN === NaN</w:t>
            </w:r>
          </w:p>
        </w:tc>
      </w:tr>
    </w:tbl>
    <w:p w14:paraId="6E2EC59C" w14:textId="697EC9E7" w:rsidR="00FF075F" w:rsidRPr="00FF075F" w:rsidRDefault="00FF075F" w:rsidP="00FF075F">
      <w:pPr>
        <w:rPr>
          <w:rFonts w:ascii="IRANSansWeb(FaNum) Light" w:hAnsi="IRANSansWeb(FaNum) Light"/>
          <w:sz w:val="20"/>
          <w:szCs w:val="24"/>
        </w:rPr>
      </w:pPr>
      <w:hyperlink r:id="rId24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t>NaN</w:t>
      </w:r>
      <w:r>
        <w:rPr>
          <w:rFonts w:hint="cs"/>
          <w:rtl/>
        </w:rPr>
        <w:t>)</w:t>
      </w:r>
    </w:p>
    <w:p w14:paraId="4684E3F4" w14:textId="6FC61055" w:rsidR="00C029DB" w:rsidRPr="00C029DB" w:rsidRDefault="00C029DB" w:rsidP="00FF075F">
      <w:pPr>
        <w:pStyle w:val="Heading4"/>
        <w:rPr>
          <w:rtl/>
        </w:rPr>
      </w:pPr>
      <w:r w:rsidRPr="00C029DB">
        <w:rPr>
          <w:rtl/>
        </w:rPr>
        <w:t xml:space="preserve"> </w:t>
      </w: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کردن متد </w:t>
      </w:r>
      <w:r w:rsidRPr="00FF075F">
        <w:rPr>
          <w:sz w:val="28"/>
          <w:szCs w:val="36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15F9D187" w14:textId="77777777" w:rsidTr="00FF075F">
        <w:tc>
          <w:tcPr>
            <w:tcW w:w="9350" w:type="dxa"/>
            <w:shd w:val="clear" w:color="auto" w:fill="E2EFD9" w:themeFill="accent6" w:themeFillTint="33"/>
          </w:tcPr>
          <w:p w14:paraId="289DAF03" w14:textId="77777777" w:rsidR="00FF075F" w:rsidRPr="00FF075F" w:rsidRDefault="00FF075F" w:rsidP="00FF075F">
            <w:pPr>
              <w:pStyle w:val="code"/>
            </w:pPr>
            <w:r w:rsidRPr="00FF075F">
              <w:t>const map = new Map();</w:t>
            </w:r>
          </w:p>
          <w:p w14:paraId="444FC3FB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431E4F5F" w14:textId="77777777" w:rsidR="00FF075F" w:rsidRPr="00FF075F" w:rsidRDefault="00FF075F" w:rsidP="00FF075F">
            <w:pPr>
              <w:pStyle w:val="code"/>
              <w:rPr>
                <w:rtl/>
              </w:rPr>
            </w:pPr>
            <w:r w:rsidRPr="00FF075F">
              <w:t xml:space="preserve">// </w:t>
            </w:r>
            <w:r w:rsidRPr="00FF075F">
              <w:rPr>
                <w:rtl/>
              </w:rPr>
              <w:t>زنج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Fonts w:hint="eastAsia"/>
                <w:rtl/>
              </w:rPr>
              <w:t>ره‌ا</w:t>
            </w:r>
            <w:r w:rsidRPr="00FF075F">
              <w:rPr>
                <w:rFonts w:hint="cs"/>
                <w:rtl/>
              </w:rPr>
              <w:t>ی</w:t>
            </w:r>
            <w:r w:rsidRPr="00FF075F">
              <w:rPr>
                <w:rtl/>
              </w:rPr>
              <w:t xml:space="preserve"> کردن</w:t>
            </w:r>
          </w:p>
          <w:p w14:paraId="7CD7CB85" w14:textId="77777777" w:rsidR="00FF075F" w:rsidRPr="00FF075F" w:rsidRDefault="00FF075F" w:rsidP="00FF075F">
            <w:pPr>
              <w:pStyle w:val="code"/>
            </w:pPr>
            <w:r w:rsidRPr="00FF075F">
              <w:t>map.set('a', 1)</w:t>
            </w:r>
          </w:p>
          <w:p w14:paraId="7DA7AF9D" w14:textId="77777777" w:rsidR="00FF075F" w:rsidRPr="00FF075F" w:rsidRDefault="00FF075F" w:rsidP="00FF075F">
            <w:pPr>
              <w:pStyle w:val="code"/>
            </w:pPr>
            <w:r w:rsidRPr="00FF075F">
              <w:t xml:space="preserve">   .set('b', 2)</w:t>
            </w:r>
          </w:p>
          <w:p w14:paraId="25091572" w14:textId="77777777" w:rsidR="00FF075F" w:rsidRPr="00FF075F" w:rsidRDefault="00FF075F" w:rsidP="00FF075F">
            <w:pPr>
              <w:pStyle w:val="code"/>
            </w:pPr>
            <w:r w:rsidRPr="00FF075F">
              <w:t xml:space="preserve">   .set('c', 3);</w:t>
            </w:r>
          </w:p>
          <w:p w14:paraId="6888702E" w14:textId="77777777" w:rsidR="00FF075F" w:rsidRPr="00FF075F" w:rsidRDefault="00FF075F" w:rsidP="00FF075F">
            <w:pPr>
              <w:pStyle w:val="code"/>
              <w:rPr>
                <w:rtl/>
              </w:rPr>
            </w:pPr>
          </w:p>
          <w:p w14:paraId="381EF06A" w14:textId="554496A3" w:rsidR="00FF075F" w:rsidRDefault="00FF075F" w:rsidP="00FF075F">
            <w:pPr>
              <w:pStyle w:val="code"/>
            </w:pPr>
            <w:r w:rsidRPr="00FF075F">
              <w:t xml:space="preserve">console.log(map); // Map(3) { 'a'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1, 'b'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2, 'c' </w:t>
            </w:r>
            <w:r w:rsidRPr="00FF075F">
              <w:rPr>
                <w:rFonts w:ascii="Times New Roman" w:hAnsi="Times New Roman" w:cs="Times New Roman"/>
              </w:rPr>
              <w:t>→</w:t>
            </w:r>
            <w:r w:rsidRPr="00FF075F">
              <w:t xml:space="preserve"> 3 }</w:t>
            </w:r>
          </w:p>
        </w:tc>
      </w:tr>
    </w:tbl>
    <w:p w14:paraId="3ED60335" w14:textId="14EAADD7" w:rsidR="00FF075F" w:rsidRPr="00FF075F" w:rsidRDefault="00FF075F" w:rsidP="00FF075F">
      <w:pPr>
        <w:rPr>
          <w:rFonts w:ascii="IRANSansWeb(FaNum) Light" w:hAnsi="IRANSansWeb(FaNum) Light"/>
          <w:sz w:val="20"/>
          <w:szCs w:val="24"/>
        </w:rPr>
      </w:pPr>
      <w:hyperlink r:id="rId25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rPr>
          <w:rFonts w:ascii="IRANSansWeb(FaNum) Light" w:hAnsi="IRANSansWeb(FaNum) Light" w:hint="cs"/>
          <w:rtl/>
        </w:rPr>
        <w:t>زنج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ره‌ا</w:t>
      </w:r>
      <w:r w:rsidRPr="00C029DB">
        <w:rPr>
          <w:rFonts w:hint="cs"/>
          <w:rtl/>
        </w:rPr>
        <w:t>ی</w:t>
      </w:r>
      <w:r>
        <w:rPr>
          <w:rFonts w:hint="cs"/>
          <w:rtl/>
        </w:rPr>
        <w:t>)</w:t>
      </w:r>
    </w:p>
    <w:p w14:paraId="5C521682" w14:textId="61E7CE70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استفاده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با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075F" w14:paraId="0346F109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4EABFCE9" w14:textId="77777777" w:rsidR="004944A9" w:rsidRPr="004944A9" w:rsidRDefault="004944A9" w:rsidP="004944A9">
            <w:pPr>
              <w:pStyle w:val="code"/>
            </w:pPr>
            <w:r w:rsidRPr="004944A9">
              <w:t>function createCounter() {</w:t>
            </w:r>
          </w:p>
          <w:p w14:paraId="371248EB" w14:textId="77777777" w:rsidR="004944A9" w:rsidRPr="004944A9" w:rsidRDefault="004944A9" w:rsidP="004944A9">
            <w:pPr>
              <w:pStyle w:val="code"/>
            </w:pPr>
            <w:r w:rsidRPr="004944A9">
              <w:t xml:space="preserve">  const counts = new Map();</w:t>
            </w:r>
          </w:p>
          <w:p w14:paraId="538423C8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</w:t>
            </w:r>
          </w:p>
          <w:p w14:paraId="0F5D8348" w14:textId="77777777" w:rsidR="004944A9" w:rsidRPr="004944A9" w:rsidRDefault="004944A9" w:rsidP="004944A9">
            <w:pPr>
              <w:pStyle w:val="code"/>
            </w:pPr>
            <w:r w:rsidRPr="004944A9">
              <w:t xml:space="preserve">  return {</w:t>
            </w:r>
          </w:p>
          <w:p w14:paraId="1182098C" w14:textId="77777777" w:rsidR="004944A9" w:rsidRPr="004944A9" w:rsidRDefault="004944A9" w:rsidP="004944A9">
            <w:pPr>
              <w:pStyle w:val="code"/>
            </w:pPr>
            <w:r w:rsidRPr="004944A9">
              <w:t xml:space="preserve">    increment(key) {</w:t>
            </w:r>
          </w:p>
          <w:p w14:paraId="44B4EFAA" w14:textId="77777777" w:rsidR="004944A9" w:rsidRPr="004944A9" w:rsidRDefault="004944A9" w:rsidP="004944A9">
            <w:pPr>
              <w:pStyle w:val="code"/>
            </w:pPr>
            <w:r w:rsidRPr="004944A9">
              <w:t xml:space="preserve">      counts.set(key, (counts.get(key) || 0) + 1);</w:t>
            </w:r>
          </w:p>
          <w:p w14:paraId="6C5B2240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lastRenderedPageBreak/>
              <w:t xml:space="preserve">    },</w:t>
            </w:r>
          </w:p>
          <w:p w14:paraId="7F3DD4C0" w14:textId="77777777" w:rsidR="004944A9" w:rsidRPr="004944A9" w:rsidRDefault="004944A9" w:rsidP="004944A9">
            <w:pPr>
              <w:pStyle w:val="code"/>
            </w:pPr>
            <w:r w:rsidRPr="004944A9">
              <w:t xml:space="preserve">    getCount(key) {</w:t>
            </w:r>
          </w:p>
          <w:p w14:paraId="0217D259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counts.get(key) || 0;</w:t>
            </w:r>
          </w:p>
          <w:p w14:paraId="66ED58E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},</w:t>
            </w:r>
          </w:p>
          <w:p w14:paraId="3A787514" w14:textId="77777777" w:rsidR="004944A9" w:rsidRPr="004944A9" w:rsidRDefault="004944A9" w:rsidP="004944A9">
            <w:pPr>
              <w:pStyle w:val="code"/>
            </w:pPr>
            <w:r w:rsidRPr="004944A9">
              <w:t xml:space="preserve">    getAllCounts() {</w:t>
            </w:r>
          </w:p>
          <w:p w14:paraId="3A3064F8" w14:textId="77777777" w:rsidR="004944A9" w:rsidRPr="004944A9" w:rsidRDefault="004944A9" w:rsidP="004944A9">
            <w:pPr>
              <w:pStyle w:val="code"/>
            </w:pPr>
            <w:r w:rsidRPr="004944A9">
              <w:t xml:space="preserve">      return Array.from(counts.entries());</w:t>
            </w:r>
          </w:p>
          <w:p w14:paraId="6D9E5CBA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  }</w:t>
            </w:r>
          </w:p>
          <w:p w14:paraId="6F583537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  };</w:t>
            </w:r>
          </w:p>
          <w:p w14:paraId="25FE83AE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>}</w:t>
            </w:r>
          </w:p>
          <w:p w14:paraId="300E7810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620CD16" w14:textId="77777777" w:rsidR="004944A9" w:rsidRPr="004944A9" w:rsidRDefault="004944A9" w:rsidP="004944A9">
            <w:pPr>
              <w:pStyle w:val="code"/>
            </w:pPr>
            <w:r w:rsidRPr="004944A9">
              <w:t>const counter = createCounter();</w:t>
            </w:r>
          </w:p>
          <w:p w14:paraId="2368A594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00A4D76A" w14:textId="77777777" w:rsidR="004944A9" w:rsidRPr="004944A9" w:rsidRDefault="004944A9" w:rsidP="004944A9">
            <w:pPr>
              <w:pStyle w:val="code"/>
            </w:pPr>
            <w:r w:rsidRPr="004944A9">
              <w:t>counter.increment('banana');</w:t>
            </w:r>
          </w:p>
          <w:p w14:paraId="4EE8BD45" w14:textId="77777777" w:rsidR="004944A9" w:rsidRPr="004944A9" w:rsidRDefault="004944A9" w:rsidP="004944A9">
            <w:pPr>
              <w:pStyle w:val="code"/>
            </w:pPr>
            <w:r w:rsidRPr="004944A9">
              <w:t>counter.increment('apple');</w:t>
            </w:r>
          </w:p>
          <w:p w14:paraId="51B1F002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32517044" w14:textId="77777777" w:rsidR="004944A9" w:rsidRPr="004944A9" w:rsidRDefault="004944A9" w:rsidP="004944A9">
            <w:pPr>
              <w:pStyle w:val="code"/>
            </w:pPr>
            <w:r w:rsidRPr="004944A9">
              <w:t>console.log(counter.getCount('apple')); // 2</w:t>
            </w:r>
          </w:p>
          <w:p w14:paraId="332DE8C1" w14:textId="794CBDFC" w:rsidR="00FF075F" w:rsidRDefault="004944A9" w:rsidP="004944A9">
            <w:pPr>
              <w:pStyle w:val="code"/>
              <w:rPr>
                <w:rtl/>
              </w:rPr>
            </w:pPr>
            <w:r w:rsidRPr="004944A9">
              <w:t>console.log(counter.getAllCounts()); // [['apple', 2], ['banana', 1]]</w:t>
            </w:r>
          </w:p>
        </w:tc>
      </w:tr>
    </w:tbl>
    <w:p w14:paraId="71483AA6" w14:textId="517CCC9A" w:rsidR="004944A9" w:rsidRPr="00FF075F" w:rsidRDefault="004944A9" w:rsidP="004944A9">
      <w:pPr>
        <w:rPr>
          <w:rFonts w:ascii="IRANSansWeb(FaNum) Light" w:hAnsi="IRANSansWeb(FaNum) Light"/>
          <w:sz w:val="20"/>
          <w:szCs w:val="24"/>
        </w:rPr>
      </w:pPr>
      <w:hyperlink r:id="rId26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توابع</w:t>
      </w:r>
      <w:r>
        <w:rPr>
          <w:rFonts w:hint="cs"/>
          <w:rtl/>
        </w:rPr>
        <w:t>)</w:t>
      </w:r>
    </w:p>
    <w:p w14:paraId="71EA59AE" w14:textId="7924EE9D" w:rsidR="00C029DB" w:rsidRPr="004944A9" w:rsidRDefault="00C029DB" w:rsidP="004944A9">
      <w:pPr>
        <w:pStyle w:val="Heading5"/>
        <w:rPr>
          <w:rtl/>
        </w:rPr>
      </w:pPr>
      <w:r w:rsidRPr="004944A9">
        <w:rPr>
          <w:rtl/>
        </w:rPr>
        <w:t>جمع‌بند</w:t>
      </w:r>
      <w:r w:rsidRPr="004944A9">
        <w:rPr>
          <w:rFonts w:hint="cs"/>
          <w:rtl/>
        </w:rPr>
        <w:t>ی</w:t>
      </w:r>
    </w:p>
    <w:p w14:paraId="1D5A6459" w14:textId="5AE09413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چه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زمان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</w:t>
      </w: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استفاده 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م</w:t>
      </w:r>
      <w:r w:rsidRPr="00C029DB">
        <w:rPr>
          <w:sz w:val="20"/>
          <w:szCs w:val="24"/>
          <w:rtl/>
        </w:rPr>
        <w:t>:</w:t>
      </w:r>
    </w:p>
    <w:p w14:paraId="377860B4" w14:textId="12B6AE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1.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غ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ر</w:t>
      </w:r>
      <w:r w:rsidRPr="00C029DB">
        <w:rPr>
          <w:sz w:val="20"/>
          <w:szCs w:val="24"/>
          <w:rtl/>
        </w:rPr>
        <w:t>-</w:t>
      </w:r>
      <w:r w:rsidRPr="00C029DB">
        <w:rPr>
          <w:sz w:val="20"/>
          <w:szCs w:val="24"/>
        </w:rPr>
        <w:t>string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2022B70E" w14:textId="7E73938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2.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عناصر مهم است</w:t>
      </w:r>
    </w:p>
    <w:p w14:paraId="6ED54982" w14:textId="3C5BB75D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3. تعداد عناصر را 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اد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0771EDA0" w14:textId="2B6C05B6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4. عملکرد افزودن/حذف مکرر مهم است</w:t>
      </w:r>
    </w:p>
    <w:p w14:paraId="38B5CE18" w14:textId="2D71DA15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5.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تکرار ساده دار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</w:p>
    <w:p w14:paraId="52948ADA" w14:textId="07454E17" w:rsidR="00C029DB" w:rsidRPr="00C029DB" w:rsidRDefault="00C029DB" w:rsidP="004944A9">
      <w:pPr>
        <w:pStyle w:val="Heading5"/>
        <w:rPr>
          <w:rtl/>
        </w:rPr>
      </w:pPr>
      <w:r w:rsidRPr="00C029DB">
        <w:rPr>
          <w:rFonts w:ascii="IRANSansWeb(FaNum) Light" w:hAnsi="IRANSansWeb(FaNum) Light" w:hint="cs"/>
          <w:rtl/>
        </w:rPr>
        <w:t>مزا</w:t>
      </w:r>
      <w:r w:rsidRPr="00C029DB">
        <w:rPr>
          <w:rFonts w:hint="cs"/>
          <w:rtl/>
        </w:rPr>
        <w:t>ی</w:t>
      </w:r>
      <w:r w:rsidRPr="00C029DB">
        <w:rPr>
          <w:rFonts w:hint="eastAsia"/>
          <w:rtl/>
        </w:rPr>
        <w:t>ا</w:t>
      </w:r>
      <w:r w:rsidRPr="00C029DB">
        <w:rPr>
          <w:rFonts w:hint="cs"/>
          <w:rtl/>
        </w:rPr>
        <w:t>ی</w:t>
      </w:r>
      <w:r w:rsidRPr="00C029DB">
        <w:rPr>
          <w:rtl/>
        </w:rPr>
        <w:t xml:space="preserve"> </w:t>
      </w:r>
      <w:r w:rsidRPr="00C029DB">
        <w:t>Map</w:t>
      </w:r>
      <w:r w:rsidRPr="00C029DB">
        <w:rPr>
          <w:rtl/>
        </w:rPr>
        <w:t>:</w:t>
      </w:r>
    </w:p>
    <w:p w14:paraId="279FC0E3" w14:textId="3CDCCB42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کل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با انواع مختلف</w:t>
      </w:r>
    </w:p>
    <w:p w14:paraId="36B78953" w14:textId="6A25D5F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حفظ ترت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ب</w:t>
      </w:r>
      <w:r w:rsidRPr="00C029DB">
        <w:rPr>
          <w:sz w:val="20"/>
          <w:szCs w:val="24"/>
          <w:rtl/>
        </w:rPr>
        <w:t xml:space="preserve"> درج</w:t>
      </w:r>
    </w:p>
    <w:p w14:paraId="3A1C0C38" w14:textId="4150EA9C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ز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built-in</w:t>
      </w:r>
    </w:p>
    <w:p w14:paraId="610D9CBB" w14:textId="511A14DA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تکرار آسان</w:t>
      </w:r>
    </w:p>
    <w:p w14:paraId="62428A59" w14:textId="5E63B377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lastRenderedPageBreak/>
        <w:t>- پرفورمنس بهتر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عمل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ات</w:t>
      </w:r>
      <w:r w:rsidRPr="00C029DB">
        <w:rPr>
          <w:sz w:val="20"/>
          <w:szCs w:val="24"/>
          <w:rtl/>
        </w:rPr>
        <w:t xml:space="preserve"> مکرر</w:t>
      </w:r>
    </w:p>
    <w:p w14:paraId="14C59D6A" w14:textId="31E8C8F4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 xml:space="preserve">  </w:t>
      </w:r>
      <w:r w:rsidRPr="00C029DB">
        <w:rPr>
          <w:rFonts w:ascii="IRANSansWeb(FaNum) Light" w:hAnsi="IRANSansWeb(FaNum) Light" w:hint="cs"/>
          <w:sz w:val="20"/>
          <w:szCs w:val="24"/>
          <w:rtl/>
        </w:rPr>
        <w:t>محدود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ت‌ها</w:t>
      </w:r>
      <w:r w:rsidRPr="00C029DB">
        <w:rPr>
          <w:sz w:val="20"/>
          <w:szCs w:val="24"/>
          <w:rtl/>
        </w:rPr>
        <w:t>:</w:t>
      </w:r>
    </w:p>
    <w:p w14:paraId="7C34B29D" w14:textId="6F5EBB48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تبد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ل</w:t>
      </w:r>
      <w:r w:rsidRPr="00C029DB">
        <w:rPr>
          <w:sz w:val="20"/>
          <w:szCs w:val="24"/>
          <w:rtl/>
        </w:rPr>
        <w:t xml:space="preserve"> به </w:t>
      </w:r>
      <w:r w:rsidRPr="00C029DB">
        <w:rPr>
          <w:sz w:val="20"/>
          <w:szCs w:val="24"/>
        </w:rPr>
        <w:t>JSON</w:t>
      </w:r>
      <w:r w:rsidRPr="00C029DB">
        <w:rPr>
          <w:sz w:val="20"/>
          <w:szCs w:val="24"/>
          <w:rtl/>
        </w:rPr>
        <w:t xml:space="preserve"> 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از</w:t>
      </w:r>
      <w:r w:rsidRPr="00C029DB">
        <w:rPr>
          <w:sz w:val="20"/>
          <w:szCs w:val="24"/>
          <w:rtl/>
        </w:rPr>
        <w:t xml:space="preserve"> به کار اضافه دارد</w:t>
      </w:r>
    </w:p>
    <w:p w14:paraId="0CB51957" w14:textId="6D9E108E" w:rsidR="00C029DB" w:rsidRPr="00C029DB" w:rsidRDefault="00C029DB" w:rsidP="00C029DB">
      <w:pPr>
        <w:rPr>
          <w:sz w:val="20"/>
          <w:szCs w:val="24"/>
          <w:rtl/>
        </w:rPr>
      </w:pPr>
      <w:r w:rsidRPr="00C029DB">
        <w:rPr>
          <w:sz w:val="20"/>
          <w:szCs w:val="24"/>
          <w:rtl/>
        </w:rPr>
        <w:t>- 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نتکس</w:t>
      </w:r>
      <w:r w:rsidRPr="00C029DB">
        <w:rPr>
          <w:sz w:val="20"/>
          <w:szCs w:val="24"/>
          <w:rtl/>
        </w:rPr>
        <w:t xml:space="preserve"> ساده‌تر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موارد ساده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44A9" w14:paraId="45A3C8DC" w14:textId="77777777" w:rsidTr="004944A9">
        <w:tc>
          <w:tcPr>
            <w:tcW w:w="9350" w:type="dxa"/>
            <w:shd w:val="clear" w:color="auto" w:fill="E2EFD9" w:themeFill="accent6" w:themeFillTint="33"/>
          </w:tcPr>
          <w:p w14:paraId="26ED2A6B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تبد</w:t>
            </w:r>
            <w:r w:rsidRPr="004944A9">
              <w:rPr>
                <w:rFonts w:hint="cs"/>
                <w:rtl/>
              </w:rPr>
              <w:t>ی</w:t>
            </w:r>
            <w:r w:rsidRPr="004944A9">
              <w:rPr>
                <w:rFonts w:hint="eastAsia"/>
                <w:rtl/>
              </w:rPr>
              <w:t>ل</w:t>
            </w:r>
            <w:r w:rsidRPr="004944A9">
              <w:t xml:space="preserve"> Map </w:t>
            </w:r>
            <w:r w:rsidRPr="004944A9">
              <w:rPr>
                <w:rtl/>
              </w:rPr>
              <w:t>به</w:t>
            </w:r>
            <w:r w:rsidRPr="004944A9">
              <w:t xml:space="preserve"> JSON </w:t>
            </w:r>
            <w:r w:rsidRPr="004944A9">
              <w:rPr>
                <w:rtl/>
              </w:rPr>
              <w:t>و برعکس</w:t>
            </w:r>
          </w:p>
          <w:p w14:paraId="7381198B" w14:textId="77777777" w:rsidR="004944A9" w:rsidRPr="004944A9" w:rsidRDefault="004944A9" w:rsidP="004944A9">
            <w:pPr>
              <w:pStyle w:val="code"/>
            </w:pPr>
            <w:r w:rsidRPr="004944A9">
              <w:t>const map = new Map([['name', 'Alice'], ['age', 30]]);</w:t>
            </w:r>
          </w:p>
          <w:p w14:paraId="3ABDDF0F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1231C2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به</w:t>
            </w:r>
            <w:r w:rsidRPr="004944A9">
              <w:t xml:space="preserve"> JSON</w:t>
            </w:r>
          </w:p>
          <w:p w14:paraId="5AFB54D0" w14:textId="77777777" w:rsidR="004944A9" w:rsidRPr="004944A9" w:rsidRDefault="004944A9" w:rsidP="004944A9">
            <w:pPr>
              <w:pStyle w:val="code"/>
            </w:pPr>
            <w:r w:rsidRPr="004944A9">
              <w:t>const json = JSON.stringify(Array.from(map.entries()));</w:t>
            </w:r>
          </w:p>
          <w:p w14:paraId="76F19131" w14:textId="77777777" w:rsidR="004944A9" w:rsidRPr="004944A9" w:rsidRDefault="004944A9" w:rsidP="004944A9">
            <w:pPr>
              <w:pStyle w:val="code"/>
              <w:rPr>
                <w:rtl/>
              </w:rPr>
            </w:pPr>
          </w:p>
          <w:p w14:paraId="2C5BF8A4" w14:textId="77777777" w:rsidR="004944A9" w:rsidRPr="004944A9" w:rsidRDefault="004944A9" w:rsidP="004944A9">
            <w:pPr>
              <w:pStyle w:val="code"/>
              <w:rPr>
                <w:rtl/>
              </w:rPr>
            </w:pPr>
            <w:r w:rsidRPr="004944A9">
              <w:t xml:space="preserve">// </w:t>
            </w:r>
            <w:r w:rsidRPr="004944A9">
              <w:rPr>
                <w:rtl/>
              </w:rPr>
              <w:t>از</w:t>
            </w:r>
            <w:r w:rsidRPr="004944A9">
              <w:t xml:space="preserve"> JSON</w:t>
            </w:r>
          </w:p>
          <w:p w14:paraId="01D0E312" w14:textId="5F5E7E86" w:rsidR="004944A9" w:rsidRDefault="004944A9" w:rsidP="004944A9">
            <w:pPr>
              <w:pStyle w:val="code"/>
            </w:pPr>
            <w:r w:rsidRPr="004944A9">
              <w:t>const reconstructedMap = new Map(JSON.parse(json));</w:t>
            </w:r>
          </w:p>
        </w:tc>
      </w:tr>
    </w:tbl>
    <w:p w14:paraId="2947CEAE" w14:textId="288753CF" w:rsidR="003E3C38" w:rsidRPr="00FF075F" w:rsidRDefault="003E3C38" w:rsidP="003E3C38">
      <w:pPr>
        <w:rPr>
          <w:rFonts w:ascii="IRANSansWeb(FaNum) Light" w:hAnsi="IRANSansWeb(FaNum) Light"/>
          <w:sz w:val="20"/>
          <w:szCs w:val="24"/>
        </w:rPr>
      </w:pPr>
      <w:hyperlink r:id="rId27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3E3C38">
        <w:rPr>
          <w:rFonts w:ascii="IRANSansWeb(FaNum) Light" w:hAnsi="IRANSansWeb(FaNum) Light"/>
          <w:sz w:val="20"/>
          <w:szCs w:val="24"/>
        </w:rPr>
        <w:t>JSON</w:t>
      </w:r>
      <w:r>
        <w:rPr>
          <w:rFonts w:hint="cs"/>
          <w:rtl/>
        </w:rPr>
        <w:t>)</w:t>
      </w:r>
    </w:p>
    <w:p w14:paraId="048336F9" w14:textId="132E0A8D" w:rsidR="00C029DB" w:rsidRPr="00C029DB" w:rsidRDefault="00C029DB" w:rsidP="003E3C38">
      <w:pPr>
        <w:rPr>
          <w:sz w:val="20"/>
          <w:szCs w:val="24"/>
        </w:rPr>
      </w:pPr>
    </w:p>
    <w:p w14:paraId="7CEEDAFE" w14:textId="38E09652" w:rsidR="000D3A7C" w:rsidRDefault="00C029DB" w:rsidP="00C029DB">
      <w:pPr>
        <w:rPr>
          <w:sz w:val="20"/>
          <w:szCs w:val="24"/>
        </w:rPr>
      </w:pPr>
      <w:r w:rsidRPr="00C029DB">
        <w:rPr>
          <w:sz w:val="20"/>
          <w:szCs w:val="24"/>
        </w:rPr>
        <w:t>Map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ک</w:t>
      </w:r>
      <w:r w:rsidRPr="00C029DB">
        <w:rPr>
          <w:sz w:val="20"/>
          <w:szCs w:val="24"/>
          <w:rtl/>
        </w:rPr>
        <w:t xml:space="preserve"> ابزار قدرتمند در جاوااسکر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پت</w:t>
      </w:r>
      <w:r w:rsidRPr="00C029DB">
        <w:rPr>
          <w:sz w:val="20"/>
          <w:szCs w:val="24"/>
          <w:rtl/>
        </w:rPr>
        <w:t xml:space="preserve"> است که در بس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از سنار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وها</w:t>
      </w:r>
      <w:r w:rsidRPr="00C029DB">
        <w:rPr>
          <w:sz w:val="20"/>
          <w:szCs w:val="24"/>
          <w:rtl/>
        </w:rPr>
        <w:t xml:space="preserve">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تواند</w:t>
      </w:r>
      <w:r w:rsidRPr="00C029DB">
        <w:rPr>
          <w:sz w:val="20"/>
          <w:szCs w:val="24"/>
          <w:rtl/>
        </w:rPr>
        <w:t xml:space="preserve"> جا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گز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ن</w:t>
      </w:r>
      <w:r w:rsidRPr="00C029DB">
        <w:rPr>
          <w:sz w:val="20"/>
          <w:szCs w:val="24"/>
          <w:rtl/>
        </w:rPr>
        <w:t xml:space="preserve"> بهتر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برا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</w:t>
      </w:r>
      <w:r w:rsidRPr="00C029DB">
        <w:rPr>
          <w:sz w:val="20"/>
          <w:szCs w:val="24"/>
        </w:rPr>
        <w:t>Object</w:t>
      </w:r>
      <w:r w:rsidRPr="00C029DB">
        <w:rPr>
          <w:sz w:val="20"/>
          <w:szCs w:val="24"/>
          <w:rtl/>
        </w:rPr>
        <w:t xml:space="preserve"> باشد، به خصوص وقت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که با داده‌ها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sz w:val="20"/>
          <w:szCs w:val="24"/>
          <w:rtl/>
        </w:rPr>
        <w:t xml:space="preserve"> پو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ا</w:t>
      </w:r>
      <w:r w:rsidRPr="00C029DB">
        <w:rPr>
          <w:sz w:val="20"/>
          <w:szCs w:val="24"/>
          <w:rtl/>
        </w:rPr>
        <w:t xml:space="preserve"> و پ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ده</w:t>
      </w:r>
      <w:r w:rsidRPr="00C029DB">
        <w:rPr>
          <w:sz w:val="20"/>
          <w:szCs w:val="24"/>
          <w:rtl/>
        </w:rPr>
        <w:t xml:space="preserve"> کار م</w:t>
      </w:r>
      <w:r w:rsidRPr="00C029DB">
        <w:rPr>
          <w:rFonts w:hint="cs"/>
          <w:sz w:val="20"/>
          <w:szCs w:val="24"/>
          <w:rtl/>
        </w:rPr>
        <w:t>ی‌</w:t>
      </w:r>
      <w:r w:rsidRPr="00C029DB">
        <w:rPr>
          <w:rFonts w:hint="eastAsia"/>
          <w:sz w:val="20"/>
          <w:szCs w:val="24"/>
          <w:rtl/>
        </w:rPr>
        <w:t>کن</w:t>
      </w:r>
      <w:r w:rsidRPr="00C029DB">
        <w:rPr>
          <w:rFonts w:hint="cs"/>
          <w:sz w:val="20"/>
          <w:szCs w:val="24"/>
          <w:rtl/>
        </w:rPr>
        <w:t>ی</w:t>
      </w:r>
      <w:r w:rsidRPr="00C029DB">
        <w:rPr>
          <w:rFonts w:hint="eastAsia"/>
          <w:sz w:val="20"/>
          <w:szCs w:val="24"/>
          <w:rtl/>
        </w:rPr>
        <w:t>د</w:t>
      </w:r>
      <w:r w:rsidRPr="00C029DB">
        <w:rPr>
          <w:sz w:val="20"/>
          <w:szCs w:val="24"/>
          <w:rtl/>
        </w:rPr>
        <w:t>.</w:t>
      </w:r>
    </w:p>
    <w:p w14:paraId="7EF5BCBF" w14:textId="1B84859E" w:rsidR="003E3C38" w:rsidRDefault="001C43B0" w:rsidP="001C43B0">
      <w:pPr>
        <w:pStyle w:val="Heading3"/>
      </w:pPr>
      <w:r>
        <w:rPr>
          <w:rFonts w:hint="cs"/>
          <w:rtl/>
        </w:rPr>
        <w:t>تمرینات اضافه</w:t>
      </w:r>
    </w:p>
    <w:p w14:paraId="41A993B4" w14:textId="2A1E977A" w:rsidR="009D7C00" w:rsidRDefault="009D7C00" w:rsidP="009D7C00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>مپ کردن آرایه: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4DBBE9E5" w14:textId="77777777" w:rsidTr="009D7C00">
        <w:tc>
          <w:tcPr>
            <w:tcW w:w="8630" w:type="dxa"/>
            <w:shd w:val="clear" w:color="auto" w:fill="E2EFD9" w:themeFill="accent6" w:themeFillTint="33"/>
          </w:tcPr>
          <w:p w14:paraId="00539E2D" w14:textId="77777777" w:rsidR="009D7C00" w:rsidRDefault="009D7C00" w:rsidP="009D7C00">
            <w:pPr>
              <w:pStyle w:val="code"/>
            </w:pPr>
            <w:r>
              <w:t>const array = [1, 4, 9, 16];</w:t>
            </w:r>
          </w:p>
          <w:p w14:paraId="22E7DF8B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34779E02" w14:textId="77777777" w:rsidR="009D7C00" w:rsidRDefault="009D7C00" w:rsidP="009D7C00">
            <w:pPr>
              <w:pStyle w:val="code"/>
            </w:pPr>
            <w:r>
              <w:t>// Pass a function to map</w:t>
            </w:r>
          </w:p>
          <w:p w14:paraId="6BF571AA" w14:textId="77777777" w:rsidR="009D7C00" w:rsidRDefault="009D7C00" w:rsidP="009D7C00">
            <w:pPr>
              <w:pStyle w:val="code"/>
            </w:pPr>
            <w:r>
              <w:t>const mapped = array.map((x) =&gt; x * 2);</w:t>
            </w:r>
          </w:p>
          <w:p w14:paraId="421676C7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72D7790C" w14:textId="77777777" w:rsidR="009D7C00" w:rsidRDefault="009D7C00" w:rsidP="009D7C00">
            <w:pPr>
              <w:pStyle w:val="code"/>
            </w:pPr>
            <w:r>
              <w:t>console.log(mapped);</w:t>
            </w:r>
          </w:p>
          <w:p w14:paraId="19F7AD31" w14:textId="4F4BA982" w:rsidR="009D7C00" w:rsidRDefault="009D7C00" w:rsidP="009D7C00">
            <w:pPr>
              <w:pStyle w:val="code"/>
              <w:rPr>
                <w:rFonts w:hint="cs"/>
                <w:rtl/>
              </w:rPr>
            </w:pPr>
            <w:r>
              <w:t>// Expected output: Array [2, 8, 18, 32]</w:t>
            </w:r>
          </w:p>
        </w:tc>
      </w:tr>
    </w:tbl>
    <w:p w14:paraId="6EE18F5A" w14:textId="458BC4E0" w:rsidR="009D7C00" w:rsidRPr="00FF075F" w:rsidRDefault="009D7C00" w:rsidP="009D7C00">
      <w:pPr>
        <w:rPr>
          <w:rFonts w:ascii="IRANSansWeb(FaNum) Light" w:hAnsi="IRANSansWeb(FaNum) Light"/>
          <w:sz w:val="20"/>
          <w:szCs w:val="24"/>
        </w:rPr>
      </w:pPr>
      <w:hyperlink r:id="rId28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F0105D">
        <w:rPr>
          <w:lang w:bidi="ar-SA"/>
        </w:rPr>
        <w:t>map()  </w:t>
      </w:r>
      <w:r w:rsidRPr="00F81F9A">
        <w:rPr>
          <w:bCs/>
          <w:lang w:bidi="ar-SA"/>
        </w:rPr>
        <w:t> </w:t>
      </w:r>
      <w:r w:rsidRPr="009D7C00">
        <w:rPr>
          <w:rFonts w:ascii="IRANSansWeb(FaNum) Light" w:hAnsi="IRANSansWeb(FaNum) Light"/>
          <w:sz w:val="20"/>
          <w:szCs w:val="24"/>
          <w:rtl/>
          <w:lang w:bidi="ar-SA"/>
        </w:rPr>
        <w:t xml:space="preserve">مپ کردن آرایه </w:t>
      </w:r>
      <w:r>
        <w:rPr>
          <w:rFonts w:hint="cs"/>
          <w:rtl/>
        </w:rPr>
        <w:t>)</w:t>
      </w:r>
    </w:p>
    <w:p w14:paraId="63A90E2E" w14:textId="574AC7BE" w:rsidR="009D7C00" w:rsidRDefault="009D7C00" w:rsidP="005B5B55">
      <w:pPr>
        <w:pStyle w:val="ListParagraph"/>
        <w:numPr>
          <w:ilvl w:val="0"/>
          <w:numId w:val="12"/>
        </w:numPr>
        <w:rPr>
          <w:rtl/>
        </w:rPr>
      </w:pPr>
      <w:r>
        <w:rPr>
          <w:rFonts w:hint="cs"/>
          <w:rtl/>
        </w:rPr>
        <w:t xml:space="preserve"> مپ کردن آرایه با مربع عناصر: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D7C00" w14:paraId="7A5990CD" w14:textId="77777777" w:rsidTr="005B5B55">
        <w:tc>
          <w:tcPr>
            <w:tcW w:w="8630" w:type="dxa"/>
            <w:shd w:val="clear" w:color="auto" w:fill="E2EFD9" w:themeFill="accent6" w:themeFillTint="33"/>
          </w:tcPr>
          <w:p w14:paraId="02058F05" w14:textId="77777777" w:rsidR="009D7C00" w:rsidRDefault="009D7C00" w:rsidP="009D7C00">
            <w:pPr>
              <w:pStyle w:val="code"/>
            </w:pPr>
            <w:r>
              <w:t>const numbers = [1, 4, 9];</w:t>
            </w:r>
          </w:p>
          <w:p w14:paraId="2A4C55CF" w14:textId="77777777" w:rsidR="009D7C00" w:rsidRDefault="009D7C00" w:rsidP="009D7C00">
            <w:pPr>
              <w:pStyle w:val="code"/>
            </w:pPr>
            <w:r>
              <w:t>const roots = numbers.map((num) =&gt; Math.sqrt(num));</w:t>
            </w:r>
          </w:p>
          <w:p w14:paraId="4D84B95F" w14:textId="77777777" w:rsidR="009D7C00" w:rsidRDefault="009D7C00" w:rsidP="009D7C00">
            <w:pPr>
              <w:pStyle w:val="code"/>
              <w:rPr>
                <w:rtl/>
              </w:rPr>
            </w:pPr>
          </w:p>
          <w:p w14:paraId="77C853D1" w14:textId="77777777" w:rsidR="009D7C00" w:rsidRDefault="009D7C00" w:rsidP="009D7C00">
            <w:pPr>
              <w:pStyle w:val="code"/>
            </w:pPr>
            <w:r>
              <w:lastRenderedPageBreak/>
              <w:t>// roots is now     [1, 2, 3]</w:t>
            </w:r>
          </w:p>
          <w:p w14:paraId="2ADCF96D" w14:textId="5B445EC1" w:rsidR="009D7C00" w:rsidRDefault="009D7C00" w:rsidP="009D7C00">
            <w:pPr>
              <w:pStyle w:val="code"/>
            </w:pPr>
            <w:r>
              <w:t>// numbers is still [1, 4, 9]</w:t>
            </w:r>
          </w:p>
        </w:tc>
      </w:tr>
    </w:tbl>
    <w:p w14:paraId="644A64BD" w14:textId="0A7F93C9" w:rsidR="005B5B55" w:rsidRPr="00FF075F" w:rsidRDefault="005B5B55" w:rsidP="005B5B55">
      <w:pPr>
        <w:rPr>
          <w:rFonts w:ascii="IRANSansWeb(FaNum) Light" w:hAnsi="IRANSansWeb(FaNum) Light"/>
          <w:sz w:val="20"/>
          <w:szCs w:val="24"/>
          <w:lang w:bidi="ar-SA"/>
        </w:rPr>
      </w:pPr>
      <w:hyperlink r:id="rId29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5B5B55">
        <w:rPr>
          <w:rFonts w:ascii="IRANSansWeb(FaNum) Light" w:hAnsi="IRANSansWeb(FaNum) Light"/>
          <w:sz w:val="20"/>
          <w:szCs w:val="24"/>
          <w:lang w:bidi="ar-SA"/>
        </w:rPr>
        <w:t> map()    </w:t>
      </w:r>
      <w:r w:rsidRPr="005B5B55">
        <w:rPr>
          <w:rFonts w:ascii="IRANSansWeb(FaNum) Light" w:hAnsi="IRANSansWeb(FaNum) Light"/>
          <w:sz w:val="20"/>
          <w:szCs w:val="24"/>
          <w:rtl/>
          <w:lang w:bidi="ar-SA"/>
        </w:rPr>
        <w:t>مربع عناصر</w:t>
      </w:r>
      <w:r>
        <w:rPr>
          <w:rFonts w:hint="cs"/>
          <w:rtl/>
        </w:rPr>
        <w:t>)</w:t>
      </w:r>
    </w:p>
    <w:p w14:paraId="30FCABD0" w14:textId="6FF837BC" w:rsidR="001C43B0" w:rsidRDefault="001C43B0" w:rsidP="009D7C00">
      <w:pPr>
        <w:pStyle w:val="ListParagraph"/>
        <w:numPr>
          <w:ilvl w:val="0"/>
          <w:numId w:val="12"/>
        </w:numPr>
        <w:rPr>
          <w:rtl/>
        </w:rPr>
      </w:pPr>
      <w:r w:rsidRPr="009D7C00">
        <w:rPr>
          <w:rFonts w:ascii="IRANSansWeb(FaNum) Light" w:hAnsi="IRANSansWeb(FaNum) Light" w:hint="cs"/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با استفاده از </w:t>
      </w:r>
      <w:r>
        <w:t>Map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14CA7F83" w14:textId="3E6376B4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روش‌ها</w:t>
      </w:r>
      <w:r>
        <w:rPr>
          <w:rFonts w:hint="cs"/>
          <w:rtl/>
        </w:rPr>
        <w:t>ی</w:t>
      </w:r>
      <w:r>
        <w:rPr>
          <w:rtl/>
        </w:rPr>
        <w:t xml:space="preserve"> مختلف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عناصر </w:t>
      </w:r>
      <w:r>
        <w:t>li</w:t>
      </w:r>
    </w:p>
    <w:p w14:paraId="5774A71A" w14:textId="22E2ADB0" w:rsidR="001C43B0" w:rsidRDefault="001C43B0" w:rsidP="009D7C00">
      <w:pPr>
        <w:pStyle w:val="ListParagraph"/>
        <w:ind w:left="510"/>
      </w:pPr>
      <w:r>
        <w:rPr>
          <w:rtl/>
        </w:rPr>
        <w:t>استفاده از `</w:t>
      </w:r>
      <w:r>
        <w:t>map</w:t>
      </w:r>
      <w:r>
        <w:t>()</w:t>
      </w:r>
      <w:r>
        <w:rPr>
          <w:rtl/>
        </w:rPr>
        <w:t>` و `</w:t>
      </w:r>
      <w:r>
        <w:t>join</w:t>
      </w:r>
      <w:r>
        <w:t>()</w:t>
      </w:r>
      <w:r>
        <w:rPr>
          <w:rtl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3B0" w14:paraId="36DC2F41" w14:textId="77777777" w:rsidTr="001C43B0">
        <w:tc>
          <w:tcPr>
            <w:tcW w:w="9350" w:type="dxa"/>
            <w:shd w:val="clear" w:color="auto" w:fill="E2EFD9" w:themeFill="accent6" w:themeFillTint="33"/>
          </w:tcPr>
          <w:p w14:paraId="63C1FD5F" w14:textId="77777777" w:rsidR="001C43B0" w:rsidRDefault="001C43B0" w:rsidP="001C43B0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4220C8A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4947DA9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1: استفاده از</w:t>
            </w:r>
            <w:r>
              <w:t xml:space="preserve"> map </w:t>
            </w:r>
            <w:r>
              <w:rPr>
                <w:rtl/>
              </w:rPr>
              <w:t>و</w:t>
            </w:r>
            <w:r>
              <w:t xml:space="preserve"> join</w:t>
            </w:r>
          </w:p>
          <w:p w14:paraId="649A494B" w14:textId="77777777" w:rsidR="001C43B0" w:rsidRDefault="001C43B0" w:rsidP="001C43B0">
            <w:pPr>
              <w:pStyle w:val="code"/>
            </w:pPr>
            <w:r>
              <w:t>const htmlList = fruits.map(fruit =&gt; `&lt;li&gt;${fruit}&lt;/li&gt;`).join('\n');</w:t>
            </w:r>
          </w:p>
          <w:p w14:paraId="0DFAAC0C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4A70E1E" w14:textId="77777777" w:rsidR="001C43B0" w:rsidRDefault="001C43B0" w:rsidP="001C43B0">
            <w:pPr>
              <w:pStyle w:val="code"/>
            </w:pPr>
            <w:r>
              <w:t>console.log(htmlList);</w:t>
            </w:r>
          </w:p>
          <w:p w14:paraId="77D572DB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2A43338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>&lt;/li&gt;</w:t>
            </w:r>
          </w:p>
          <w:p w14:paraId="004DC855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موز</w:t>
            </w:r>
            <w:r>
              <w:t>&lt;/li&gt;</w:t>
            </w:r>
          </w:p>
          <w:p w14:paraId="430B2851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پرتقال</w:t>
            </w:r>
            <w:r>
              <w:t>&lt;/li&gt;</w:t>
            </w:r>
          </w:p>
          <w:p w14:paraId="1E167130" w14:textId="77777777" w:rsidR="001C43B0" w:rsidRDefault="001C43B0" w:rsidP="001C43B0">
            <w:pPr>
              <w:pStyle w:val="code"/>
              <w:rPr>
                <w:rtl/>
              </w:rPr>
            </w:pPr>
            <w:r>
              <w:t>// &lt;li&gt;</w:t>
            </w:r>
            <w:r>
              <w:rPr>
                <w:rtl/>
              </w:rPr>
              <w:t>انگور</w:t>
            </w:r>
            <w:r>
              <w:t>&lt;/li&gt;</w:t>
            </w:r>
          </w:p>
          <w:p w14:paraId="5E01046B" w14:textId="77777777" w:rsidR="001C43B0" w:rsidRDefault="001C43B0" w:rsidP="001C43B0">
            <w:pPr>
              <w:pStyle w:val="code"/>
              <w:rPr>
                <w:rtl/>
              </w:rPr>
            </w:pPr>
          </w:p>
          <w:p w14:paraId="68136FBC" w14:textId="77777777" w:rsidR="001C43B0" w:rsidRDefault="001C43B0" w:rsidP="001C43B0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ul</w:t>
            </w:r>
          </w:p>
          <w:p w14:paraId="4CB26A98" w14:textId="77777777" w:rsidR="001C43B0" w:rsidRDefault="001C43B0" w:rsidP="001C43B0">
            <w:pPr>
              <w:pStyle w:val="code"/>
            </w:pPr>
            <w:r>
              <w:t>const fullHtml = `&lt;ul&gt;\n${htmlList}\n&lt;/ul&gt;`;</w:t>
            </w:r>
          </w:p>
          <w:p w14:paraId="1E081361" w14:textId="73B02740" w:rsidR="001C43B0" w:rsidRDefault="001C43B0" w:rsidP="001C43B0">
            <w:pPr>
              <w:pStyle w:val="code"/>
            </w:pPr>
            <w:r>
              <w:t>console.log(fullHtml);</w:t>
            </w:r>
          </w:p>
        </w:tc>
      </w:tr>
    </w:tbl>
    <w:p w14:paraId="55FD766D" w14:textId="04DCFEFD" w:rsidR="005B5B55" w:rsidRPr="00FF075F" w:rsidRDefault="005B5B55" w:rsidP="005B5B55">
      <w:pPr>
        <w:rPr>
          <w:rFonts w:ascii="IRANSansWeb(FaNum) Light" w:hAnsi="IRANSansWeb(FaNum) Light"/>
          <w:sz w:val="20"/>
          <w:szCs w:val="24"/>
          <w:lang w:bidi="ar-SA"/>
        </w:rPr>
      </w:pPr>
      <w:hyperlink r:id="rId30" w:history="1">
        <w:r w:rsidRPr="00E14E0C">
          <w:rPr>
            <w:rStyle w:val="Hyperlink"/>
            <w:rFonts w:hint="cs"/>
            <w:rtl/>
          </w:rPr>
          <w:t>مثال بالا در دنیای وب</w:t>
        </w:r>
      </w:hyperlink>
      <w:r>
        <w:rPr>
          <w:rFonts w:hint="cs"/>
          <w:rtl/>
        </w:rPr>
        <w:t xml:space="preserve"> (</w:t>
      </w:r>
      <w:r w:rsidRPr="002763B6">
        <w:rPr>
          <w:lang w:bidi="ar-SA"/>
        </w:rPr>
        <w:t> </w:t>
      </w:r>
      <w:r w:rsidRPr="005B5B55">
        <w:rPr>
          <w:rFonts w:ascii="IRANSansWeb(FaNum) Light" w:hAnsi="IRANSansWeb(FaNum) Light"/>
          <w:sz w:val="20"/>
          <w:szCs w:val="24"/>
          <w:lang w:bidi="ar-SA"/>
        </w:rPr>
        <w:t> map()    simple list to li</w:t>
      </w:r>
      <w:r>
        <w:rPr>
          <w:rFonts w:hint="cs"/>
          <w:rtl/>
        </w:rPr>
        <w:t>)</w:t>
      </w:r>
    </w:p>
    <w:p w14:paraId="7A87C98A" w14:textId="42EDB130" w:rsidR="001C43B0" w:rsidRDefault="001C43B0" w:rsidP="001C43B0">
      <w:pPr>
        <w:rPr>
          <w:rtl/>
        </w:rPr>
      </w:pPr>
      <w:r>
        <w:rPr>
          <w:rtl/>
        </w:rPr>
        <w:t xml:space="preserve"> 2.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عناصر </w:t>
      </w:r>
      <w:r>
        <w:t>DOM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B55" w14:paraId="0A4885A7" w14:textId="77777777" w:rsidTr="005B5B55">
        <w:tc>
          <w:tcPr>
            <w:tcW w:w="9350" w:type="dxa"/>
            <w:shd w:val="clear" w:color="auto" w:fill="E2EFD9" w:themeFill="accent6" w:themeFillTint="33"/>
          </w:tcPr>
          <w:p w14:paraId="7F3FB785" w14:textId="77777777" w:rsidR="005B5B55" w:rsidRDefault="005B5B55" w:rsidP="005B5B5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4A7054D7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27388C2" w14:textId="77777777" w:rsidR="005B5B55" w:rsidRDefault="005B5B55" w:rsidP="005B5B5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2: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عناصر</w:t>
            </w:r>
            <w:r>
              <w:t xml:space="preserve"> DOM </w:t>
            </w:r>
            <w:r>
              <w:rPr>
                <w:rtl/>
              </w:rPr>
              <w:t>واقع</w:t>
            </w:r>
            <w:r>
              <w:rPr>
                <w:rFonts w:hint="cs"/>
                <w:rtl/>
              </w:rPr>
              <w:t>ی</w:t>
            </w:r>
          </w:p>
          <w:p w14:paraId="35524D59" w14:textId="77777777" w:rsidR="005B5B55" w:rsidRDefault="005B5B55" w:rsidP="005B5B55">
            <w:pPr>
              <w:pStyle w:val="code"/>
            </w:pPr>
            <w:r>
              <w:t>const listItems = fruits.map(fruit =&gt; {</w:t>
            </w:r>
          </w:p>
          <w:p w14:paraId="316E2520" w14:textId="77777777" w:rsidR="005B5B55" w:rsidRDefault="005B5B55" w:rsidP="005B5B55">
            <w:pPr>
              <w:pStyle w:val="code"/>
            </w:pPr>
            <w:r>
              <w:t xml:space="preserve">    const li = document.createElement('li');</w:t>
            </w:r>
          </w:p>
          <w:p w14:paraId="699315A3" w14:textId="77777777" w:rsidR="005B5B55" w:rsidRDefault="005B5B55" w:rsidP="005B5B55">
            <w:pPr>
              <w:pStyle w:val="code"/>
            </w:pPr>
            <w:r>
              <w:t xml:space="preserve">    li.textContent = fruit;</w:t>
            </w:r>
          </w:p>
          <w:p w14:paraId="4AB20653" w14:textId="77777777" w:rsidR="005B5B55" w:rsidRDefault="005B5B55" w:rsidP="005B5B55">
            <w:pPr>
              <w:pStyle w:val="code"/>
            </w:pPr>
            <w:r>
              <w:t xml:space="preserve">    li.className = 'fruit-item';</w:t>
            </w:r>
          </w:p>
          <w:p w14:paraId="2AA97E83" w14:textId="77777777" w:rsidR="005B5B55" w:rsidRDefault="005B5B55" w:rsidP="005B5B55">
            <w:pPr>
              <w:pStyle w:val="code"/>
            </w:pPr>
            <w:r>
              <w:t xml:space="preserve">    return li;</w:t>
            </w:r>
          </w:p>
          <w:p w14:paraId="436731B2" w14:textId="77777777" w:rsidR="005B5B55" w:rsidRDefault="005B5B55" w:rsidP="005B5B55">
            <w:pPr>
              <w:pStyle w:val="code"/>
              <w:rPr>
                <w:rtl/>
              </w:rPr>
            </w:pPr>
            <w:r>
              <w:t>});</w:t>
            </w:r>
          </w:p>
          <w:p w14:paraId="68EA45CA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7E844533" w14:textId="77777777" w:rsidR="005B5B55" w:rsidRDefault="005B5B55" w:rsidP="005B5B55">
            <w:pPr>
              <w:pStyle w:val="code"/>
              <w:rPr>
                <w:rtl/>
              </w:rPr>
            </w:pPr>
            <w:r>
              <w:lastRenderedPageBreak/>
              <w:t xml:space="preserve">// </w:t>
            </w:r>
            <w:r>
              <w:rPr>
                <w:rtl/>
              </w:rPr>
              <w:t>اضافه کردن به</w:t>
            </w:r>
            <w:r>
              <w:t xml:space="preserve"> DOM</w:t>
            </w:r>
          </w:p>
          <w:p w14:paraId="335FA82B" w14:textId="77777777" w:rsidR="005B5B55" w:rsidRDefault="005B5B55" w:rsidP="005B5B55">
            <w:pPr>
              <w:pStyle w:val="code"/>
            </w:pPr>
            <w:r>
              <w:t>const ulElement = document.createElement('ul');</w:t>
            </w:r>
          </w:p>
          <w:p w14:paraId="77C35029" w14:textId="77777777" w:rsidR="005B5B55" w:rsidRDefault="005B5B55" w:rsidP="005B5B55">
            <w:pPr>
              <w:pStyle w:val="code"/>
            </w:pPr>
            <w:r>
              <w:t>ulElement.append(...listItems);</w:t>
            </w:r>
          </w:p>
          <w:p w14:paraId="1AE72D3B" w14:textId="77777777" w:rsidR="005B5B55" w:rsidRDefault="005B5B55" w:rsidP="005B5B55">
            <w:pPr>
              <w:pStyle w:val="code"/>
              <w:rPr>
                <w:rtl/>
              </w:rPr>
            </w:pPr>
          </w:p>
          <w:p w14:paraId="56154D6F" w14:textId="31BEFF7C" w:rsidR="005B5B55" w:rsidRDefault="005B5B55" w:rsidP="005B5B55">
            <w:pPr>
              <w:pStyle w:val="code"/>
            </w:pPr>
            <w:r>
              <w:t>document.body.appendChild(ulElement);</w:t>
            </w:r>
          </w:p>
        </w:tc>
      </w:tr>
    </w:tbl>
    <w:p w14:paraId="4A49F274" w14:textId="4245974E" w:rsidR="001C43B0" w:rsidRDefault="001C43B0" w:rsidP="00514795">
      <w:pPr>
        <w:pStyle w:val="ListParagraph"/>
        <w:numPr>
          <w:ilvl w:val="0"/>
          <w:numId w:val="12"/>
        </w:numPr>
        <w:rPr>
          <w:rtl/>
        </w:rPr>
      </w:pPr>
      <w:r>
        <w:rPr>
          <w:rtl/>
        </w:rPr>
        <w:lastRenderedPageBreak/>
        <w:t xml:space="preserve">استفاده با </w:t>
      </w:r>
      <w:r>
        <w:t>template literals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244DC69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6DFEC5F8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61FDADE2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C049B6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روش 3: با قالب‌بز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شرفته</w:t>
            </w:r>
          </w:p>
          <w:p w14:paraId="37CBAD1E" w14:textId="77777777" w:rsidR="00514795" w:rsidRDefault="00514795" w:rsidP="00514795">
            <w:pPr>
              <w:pStyle w:val="code"/>
            </w:pPr>
            <w:r>
              <w:t>const htmlList = fruits.map(fruit =&gt; `</w:t>
            </w:r>
          </w:p>
          <w:p w14:paraId="1BBD2FCB" w14:textId="77777777" w:rsidR="00514795" w:rsidRDefault="00514795" w:rsidP="00514795">
            <w:pPr>
              <w:pStyle w:val="code"/>
            </w:pPr>
            <w:r>
              <w:t xml:space="preserve">    &lt;li class="fruit-item" data-fruit="${fruit}"&gt;</w:t>
            </w:r>
          </w:p>
          <w:p w14:paraId="43DF34B2" w14:textId="77777777" w:rsidR="00514795" w:rsidRDefault="00514795" w:rsidP="00514795">
            <w:pPr>
              <w:pStyle w:val="code"/>
            </w:pPr>
            <w:r>
              <w:t xml:space="preserve">        &lt;span&gt;${fruit.toUpperCase()}&lt;/span&gt;</w:t>
            </w:r>
          </w:p>
          <w:p w14:paraId="64F5621C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34C1B705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0697156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D1D0168" w14:textId="77777777" w:rsidR="00514795" w:rsidRDefault="00514795" w:rsidP="00514795">
            <w:pPr>
              <w:pStyle w:val="code"/>
            </w:pPr>
            <w:r>
              <w:t>const fullHtml = `</w:t>
            </w:r>
          </w:p>
          <w:p w14:paraId="0CCBEFB1" w14:textId="77777777" w:rsidR="00514795" w:rsidRDefault="00514795" w:rsidP="00514795">
            <w:pPr>
              <w:pStyle w:val="code"/>
            </w:pPr>
            <w:r>
              <w:t xml:space="preserve">    &lt;ul class="fruits-list"&gt;</w:t>
            </w:r>
          </w:p>
          <w:p w14:paraId="06B704FD" w14:textId="77777777" w:rsidR="00514795" w:rsidRDefault="00514795" w:rsidP="00514795">
            <w:pPr>
              <w:pStyle w:val="code"/>
            </w:pPr>
            <w:r>
              <w:t xml:space="preserve">        ${htmlList}</w:t>
            </w:r>
          </w:p>
          <w:p w14:paraId="36470D6A" w14:textId="77777777" w:rsidR="00514795" w:rsidRDefault="00514795" w:rsidP="00514795">
            <w:pPr>
              <w:pStyle w:val="code"/>
            </w:pPr>
            <w:r>
              <w:t xml:space="preserve">    &lt;/ul&gt;</w:t>
            </w:r>
          </w:p>
          <w:p w14:paraId="5EDA7B7D" w14:textId="77777777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  <w:p w14:paraId="7EC05E6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1BD3270" w14:textId="34F24FCA" w:rsidR="00514795" w:rsidRDefault="00514795" w:rsidP="00514795">
            <w:pPr>
              <w:pStyle w:val="code"/>
            </w:pPr>
            <w:r>
              <w:t>console.log(fullHtml);</w:t>
            </w:r>
          </w:p>
        </w:tc>
      </w:tr>
    </w:tbl>
    <w:p w14:paraId="2F0CBC81" w14:textId="3A9654BE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55E01AF0" w14:textId="6C14DCFC" w:rsidR="001C43B0" w:rsidRDefault="001C43B0" w:rsidP="001C43B0">
      <w:r>
        <w:rPr>
          <w:rtl/>
        </w:rPr>
        <w:t xml:space="preserve"> مثال 1: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کاربران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600FD73F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725D202A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users = ['</w:t>
            </w:r>
            <w:r>
              <w:rPr>
                <w:rtl/>
              </w:rPr>
              <w:t>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'فاطمه احمد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'محمد رضا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>', 'زهرا حس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Fonts w:hint="cs"/>
                <w:rtl/>
              </w:rPr>
              <w:t>ی</w:t>
            </w:r>
            <w:r>
              <w:t>'];</w:t>
            </w:r>
          </w:p>
          <w:p w14:paraId="79A7EE74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3A73DA71" w14:textId="77777777" w:rsidR="00514795" w:rsidRDefault="00514795" w:rsidP="00514795">
            <w:pPr>
              <w:pStyle w:val="code"/>
            </w:pPr>
            <w:r>
              <w:t>const userList = users.map(user =&gt; `</w:t>
            </w:r>
          </w:p>
          <w:p w14:paraId="098FF619" w14:textId="77777777" w:rsidR="00514795" w:rsidRDefault="00514795" w:rsidP="00514795">
            <w:pPr>
              <w:pStyle w:val="code"/>
            </w:pPr>
            <w:r>
              <w:t xml:space="preserve">    &lt;li class="user-item"&gt;</w:t>
            </w:r>
          </w:p>
          <w:p w14:paraId="72E0D6C6" w14:textId="77777777" w:rsidR="00514795" w:rsidRDefault="00514795" w:rsidP="00514795">
            <w:pPr>
              <w:pStyle w:val="code"/>
            </w:pPr>
            <w:r>
              <w:t xml:space="preserve">        &lt;i class="icon-user"&gt;&lt;/i&gt;</w:t>
            </w:r>
          </w:p>
          <w:p w14:paraId="369C64E3" w14:textId="77777777" w:rsidR="00514795" w:rsidRDefault="00514795" w:rsidP="00514795">
            <w:pPr>
              <w:pStyle w:val="code"/>
            </w:pPr>
            <w:r>
              <w:t xml:space="preserve">        &lt;span&gt;${user}&lt;/span&gt;</w:t>
            </w:r>
          </w:p>
          <w:p w14:paraId="28D73527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631EE717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339459F6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5D4C0ED4" w14:textId="77777777" w:rsidR="00514795" w:rsidRDefault="00514795" w:rsidP="00514795">
            <w:pPr>
              <w:pStyle w:val="code"/>
            </w:pPr>
            <w:r>
              <w:t>const usersHtml = `</w:t>
            </w:r>
          </w:p>
          <w:p w14:paraId="49E1BA66" w14:textId="77777777" w:rsidR="00514795" w:rsidRDefault="00514795" w:rsidP="00514795">
            <w:pPr>
              <w:pStyle w:val="code"/>
            </w:pPr>
            <w:r>
              <w:t xml:space="preserve">    &lt;div class="users-container"&gt;</w:t>
            </w:r>
          </w:p>
          <w:p w14:paraId="73B8BDA8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&lt;h3&gt;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کاربران</w:t>
            </w:r>
            <w:r>
              <w:t>&lt;/h3&gt;</w:t>
            </w:r>
          </w:p>
          <w:p w14:paraId="1150D7BC" w14:textId="77777777" w:rsidR="00514795" w:rsidRDefault="00514795" w:rsidP="00514795">
            <w:pPr>
              <w:pStyle w:val="code"/>
            </w:pPr>
            <w:r>
              <w:t xml:space="preserve">        &lt;ul class="users-list"&gt;</w:t>
            </w:r>
          </w:p>
          <w:p w14:paraId="65710AF5" w14:textId="77777777" w:rsidR="00514795" w:rsidRDefault="00514795" w:rsidP="00514795">
            <w:pPr>
              <w:pStyle w:val="code"/>
            </w:pPr>
            <w:r>
              <w:t xml:space="preserve">            ${userList}</w:t>
            </w:r>
          </w:p>
          <w:p w14:paraId="3CBE33AB" w14:textId="77777777" w:rsidR="00514795" w:rsidRDefault="00514795" w:rsidP="00514795">
            <w:pPr>
              <w:pStyle w:val="code"/>
            </w:pPr>
            <w:r>
              <w:t xml:space="preserve">        &lt;/ul&gt;</w:t>
            </w:r>
          </w:p>
          <w:p w14:paraId="67D0F8B7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56E27D44" w14:textId="77777777" w:rsidR="00514795" w:rsidRDefault="00514795" w:rsidP="00514795">
            <w:pPr>
              <w:pStyle w:val="code"/>
              <w:rPr>
                <w:rtl/>
              </w:rPr>
            </w:pPr>
            <w:r>
              <w:lastRenderedPageBreak/>
              <w:t>`;</w:t>
            </w:r>
          </w:p>
          <w:p w14:paraId="49EC6C0D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0DF9FA1B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قرار دادن در</w:t>
            </w:r>
            <w:r>
              <w:t xml:space="preserve"> DOM</w:t>
            </w:r>
          </w:p>
          <w:p w14:paraId="02D5D317" w14:textId="49FC86F2" w:rsidR="00514795" w:rsidRDefault="00514795" w:rsidP="00514795">
            <w:pPr>
              <w:pStyle w:val="code"/>
            </w:pPr>
            <w:r>
              <w:t>document.getElementById('app').innerHTML = usersHtml;</w:t>
            </w:r>
          </w:p>
        </w:tc>
      </w:tr>
    </w:tbl>
    <w:p w14:paraId="6824EBB2" w14:textId="1AAC1E4B" w:rsidR="001C43B0" w:rsidRDefault="001C43B0" w:rsidP="001C43B0">
      <w:r>
        <w:rPr>
          <w:rtl/>
        </w:rPr>
        <w:lastRenderedPageBreak/>
        <w:t xml:space="preserve"> مثال 2: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شماره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4795" w14:paraId="063E16F5" w14:textId="77777777" w:rsidTr="00514795">
        <w:tc>
          <w:tcPr>
            <w:tcW w:w="9350" w:type="dxa"/>
            <w:shd w:val="clear" w:color="auto" w:fill="E2EFD9" w:themeFill="accent6" w:themeFillTint="33"/>
          </w:tcPr>
          <w:p w14:paraId="22104CF9" w14:textId="77777777" w:rsidR="00514795" w:rsidRDefault="00514795" w:rsidP="00514795">
            <w:pPr>
              <w:pStyle w:val="code"/>
              <w:rPr>
                <w:rtl/>
              </w:rPr>
            </w:pPr>
            <w:r>
              <w:t>const tasks = ['</w:t>
            </w:r>
            <w:r>
              <w:rPr>
                <w:rtl/>
              </w:rPr>
              <w:t>تمر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جاوااسکر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پت</w:t>
            </w:r>
            <w:r>
              <w:rPr>
                <w:rtl/>
              </w:rPr>
              <w:t>', 'پروژه وب', 'مطالعه 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اض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>', 'ورزش</w:t>
            </w:r>
            <w:r>
              <w:t>'];</w:t>
            </w:r>
          </w:p>
          <w:p w14:paraId="6665B429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6BD8293" w14:textId="77777777" w:rsidR="00514795" w:rsidRDefault="00514795" w:rsidP="00514795">
            <w:pPr>
              <w:pStyle w:val="code"/>
            </w:pPr>
            <w:r>
              <w:t>const numberedList = tasks.map((task, index) =&gt; `</w:t>
            </w:r>
          </w:p>
          <w:p w14:paraId="0F474102" w14:textId="77777777" w:rsidR="00514795" w:rsidRDefault="00514795" w:rsidP="00514795">
            <w:pPr>
              <w:pStyle w:val="code"/>
            </w:pPr>
            <w:r>
              <w:t xml:space="preserve">    &lt;li class="task-item"&gt;</w:t>
            </w:r>
          </w:p>
          <w:p w14:paraId="3B95AA04" w14:textId="77777777" w:rsidR="00514795" w:rsidRDefault="00514795" w:rsidP="00514795">
            <w:pPr>
              <w:pStyle w:val="code"/>
            </w:pPr>
            <w:r>
              <w:t xml:space="preserve">        &lt;span class="task-number"&gt;${index + 1}.&lt;/span&gt;</w:t>
            </w:r>
          </w:p>
          <w:p w14:paraId="77A82F72" w14:textId="77777777" w:rsidR="00514795" w:rsidRDefault="00514795" w:rsidP="00514795">
            <w:pPr>
              <w:pStyle w:val="code"/>
            </w:pPr>
            <w:r>
              <w:t xml:space="preserve">        &lt;span class="task-text"&gt;${task}&lt;/span&gt;</w:t>
            </w:r>
          </w:p>
          <w:p w14:paraId="0A311A02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&lt;button onclick="completeTask(${index})"&gt;</w:t>
            </w:r>
            <w:r>
              <w:rPr>
                <w:rtl/>
              </w:rPr>
              <w:t>انجام شد</w:t>
            </w:r>
            <w:r>
              <w:t>&lt;/button&gt;</w:t>
            </w:r>
          </w:p>
          <w:p w14:paraId="18BF804B" w14:textId="77777777" w:rsidR="00514795" w:rsidRDefault="00514795" w:rsidP="00514795">
            <w:pPr>
              <w:pStyle w:val="code"/>
            </w:pPr>
            <w:r>
              <w:t xml:space="preserve">    &lt;/li&gt;</w:t>
            </w:r>
          </w:p>
          <w:p w14:paraId="05A96E41" w14:textId="77777777" w:rsidR="00514795" w:rsidRDefault="00514795" w:rsidP="00514795">
            <w:pPr>
              <w:pStyle w:val="code"/>
            </w:pPr>
            <w:r>
              <w:t>`).join('');</w:t>
            </w:r>
          </w:p>
          <w:p w14:paraId="4FF75F25" w14:textId="77777777" w:rsidR="00514795" w:rsidRDefault="00514795" w:rsidP="00514795">
            <w:pPr>
              <w:pStyle w:val="code"/>
              <w:rPr>
                <w:rtl/>
              </w:rPr>
            </w:pPr>
          </w:p>
          <w:p w14:paraId="6009FCBC" w14:textId="77777777" w:rsidR="00514795" w:rsidRDefault="00514795" w:rsidP="00514795">
            <w:pPr>
              <w:pStyle w:val="code"/>
            </w:pPr>
            <w:r>
              <w:t>const tasksHtml = `</w:t>
            </w:r>
          </w:p>
          <w:p w14:paraId="7A31A085" w14:textId="77777777" w:rsidR="00514795" w:rsidRDefault="00514795" w:rsidP="00514795">
            <w:pPr>
              <w:pStyle w:val="code"/>
            </w:pPr>
            <w:r>
              <w:t xml:space="preserve">    &lt;div class="tasks-wrapper"&gt;</w:t>
            </w:r>
          </w:p>
          <w:p w14:paraId="5CE8018E" w14:textId="77777777" w:rsidR="00514795" w:rsidRDefault="00514795" w:rsidP="00514795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ست</w:t>
            </w:r>
            <w:r>
              <w:rPr>
                <w:rtl/>
              </w:rPr>
              <w:t xml:space="preserve"> کارها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روزانه</w:t>
            </w:r>
            <w:r>
              <w:t>&lt;/h2&gt;</w:t>
            </w:r>
          </w:p>
          <w:p w14:paraId="4B908C83" w14:textId="77777777" w:rsidR="00514795" w:rsidRDefault="00514795" w:rsidP="00514795">
            <w:pPr>
              <w:pStyle w:val="code"/>
            </w:pPr>
            <w:r>
              <w:t xml:space="preserve">        &lt;ol class="tasks-list"&gt;</w:t>
            </w:r>
          </w:p>
          <w:p w14:paraId="036B54F6" w14:textId="77777777" w:rsidR="00514795" w:rsidRDefault="00514795" w:rsidP="00514795">
            <w:pPr>
              <w:pStyle w:val="code"/>
            </w:pPr>
            <w:r>
              <w:t xml:space="preserve">            ${numberedList}</w:t>
            </w:r>
          </w:p>
          <w:p w14:paraId="47A70CE6" w14:textId="77777777" w:rsidR="00514795" w:rsidRDefault="00514795" w:rsidP="00514795">
            <w:pPr>
              <w:pStyle w:val="code"/>
            </w:pPr>
            <w:r>
              <w:t xml:space="preserve">        &lt;/ol&gt;</w:t>
            </w:r>
          </w:p>
          <w:p w14:paraId="6EA6C1D9" w14:textId="77777777" w:rsidR="00514795" w:rsidRDefault="00514795" w:rsidP="00514795">
            <w:pPr>
              <w:pStyle w:val="code"/>
            </w:pPr>
            <w:r>
              <w:t xml:space="preserve">    &lt;/div&gt;</w:t>
            </w:r>
          </w:p>
          <w:p w14:paraId="06FF2BC0" w14:textId="0E678A10" w:rsidR="00514795" w:rsidRDefault="00514795" w:rsidP="00514795">
            <w:pPr>
              <w:pStyle w:val="code"/>
              <w:rPr>
                <w:rtl/>
              </w:rPr>
            </w:pPr>
            <w:r>
              <w:t>`;</w:t>
            </w:r>
          </w:p>
        </w:tc>
      </w:tr>
    </w:tbl>
    <w:p w14:paraId="6C7F16BD" w14:textId="02CE5EF9" w:rsidR="001C43B0" w:rsidRDefault="001C43B0" w:rsidP="001C43B0">
      <w:pPr>
        <w:rPr>
          <w:rtl/>
        </w:rPr>
      </w:pPr>
      <w:r>
        <w:rPr>
          <w:rtl/>
        </w:rPr>
        <w:t>مثال 3: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 xml:space="preserve"> با آ</w:t>
      </w:r>
      <w:r>
        <w:rPr>
          <w:rFonts w:hint="cs"/>
          <w:rtl/>
        </w:rPr>
        <w:t>ی</w:t>
      </w:r>
      <w:r>
        <w:rPr>
          <w:rFonts w:hint="eastAsia"/>
          <w:rtl/>
        </w:rPr>
        <w:t>کون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5ABD4586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E85143D" w14:textId="77777777" w:rsidR="004E58E8" w:rsidRDefault="004E58E8" w:rsidP="004E58E8">
            <w:pPr>
              <w:pStyle w:val="code"/>
            </w:pPr>
            <w:r>
              <w:t>const features = [</w:t>
            </w:r>
          </w:p>
          <w:p w14:paraId="72661E55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24/7</w:t>
            </w:r>
            <w:r>
              <w:t>',</w:t>
            </w:r>
          </w:p>
          <w:p w14:paraId="52A6893B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امن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بالا</w:t>
            </w:r>
            <w:r>
              <w:t xml:space="preserve">', </w:t>
            </w:r>
          </w:p>
          <w:p w14:paraId="59EB7B11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رابط کاربر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آسان</w:t>
            </w:r>
            <w:r>
              <w:t>',</w:t>
            </w:r>
          </w:p>
          <w:p w14:paraId="39DD24D3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'</w:t>
            </w:r>
            <w:r>
              <w:rPr>
                <w:rtl/>
              </w:rPr>
              <w:t>پشت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از تمام دستگاه‌ها</w:t>
            </w:r>
            <w:r>
              <w:t>'</w:t>
            </w:r>
          </w:p>
          <w:p w14:paraId="73DA90D6" w14:textId="77777777" w:rsidR="004E58E8" w:rsidRDefault="004E58E8" w:rsidP="004E58E8">
            <w:pPr>
              <w:pStyle w:val="code"/>
              <w:rPr>
                <w:rtl/>
              </w:rPr>
            </w:pPr>
            <w:r>
              <w:t>];</w:t>
            </w:r>
          </w:p>
          <w:p w14:paraId="22F347F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6A1BDF76" w14:textId="77777777" w:rsidR="004E58E8" w:rsidRDefault="004E58E8" w:rsidP="004E58E8">
            <w:pPr>
              <w:pStyle w:val="code"/>
            </w:pPr>
            <w:r>
              <w:t>const icons = ['</w:t>
            </w:r>
            <w:r>
              <w:rPr>
                <w:rFonts w:ascii="Segoe UI Emoji" w:hAnsi="Segoe UI Emoji" w:cs="Segoe UI Emoji"/>
              </w:rPr>
              <w:t>🕒</w:t>
            </w:r>
            <w:r>
              <w:t>', '</w:t>
            </w:r>
            <w:r>
              <w:rPr>
                <w:rFonts w:ascii="Segoe UI Emoji" w:hAnsi="Segoe UI Emoji" w:cs="Segoe UI Emoji"/>
              </w:rPr>
              <w:t>🔒</w:t>
            </w:r>
            <w:r>
              <w:t>', '</w:t>
            </w:r>
            <w:r>
              <w:rPr>
                <w:rFonts w:ascii="Segoe UI Emoji" w:hAnsi="Segoe UI Emoji" w:cs="Segoe UI Emoji"/>
              </w:rPr>
              <w:t>💻</w:t>
            </w:r>
            <w:r>
              <w:t>', '</w:t>
            </w:r>
            <w:r>
              <w:rPr>
                <w:rFonts w:ascii="Segoe UI Emoji" w:hAnsi="Segoe UI Emoji" w:cs="Segoe UI Emoji"/>
              </w:rPr>
              <w:t>📱</w:t>
            </w:r>
            <w:r>
              <w:t>'];</w:t>
            </w:r>
          </w:p>
          <w:p w14:paraId="4A5895D2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43787EF8" w14:textId="77777777" w:rsidR="004E58E8" w:rsidRDefault="004E58E8" w:rsidP="004E58E8">
            <w:pPr>
              <w:pStyle w:val="code"/>
            </w:pPr>
            <w:r>
              <w:t>const featureList = features.map((feature, index) =&gt; `</w:t>
            </w:r>
          </w:p>
          <w:p w14:paraId="00ABB63B" w14:textId="77777777" w:rsidR="004E58E8" w:rsidRDefault="004E58E8" w:rsidP="004E58E8">
            <w:pPr>
              <w:pStyle w:val="code"/>
            </w:pPr>
            <w:r>
              <w:t xml:space="preserve">    &lt;li class="feature-item"&gt;</w:t>
            </w:r>
          </w:p>
          <w:p w14:paraId="567AA982" w14:textId="77777777" w:rsidR="004E58E8" w:rsidRDefault="004E58E8" w:rsidP="004E58E8">
            <w:pPr>
              <w:pStyle w:val="code"/>
            </w:pPr>
            <w:r>
              <w:t xml:space="preserve">        &lt;span class="feature-icon"&gt;${icons[index]}&lt;/span&gt;</w:t>
            </w:r>
          </w:p>
          <w:p w14:paraId="3AC5C349" w14:textId="77777777" w:rsidR="004E58E8" w:rsidRDefault="004E58E8" w:rsidP="004E58E8">
            <w:pPr>
              <w:pStyle w:val="code"/>
            </w:pPr>
            <w:r>
              <w:t xml:space="preserve">        &lt;span class="feature-text"&gt;${feature}&lt;/span&gt;</w:t>
            </w:r>
          </w:p>
          <w:p w14:paraId="4FE18B67" w14:textId="77777777" w:rsidR="004E58E8" w:rsidRDefault="004E58E8" w:rsidP="004E58E8">
            <w:pPr>
              <w:pStyle w:val="code"/>
            </w:pPr>
            <w:r>
              <w:t xml:space="preserve">    &lt;/li&gt;</w:t>
            </w:r>
          </w:p>
          <w:p w14:paraId="1AADDDFD" w14:textId="77777777" w:rsidR="004E58E8" w:rsidRDefault="004E58E8" w:rsidP="004E58E8">
            <w:pPr>
              <w:pStyle w:val="code"/>
            </w:pPr>
            <w:r>
              <w:t>`).join('');</w:t>
            </w:r>
          </w:p>
          <w:p w14:paraId="1B29F825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42176FD" w14:textId="77777777" w:rsidR="004E58E8" w:rsidRDefault="004E58E8" w:rsidP="004E58E8">
            <w:pPr>
              <w:pStyle w:val="code"/>
            </w:pPr>
            <w:r>
              <w:lastRenderedPageBreak/>
              <w:t>const featuresHtml = `</w:t>
            </w:r>
          </w:p>
          <w:p w14:paraId="02DE8FB2" w14:textId="77777777" w:rsidR="004E58E8" w:rsidRDefault="004E58E8" w:rsidP="004E58E8">
            <w:pPr>
              <w:pStyle w:val="code"/>
            </w:pPr>
            <w:r>
              <w:t xml:space="preserve">    &lt;section class="features"&gt;</w:t>
            </w:r>
          </w:p>
          <w:p w14:paraId="2F3B5397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    &lt;h2&gt;</w:t>
            </w: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محصول</w:t>
            </w:r>
            <w:r>
              <w:t>&lt;/h2&gt;</w:t>
            </w:r>
          </w:p>
          <w:p w14:paraId="12029CFB" w14:textId="77777777" w:rsidR="004E58E8" w:rsidRDefault="004E58E8" w:rsidP="004E58E8">
            <w:pPr>
              <w:pStyle w:val="code"/>
            </w:pPr>
            <w:r>
              <w:t xml:space="preserve">        &lt;ul class="features-list"&gt;</w:t>
            </w:r>
          </w:p>
          <w:p w14:paraId="094CFA7D" w14:textId="77777777" w:rsidR="004E58E8" w:rsidRDefault="004E58E8" w:rsidP="004E58E8">
            <w:pPr>
              <w:pStyle w:val="code"/>
            </w:pPr>
            <w:r>
              <w:t xml:space="preserve">            ${featureList}</w:t>
            </w:r>
          </w:p>
          <w:p w14:paraId="693254D1" w14:textId="77777777" w:rsidR="004E58E8" w:rsidRDefault="004E58E8" w:rsidP="004E58E8">
            <w:pPr>
              <w:pStyle w:val="code"/>
            </w:pPr>
            <w:r>
              <w:t xml:space="preserve">        &lt;/ul&gt;</w:t>
            </w:r>
          </w:p>
          <w:p w14:paraId="4AECB3BC" w14:textId="77777777" w:rsidR="004E58E8" w:rsidRDefault="004E58E8" w:rsidP="004E58E8">
            <w:pPr>
              <w:pStyle w:val="code"/>
            </w:pPr>
            <w:r>
              <w:t xml:space="preserve">    &lt;/section&gt;</w:t>
            </w:r>
          </w:p>
          <w:p w14:paraId="4E2E2138" w14:textId="75B81D05" w:rsidR="004E58E8" w:rsidRDefault="004E58E8" w:rsidP="004E58E8">
            <w:pPr>
              <w:pStyle w:val="code"/>
            </w:pPr>
            <w:r>
              <w:t>`;</w:t>
            </w:r>
          </w:p>
        </w:tc>
      </w:tr>
    </w:tbl>
    <w:p w14:paraId="1589D040" w14:textId="77777777" w:rsidR="001C43B0" w:rsidRDefault="001C43B0" w:rsidP="001C43B0">
      <w:pPr>
        <w:rPr>
          <w:rtl/>
        </w:rPr>
      </w:pPr>
    </w:p>
    <w:p w14:paraId="6306E31E" w14:textId="303B497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</w:t>
      </w:r>
    </w:p>
    <w:p w14:paraId="3745EEAB" w14:textId="5249B49E" w:rsidR="001C43B0" w:rsidRDefault="001C43B0" w:rsidP="001C43B0">
      <w:r>
        <w:rPr>
          <w:rtl/>
        </w:rPr>
        <w:t xml:space="preserve"> استفاده از </w:t>
      </w:r>
      <w:hyperlink w:anchor="_آموزش_کار_با" w:history="1">
        <w:r w:rsidRPr="00C34DA0">
          <w:rPr>
            <w:rStyle w:val="Hyperlink"/>
          </w:rPr>
          <w:t>DocumentFragment</w:t>
        </w:r>
      </w:hyperlink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عملکرد بهتر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8E8" w14:paraId="70806AF2" w14:textId="77777777" w:rsidTr="004E58E8">
        <w:tc>
          <w:tcPr>
            <w:tcW w:w="9350" w:type="dxa"/>
            <w:shd w:val="clear" w:color="auto" w:fill="E2EFD9" w:themeFill="accent6" w:themeFillTint="33"/>
          </w:tcPr>
          <w:p w14:paraId="1F8A27B9" w14:textId="77777777" w:rsidR="004E58E8" w:rsidRDefault="004E58E8" w:rsidP="004E58E8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122298CF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544D044E" w14:textId="77777777" w:rsidR="004E58E8" w:rsidRDefault="004E58E8" w:rsidP="004E58E8">
            <w:pPr>
              <w:pStyle w:val="code"/>
            </w:pPr>
            <w:r>
              <w:t>function createListItems(items) {</w:t>
            </w:r>
          </w:p>
          <w:p w14:paraId="29AB0CA3" w14:textId="77777777" w:rsidR="004E58E8" w:rsidRDefault="004E58E8" w:rsidP="004E58E8">
            <w:pPr>
              <w:pStyle w:val="code"/>
            </w:pPr>
            <w:r>
              <w:t xml:space="preserve">    const fragment = document.createDocumentFragment();</w:t>
            </w:r>
          </w:p>
          <w:p w14:paraId="22109D10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72662C1A" w14:textId="77777777" w:rsidR="004E58E8" w:rsidRDefault="004E58E8" w:rsidP="004E58E8">
            <w:pPr>
              <w:pStyle w:val="code"/>
            </w:pPr>
            <w:r>
              <w:t xml:space="preserve">    items.map(item =&gt; {</w:t>
            </w:r>
          </w:p>
          <w:p w14:paraId="54B6D19D" w14:textId="77777777" w:rsidR="004E58E8" w:rsidRDefault="004E58E8" w:rsidP="004E58E8">
            <w:pPr>
              <w:pStyle w:val="code"/>
            </w:pPr>
            <w:r>
              <w:t xml:space="preserve">        const li = document.createElement('li');</w:t>
            </w:r>
          </w:p>
          <w:p w14:paraId="04944ABB" w14:textId="77777777" w:rsidR="004E58E8" w:rsidRDefault="004E58E8" w:rsidP="004E58E8">
            <w:pPr>
              <w:pStyle w:val="code"/>
            </w:pPr>
            <w:r>
              <w:t xml:space="preserve">        li.textContent = item;</w:t>
            </w:r>
          </w:p>
          <w:p w14:paraId="4803A17A" w14:textId="77777777" w:rsidR="004E58E8" w:rsidRDefault="004E58E8" w:rsidP="004E58E8">
            <w:pPr>
              <w:pStyle w:val="code"/>
            </w:pPr>
            <w:r>
              <w:t xml:space="preserve">        li.className = 'fruit-item';</w:t>
            </w:r>
          </w:p>
          <w:p w14:paraId="4E56B257" w14:textId="77777777" w:rsidR="004E58E8" w:rsidRDefault="004E58E8" w:rsidP="004E58E8">
            <w:pPr>
              <w:pStyle w:val="code"/>
            </w:pPr>
            <w:r>
              <w:t xml:space="preserve">        fragment.appendChild(li);</w:t>
            </w:r>
          </w:p>
          <w:p w14:paraId="6F049875" w14:textId="77777777" w:rsidR="004E58E8" w:rsidRDefault="004E58E8" w:rsidP="004E58E8">
            <w:pPr>
              <w:pStyle w:val="code"/>
            </w:pPr>
            <w:r>
              <w:t xml:space="preserve">        return li;</w:t>
            </w:r>
          </w:p>
          <w:p w14:paraId="1E59AD14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});</w:t>
            </w:r>
          </w:p>
          <w:p w14:paraId="71519362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618FFC81" w14:textId="77777777" w:rsidR="004E58E8" w:rsidRDefault="004E58E8" w:rsidP="004E58E8">
            <w:pPr>
              <w:pStyle w:val="code"/>
            </w:pPr>
            <w:r>
              <w:t xml:space="preserve">    return fragment;</w:t>
            </w:r>
          </w:p>
          <w:p w14:paraId="6BD6BBE6" w14:textId="77777777" w:rsidR="004E58E8" w:rsidRDefault="004E58E8" w:rsidP="004E58E8">
            <w:pPr>
              <w:pStyle w:val="code"/>
              <w:rPr>
                <w:rtl/>
              </w:rPr>
            </w:pPr>
            <w:r>
              <w:t>}</w:t>
            </w:r>
          </w:p>
          <w:p w14:paraId="27F35AFF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3DF6A69A" w14:textId="77777777" w:rsidR="004E58E8" w:rsidRDefault="004E58E8" w:rsidP="004E58E8">
            <w:pPr>
              <w:pStyle w:val="code"/>
            </w:pPr>
            <w:r>
              <w:t>const ulElement = document.createElement('ul');</w:t>
            </w:r>
          </w:p>
          <w:p w14:paraId="3A62441A" w14:textId="77777777" w:rsidR="004E58E8" w:rsidRDefault="004E58E8" w:rsidP="004E58E8">
            <w:pPr>
              <w:pStyle w:val="code"/>
            </w:pPr>
            <w:r>
              <w:t>ulElement.appendChild(createListItems(fruits));</w:t>
            </w:r>
          </w:p>
          <w:p w14:paraId="66DB7156" w14:textId="77777777" w:rsidR="004E58E8" w:rsidRDefault="004E58E8" w:rsidP="004E58E8">
            <w:pPr>
              <w:pStyle w:val="code"/>
              <w:rPr>
                <w:rtl/>
              </w:rPr>
            </w:pPr>
          </w:p>
          <w:p w14:paraId="0B97CC8F" w14:textId="77777777" w:rsidR="004E58E8" w:rsidRDefault="004E58E8" w:rsidP="004E58E8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 xml:space="preserve">فقط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بار</w:t>
            </w:r>
            <w:r>
              <w:t xml:space="preserve"> DOM </w:t>
            </w:r>
            <w:r>
              <w:rPr>
                <w:rtl/>
              </w:rPr>
              <w:t>را آپد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م</w:t>
            </w:r>
          </w:p>
          <w:p w14:paraId="4F43A0E6" w14:textId="598F3508" w:rsidR="004E58E8" w:rsidRDefault="004E58E8" w:rsidP="004E58E8">
            <w:pPr>
              <w:pStyle w:val="code"/>
            </w:pPr>
            <w:r>
              <w:t>document.getElementById('container').appendChild(ulElement);</w:t>
            </w:r>
          </w:p>
        </w:tc>
      </w:tr>
    </w:tbl>
    <w:p w14:paraId="4094B59F" w14:textId="77777777" w:rsidR="004E58E8" w:rsidRDefault="004E58E8" w:rsidP="004E58E8"/>
    <w:p w14:paraId="351653C1" w14:textId="4BA1168F" w:rsidR="001C43B0" w:rsidRDefault="001C43B0" w:rsidP="001C43B0">
      <w:pPr>
        <w:rPr>
          <w:rtl/>
        </w:rPr>
      </w:pPr>
      <w:r>
        <w:rPr>
          <w:rtl/>
        </w:rPr>
        <w:t xml:space="preserve">استفاده از </w:t>
      </w:r>
      <w:r>
        <w:t>innerHTML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کارا</w:t>
      </w:r>
      <w:r>
        <w:rPr>
          <w:rFonts w:hint="cs"/>
          <w:rtl/>
        </w:rPr>
        <w:t>یی</w:t>
      </w:r>
      <w:r>
        <w:rPr>
          <w:rtl/>
        </w:rPr>
        <w:t xml:space="preserve"> بالا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0CB4532A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BB406A2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746F75A7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3016ACC" w14:textId="77777777" w:rsidR="006D2429" w:rsidRDefault="006D2429" w:rsidP="006D2429">
            <w:pPr>
              <w:pStyle w:val="code"/>
            </w:pPr>
            <w:r>
              <w:t>function renderList(items) {</w:t>
            </w:r>
          </w:p>
          <w:p w14:paraId="186AF9F1" w14:textId="77777777" w:rsidR="006D2429" w:rsidRDefault="006D2429" w:rsidP="006D2429">
            <w:pPr>
              <w:pStyle w:val="code"/>
            </w:pPr>
            <w:r>
              <w:t xml:space="preserve">    const html = items.map(item =&gt; `&lt;li&gt;${item}&lt;/li&gt;`).join('');</w:t>
            </w:r>
          </w:p>
          <w:p w14:paraId="5B034055" w14:textId="77777777" w:rsidR="006D2429" w:rsidRDefault="006D2429" w:rsidP="006D2429">
            <w:pPr>
              <w:pStyle w:val="code"/>
            </w:pPr>
            <w:r>
              <w:lastRenderedPageBreak/>
              <w:t xml:space="preserve">    return `&lt;ul&gt;${html}&lt;/ul&gt;`;</w:t>
            </w:r>
          </w:p>
          <w:p w14:paraId="26C7D60C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5B6B43AE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2D46B5AC" w14:textId="3D104254" w:rsidR="006D2429" w:rsidRDefault="006D2429" w:rsidP="006D2429">
            <w:pPr>
              <w:pStyle w:val="code"/>
            </w:pPr>
            <w:r>
              <w:t>document.getElementById('app').innerHTML = renderList(fruits);</w:t>
            </w:r>
          </w:p>
        </w:tc>
      </w:tr>
    </w:tbl>
    <w:p w14:paraId="3A44CF73" w14:textId="77777777" w:rsidR="001C43B0" w:rsidRDefault="001C43B0" w:rsidP="001C43B0">
      <w:pPr>
        <w:rPr>
          <w:rtl/>
        </w:rPr>
      </w:pPr>
    </w:p>
    <w:p w14:paraId="7CD72FA9" w14:textId="2A41B3BD" w:rsidR="001C43B0" w:rsidRDefault="001C43B0" w:rsidP="001C43B0">
      <w:pPr>
        <w:rPr>
          <w:rtl/>
        </w:rPr>
      </w:pPr>
      <w:r>
        <w:rPr>
          <w:rFonts w:ascii="IRANSansWeb(FaNum) Light" w:hAnsi="IRANSansWeb(FaNum) Light" w:hint="cs"/>
          <w:rtl/>
        </w:rPr>
        <w:t>تابع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قابل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مجدد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429" w14:paraId="6AC42A92" w14:textId="77777777" w:rsidTr="006D2429">
        <w:tc>
          <w:tcPr>
            <w:tcW w:w="9350" w:type="dxa"/>
            <w:shd w:val="clear" w:color="auto" w:fill="E2EFD9" w:themeFill="accent6" w:themeFillTint="33"/>
          </w:tcPr>
          <w:p w14:paraId="61114EC9" w14:textId="77777777" w:rsidR="006D2429" w:rsidRDefault="006D2429" w:rsidP="006D2429">
            <w:pPr>
              <w:pStyle w:val="code"/>
            </w:pPr>
            <w:r>
              <w:t>function arrayToHtmlList(items, options = {}) {</w:t>
            </w:r>
          </w:p>
          <w:p w14:paraId="70086B67" w14:textId="77777777" w:rsidR="006D2429" w:rsidRDefault="006D2429" w:rsidP="006D2429">
            <w:pPr>
              <w:pStyle w:val="code"/>
            </w:pPr>
            <w:r>
              <w:t xml:space="preserve">    const {</w:t>
            </w:r>
          </w:p>
          <w:p w14:paraId="0E0D4E53" w14:textId="77777777" w:rsidR="006D2429" w:rsidRDefault="006D2429" w:rsidP="006D2429">
            <w:pPr>
              <w:pStyle w:val="code"/>
            </w:pPr>
            <w:r>
              <w:t xml:space="preserve">        listType = 'ul',</w:t>
            </w:r>
          </w:p>
          <w:p w14:paraId="2F827C07" w14:textId="77777777" w:rsidR="006D2429" w:rsidRDefault="006D2429" w:rsidP="006D2429">
            <w:pPr>
              <w:pStyle w:val="code"/>
            </w:pPr>
            <w:r>
              <w:t xml:space="preserve">        itemClass = '',</w:t>
            </w:r>
          </w:p>
          <w:p w14:paraId="3BDCE306" w14:textId="77777777" w:rsidR="006D2429" w:rsidRDefault="006D2429" w:rsidP="006D2429">
            <w:pPr>
              <w:pStyle w:val="code"/>
            </w:pPr>
            <w:r>
              <w:t xml:space="preserve">        listClass = '',</w:t>
            </w:r>
          </w:p>
          <w:p w14:paraId="23FE25CA" w14:textId="77777777" w:rsidR="006D2429" w:rsidRDefault="006D2429" w:rsidP="006D2429">
            <w:pPr>
              <w:pStyle w:val="code"/>
            </w:pPr>
            <w:r>
              <w:t xml:space="preserve">        transform = item =&gt; item</w:t>
            </w:r>
          </w:p>
          <w:p w14:paraId="67FC6A3B" w14:textId="77777777" w:rsidR="006D2429" w:rsidRDefault="006D2429" w:rsidP="006D2429">
            <w:pPr>
              <w:pStyle w:val="code"/>
            </w:pPr>
            <w:r>
              <w:t xml:space="preserve">    } = options;</w:t>
            </w:r>
          </w:p>
          <w:p w14:paraId="59844DF2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43AF2810" w14:textId="77777777" w:rsidR="006D2429" w:rsidRDefault="006D2429" w:rsidP="006D2429">
            <w:pPr>
              <w:pStyle w:val="code"/>
            </w:pPr>
            <w:r>
              <w:t xml:space="preserve">    const listItems = items.map(item =&gt; `</w:t>
            </w:r>
          </w:p>
          <w:p w14:paraId="31A0BDE9" w14:textId="77777777" w:rsidR="006D2429" w:rsidRDefault="006D2429" w:rsidP="006D2429">
            <w:pPr>
              <w:pStyle w:val="code"/>
            </w:pPr>
            <w:r>
              <w:t xml:space="preserve">        &lt;li class="${itemClass}"&gt;${transform(item)}&lt;/li&gt;</w:t>
            </w:r>
          </w:p>
          <w:p w14:paraId="7EA27426" w14:textId="77777777" w:rsidR="006D2429" w:rsidRDefault="006D2429" w:rsidP="006D2429">
            <w:pPr>
              <w:pStyle w:val="code"/>
            </w:pPr>
            <w:r>
              <w:t xml:space="preserve">    `).join('');</w:t>
            </w:r>
          </w:p>
          <w:p w14:paraId="394ED436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</w:t>
            </w:r>
          </w:p>
          <w:p w14:paraId="202FDF94" w14:textId="77777777" w:rsidR="006D2429" w:rsidRDefault="006D2429" w:rsidP="006D2429">
            <w:pPr>
              <w:pStyle w:val="code"/>
            </w:pPr>
            <w:r>
              <w:t xml:space="preserve">    return `</w:t>
            </w:r>
          </w:p>
          <w:p w14:paraId="67A100F0" w14:textId="77777777" w:rsidR="006D2429" w:rsidRDefault="006D2429" w:rsidP="006D2429">
            <w:pPr>
              <w:pStyle w:val="code"/>
            </w:pPr>
            <w:r>
              <w:t xml:space="preserve">        &lt;${listType} class="${listClass}"&gt;</w:t>
            </w:r>
          </w:p>
          <w:p w14:paraId="26ADDEAA" w14:textId="77777777" w:rsidR="006D2429" w:rsidRDefault="006D2429" w:rsidP="006D2429">
            <w:pPr>
              <w:pStyle w:val="code"/>
            </w:pPr>
            <w:r>
              <w:t xml:space="preserve">            ${listItems}</w:t>
            </w:r>
          </w:p>
          <w:p w14:paraId="7743F3AD" w14:textId="77777777" w:rsidR="006D2429" w:rsidRDefault="006D2429" w:rsidP="006D2429">
            <w:pPr>
              <w:pStyle w:val="code"/>
            </w:pPr>
            <w:r>
              <w:t xml:space="preserve">        &lt;/${listType}&gt;</w:t>
            </w:r>
          </w:p>
          <w:p w14:paraId="04E81E79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    `;</w:t>
            </w:r>
          </w:p>
          <w:p w14:paraId="57E5CDB7" w14:textId="77777777" w:rsidR="006D2429" w:rsidRDefault="006D2429" w:rsidP="006D2429">
            <w:pPr>
              <w:pStyle w:val="code"/>
              <w:rPr>
                <w:rtl/>
              </w:rPr>
            </w:pPr>
            <w:r>
              <w:t>}</w:t>
            </w:r>
          </w:p>
          <w:p w14:paraId="2611C371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1283975A" w14:textId="77777777" w:rsidR="006D2429" w:rsidRDefault="006D2429" w:rsidP="006D242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</w:t>
            </w:r>
          </w:p>
          <w:p w14:paraId="5D520E3E" w14:textId="77777777" w:rsidR="006D2429" w:rsidRDefault="006D2429" w:rsidP="006D2429">
            <w:pPr>
              <w:pStyle w:val="code"/>
              <w:rPr>
                <w:rtl/>
              </w:rPr>
            </w:pPr>
            <w:r>
              <w:t>const fruits = ['</w:t>
            </w:r>
            <w:r>
              <w:rPr>
                <w:rtl/>
              </w:rPr>
              <w:t>س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>', 'موز', 'پرتقال', 'انگور</w:t>
            </w:r>
            <w:r>
              <w:t>'];</w:t>
            </w:r>
          </w:p>
          <w:p w14:paraId="2FF9435B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0899C3F1" w14:textId="77777777" w:rsidR="006D2429" w:rsidRDefault="006D2429" w:rsidP="006D2429">
            <w:pPr>
              <w:pStyle w:val="code"/>
            </w:pPr>
            <w:r>
              <w:t>const html = arrayToHtmlList(fruits, {</w:t>
            </w:r>
          </w:p>
          <w:p w14:paraId="0DFEABC7" w14:textId="77777777" w:rsidR="006D2429" w:rsidRDefault="006D2429" w:rsidP="006D2429">
            <w:pPr>
              <w:pStyle w:val="code"/>
            </w:pPr>
            <w:r>
              <w:t xml:space="preserve">    listType: 'ul',</w:t>
            </w:r>
          </w:p>
          <w:p w14:paraId="7E109FBF" w14:textId="77777777" w:rsidR="006D2429" w:rsidRDefault="006D2429" w:rsidP="006D2429">
            <w:pPr>
              <w:pStyle w:val="code"/>
            </w:pPr>
            <w:r>
              <w:t xml:space="preserve">    listClass: 'fruits-list',</w:t>
            </w:r>
          </w:p>
          <w:p w14:paraId="5ECD53E7" w14:textId="77777777" w:rsidR="006D2429" w:rsidRDefault="006D2429" w:rsidP="006D2429">
            <w:pPr>
              <w:pStyle w:val="code"/>
            </w:pPr>
            <w:r>
              <w:t xml:space="preserve">    itemClass: 'fruit-item',</w:t>
            </w:r>
          </w:p>
          <w:p w14:paraId="0618A5F4" w14:textId="77777777" w:rsidR="006D2429" w:rsidRDefault="006D2429" w:rsidP="006D2429">
            <w:pPr>
              <w:pStyle w:val="code"/>
            </w:pPr>
            <w:r>
              <w:t xml:space="preserve">    transform: fruit =&gt; `&lt;strong&gt;${fruit}&lt;/strong&gt;`</w:t>
            </w:r>
          </w:p>
          <w:p w14:paraId="7AA33DBB" w14:textId="77777777" w:rsidR="006D2429" w:rsidRDefault="006D2429" w:rsidP="006D2429">
            <w:pPr>
              <w:pStyle w:val="code"/>
              <w:rPr>
                <w:rtl/>
              </w:rPr>
            </w:pPr>
            <w:r>
              <w:t>});</w:t>
            </w:r>
          </w:p>
          <w:p w14:paraId="638422B2" w14:textId="77777777" w:rsidR="006D2429" w:rsidRDefault="006D2429" w:rsidP="006D2429">
            <w:pPr>
              <w:pStyle w:val="code"/>
              <w:rPr>
                <w:rtl/>
              </w:rPr>
            </w:pPr>
          </w:p>
          <w:p w14:paraId="7D240AED" w14:textId="5F33F8EE" w:rsidR="006D2429" w:rsidRDefault="006D2429" w:rsidP="006D2429">
            <w:pPr>
              <w:pStyle w:val="code"/>
            </w:pPr>
            <w:r>
              <w:t>console.log(html);</w:t>
            </w:r>
          </w:p>
        </w:tc>
      </w:tr>
    </w:tbl>
    <w:p w14:paraId="7B2A88D3" w14:textId="77777777" w:rsidR="001C43B0" w:rsidRDefault="001C43B0" w:rsidP="001C43B0"/>
    <w:p w14:paraId="29D00249" w14:textId="11441C2C" w:rsidR="001C43B0" w:rsidRDefault="001C43B0" w:rsidP="001C43B0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2BF47945" w14:textId="77777777" w:rsidR="001C43B0" w:rsidRDefault="001C43B0" w:rsidP="001C43B0">
      <w:pPr>
        <w:rPr>
          <w:rtl/>
        </w:rPr>
      </w:pPr>
    </w:p>
    <w:p w14:paraId="5CDD223C" w14:textId="77777777" w:rsidR="001C43B0" w:rsidRDefault="001C43B0" w:rsidP="001C43B0">
      <w:pPr>
        <w:rPr>
          <w:rtl/>
        </w:rPr>
      </w:pPr>
      <w:r>
        <w:rPr>
          <w:rFonts w:hint="eastAsia"/>
          <w:rtl/>
        </w:rPr>
        <w:lastRenderedPageBreak/>
        <w:t>استفاده</w:t>
      </w:r>
      <w:r>
        <w:rPr>
          <w:rtl/>
        </w:rPr>
        <w:t xml:space="preserve"> از `</w:t>
      </w:r>
      <w:r>
        <w:t>map</w:t>
      </w:r>
      <w:r>
        <w:rPr>
          <w:rtl/>
        </w:rPr>
        <w:t>()`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رشته‌ها به عناصر </w:t>
      </w:r>
      <w:r>
        <w:t>li</w:t>
      </w:r>
      <w:r>
        <w:rPr>
          <w:rtl/>
        </w:rPr>
        <w:t xml:space="preserve"> 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است ز</w:t>
      </w:r>
      <w:r>
        <w:rPr>
          <w:rFonts w:hint="cs"/>
          <w:rtl/>
        </w:rPr>
        <w:t>ی</w:t>
      </w:r>
      <w:r>
        <w:rPr>
          <w:rFonts w:hint="eastAsia"/>
          <w:rtl/>
        </w:rPr>
        <w:t>را</w:t>
      </w:r>
      <w:r>
        <w:rPr>
          <w:rtl/>
        </w:rPr>
        <w:t>:</w:t>
      </w:r>
    </w:p>
    <w:p w14:paraId="2A772D4B" w14:textId="77777777" w:rsidR="001C43B0" w:rsidRDefault="001C43B0" w:rsidP="001C43B0">
      <w:pPr>
        <w:rPr>
          <w:rtl/>
        </w:rPr>
      </w:pPr>
    </w:p>
    <w:p w14:paraId="39115363" w14:textId="6DFDD864" w:rsidR="001C43B0" w:rsidRDefault="001C43B0" w:rsidP="001C43B0">
      <w:pPr>
        <w:rPr>
          <w:rtl/>
        </w:rPr>
      </w:pPr>
      <w:r>
        <w:rPr>
          <w:rtl/>
        </w:rPr>
        <w:t>1. **کد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و خوانا** </w:t>
      </w:r>
    </w:p>
    <w:p w14:paraId="68B8DF32" w14:textId="08CDB355" w:rsidR="001C43B0" w:rsidRDefault="001C43B0" w:rsidP="001C43B0">
      <w:pPr>
        <w:rPr>
          <w:rtl/>
        </w:rPr>
      </w:pPr>
      <w:r>
        <w:rPr>
          <w:rtl/>
        </w:rPr>
        <w:t xml:space="preserve">2. **قابل استفاده مجدد** </w:t>
      </w:r>
    </w:p>
    <w:p w14:paraId="17576007" w14:textId="77777777" w:rsidR="001C43B0" w:rsidRDefault="001C43B0" w:rsidP="001C43B0">
      <w:pPr>
        <w:rPr>
          <w:rtl/>
        </w:rPr>
      </w:pPr>
      <w:r>
        <w:rPr>
          <w:rtl/>
        </w:rPr>
        <w:t>3. **عملکرد عال</w:t>
      </w:r>
      <w:r>
        <w:rPr>
          <w:rFonts w:hint="cs"/>
          <w:rtl/>
        </w:rPr>
        <w:t>ی</w:t>
      </w:r>
      <w:r>
        <w:rPr>
          <w:rtl/>
        </w:rPr>
        <w:t xml:space="preserve">** </w:t>
      </w:r>
      <w:r>
        <w:rPr>
          <w:rFonts w:ascii="Segoe UI Emoji" w:hAnsi="Segoe UI Emoji" w:cs="Segoe UI Emoji" w:hint="cs"/>
          <w:rtl/>
        </w:rPr>
        <w:t>⚡</w:t>
      </w:r>
    </w:p>
    <w:p w14:paraId="0E0B9E60" w14:textId="77777777" w:rsidR="001C43B0" w:rsidRDefault="001C43B0" w:rsidP="001C43B0">
      <w:pPr>
        <w:rPr>
          <w:rtl/>
        </w:rPr>
      </w:pPr>
      <w:r>
        <w:rPr>
          <w:rtl/>
        </w:rPr>
        <w:t>4. **قابل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متدها** </w:t>
      </w:r>
      <w:r>
        <w:rPr>
          <w:rFonts w:ascii="Segoe UI Emoji" w:hAnsi="Segoe UI Emoji" w:cs="Segoe UI Emoji" w:hint="cs"/>
          <w:rtl/>
        </w:rPr>
        <w:t>🧩</w:t>
      </w:r>
    </w:p>
    <w:p w14:paraId="6EC77455" w14:textId="77777777" w:rsidR="001C43B0" w:rsidRDefault="001C43B0" w:rsidP="001C43B0">
      <w:pPr>
        <w:rPr>
          <w:rtl/>
        </w:rPr>
      </w:pPr>
    </w:p>
    <w:p w14:paraId="74C6C834" w14:textId="77777777" w:rsidR="001C43B0" w:rsidRDefault="001C43B0" w:rsidP="001C43B0">
      <w:r>
        <w:rPr>
          <w:rtl/>
        </w:rPr>
        <w:t>```</w:t>
      </w:r>
      <w:r>
        <w:t>javascript</w:t>
      </w:r>
    </w:p>
    <w:p w14:paraId="08FB5F51" w14:textId="77777777" w:rsidR="001C43B0" w:rsidRDefault="001C43B0" w:rsidP="001C43B0">
      <w:pPr>
        <w:rPr>
          <w:rtl/>
        </w:rPr>
      </w:pPr>
      <w:r>
        <w:rPr>
          <w:rtl/>
        </w:rPr>
        <w:t>// ساده‌تر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</w:t>
      </w:r>
    </w:p>
    <w:p w14:paraId="2E84539C" w14:textId="77777777" w:rsidR="001C43B0" w:rsidRDefault="001C43B0" w:rsidP="001C43B0">
      <w:pPr>
        <w:rPr>
          <w:rtl/>
        </w:rPr>
      </w:pPr>
      <w:r>
        <w:t>const items</w:t>
      </w:r>
      <w:r>
        <w:rPr>
          <w:rtl/>
        </w:rPr>
        <w:t xml:space="preserve"> = ['آ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۱', 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۲', 'آ</w:t>
      </w:r>
      <w:r>
        <w:rPr>
          <w:rFonts w:hint="cs"/>
          <w:rtl/>
        </w:rPr>
        <w:t>ی</w:t>
      </w:r>
      <w:r>
        <w:rPr>
          <w:rFonts w:hint="eastAsia"/>
          <w:rtl/>
        </w:rPr>
        <w:t>تم</w:t>
      </w:r>
      <w:r>
        <w:rPr>
          <w:rtl/>
        </w:rPr>
        <w:t xml:space="preserve"> ۳'];</w:t>
      </w:r>
    </w:p>
    <w:p w14:paraId="25884F75" w14:textId="77777777" w:rsidR="001C43B0" w:rsidRDefault="001C43B0" w:rsidP="001C43B0">
      <w:r>
        <w:t>const html = items.map(item =&gt; `&lt;li&gt;${item}&lt;/li&gt;`).join</w:t>
      </w:r>
      <w:r>
        <w:rPr>
          <w:rtl/>
        </w:rPr>
        <w:t>('');</w:t>
      </w:r>
    </w:p>
    <w:p w14:paraId="795CEF6D" w14:textId="77777777" w:rsidR="001C43B0" w:rsidRDefault="001C43B0" w:rsidP="001C43B0">
      <w:pPr>
        <w:rPr>
          <w:rtl/>
        </w:rPr>
      </w:pPr>
    </w:p>
    <w:p w14:paraId="7D5A2413" w14:textId="77777777" w:rsidR="001C43B0" w:rsidRDefault="001C43B0" w:rsidP="001C43B0">
      <w:pPr>
        <w:rPr>
          <w:rtl/>
        </w:rPr>
      </w:pPr>
      <w:r>
        <w:rPr>
          <w:rtl/>
        </w:rPr>
        <w:t xml:space="preserve">//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عناصر واقع</w:t>
      </w:r>
      <w:r>
        <w:rPr>
          <w:rFonts w:hint="cs"/>
          <w:rtl/>
        </w:rPr>
        <w:t>ی</w:t>
      </w:r>
    </w:p>
    <w:p w14:paraId="0626FA4C" w14:textId="77777777" w:rsidR="001C43B0" w:rsidRDefault="001C43B0" w:rsidP="001C43B0">
      <w:r>
        <w:t>const listElements = items.map(item</w:t>
      </w:r>
      <w:r>
        <w:rPr>
          <w:rtl/>
        </w:rPr>
        <w:t xml:space="preserve"> =&gt; {</w:t>
      </w:r>
    </w:p>
    <w:p w14:paraId="205CDFCC" w14:textId="77777777" w:rsidR="001C43B0" w:rsidRDefault="001C43B0" w:rsidP="001C43B0">
      <w:r>
        <w:rPr>
          <w:rtl/>
        </w:rPr>
        <w:t xml:space="preserve">    </w:t>
      </w:r>
      <w:r>
        <w:t>const li = document.createElement('li')</w:t>
      </w:r>
      <w:r>
        <w:rPr>
          <w:rtl/>
        </w:rPr>
        <w:t>;</w:t>
      </w:r>
    </w:p>
    <w:p w14:paraId="260252B4" w14:textId="77777777" w:rsidR="001C43B0" w:rsidRDefault="001C43B0" w:rsidP="001C43B0">
      <w:r>
        <w:rPr>
          <w:rtl/>
        </w:rPr>
        <w:t xml:space="preserve">    </w:t>
      </w:r>
      <w:r>
        <w:t>li.textContent = item</w:t>
      </w:r>
      <w:r>
        <w:rPr>
          <w:rtl/>
        </w:rPr>
        <w:t>;</w:t>
      </w:r>
    </w:p>
    <w:p w14:paraId="422B82B5" w14:textId="77777777" w:rsidR="001C43B0" w:rsidRDefault="001C43B0" w:rsidP="001C43B0">
      <w:r>
        <w:rPr>
          <w:rtl/>
        </w:rPr>
        <w:t xml:space="preserve">    </w:t>
      </w:r>
      <w:r>
        <w:t>return li</w:t>
      </w:r>
      <w:r>
        <w:rPr>
          <w:rtl/>
        </w:rPr>
        <w:t>;</w:t>
      </w:r>
    </w:p>
    <w:p w14:paraId="1A421FE4" w14:textId="77777777" w:rsidR="001C43B0" w:rsidRDefault="001C43B0" w:rsidP="001C43B0">
      <w:pPr>
        <w:rPr>
          <w:rtl/>
        </w:rPr>
      </w:pPr>
      <w:r>
        <w:rPr>
          <w:rtl/>
        </w:rPr>
        <w:t>});</w:t>
      </w:r>
    </w:p>
    <w:p w14:paraId="75CE21E6" w14:textId="77777777" w:rsidR="001C43B0" w:rsidRDefault="001C43B0" w:rsidP="001C43B0">
      <w:pPr>
        <w:rPr>
          <w:rtl/>
        </w:rPr>
      </w:pPr>
      <w:r>
        <w:rPr>
          <w:rtl/>
        </w:rPr>
        <w:t>```</w:t>
      </w:r>
    </w:p>
    <w:p w14:paraId="7FF77DF8" w14:textId="77777777" w:rsidR="001C43B0" w:rsidRDefault="001C43B0" w:rsidP="001C43B0">
      <w:pPr>
        <w:rPr>
          <w:rtl/>
        </w:rPr>
      </w:pPr>
    </w:p>
    <w:p w14:paraId="3C05A980" w14:textId="54A89864" w:rsidR="001C43B0" w:rsidRDefault="001C43B0" w:rsidP="001C43B0"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روش برا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ل</w:t>
      </w:r>
      <w:r>
        <w:rPr>
          <w:rFonts w:hint="cs"/>
          <w:rtl/>
        </w:rPr>
        <w:t>ی</w:t>
      </w:r>
      <w:r>
        <w:rPr>
          <w:rFonts w:hint="eastAsia"/>
          <w:rtl/>
        </w:rPr>
        <w:t>ست‌ها</w:t>
      </w:r>
      <w:r>
        <w:rPr>
          <w:rFonts w:hint="cs"/>
          <w:rtl/>
        </w:rPr>
        <w:t>ی</w:t>
      </w:r>
      <w:r>
        <w:rPr>
          <w:rtl/>
        </w:rPr>
        <w:t xml:space="preserve"> پو</w:t>
      </w:r>
      <w:r>
        <w:rPr>
          <w:rFonts w:hint="cs"/>
          <w:rtl/>
        </w:rPr>
        <w:t>ی</w:t>
      </w:r>
      <w:r>
        <w:rPr>
          <w:rFonts w:hint="eastAsia"/>
          <w:rtl/>
        </w:rPr>
        <w:t>ا،</w:t>
      </w:r>
      <w:r>
        <w:rPr>
          <w:rtl/>
        </w:rPr>
        <w:t xml:space="preserve"> منوها، نتا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جستجو و هر نوع ل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Fonts w:hint="cs"/>
          <w:rtl/>
        </w:rPr>
        <w:t>ی</w:t>
      </w:r>
      <w:r>
        <w:rPr>
          <w:rtl/>
        </w:rPr>
        <w:t xml:space="preserve"> در وب 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r>
        <w:rPr>
          <w:rtl/>
        </w:rPr>
        <w:t xml:space="preserve"> عال</w:t>
      </w:r>
      <w:r>
        <w:rPr>
          <w:rFonts w:hint="cs"/>
          <w:rtl/>
        </w:rPr>
        <w:t>ی</w:t>
      </w:r>
      <w:r>
        <w:rPr>
          <w:rtl/>
        </w:rPr>
        <w:t xml:space="preserve">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1BE12952" w14:textId="20A372E0" w:rsidR="00C34DA0" w:rsidRDefault="00C34DA0" w:rsidP="00C34DA0">
      <w:pPr>
        <w:pStyle w:val="Heading2"/>
        <w:rPr>
          <w:rtl/>
        </w:rPr>
      </w:pPr>
      <w:bookmarkStart w:id="1" w:name="_آموزش_کار_با"/>
      <w:bookmarkEnd w:id="1"/>
      <w:r>
        <w:rPr>
          <w:rFonts w:hint="cs"/>
          <w:rtl/>
        </w:rPr>
        <w:t xml:space="preserve">آموزش کار با </w:t>
      </w:r>
      <w:r w:rsidRPr="00C34DA0">
        <w:t>createDocumentFragment()</w:t>
      </w:r>
    </w:p>
    <w:p w14:paraId="4B2ACE8F" w14:textId="394CB933" w:rsidR="00C34DA0" w:rsidRDefault="00C34DA0" w:rsidP="00C34DA0">
      <w:pPr>
        <w:rPr>
          <w:rtl/>
        </w:rPr>
      </w:pPr>
      <w:r>
        <w:rPr>
          <w:rFonts w:hint="cs"/>
          <w:rtl/>
        </w:rPr>
        <w:t xml:space="preserve">یک نود خالی برای درج عناصر </w:t>
      </w:r>
      <w:r>
        <w:t>Html</w:t>
      </w:r>
      <w:r>
        <w:rPr>
          <w:rFonts w:hint="cs"/>
          <w:rtl/>
        </w:rPr>
        <w:t xml:space="preserve"> درون آن. </w:t>
      </w:r>
      <w:r w:rsidRPr="00C34DA0">
        <w:t>DocumentFragment</w:t>
      </w:r>
      <w:r>
        <w:rPr>
          <w:rFonts w:hint="cs"/>
          <w:rtl/>
        </w:rPr>
        <w:t xml:space="preserve"> جزئی از درخت نود صفحه ما نیست. این عنصر بعداً در </w:t>
      </w:r>
      <w:r>
        <w:t>Html</w:t>
      </w:r>
      <w:r>
        <w:rPr>
          <w:rFonts w:hint="cs"/>
          <w:rtl/>
        </w:rPr>
        <w:t xml:space="preserve"> درج خواهد شد و هنگام درج تنها فرزندانش را در نود صفحه مشاهده خواهید کرد. استفاده از </w:t>
      </w:r>
      <w:r w:rsidRPr="00C34DA0">
        <w:t>DocumentFragment</w:t>
      </w:r>
      <w:r>
        <w:rPr>
          <w:rFonts w:hint="cs"/>
          <w:rtl/>
        </w:rPr>
        <w:t xml:space="preserve"> باعث بهبود عملکرد در برخی مرورگرهای قدیمی‌تر می‌شود.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626E568D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02D9390D" w14:textId="3876BBDD" w:rsidR="00C34DA0" w:rsidRDefault="00C34DA0" w:rsidP="00C34DA0">
            <w:pPr>
              <w:pStyle w:val="code"/>
              <w:rPr>
                <w:rFonts w:hint="cs"/>
              </w:rPr>
            </w:pPr>
            <w:r w:rsidRPr="00C34DA0">
              <w:t>const fragment = new DocumentFragment();</w:t>
            </w:r>
          </w:p>
        </w:tc>
      </w:tr>
    </w:tbl>
    <w:p w14:paraId="215B79A1" w14:textId="77777777" w:rsidR="00C34DA0" w:rsidRDefault="00C34DA0" w:rsidP="00C34DA0">
      <w:pPr>
        <w:bidi w:val="0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4DA0" w14:paraId="5868C271" w14:textId="77777777" w:rsidTr="00C34DA0">
        <w:tc>
          <w:tcPr>
            <w:tcW w:w="9350" w:type="dxa"/>
            <w:shd w:val="clear" w:color="auto" w:fill="E2EFD9" w:themeFill="accent6" w:themeFillTint="33"/>
          </w:tcPr>
          <w:p w14:paraId="54C2C4CA" w14:textId="2E460472" w:rsidR="00C34DA0" w:rsidRDefault="00C34DA0" w:rsidP="00C34DA0">
            <w:pPr>
              <w:pStyle w:val="code"/>
              <w:rPr>
                <w:rtl/>
              </w:rPr>
            </w:pPr>
            <w:r>
              <w:t>Html:</w:t>
            </w:r>
          </w:p>
          <w:p w14:paraId="641097D1" w14:textId="77777777" w:rsidR="00C34DA0" w:rsidRDefault="00C34DA0" w:rsidP="00C34DA0">
            <w:pPr>
              <w:pStyle w:val="code"/>
            </w:pPr>
            <w:r w:rsidRPr="00C34DA0">
              <w:t>&lt;ul id="ul"&gt;&lt;/ul&gt;</w:t>
            </w:r>
          </w:p>
          <w:p w14:paraId="61427994" w14:textId="77777777" w:rsidR="00C34DA0" w:rsidRDefault="00C34DA0" w:rsidP="00C34DA0">
            <w:pPr>
              <w:pStyle w:val="code"/>
            </w:pPr>
            <w:r>
              <w:t>Js:</w:t>
            </w:r>
          </w:p>
          <w:p w14:paraId="3B670977" w14:textId="77777777" w:rsidR="00C34DA0" w:rsidRDefault="00C34DA0" w:rsidP="00C34DA0">
            <w:pPr>
              <w:pStyle w:val="code"/>
            </w:pPr>
            <w:r w:rsidRPr="00C34DA0">
              <w:t>const element = document.getElementById("ul"); // assuming ul exists</w:t>
            </w:r>
            <w:r>
              <w:br/>
            </w:r>
            <w:r w:rsidRPr="00C34DA0">
              <w:t xml:space="preserve">const fragment = document.createDocumentFragment(); </w:t>
            </w:r>
            <w:r>
              <w:br/>
            </w:r>
            <w:r w:rsidRPr="00C34DA0">
              <w:t>const browsers = ["Firefox", "Chrome", "Opera", "Safari"];</w:t>
            </w:r>
          </w:p>
          <w:p w14:paraId="45408CDD" w14:textId="7AE2DC3D" w:rsidR="00C34DA0" w:rsidRDefault="00C34DA0" w:rsidP="00C34DA0">
            <w:pPr>
              <w:pStyle w:val="code"/>
              <w:rPr>
                <w:rFonts w:hint="cs"/>
                <w:rtl/>
              </w:rPr>
            </w:pPr>
            <w:r w:rsidRPr="00C34DA0">
              <w:t>browsers.forEach((browser) =&gt; { const li = document.createElement("li"); li.textContent = browser; fragment.appendChild(li); }); element.appendChild(fragment);</w:t>
            </w:r>
          </w:p>
        </w:tc>
      </w:tr>
    </w:tbl>
    <w:p w14:paraId="2D3B782C" w14:textId="77777777" w:rsidR="00C34DA0" w:rsidRPr="00C34DA0" w:rsidRDefault="00C34DA0" w:rsidP="00C34DA0">
      <w:pPr>
        <w:rPr>
          <w:rFonts w:hint="cs"/>
          <w:rtl/>
        </w:rPr>
      </w:pPr>
    </w:p>
    <w:p w14:paraId="22765773" w14:textId="3105A454" w:rsidR="000D3A7C" w:rsidRDefault="000D3A7C" w:rsidP="000D3A7C">
      <w:pPr>
        <w:pStyle w:val="Heading2"/>
        <w:rPr>
          <w:sz w:val="32"/>
          <w:szCs w:val="32"/>
          <w:rtl/>
        </w:rPr>
      </w:pPr>
      <w:bookmarkStart w:id="2" w:name="_آموزش_استفاده_از"/>
      <w:bookmarkEnd w:id="2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filter</w:t>
      </w:r>
    </w:p>
    <w:p w14:paraId="6932FF42" w14:textId="7DA93005" w:rsidR="001345DA" w:rsidRDefault="001345DA" w:rsidP="001345DA">
      <w:pPr>
        <w:rPr>
          <w:rtl/>
        </w:rPr>
      </w:pPr>
      <w:r>
        <w:rPr>
          <w:rtl/>
        </w:rPr>
        <w:t>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زبان‌ها</w:t>
      </w:r>
      <w:r>
        <w:rPr>
          <w:rFonts w:hint="cs"/>
          <w:rtl/>
        </w:rPr>
        <w:t>ی</w:t>
      </w:r>
      <w:r>
        <w:rPr>
          <w:rtl/>
        </w:rPr>
        <w:t xml:space="preserve"> برنامه‌نو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توسعه وب است و متد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ابزارها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ادامه به طور کامل با نحوه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>.</w:t>
      </w:r>
    </w:p>
    <w:p w14:paraId="55BB21B7" w14:textId="2874B2E8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جامع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متد</w:t>
      </w:r>
      <w:r>
        <w:rPr>
          <w:rtl/>
        </w:rPr>
        <w:t xml:space="preserve"> </w:t>
      </w:r>
      <w:r>
        <w:t>filter()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31C09B82" w14:textId="0DF9E46E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مقدمه‌ا</w:t>
      </w:r>
      <w:r>
        <w:rPr>
          <w:rFonts w:hint="cs"/>
          <w:rtl/>
        </w:rPr>
        <w:t>ی</w:t>
      </w:r>
      <w:r>
        <w:rPr>
          <w:rtl/>
        </w:rPr>
        <w:t xml:space="preserve"> بر متد </w:t>
      </w:r>
      <w:r>
        <w:t>filter()</w:t>
      </w:r>
    </w:p>
    <w:p w14:paraId="2809C963" w14:textId="1B4F24F4" w:rsidR="001345DA" w:rsidRDefault="001345DA" w:rsidP="001345DA">
      <w:pPr>
        <w:rPr>
          <w:rtl/>
        </w:rPr>
      </w:pPr>
      <w:r>
        <w:rPr>
          <w:rFonts w:hint="eastAsia"/>
          <w:rtl/>
        </w:rPr>
        <w:lastRenderedPageBreak/>
        <w:t>متد</w:t>
      </w:r>
      <w:r>
        <w:rPr>
          <w:rtl/>
        </w:rPr>
        <w:t xml:space="preserve"> `</w:t>
      </w:r>
      <w:r>
        <w:t>filter()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متد داخل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خاص به کار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رود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عناصر</w:t>
      </w:r>
      <w:r>
        <w:rPr>
          <w:rFonts w:hint="cs"/>
          <w:rtl/>
        </w:rPr>
        <w:t>ی</w:t>
      </w:r>
      <w:r>
        <w:rPr>
          <w:rtl/>
        </w:rPr>
        <w:t xml:space="preserve"> که شرط مشخص شده را دارند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2DA1B308" w14:textId="46495C50" w:rsidR="001345DA" w:rsidRDefault="001345DA" w:rsidP="001345DA">
      <w:pPr>
        <w:pStyle w:val="Heading4"/>
        <w:rPr>
          <w:rtl/>
        </w:rPr>
      </w:pP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F5DFA6C" w14:textId="4D7E5772" w:rsidR="001345DA" w:rsidRDefault="001345DA" w:rsidP="001345DA">
      <w:pPr>
        <w:rPr>
          <w:rtl/>
        </w:rPr>
      </w:pPr>
      <w:r>
        <w:rPr>
          <w:rtl/>
        </w:rPr>
        <w:t xml:space="preserve">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ندادن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immutable</w:t>
      </w:r>
      <w:r>
        <w:rPr>
          <w:rtl/>
        </w:rPr>
        <w:t>)</w:t>
      </w:r>
    </w:p>
    <w:p w14:paraId="435CC3C5" w14:textId="02ED88E9" w:rsidR="001345DA" w:rsidRDefault="001345DA" w:rsidP="001345DA">
      <w:pPr>
        <w:rPr>
          <w:rtl/>
        </w:rPr>
      </w:pPr>
      <w:r>
        <w:rPr>
          <w:rtl/>
        </w:rPr>
        <w:t xml:space="preserve"> بازگرداندن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با عناصر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شده</w:t>
      </w:r>
    </w:p>
    <w:p w14:paraId="58CF41CB" w14:textId="6DA9F39C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از تمام مرورگرها</w:t>
      </w:r>
      <w:r>
        <w:rPr>
          <w:rFonts w:hint="cs"/>
          <w:rtl/>
        </w:rPr>
        <w:t>ی</w:t>
      </w:r>
      <w:r>
        <w:rPr>
          <w:rtl/>
        </w:rPr>
        <w:t xml:space="preserve"> مدرن</w:t>
      </w:r>
    </w:p>
    <w:p w14:paraId="2517EBEA" w14:textId="77777777" w:rsidR="001345DA" w:rsidRDefault="001345DA" w:rsidP="001345DA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بخش</w:t>
      </w:r>
      <w:r>
        <w:rPr>
          <w:rFonts w:hint="cs"/>
          <w:rtl/>
        </w:rPr>
        <w:t>ی</w:t>
      </w:r>
      <w:r>
        <w:rPr>
          <w:rtl/>
        </w:rPr>
        <w:t xml:space="preserve"> از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استاندارد </w:t>
      </w:r>
      <w:r>
        <w:t>ECMAScript 5 (ES5)</w:t>
      </w:r>
      <w:r>
        <w:rPr>
          <w:rtl/>
        </w:rPr>
        <w:t xml:space="preserve"> است و در همه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از جمله مرورگرها و </w:t>
      </w:r>
      <w:r>
        <w:t>Node.js</w:t>
      </w:r>
      <w:r>
        <w:rPr>
          <w:rtl/>
        </w:rPr>
        <w:t xml:space="preserve"> در دسترس م</w:t>
      </w:r>
      <w:r>
        <w:rPr>
          <w:rFonts w:hint="cs"/>
          <w:rtl/>
        </w:rPr>
        <w:t>ی‌</w:t>
      </w:r>
      <w:r>
        <w:rPr>
          <w:rFonts w:hint="eastAsia"/>
          <w:rtl/>
        </w:rPr>
        <w:t>باشد</w:t>
      </w:r>
      <w:r>
        <w:rPr>
          <w:rtl/>
        </w:rPr>
        <w:t xml:space="preserve"> .</w:t>
      </w:r>
    </w:p>
    <w:p w14:paraId="6C9DEFE0" w14:textId="31ED2F64" w:rsidR="001345DA" w:rsidRDefault="001345DA" w:rsidP="001345D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و پارامترها</w:t>
      </w:r>
    </w:p>
    <w:p w14:paraId="17942D1A" w14:textId="3D377626" w:rsidR="001345DA" w:rsidRDefault="001345DA" w:rsidP="001345DA"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نتکس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متد </w:t>
      </w:r>
      <w:r>
        <w:t>filter()</w:t>
      </w:r>
      <w:r>
        <w:rPr>
          <w:rtl/>
        </w:rPr>
        <w:t xml:space="preserve"> به صورت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است: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45DA" w14:paraId="414CB9EC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4322FB21" w14:textId="77777777" w:rsidR="001345DA" w:rsidRDefault="001345DA" w:rsidP="008A7E0A">
            <w:pPr>
              <w:pStyle w:val="code"/>
            </w:pPr>
            <w:r>
              <w:t>let newArray = array.filter(function(element, index, array) {</w:t>
            </w:r>
          </w:p>
          <w:p w14:paraId="3008ECD1" w14:textId="77777777" w:rsidR="001345DA" w:rsidRDefault="001345DA" w:rsidP="008A7E0A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شرط انتخاب عنصر</w:t>
            </w:r>
          </w:p>
          <w:p w14:paraId="0941EDCE" w14:textId="6171EC55" w:rsidR="001345DA" w:rsidRDefault="001345DA" w:rsidP="008A7E0A">
            <w:pPr>
              <w:pStyle w:val="code"/>
            </w:pPr>
            <w:r>
              <w:t>}, thisArg);</w:t>
            </w:r>
          </w:p>
        </w:tc>
      </w:tr>
    </w:tbl>
    <w:p w14:paraId="42864D8C" w14:textId="281612D7" w:rsidR="001345DA" w:rsidRDefault="001345DA" w:rsidP="008A7E0A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پارامترها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7E0A" w14:paraId="0D9D919C" w14:textId="77777777" w:rsidTr="008A7E0A">
        <w:tc>
          <w:tcPr>
            <w:tcW w:w="3116" w:type="dxa"/>
          </w:tcPr>
          <w:p w14:paraId="1284FC4A" w14:textId="496DF7A4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پارامتر</w:t>
            </w:r>
          </w:p>
        </w:tc>
        <w:tc>
          <w:tcPr>
            <w:tcW w:w="3117" w:type="dxa"/>
          </w:tcPr>
          <w:p w14:paraId="12CF4F2B" w14:textId="1F32021E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توض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ح</w:t>
            </w:r>
          </w:p>
        </w:tc>
        <w:tc>
          <w:tcPr>
            <w:tcW w:w="3117" w:type="dxa"/>
          </w:tcPr>
          <w:p w14:paraId="361CE583" w14:textId="6E82A5A3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اخت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ار</w:t>
            </w:r>
            <w:r>
              <w:rPr>
                <w:rFonts w:hint="cs"/>
                <w:rtl/>
              </w:rPr>
              <w:t>ی</w:t>
            </w:r>
          </w:p>
        </w:tc>
      </w:tr>
      <w:tr w:rsidR="008A7E0A" w14:paraId="47317D7D" w14:textId="77777777" w:rsidTr="008A7E0A">
        <w:tc>
          <w:tcPr>
            <w:tcW w:w="3116" w:type="dxa"/>
          </w:tcPr>
          <w:p w14:paraId="78FB228E" w14:textId="4F3E6720" w:rsidR="008A7E0A" w:rsidRDefault="008A7E0A" w:rsidP="001345DA">
            <w:pPr>
              <w:rPr>
                <w:rtl/>
              </w:rPr>
            </w:pPr>
            <w:r>
              <w:t>element</w:t>
            </w:r>
          </w:p>
        </w:tc>
        <w:tc>
          <w:tcPr>
            <w:tcW w:w="3117" w:type="dxa"/>
          </w:tcPr>
          <w:p w14:paraId="556998DF" w14:textId="641A06CA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پردازش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4F1A8372" w14:textId="3AA0855B" w:rsidR="008A7E0A" w:rsidRDefault="008A7E0A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اجباری</w:t>
            </w:r>
          </w:p>
        </w:tc>
      </w:tr>
      <w:tr w:rsidR="008A7E0A" w14:paraId="5BF53305" w14:textId="77777777" w:rsidTr="008A7E0A">
        <w:tc>
          <w:tcPr>
            <w:tcW w:w="3116" w:type="dxa"/>
          </w:tcPr>
          <w:p w14:paraId="3B8F0D1E" w14:textId="68B326B9" w:rsidR="008A7E0A" w:rsidRDefault="008A7E0A" w:rsidP="001345DA">
            <w:r>
              <w:t>index</w:t>
            </w:r>
          </w:p>
        </w:tc>
        <w:tc>
          <w:tcPr>
            <w:tcW w:w="3117" w:type="dxa"/>
          </w:tcPr>
          <w:p w14:paraId="79F71B8D" w14:textId="6E99B4BD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عنصر فعل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17E8E065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6748835F" w14:textId="77777777" w:rsidTr="008A7E0A">
        <w:tc>
          <w:tcPr>
            <w:tcW w:w="3116" w:type="dxa"/>
          </w:tcPr>
          <w:p w14:paraId="662F0F75" w14:textId="63E4CADF" w:rsidR="008A7E0A" w:rsidRDefault="008A7E0A" w:rsidP="001345DA">
            <w:r>
              <w:t>array</w:t>
            </w:r>
          </w:p>
        </w:tc>
        <w:tc>
          <w:tcPr>
            <w:tcW w:w="3117" w:type="dxa"/>
          </w:tcPr>
          <w:p w14:paraId="3670F497" w14:textId="2B90828F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</w:t>
            </w:r>
            <w:r>
              <w:t>filter</w:t>
            </w:r>
            <w:r>
              <w:rPr>
                <w:rtl/>
              </w:rPr>
              <w:t xml:space="preserve"> 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آن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شده</w:t>
            </w:r>
          </w:p>
        </w:tc>
        <w:tc>
          <w:tcPr>
            <w:tcW w:w="3117" w:type="dxa"/>
          </w:tcPr>
          <w:p w14:paraId="26640CB7" w14:textId="77777777" w:rsidR="008A7E0A" w:rsidRDefault="008A7E0A" w:rsidP="001345DA">
            <w:pPr>
              <w:rPr>
                <w:rtl/>
              </w:rPr>
            </w:pPr>
          </w:p>
        </w:tc>
      </w:tr>
      <w:tr w:rsidR="008A7E0A" w14:paraId="75BE36D7" w14:textId="77777777" w:rsidTr="008A7E0A">
        <w:tc>
          <w:tcPr>
            <w:tcW w:w="3116" w:type="dxa"/>
          </w:tcPr>
          <w:p w14:paraId="5C636685" w14:textId="66B21DE7" w:rsidR="008A7E0A" w:rsidRDefault="008A7E0A" w:rsidP="001345DA">
            <w:r>
              <w:t>thisArg</w:t>
            </w:r>
          </w:p>
        </w:tc>
        <w:tc>
          <w:tcPr>
            <w:tcW w:w="3117" w:type="dxa"/>
          </w:tcPr>
          <w:p w14:paraId="6C60DCAC" w14:textId="56F46E35" w:rsidR="008A7E0A" w:rsidRDefault="008A7E0A" w:rsidP="001345DA">
            <w:pPr>
              <w:rPr>
                <w:rtl/>
              </w:rPr>
            </w:pPr>
            <w:r>
              <w:rPr>
                <w:rtl/>
              </w:rPr>
              <w:t>مقدار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که به عنوان </w:t>
            </w:r>
            <w:r>
              <w:t>this</w:t>
            </w:r>
            <w:r>
              <w:rPr>
                <w:rtl/>
              </w:rPr>
              <w:t xml:space="preserve">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استفاده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</w:tc>
        <w:tc>
          <w:tcPr>
            <w:tcW w:w="3117" w:type="dxa"/>
          </w:tcPr>
          <w:p w14:paraId="5AFEA2F3" w14:textId="77777777" w:rsidR="008A7E0A" w:rsidRDefault="008A7E0A" w:rsidP="001345DA">
            <w:pPr>
              <w:rPr>
                <w:rtl/>
              </w:rPr>
            </w:pPr>
          </w:p>
        </w:tc>
      </w:tr>
    </w:tbl>
    <w:p w14:paraId="191447C9" w14:textId="58C8DA62" w:rsidR="001345DA" w:rsidRDefault="001345DA" w:rsidP="008A7E0A">
      <w:pPr>
        <w:pStyle w:val="Heading4"/>
        <w:rPr>
          <w:rtl/>
        </w:rPr>
      </w:pPr>
      <w:r>
        <w:rPr>
          <w:rtl/>
        </w:rPr>
        <w:lastRenderedPageBreak/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بازگشتی</w:t>
      </w:r>
      <w:r>
        <w:rPr>
          <w:rtl/>
        </w:rPr>
        <w:t>:</w:t>
      </w:r>
    </w:p>
    <w:p w14:paraId="3A12ACEE" w14:textId="636F98A5" w:rsidR="001345DA" w:rsidRDefault="001345DA" w:rsidP="001345DA">
      <w:p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شامل تمام عناصر</w:t>
      </w:r>
      <w:r>
        <w:rPr>
          <w:rFonts w:hint="cs"/>
          <w:rtl/>
        </w:rPr>
        <w:t>ی</w:t>
      </w:r>
      <w:r>
        <w:rPr>
          <w:rtl/>
        </w:rPr>
        <w:t xml:space="preserve"> که تابع </w:t>
      </w:r>
      <w:r>
        <w:t>callback</w:t>
      </w:r>
      <w:r>
        <w:rPr>
          <w:rtl/>
        </w:rPr>
        <w:t xml:space="preserve"> شرط </w:t>
      </w:r>
      <w:r>
        <w:t>true</w:t>
      </w:r>
      <w:r>
        <w:rPr>
          <w:rtl/>
        </w:rPr>
        <w:t xml:space="preserve"> را برگرداند</w:t>
      </w:r>
    </w:p>
    <w:p w14:paraId="7981082A" w14:textId="4B3FE149" w:rsidR="001345DA" w:rsidRDefault="001345DA" w:rsidP="001345DA">
      <w:pPr>
        <w:rPr>
          <w:rtl/>
        </w:rPr>
      </w:pPr>
      <w:r>
        <w:rPr>
          <w:rtl/>
        </w:rPr>
        <w:t xml:space="preserve"> اگر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عنصر</w:t>
      </w:r>
      <w:r>
        <w:rPr>
          <w:rFonts w:hint="cs"/>
          <w:rtl/>
        </w:rPr>
        <w:t>ی</w:t>
      </w:r>
      <w:r>
        <w:rPr>
          <w:rtl/>
        </w:rPr>
        <w:t xml:space="preserve"> شرط را برآورده نکند،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خال</w:t>
      </w:r>
      <w:r>
        <w:rPr>
          <w:rFonts w:hint="cs"/>
          <w:rtl/>
        </w:rPr>
        <w:t>ی</w:t>
      </w:r>
      <w:r>
        <w:rPr>
          <w:rtl/>
        </w:rPr>
        <w:t xml:space="preserve"> بازگردانده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8234859" w14:textId="06CD7C92" w:rsidR="001345DA" w:rsidRDefault="001345DA" w:rsidP="008A7E0A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موارد استفاده و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3C5C1B22" w14:textId="1430A324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1: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اعداد زوج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E0A" w14:paraId="7ECEBD4F" w14:textId="77777777" w:rsidTr="008A7E0A">
        <w:tc>
          <w:tcPr>
            <w:tcW w:w="9350" w:type="dxa"/>
            <w:shd w:val="clear" w:color="auto" w:fill="E2EFD9" w:themeFill="accent6" w:themeFillTint="33"/>
          </w:tcPr>
          <w:p w14:paraId="6CFCDA48" w14:textId="77777777" w:rsidR="008A7E0A" w:rsidRDefault="008A7E0A" w:rsidP="008A7E0A">
            <w:pPr>
              <w:pStyle w:val="code"/>
            </w:pPr>
            <w:r>
              <w:t>const numbers = [1, 2, 3, 4, 5, 6, 7, 8, 9, 10];</w:t>
            </w:r>
          </w:p>
          <w:p w14:paraId="5C2C3585" w14:textId="77777777" w:rsidR="008A7E0A" w:rsidRDefault="008A7E0A" w:rsidP="008A7E0A">
            <w:pPr>
              <w:pStyle w:val="code"/>
            </w:pPr>
            <w:r>
              <w:t>const evenNumbers = numbers.filter(number =&gt; number % 2 === 0);</w:t>
            </w:r>
          </w:p>
          <w:p w14:paraId="14A0FB20" w14:textId="63AF909A" w:rsidR="008A7E0A" w:rsidRDefault="008A7E0A" w:rsidP="008A7E0A">
            <w:pPr>
              <w:pStyle w:val="code"/>
            </w:pPr>
            <w:r>
              <w:t xml:space="preserve">console.log(evenNumbers);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[2, 4, 6, 8, 10]</w:t>
            </w:r>
          </w:p>
        </w:tc>
      </w:tr>
    </w:tbl>
    <w:p w14:paraId="112176BB" w14:textId="59F02BC4" w:rsidR="008A7E0A" w:rsidRDefault="008A7E0A" w:rsidP="008A7E0A">
      <w:pPr>
        <w:rPr>
          <w:rtl/>
        </w:rPr>
      </w:pPr>
      <w:hyperlink r:id="rId31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8A7E0A">
        <w:rPr>
          <w:rtl/>
          <w:lang w:bidi="ar-SA"/>
        </w:rPr>
        <w:t>فیلتر کردن اعداد زوج</w:t>
      </w:r>
      <w:r>
        <w:rPr>
          <w:rFonts w:hint="cs"/>
          <w:rtl/>
        </w:rPr>
        <w:t xml:space="preserve">) </w:t>
      </w:r>
    </w:p>
    <w:p w14:paraId="7CAA313A" w14:textId="28EF551A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2: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بر اساس طول رشته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5E9AD19E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38DA800A" w14:textId="77777777" w:rsidR="00362264" w:rsidRDefault="00362264" w:rsidP="00362264">
            <w:pPr>
              <w:pStyle w:val="code"/>
            </w:pPr>
            <w:r>
              <w:t>const words = ['hello', 'world', 'javascript', 'filter', 'code', 'web'];</w:t>
            </w:r>
          </w:p>
          <w:p w14:paraId="04B3A778" w14:textId="77777777" w:rsidR="00362264" w:rsidRDefault="00362264" w:rsidP="00362264">
            <w:pPr>
              <w:pStyle w:val="code"/>
            </w:pPr>
            <w:r>
              <w:t>const longWords = words.filter(word =&gt; word.length &gt; 5);</w:t>
            </w:r>
          </w:p>
          <w:p w14:paraId="4107AD94" w14:textId="6FA7D4C9" w:rsidR="00362264" w:rsidRDefault="00362264" w:rsidP="00362264">
            <w:pPr>
              <w:pStyle w:val="code"/>
              <w:rPr>
                <w:rtl/>
              </w:rPr>
            </w:pPr>
            <w:r>
              <w:t xml:space="preserve">console.log(longWords);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['javascript', 'filter']</w:t>
            </w:r>
          </w:p>
        </w:tc>
      </w:tr>
    </w:tbl>
    <w:p w14:paraId="532AE41C" w14:textId="67DAE09D" w:rsidR="00362264" w:rsidRDefault="00362264" w:rsidP="00362264">
      <w:pPr>
        <w:rPr>
          <w:rtl/>
          <w:lang w:bidi="ar-SA"/>
        </w:rPr>
      </w:pPr>
      <w:hyperlink r:id="rId32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362264">
        <w:rPr>
          <w:rtl/>
          <w:lang w:bidi="ar-SA"/>
        </w:rPr>
        <w:t>فیلتر کردن بر اساس طول رشته</w:t>
      </w:r>
      <w:r>
        <w:rPr>
          <w:lang w:bidi="ar-SA"/>
        </w:rPr>
        <w:t>(</w:t>
      </w:r>
    </w:p>
    <w:p w14:paraId="3E0DAF82" w14:textId="00A082B1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3: </w:t>
      </w:r>
      <w:r>
        <w:rPr>
          <w:rFonts w:ascii="IRANSansWeb(FaNum) Light" w:hAnsi="IRANSansWeb(FaNum) Light" w:hint="cs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اش</w:t>
      </w:r>
      <w:r>
        <w:rPr>
          <w:rFonts w:hint="cs"/>
          <w:rtl/>
        </w:rPr>
        <w:t>ی</w:t>
      </w:r>
      <w:r>
        <w:rPr>
          <w:rFonts w:hint="eastAsia"/>
          <w:rtl/>
        </w:rPr>
        <w:t>اء</w:t>
      </w:r>
      <w:r>
        <w:rPr>
          <w:rtl/>
        </w:rPr>
        <w:t xml:space="preserve"> در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2264" w14:paraId="2A419EFF" w14:textId="77777777" w:rsidTr="00362264">
        <w:tc>
          <w:tcPr>
            <w:tcW w:w="9350" w:type="dxa"/>
            <w:shd w:val="clear" w:color="auto" w:fill="E2EFD9" w:themeFill="accent6" w:themeFillTint="33"/>
          </w:tcPr>
          <w:p w14:paraId="2D146EE3" w14:textId="77777777" w:rsidR="00362264" w:rsidRPr="00362264" w:rsidRDefault="00362264" w:rsidP="00362264">
            <w:pPr>
              <w:pStyle w:val="code"/>
            </w:pPr>
            <w:r w:rsidRPr="00362264">
              <w:t>const products = [</w:t>
            </w:r>
          </w:p>
          <w:p w14:paraId="03EEB955" w14:textId="77777777" w:rsidR="00362264" w:rsidRPr="00362264" w:rsidRDefault="00362264" w:rsidP="00362264">
            <w:pPr>
              <w:pStyle w:val="code"/>
            </w:pPr>
            <w:r w:rsidRPr="00362264">
              <w:t>  { name: 'Laptop', price: 1000, category: 'electronics' },</w:t>
            </w:r>
          </w:p>
          <w:p w14:paraId="7848B490" w14:textId="77777777" w:rsidR="00362264" w:rsidRPr="00362264" w:rsidRDefault="00362264" w:rsidP="00362264">
            <w:pPr>
              <w:pStyle w:val="code"/>
            </w:pPr>
            <w:r w:rsidRPr="00362264">
              <w:t>  { name: 'Book', price: 15, category: 'education' },</w:t>
            </w:r>
          </w:p>
          <w:p w14:paraId="1843EB7B" w14:textId="77777777" w:rsidR="00362264" w:rsidRPr="00362264" w:rsidRDefault="00362264" w:rsidP="00362264">
            <w:pPr>
              <w:pStyle w:val="code"/>
            </w:pPr>
            <w:r w:rsidRPr="00362264">
              <w:t>  { name: 'Phone', price: 500, category: 'electronics' },</w:t>
            </w:r>
          </w:p>
          <w:p w14:paraId="00AD8835" w14:textId="77777777" w:rsidR="00362264" w:rsidRPr="00362264" w:rsidRDefault="00362264" w:rsidP="00362264">
            <w:pPr>
              <w:pStyle w:val="code"/>
            </w:pPr>
            <w:r w:rsidRPr="00362264">
              <w:t>  { name: 'Pen', price: 2, category: 'office' },</w:t>
            </w:r>
          </w:p>
          <w:p w14:paraId="1C4F076A" w14:textId="77777777" w:rsidR="00362264" w:rsidRPr="00362264" w:rsidRDefault="00362264" w:rsidP="00362264">
            <w:pPr>
              <w:pStyle w:val="code"/>
            </w:pPr>
            <w:r w:rsidRPr="00362264">
              <w:t>  { name: 'eboard', price: 400, category: 'education' }</w:t>
            </w:r>
          </w:p>
          <w:p w14:paraId="1EDC1CCB" w14:textId="77777777" w:rsidR="00362264" w:rsidRPr="00362264" w:rsidRDefault="00362264" w:rsidP="00362264">
            <w:pPr>
              <w:pStyle w:val="code"/>
            </w:pPr>
            <w:r w:rsidRPr="00362264">
              <w:t>];</w:t>
            </w:r>
          </w:p>
          <w:p w14:paraId="7D4947F6" w14:textId="77777777" w:rsidR="00362264" w:rsidRPr="00362264" w:rsidRDefault="00362264" w:rsidP="00362264">
            <w:pPr>
              <w:pStyle w:val="code"/>
            </w:pPr>
            <w:r w:rsidRPr="00362264">
              <w:t>const expensiveProducts = products.filter(product =&gt; product.price &gt; 100);</w:t>
            </w:r>
          </w:p>
          <w:p w14:paraId="7F5A9100" w14:textId="77777777" w:rsidR="00362264" w:rsidRPr="00362264" w:rsidRDefault="00362264" w:rsidP="00362264">
            <w:pPr>
              <w:pStyle w:val="code"/>
            </w:pPr>
            <w:r w:rsidRPr="00362264">
              <w:t xml:space="preserve">console.log(expensiveProducts); </w:t>
            </w:r>
          </w:p>
          <w:p w14:paraId="5079B37F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 xml:space="preserve">: [{ name: 'Laptop', price: 1000, category: 'electronics' }, </w:t>
            </w:r>
          </w:p>
          <w:p w14:paraId="67E7EAC6" w14:textId="77777777" w:rsidR="00362264" w:rsidRPr="00362264" w:rsidRDefault="00362264" w:rsidP="00362264">
            <w:pPr>
              <w:pStyle w:val="code"/>
            </w:pPr>
            <w:r w:rsidRPr="00362264">
              <w:t>//         { name: 'Phone', price: 500, category: 'electronics' },</w:t>
            </w:r>
          </w:p>
          <w:p w14:paraId="47268D63" w14:textId="77777777" w:rsidR="00362264" w:rsidRP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  <w:p w14:paraId="2D0AF88A" w14:textId="77777777" w:rsidR="00362264" w:rsidRPr="00362264" w:rsidRDefault="00362264" w:rsidP="00362264">
            <w:pPr>
              <w:pStyle w:val="code"/>
            </w:pPr>
            <w:r w:rsidRPr="00362264">
              <w:t>const electronicProducts = products.filter(product =&gt; product.category === 'education');</w:t>
            </w:r>
          </w:p>
          <w:p w14:paraId="18ED9D5A" w14:textId="77777777" w:rsidR="00362264" w:rsidRPr="00362264" w:rsidRDefault="00362264" w:rsidP="00362264">
            <w:pPr>
              <w:pStyle w:val="code"/>
            </w:pPr>
            <w:r w:rsidRPr="00362264">
              <w:t>console.log(electronicProducts);</w:t>
            </w:r>
          </w:p>
          <w:p w14:paraId="6EBA49A7" w14:textId="77777777" w:rsidR="00362264" w:rsidRPr="00362264" w:rsidRDefault="00362264" w:rsidP="00362264">
            <w:pPr>
              <w:pStyle w:val="code"/>
            </w:pPr>
            <w:r w:rsidRPr="00362264">
              <w:t xml:space="preserve">// </w:t>
            </w:r>
            <w:r w:rsidRPr="00362264">
              <w:rPr>
                <w:rtl/>
                <w:lang w:bidi="ar-SA"/>
              </w:rPr>
              <w:t>خروجی</w:t>
            </w:r>
            <w:r w:rsidRPr="00362264">
              <w:t>: [{name: 'Book', price: 15, category: 'education'},</w:t>
            </w:r>
          </w:p>
          <w:p w14:paraId="238B18C2" w14:textId="038B5C93" w:rsidR="00362264" w:rsidRDefault="00362264" w:rsidP="00362264">
            <w:pPr>
              <w:pStyle w:val="code"/>
            </w:pPr>
            <w:r w:rsidRPr="00362264">
              <w:t>//         {name: 'eboard', price: 400, category: 'education'}]</w:t>
            </w:r>
          </w:p>
        </w:tc>
      </w:tr>
    </w:tbl>
    <w:p w14:paraId="4C3113A6" w14:textId="5B9D26CC" w:rsidR="00AE4F01" w:rsidRDefault="00AE4F01" w:rsidP="00AE4F01">
      <w:pPr>
        <w:rPr>
          <w:rtl/>
          <w:lang w:bidi="ar-SA"/>
        </w:rPr>
      </w:pPr>
      <w:hyperlink r:id="rId33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AE4F01">
        <w:rPr>
          <w:rtl/>
          <w:lang w:bidi="ar-SA"/>
        </w:rPr>
        <w:t>فیلتر کردن اشیاء در آرایه</w:t>
      </w:r>
      <w:r>
        <w:rPr>
          <w:lang w:bidi="ar-SA"/>
        </w:rPr>
        <w:t>(</w:t>
      </w:r>
    </w:p>
    <w:p w14:paraId="41AB556E" w14:textId="2E85DBCF" w:rsidR="001345DA" w:rsidRDefault="001345DA" w:rsidP="001345DA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4: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index</w:t>
      </w:r>
      <w:r>
        <w:rPr>
          <w:rtl/>
        </w:rPr>
        <w:t xml:space="preserve"> در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F01" w14:paraId="29E27389" w14:textId="77777777" w:rsidTr="00AE4F01">
        <w:tc>
          <w:tcPr>
            <w:tcW w:w="9350" w:type="dxa"/>
            <w:shd w:val="clear" w:color="auto" w:fill="E2EFD9" w:themeFill="accent6" w:themeFillTint="33"/>
          </w:tcPr>
          <w:p w14:paraId="7857B27F" w14:textId="77777777" w:rsidR="00AE4F01" w:rsidRDefault="00AE4F01" w:rsidP="00AE4F01">
            <w:pPr>
              <w:pStyle w:val="code"/>
            </w:pPr>
            <w:r>
              <w:t>const numbers = [0, 1, 2, 3, 4, 5, 6, 7, 8, 9];</w:t>
            </w:r>
          </w:p>
          <w:p w14:paraId="3F964C56" w14:textId="77777777" w:rsidR="00AE4F01" w:rsidRDefault="00AE4F01" w:rsidP="00AE4F01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انتخاب عناصر با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ندکس</w:t>
            </w:r>
            <w:r>
              <w:rPr>
                <w:rtl/>
              </w:rPr>
              <w:t xml:space="preserve"> زوج</w:t>
            </w:r>
          </w:p>
          <w:p w14:paraId="03FB57F6" w14:textId="77777777" w:rsidR="00AE4F01" w:rsidRDefault="00AE4F01" w:rsidP="00AE4F01">
            <w:pPr>
              <w:pStyle w:val="code"/>
            </w:pPr>
            <w:r>
              <w:t>const evenIndexNumbers = numbers.filter((number, index) =&gt; index % 2 === 0);</w:t>
            </w:r>
          </w:p>
          <w:p w14:paraId="2C96A270" w14:textId="707CCB00" w:rsidR="00AE4F01" w:rsidRDefault="00AE4F01" w:rsidP="00AE4F01">
            <w:pPr>
              <w:pStyle w:val="code"/>
              <w:rPr>
                <w:rtl/>
              </w:rPr>
            </w:pPr>
            <w:r>
              <w:t xml:space="preserve">console.log(evenIndexNumbers);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[0, 2, 4, 6, 8]</w:t>
            </w:r>
          </w:p>
        </w:tc>
      </w:tr>
    </w:tbl>
    <w:p w14:paraId="4F066937" w14:textId="1231E6D9" w:rsidR="00205B69" w:rsidRDefault="00205B69" w:rsidP="00205B69">
      <w:pPr>
        <w:rPr>
          <w:rtl/>
          <w:lang w:bidi="ar-SA"/>
        </w:rPr>
      </w:pPr>
      <w:hyperlink r:id="rId34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205B69">
        <w:rPr>
          <w:rtl/>
          <w:lang w:bidi="ar-SA"/>
        </w:rPr>
        <w:t>استفاده از</w:t>
      </w:r>
      <w:r w:rsidRPr="00205B69">
        <w:rPr>
          <w:lang w:bidi="ar-SA"/>
        </w:rPr>
        <w:t xml:space="preserve"> index </w:t>
      </w:r>
      <w:r w:rsidRPr="00205B69">
        <w:rPr>
          <w:rtl/>
          <w:lang w:bidi="ar-SA"/>
        </w:rPr>
        <w:t>در فیلتر کردن</w:t>
      </w:r>
      <w:r>
        <w:rPr>
          <w:lang w:bidi="ar-SA"/>
        </w:rPr>
        <w:t>(</w:t>
      </w:r>
    </w:p>
    <w:p w14:paraId="0975C1E2" w14:textId="4719E861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5: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48DAE523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23359BFB" w14:textId="77777777" w:rsidR="00205B69" w:rsidRDefault="00205B69" w:rsidP="00205B69">
            <w:pPr>
              <w:pStyle w:val="code"/>
            </w:pPr>
            <w:r>
              <w:t>const mixedValues = [0, 1, false, 2, '', 3, null, undefined, 4, NaN];</w:t>
            </w:r>
          </w:p>
          <w:p w14:paraId="5661F38F" w14:textId="77777777" w:rsidR="00205B69" w:rsidRDefault="00205B69" w:rsidP="00205B69">
            <w:pPr>
              <w:pStyle w:val="code"/>
            </w:pPr>
            <w:r>
              <w:t>const truthyValues = mixedValues.filter(value =&gt; value);</w:t>
            </w:r>
          </w:p>
          <w:p w14:paraId="06C99D2E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به صورت</w:t>
            </w:r>
            <w:r>
              <w:t xml:space="preserve"> explicit: mixedValues.filter(value =&gt; Boolean(value))</w:t>
            </w:r>
          </w:p>
          <w:p w14:paraId="7E3EC365" w14:textId="2806367C" w:rsidR="00205B69" w:rsidRDefault="00205B69" w:rsidP="00205B69">
            <w:pPr>
              <w:pStyle w:val="code"/>
              <w:rPr>
                <w:rtl/>
              </w:rPr>
            </w:pPr>
            <w:r>
              <w:t xml:space="preserve">console.log(truthyValues); 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 [1, 2, 3, 4]</w:t>
            </w:r>
          </w:p>
        </w:tc>
      </w:tr>
    </w:tbl>
    <w:p w14:paraId="39014394" w14:textId="3517F81C" w:rsidR="006A732F" w:rsidRDefault="006A732F" w:rsidP="006A732F">
      <w:pPr>
        <w:rPr>
          <w:rtl/>
          <w:lang w:bidi="ar-SA"/>
        </w:rPr>
      </w:pPr>
      <w:hyperlink r:id="rId35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>
        <w:rPr>
          <w:rFonts w:ascii="IRANSansWeb(FaNum) Light" w:hAnsi="IRANSansWeb(FaNum) Light" w:hint="cs"/>
          <w:rtl/>
        </w:rPr>
        <w:t>حذف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</w:t>
      </w:r>
      <w:r>
        <w:t>falsy</w:t>
      </w:r>
      <w:r>
        <w:rPr>
          <w:rtl/>
        </w:rPr>
        <w:t xml:space="preserve">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lang w:bidi="ar-SA"/>
        </w:rPr>
        <w:t xml:space="preserve"> (</w:t>
      </w:r>
    </w:p>
    <w:p w14:paraId="059BB314" w14:textId="77777777" w:rsidR="001345DA" w:rsidRDefault="001345DA" w:rsidP="001345DA">
      <w:pPr>
        <w:rPr>
          <w:rtl/>
        </w:rPr>
      </w:pPr>
    </w:p>
    <w:p w14:paraId="76E7D1EE" w14:textId="6C0C9DE0" w:rsidR="001345DA" w:rsidRDefault="001345DA" w:rsidP="00205B69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 xml:space="preserve">تفاوت </w:t>
      </w:r>
      <w:r>
        <w:t>filter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263A9CAD" w14:textId="71DD9725" w:rsidR="001345DA" w:rsidRDefault="001345DA" w:rsidP="001345DA"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420"/>
        <w:gridCol w:w="2310"/>
        <w:gridCol w:w="2310"/>
        <w:gridCol w:w="2310"/>
      </w:tblGrid>
      <w:tr w:rsidR="00205B69" w14:paraId="4F40DA7D" w14:textId="556D9841" w:rsidTr="00205B69">
        <w:tc>
          <w:tcPr>
            <w:tcW w:w="2420" w:type="dxa"/>
          </w:tcPr>
          <w:p w14:paraId="1DAC657D" w14:textId="1491C07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متد</w:t>
            </w:r>
          </w:p>
        </w:tc>
        <w:tc>
          <w:tcPr>
            <w:tcW w:w="2310" w:type="dxa"/>
          </w:tcPr>
          <w:p w14:paraId="79BE3649" w14:textId="152971D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هدف اصل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11359279" w14:textId="2AF0F6E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بازگشت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2310" w:type="dxa"/>
          </w:tcPr>
          <w:p w14:paraId="6876E33B" w14:textId="13EF9D5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تغ</w:t>
            </w:r>
            <w:r>
              <w:rPr>
                <w:rFonts w:hint="cs"/>
                <w:rtl/>
              </w:rPr>
              <w:t>یی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اصل</w:t>
            </w:r>
            <w:r>
              <w:rPr>
                <w:rFonts w:hint="cs"/>
                <w:rtl/>
              </w:rPr>
              <w:t>ی</w:t>
            </w:r>
          </w:p>
        </w:tc>
      </w:tr>
      <w:tr w:rsidR="00205B69" w14:paraId="323E3427" w14:textId="77777777" w:rsidTr="00205B69">
        <w:tc>
          <w:tcPr>
            <w:tcW w:w="2420" w:type="dxa"/>
          </w:tcPr>
          <w:p w14:paraId="4A71445E" w14:textId="62EFD37D" w:rsidR="00205B69" w:rsidRDefault="00205B69" w:rsidP="001345DA">
            <w:pPr>
              <w:rPr>
                <w:rtl/>
              </w:rPr>
            </w:pPr>
            <w:r>
              <w:t>Filter()</w:t>
            </w:r>
          </w:p>
        </w:tc>
        <w:tc>
          <w:tcPr>
            <w:tcW w:w="2310" w:type="dxa"/>
          </w:tcPr>
          <w:p w14:paraId="76589CDE" w14:textId="46DFB9E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عناصر بر اساس شرط</w:t>
            </w:r>
          </w:p>
        </w:tc>
        <w:tc>
          <w:tcPr>
            <w:tcW w:w="2310" w:type="dxa"/>
          </w:tcPr>
          <w:p w14:paraId="4086DEDE" w14:textId="41969C3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عناصر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شده</w:t>
            </w:r>
          </w:p>
        </w:tc>
        <w:tc>
          <w:tcPr>
            <w:tcW w:w="2310" w:type="dxa"/>
          </w:tcPr>
          <w:p w14:paraId="1120CBFC" w14:textId="68FA381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16D35C6" w14:textId="77777777" w:rsidTr="00205B69">
        <w:tc>
          <w:tcPr>
            <w:tcW w:w="2420" w:type="dxa"/>
          </w:tcPr>
          <w:p w14:paraId="5A8452B2" w14:textId="4002D66C" w:rsidR="00205B69" w:rsidRDefault="00205B69" w:rsidP="001345DA">
            <w:r>
              <w:t>Map()</w:t>
            </w:r>
          </w:p>
        </w:tc>
        <w:tc>
          <w:tcPr>
            <w:tcW w:w="2310" w:type="dxa"/>
          </w:tcPr>
          <w:p w14:paraId="2165621D" w14:textId="2BAE394A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تبدیل هر عنصر به یک عنصر جدید</w:t>
            </w:r>
          </w:p>
        </w:tc>
        <w:tc>
          <w:tcPr>
            <w:tcW w:w="2310" w:type="dxa"/>
          </w:tcPr>
          <w:p w14:paraId="4971B825" w14:textId="244E11FD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جد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با نتا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</w:t>
            </w:r>
            <w:r>
              <w:rPr>
                <w:rtl/>
              </w:rPr>
              <w:t xml:space="preserve"> تابع </w:t>
            </w:r>
            <w:r>
              <w:t>callback</w:t>
            </w:r>
          </w:p>
        </w:tc>
        <w:tc>
          <w:tcPr>
            <w:tcW w:w="2310" w:type="dxa"/>
          </w:tcPr>
          <w:p w14:paraId="2AB23377" w14:textId="5A21B9BC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1AECC0F9" w14:textId="77777777" w:rsidTr="00205B69">
        <w:tc>
          <w:tcPr>
            <w:tcW w:w="2420" w:type="dxa"/>
          </w:tcPr>
          <w:p w14:paraId="2D4D8022" w14:textId="4551C7B2" w:rsidR="00205B69" w:rsidRDefault="00205B69" w:rsidP="001345DA">
            <w:r>
              <w:t>forEach()</w:t>
            </w:r>
          </w:p>
        </w:tc>
        <w:tc>
          <w:tcPr>
            <w:tcW w:w="2310" w:type="dxa"/>
          </w:tcPr>
          <w:p w14:paraId="11396D2C" w14:textId="2483E499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اجرا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هر عنصر</w:t>
            </w:r>
          </w:p>
        </w:tc>
        <w:tc>
          <w:tcPr>
            <w:tcW w:w="2310" w:type="dxa"/>
          </w:tcPr>
          <w:p w14:paraId="631DFC23" w14:textId="2C14527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توسط کاربر تعیین میشود</w:t>
            </w:r>
          </w:p>
        </w:tc>
        <w:tc>
          <w:tcPr>
            <w:tcW w:w="2310" w:type="dxa"/>
          </w:tcPr>
          <w:p w14:paraId="105EABAD" w14:textId="01FCCF15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68ED8719" w14:textId="77777777" w:rsidTr="00205B69">
        <w:tc>
          <w:tcPr>
            <w:tcW w:w="2420" w:type="dxa"/>
          </w:tcPr>
          <w:p w14:paraId="172CD9D8" w14:textId="53DA529B" w:rsidR="00205B69" w:rsidRDefault="00205B69" w:rsidP="001345DA">
            <w:r>
              <w:t>Find()</w:t>
            </w:r>
          </w:p>
        </w:tc>
        <w:tc>
          <w:tcPr>
            <w:tcW w:w="2310" w:type="dxa"/>
          </w:tcPr>
          <w:p w14:paraId="2EADFBED" w14:textId="6575D903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عنصر که شرط را دارد</w:t>
            </w:r>
          </w:p>
        </w:tc>
        <w:tc>
          <w:tcPr>
            <w:tcW w:w="2310" w:type="dxa"/>
          </w:tcPr>
          <w:p w14:paraId="63A67F5F" w14:textId="55CA0E22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 xml:space="preserve">عنصر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</w:t>
            </w:r>
            <w:r>
              <w:rPr>
                <w:rtl/>
              </w:rPr>
              <w:t xml:space="preserve"> شده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</w:t>
            </w:r>
            <w:r>
              <w:rPr>
                <w:rtl/>
              </w:rPr>
              <w:t xml:space="preserve"> </w:t>
            </w:r>
            <w:r>
              <w:t>undefined</w:t>
            </w:r>
          </w:p>
        </w:tc>
        <w:tc>
          <w:tcPr>
            <w:tcW w:w="2310" w:type="dxa"/>
          </w:tcPr>
          <w:p w14:paraId="05715C45" w14:textId="2EEB1511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  <w:tr w:rsidR="00205B69" w14:paraId="2FCB23E8" w14:textId="77777777" w:rsidTr="00205B69">
        <w:tc>
          <w:tcPr>
            <w:tcW w:w="2420" w:type="dxa"/>
          </w:tcPr>
          <w:p w14:paraId="73331F1A" w14:textId="0FF3C8C8" w:rsidR="00205B69" w:rsidRDefault="00205B69" w:rsidP="001345DA">
            <w:hyperlink w:anchor="_آموزش_استفاده_از_1" w:history="1">
              <w:r w:rsidRPr="00205B69">
                <w:rPr>
                  <w:rStyle w:val="Hyperlink"/>
                </w:rPr>
                <w:t>Reduce()</w:t>
              </w:r>
            </w:hyperlink>
          </w:p>
        </w:tc>
        <w:tc>
          <w:tcPr>
            <w:tcW w:w="2310" w:type="dxa"/>
          </w:tcPr>
          <w:p w14:paraId="0B3D122C" w14:textId="3C3C20B0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کاهش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به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مقدار</w:t>
            </w:r>
          </w:p>
        </w:tc>
        <w:tc>
          <w:tcPr>
            <w:tcW w:w="2310" w:type="dxa"/>
          </w:tcPr>
          <w:p w14:paraId="40EEE0D9" w14:textId="45C97C86" w:rsidR="00205B69" w:rsidRDefault="00205B69" w:rsidP="001345DA">
            <w:pPr>
              <w:rPr>
                <w:rtl/>
              </w:rPr>
            </w:pPr>
            <w:r>
              <w:rPr>
                <w:rtl/>
              </w:rPr>
              <w:t>مقدار نها</w:t>
            </w:r>
            <w:r>
              <w:rPr>
                <w:rFonts w:hint="cs"/>
                <w:rtl/>
              </w:rPr>
              <w:t>یی</w:t>
            </w:r>
            <w:r>
              <w:rPr>
                <w:rtl/>
              </w:rPr>
              <w:t xml:space="preserve"> حاصل از کاهش</w:t>
            </w:r>
          </w:p>
        </w:tc>
        <w:tc>
          <w:tcPr>
            <w:tcW w:w="2310" w:type="dxa"/>
          </w:tcPr>
          <w:p w14:paraId="2734CDE2" w14:textId="166BD20D" w:rsidR="00205B69" w:rsidRDefault="00205B69" w:rsidP="001345DA">
            <w:pPr>
              <w:rPr>
                <w:rtl/>
              </w:rPr>
            </w:pPr>
            <w:r>
              <w:rPr>
                <w:rFonts w:hint="cs"/>
                <w:rtl/>
              </w:rPr>
              <w:t>خیر</w:t>
            </w:r>
          </w:p>
        </w:tc>
      </w:tr>
    </w:tbl>
    <w:p w14:paraId="2AEB8DF7" w14:textId="77777777" w:rsidR="00205B69" w:rsidRDefault="00205B69" w:rsidP="001345DA">
      <w:pPr>
        <w:rPr>
          <w:rtl/>
        </w:rPr>
      </w:pPr>
    </w:p>
    <w:p w14:paraId="00AF65FC" w14:textId="166A618C" w:rsidR="001345DA" w:rsidRDefault="001345DA" w:rsidP="001345DA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سه‌ا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B69" w14:paraId="58EFDE1F" w14:textId="77777777" w:rsidTr="00205B69">
        <w:tc>
          <w:tcPr>
            <w:tcW w:w="9350" w:type="dxa"/>
            <w:shd w:val="clear" w:color="auto" w:fill="E2EFD9" w:themeFill="accent6" w:themeFillTint="33"/>
          </w:tcPr>
          <w:p w14:paraId="6A731903" w14:textId="77777777" w:rsidR="00205B69" w:rsidRDefault="00205B69" w:rsidP="00205B69">
            <w:pPr>
              <w:pStyle w:val="code"/>
            </w:pPr>
            <w:r>
              <w:t>const numbers = [1, 2, 3, 4, 5];</w:t>
            </w:r>
          </w:p>
          <w:p w14:paraId="211776F2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filter: </w:t>
            </w:r>
            <w:r>
              <w:rPr>
                <w:rtl/>
              </w:rPr>
              <w:t>فقط اعداد زوج</w:t>
            </w:r>
          </w:p>
          <w:p w14:paraId="1C3AF65C" w14:textId="77777777" w:rsidR="00205B69" w:rsidRDefault="00205B69" w:rsidP="00205B69">
            <w:pPr>
              <w:pStyle w:val="code"/>
            </w:pPr>
            <w:r>
              <w:t>const filtered = numbers.filter(n =&gt; n % 2 === 0); // [2, 4]</w:t>
            </w:r>
          </w:p>
          <w:p w14:paraId="2232EC49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map: </w:t>
            </w:r>
            <w:r>
              <w:rPr>
                <w:rtl/>
              </w:rPr>
              <w:t>تبد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</w:t>
            </w:r>
            <w:r>
              <w:rPr>
                <w:rtl/>
              </w:rPr>
              <w:t xml:space="preserve"> هر عدد به مربع آن</w:t>
            </w:r>
          </w:p>
          <w:p w14:paraId="169F5FC6" w14:textId="7839A1DF" w:rsidR="00205B69" w:rsidRDefault="00205B69" w:rsidP="00205B69">
            <w:pPr>
              <w:pStyle w:val="code"/>
            </w:pPr>
            <w:r>
              <w:t>const mapped = numbers.map(n =&gt; n  n); // [1, 4, 9, 16, 25]</w:t>
            </w:r>
          </w:p>
          <w:p w14:paraId="1243F16B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find: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افتن</w:t>
            </w:r>
            <w:r>
              <w:rPr>
                <w:rtl/>
              </w:rPr>
              <w:t xml:space="preserve">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عدد بزرگتر از 3</w:t>
            </w:r>
          </w:p>
          <w:p w14:paraId="5391631F" w14:textId="77777777" w:rsidR="00205B69" w:rsidRDefault="00205B69" w:rsidP="00205B69">
            <w:pPr>
              <w:pStyle w:val="code"/>
            </w:pPr>
            <w:r>
              <w:t>const found = numbers.find(n =&gt; n &gt; 3); // 4</w:t>
            </w:r>
          </w:p>
          <w:p w14:paraId="5B132324" w14:textId="77777777" w:rsidR="00205B69" w:rsidRDefault="00205B69" w:rsidP="00205B69">
            <w:pPr>
              <w:pStyle w:val="code"/>
              <w:rPr>
                <w:rtl/>
              </w:rPr>
            </w:pPr>
            <w:r>
              <w:t xml:space="preserve">// reduce: </w:t>
            </w:r>
            <w:r>
              <w:rPr>
                <w:rtl/>
              </w:rPr>
              <w:t>جمع همه اعداد</w:t>
            </w:r>
          </w:p>
          <w:p w14:paraId="10C7B823" w14:textId="0837F818" w:rsidR="00205B69" w:rsidRDefault="00205B69" w:rsidP="00205B69">
            <w:pPr>
              <w:pStyle w:val="code"/>
              <w:rPr>
                <w:rtl/>
              </w:rPr>
            </w:pPr>
            <w:r>
              <w:t>const reduced = numbers.reduce((sum, n) =&gt; sum + n, 0); // 15</w:t>
            </w:r>
          </w:p>
        </w:tc>
      </w:tr>
    </w:tbl>
    <w:p w14:paraId="3C1BBE0E" w14:textId="5DD79927" w:rsidR="00205B69" w:rsidRDefault="00205B69" w:rsidP="006A732F">
      <w:pPr>
        <w:rPr>
          <w:rtl/>
          <w:lang w:bidi="ar-SA"/>
        </w:rPr>
      </w:pPr>
      <w:hyperlink r:id="rId36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="006A732F" w:rsidRPr="006A732F">
        <w:rPr>
          <w:rtl/>
          <w:lang w:bidi="ar-SA"/>
        </w:rPr>
        <w:t>مثال مقایسه‌ای</w:t>
      </w:r>
      <w:r>
        <w:rPr>
          <w:lang w:bidi="ar-SA"/>
        </w:rPr>
        <w:t>(</w:t>
      </w:r>
    </w:p>
    <w:p w14:paraId="1D958AD2" w14:textId="285B0C8A" w:rsidR="001345DA" w:rsidRDefault="001345DA" w:rsidP="00F4552D">
      <w:pPr>
        <w:pStyle w:val="Heading3"/>
        <w:numPr>
          <w:ilvl w:val="0"/>
          <w:numId w:val="5"/>
        </w:numPr>
        <w:rPr>
          <w:rtl/>
        </w:rPr>
      </w:pPr>
      <w:r>
        <w:rPr>
          <w:rtl/>
        </w:rPr>
        <w:t>بهتر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t>practices</w:t>
      </w:r>
      <w:r>
        <w:rPr>
          <w:rtl/>
        </w:rPr>
        <w:t xml:space="preserve"> و نکات مهم</w:t>
      </w:r>
    </w:p>
    <w:p w14:paraId="22AC09CE" w14:textId="5C578923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استفاده به</w:t>
      </w:r>
      <w:r>
        <w:rPr>
          <w:rFonts w:hint="cs"/>
          <w:rtl/>
        </w:rPr>
        <w:t>ی</w:t>
      </w:r>
      <w:r>
        <w:rPr>
          <w:rFonts w:hint="eastAsia"/>
          <w:rtl/>
        </w:rPr>
        <w:t>نه</w:t>
      </w:r>
      <w:r>
        <w:rPr>
          <w:rtl/>
        </w:rPr>
        <w:t xml:space="preserve"> از </w:t>
      </w:r>
      <w:r>
        <w:t>filter</w:t>
      </w:r>
      <w:r w:rsidR="00F4552D">
        <w:t>()</w:t>
      </w:r>
      <w:r>
        <w:rPr>
          <w:rtl/>
        </w:rPr>
        <w:t>:</w:t>
      </w:r>
    </w:p>
    <w:p w14:paraId="665092B6" w14:textId="38369628" w:rsidR="001345DA" w:rsidRDefault="001345DA" w:rsidP="001345DA">
      <w:pPr>
        <w:rPr>
          <w:rtl/>
        </w:rPr>
      </w:pPr>
      <w:r>
        <w:rPr>
          <w:rtl/>
        </w:rPr>
        <w:t>1.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>: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</w:t>
      </w:r>
      <w:r>
        <w:t>filter</w:t>
      </w:r>
      <w:r w:rsidR="00F4552D">
        <w:t>()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برم</w:t>
      </w:r>
      <w:r>
        <w:rPr>
          <w:rFonts w:hint="cs"/>
          <w:rtl/>
        </w:rPr>
        <w:t>ی‌</w:t>
      </w:r>
      <w:r>
        <w:rPr>
          <w:rFonts w:hint="eastAsia"/>
          <w:rtl/>
        </w:rPr>
        <w:t>گرداند</w:t>
      </w:r>
      <w:r>
        <w:rPr>
          <w:rtl/>
        </w:rPr>
        <w:t xml:space="preserve"> و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167B442" w14:textId="1A6C6E85" w:rsidR="001345DA" w:rsidRDefault="001345DA" w:rsidP="001345DA">
      <w:pPr>
        <w:rPr>
          <w:rtl/>
        </w:rPr>
      </w:pPr>
      <w:r>
        <w:rPr>
          <w:rtl/>
        </w:rPr>
        <w:t xml:space="preserve">2. استفاده از توابع </w:t>
      </w:r>
      <w:r>
        <w:t>arrow</w:t>
      </w:r>
      <w:r>
        <w:rPr>
          <w:rtl/>
        </w:rPr>
        <w:t>: برا</w:t>
      </w:r>
      <w:r>
        <w:rPr>
          <w:rFonts w:hint="cs"/>
          <w:rtl/>
        </w:rPr>
        <w:t>ی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مختصر و خوانا، از توابع </w:t>
      </w:r>
      <w:r>
        <w:t>arrow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4BC8F69" w14:textId="753E771D" w:rsidR="001345DA" w:rsidRDefault="001345DA" w:rsidP="001345DA">
      <w:pPr>
        <w:rPr>
          <w:rtl/>
        </w:rPr>
      </w:pPr>
      <w:r>
        <w:rPr>
          <w:rtl/>
        </w:rPr>
        <w:t>3. به</w:t>
      </w:r>
      <w:r>
        <w:rPr>
          <w:rFonts w:hint="cs"/>
          <w:rtl/>
        </w:rPr>
        <w:t>ی</w:t>
      </w:r>
      <w:r>
        <w:rPr>
          <w:rFonts w:hint="eastAsia"/>
          <w:rtl/>
        </w:rPr>
        <w:t>نه‌ساز</w:t>
      </w:r>
      <w:r>
        <w:rPr>
          <w:rFonts w:hint="cs"/>
          <w:rtl/>
        </w:rPr>
        <w:t>ی</w:t>
      </w:r>
      <w:r>
        <w:rPr>
          <w:rtl/>
        </w:rPr>
        <w:t xml:space="preserve"> عملکرد: برا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بزرگ، از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دگ</w:t>
      </w:r>
      <w:r>
        <w:rPr>
          <w:rFonts w:hint="cs"/>
          <w:rtl/>
        </w:rPr>
        <w:t>ی</w:t>
      </w:r>
      <w:r>
        <w:rPr>
          <w:rtl/>
        </w:rPr>
        <w:t xml:space="preserve"> محاسبات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t>callback</w:t>
      </w:r>
      <w:r>
        <w:rPr>
          <w:rtl/>
        </w:rPr>
        <w:t xml:space="preserve"> آگاه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659C35B" w14:textId="72159385" w:rsidR="001345DA" w:rsidRDefault="001345DA" w:rsidP="001345DA">
      <w:pPr>
        <w:rPr>
          <w:rtl/>
        </w:rPr>
      </w:pPr>
      <w:r>
        <w:rPr>
          <w:rtl/>
        </w:rPr>
        <w:t>4.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: </w:t>
      </w:r>
      <w:r>
        <w:t>filter</w:t>
      </w:r>
      <w:r w:rsidR="00F4552D">
        <w:t>()</w:t>
      </w:r>
      <w:r>
        <w:rPr>
          <w:rtl/>
        </w:rPr>
        <w:t xml:space="preserve">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</w:t>
      </w:r>
      <w:r>
        <w:t>map</w:t>
      </w:r>
      <w:r w:rsidR="00F4552D">
        <w:t>()</w:t>
      </w:r>
      <w:r>
        <w:rPr>
          <w:rtl/>
        </w:rPr>
        <w:t xml:space="preserve">و </w:t>
      </w:r>
      <w:r>
        <w:t>reduce</w:t>
      </w:r>
      <w:r w:rsidR="00F4552D">
        <w:t>()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کرد.</w:t>
      </w:r>
    </w:p>
    <w:p w14:paraId="60E998B7" w14:textId="7C2B05A6" w:rsidR="001345DA" w:rsidRDefault="001345DA" w:rsidP="001345DA">
      <w:pPr>
        <w:rPr>
          <w:rtl/>
        </w:rPr>
      </w:pPr>
      <w:r>
        <w:rPr>
          <w:rtl/>
        </w:rPr>
        <w:t>5. خوانا</w:t>
      </w:r>
      <w:r>
        <w:rPr>
          <w:rFonts w:hint="cs"/>
          <w:rtl/>
        </w:rPr>
        <w:t>یی</w:t>
      </w:r>
      <w:r>
        <w:rPr>
          <w:rtl/>
        </w:rPr>
        <w:t xml:space="preserve"> کد: برا</w:t>
      </w:r>
      <w:r>
        <w:rPr>
          <w:rFonts w:hint="cs"/>
          <w:rtl/>
        </w:rPr>
        <w:t>ی</w:t>
      </w:r>
      <w:r>
        <w:rPr>
          <w:rtl/>
        </w:rPr>
        <w:t xml:space="preserve"> شرا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ده،</w:t>
      </w:r>
      <w:r>
        <w:rPr>
          <w:rtl/>
        </w:rPr>
        <w:t xml:space="preserve"> از نام‌ها</w:t>
      </w:r>
      <w:r>
        <w:rPr>
          <w:rFonts w:hint="cs"/>
          <w:rtl/>
        </w:rPr>
        <w:t>ی</w:t>
      </w:r>
      <w:r>
        <w:rPr>
          <w:rtl/>
        </w:rPr>
        <w:t xml:space="preserve"> توص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98ACCC4" w14:textId="40C95A17" w:rsidR="001345DA" w:rsidRDefault="001345DA" w:rsidP="001345DA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موارد</w:t>
      </w:r>
      <w:r>
        <w:rPr>
          <w:rFonts w:hint="cs"/>
          <w:rtl/>
        </w:rPr>
        <w:t>ی</w:t>
      </w:r>
      <w:r>
        <w:rPr>
          <w:rtl/>
        </w:rPr>
        <w:t xml:space="preserve"> که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اجتناب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4D11A363" w14:textId="53033BA8" w:rsidR="001345DA" w:rsidRDefault="001345DA" w:rsidP="001345DA">
      <w:pPr>
        <w:rPr>
          <w:rtl/>
        </w:rPr>
      </w:pPr>
      <w:r>
        <w:rPr>
          <w:rtl/>
        </w:rPr>
        <w:t xml:space="preserve">1. استفاده از </w:t>
      </w:r>
      <w:r>
        <w:t>filter</w:t>
      </w:r>
      <w:r w:rsidR="00F4552D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: از </w:t>
      </w:r>
      <w:r>
        <w:t>filter</w:t>
      </w:r>
      <w:r w:rsidR="00F4552D">
        <w:t>()</w:t>
      </w:r>
      <w:r>
        <w:rPr>
          <w:rtl/>
        </w:rPr>
        <w:t xml:space="preserve"> فقط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نه برا</w:t>
      </w:r>
      <w:r>
        <w:rPr>
          <w:rFonts w:hint="cs"/>
          <w:rtl/>
        </w:rPr>
        <w:t>ی</w:t>
      </w:r>
      <w:r>
        <w:rPr>
          <w:rtl/>
        </w:rPr>
        <w:t xml:space="preserve"> اثرات جانب</w:t>
      </w:r>
      <w:r>
        <w:rPr>
          <w:rFonts w:hint="cs"/>
          <w:rtl/>
        </w:rPr>
        <w:t>ی</w:t>
      </w:r>
      <w:r>
        <w:rPr>
          <w:rtl/>
        </w:rPr>
        <w:t>.</w:t>
      </w:r>
    </w:p>
    <w:p w14:paraId="5A776455" w14:textId="38097BBB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عدم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tl/>
        </w:rPr>
        <w:t xml:space="preserve">  با مثال</w:t>
      </w:r>
    </w:p>
    <w:p w14:paraId="0A9C6BC0" w14:textId="086C1E33" w:rsidR="00F4552D" w:rsidRDefault="00F4552D" w:rsidP="00F4552D">
      <w:pPr>
        <w:rPr>
          <w:rtl/>
        </w:rPr>
      </w:pPr>
      <w:r>
        <w:rPr>
          <w:rtl/>
        </w:rPr>
        <w:lastRenderedPageBreak/>
        <w:t xml:space="preserve">  </w:t>
      </w:r>
      <w:r>
        <w:rPr>
          <w:rFonts w:ascii="IRANSansWeb(FaNum) Light" w:hAnsi="IRANSansWeb(FaNum) Light" w:hint="cs"/>
          <w:rtl/>
        </w:rPr>
        <w:t>مشکل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Effects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</w:p>
    <w:p w14:paraId="447E6B2B" w14:textId="5EDC9464" w:rsidR="00F4552D" w:rsidRDefault="00F4552D" w:rsidP="00F4552D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filter</w:t>
      </w:r>
      <w:r>
        <w:t>()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تنها برا</w:t>
      </w:r>
      <w:r>
        <w:rPr>
          <w:rFonts w:hint="cs"/>
          <w:rtl/>
        </w:rPr>
        <w:t>ی</w:t>
      </w:r>
      <w:r>
        <w:rPr>
          <w:rtl/>
        </w:rPr>
        <w:t xml:space="preserve"> ف</w:t>
      </w:r>
      <w:r>
        <w:rPr>
          <w:rFonts w:hint="cs"/>
          <w:rtl/>
        </w:rPr>
        <w:t>ی</w:t>
      </w:r>
      <w:r>
        <w:rPr>
          <w:rFonts w:hint="eastAsia"/>
          <w:rtl/>
        </w:rPr>
        <w:t>لتر</w:t>
      </w:r>
      <w:r>
        <w:rPr>
          <w:rtl/>
        </w:rPr>
        <w:t xml:space="preserve"> کردن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 اساس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شرط طراح</w:t>
      </w:r>
      <w:r>
        <w:rPr>
          <w:rFonts w:hint="cs"/>
          <w:rtl/>
        </w:rPr>
        <w:t>ی</w:t>
      </w:r>
      <w:r>
        <w:rPr>
          <w:rtl/>
        </w:rPr>
        <w:t xml:space="preserve"> شده است. استفاده از آن برا</w:t>
      </w:r>
      <w:r>
        <w:rPr>
          <w:rFonts w:hint="cs"/>
          <w:rtl/>
        </w:rPr>
        <w:t>ی</w:t>
      </w:r>
      <w:r>
        <w:rPr>
          <w:rtl/>
        </w:rPr>
        <w:t xml:space="preserve"> انجام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  <w:r>
        <w:rPr>
          <w:rtl/>
        </w:rPr>
        <w:t xml:space="preserve"> جانب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side effects</w:t>
      </w:r>
      <w:r>
        <w:rPr>
          <w:rtl/>
        </w:rPr>
        <w:t xml:space="preserve">)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الگو</w:t>
      </w:r>
      <w:r>
        <w:rPr>
          <w:rFonts w:hint="cs"/>
          <w:rtl/>
        </w:rPr>
        <w:t>ی</w:t>
      </w:r>
      <w:r>
        <w:rPr>
          <w:rtl/>
        </w:rPr>
        <w:t xml:space="preserve"> ضد طراح</w:t>
      </w:r>
      <w:r>
        <w:rPr>
          <w:rFonts w:hint="cs"/>
          <w:rtl/>
        </w:rPr>
        <w:t>ی</w:t>
      </w:r>
      <w:r>
        <w:rPr>
          <w:rtl/>
        </w:rPr>
        <w:t xml:space="preserve"> (</w:t>
      </w:r>
      <w:r>
        <w:t>antipattern</w:t>
      </w:r>
      <w:r>
        <w:rPr>
          <w:rtl/>
        </w:rPr>
        <w:t>) محسوب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63AF0995" w14:textId="4F35A9E7" w:rsidR="00F4552D" w:rsidRDefault="00F4552D" w:rsidP="00F4552D">
      <w:pPr>
        <w:pStyle w:val="Heading4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استفاده 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و نادرست</w:t>
      </w:r>
    </w:p>
    <w:p w14:paraId="5802816A" w14:textId="6ABDBBF8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52D" w14:paraId="63294624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657A7BBE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26EA028A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7A702BCA" w14:textId="77777777" w:rsidR="00F4460B" w:rsidRDefault="00F4460B" w:rsidP="00F4460B">
            <w:pPr>
              <w:pStyle w:val="code"/>
            </w:pPr>
            <w:r>
              <w:t xml:space="preserve">  { id: 2, name: 'Bob', active: false },</w:t>
            </w:r>
          </w:p>
          <w:p w14:paraId="3C4CE569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6D09BEE4" w14:textId="77777777" w:rsidR="00F4460B" w:rsidRDefault="00F4460B" w:rsidP="00F4460B">
            <w:pPr>
              <w:pStyle w:val="code"/>
              <w:rPr>
                <w:rtl/>
              </w:rPr>
            </w:pPr>
            <w:r>
              <w:t>];</w:t>
            </w:r>
          </w:p>
          <w:p w14:paraId="06B928B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نادرست: انجام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در</w:t>
            </w:r>
            <w:r>
              <w:t xml:space="preserve"> filter</w:t>
            </w:r>
          </w:p>
          <w:p w14:paraId="085AE85E" w14:textId="77777777" w:rsidR="00F4460B" w:rsidRDefault="00F4460B" w:rsidP="00F4460B">
            <w:pPr>
              <w:pStyle w:val="code"/>
            </w:pPr>
            <w:r>
              <w:t>const activeUsers = users.filter(user =&gt; {</w:t>
            </w:r>
          </w:p>
          <w:p w14:paraId="22911E5D" w14:textId="4A72019F" w:rsidR="00F4460B" w:rsidRDefault="00F4460B" w:rsidP="00F4460B">
            <w:pPr>
              <w:pStyle w:val="code"/>
            </w:pPr>
            <w:r>
              <w:t xml:space="preserve">  console.log(`Checking user: ${user.name}`); //  side effect</w:t>
            </w:r>
          </w:p>
          <w:p w14:paraId="3446A2D0" w14:textId="12B50775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 side effect </w:t>
            </w:r>
            <w:r>
              <w:rPr>
                <w:rtl/>
              </w:rPr>
              <w:t>خطرناک</w:t>
            </w:r>
          </w:p>
          <w:p w14:paraId="14E0D4EA" w14:textId="77777777" w:rsidR="00F4460B" w:rsidRDefault="00F4460B" w:rsidP="00F4460B">
            <w:pPr>
              <w:pStyle w:val="code"/>
            </w:pPr>
            <w:r>
              <w:t xml:space="preserve">  return user.active;</w:t>
            </w:r>
          </w:p>
          <w:p w14:paraId="1054D633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1543343A" w14:textId="77777777" w:rsidR="00F4460B" w:rsidRDefault="00F4460B" w:rsidP="00F4460B">
            <w:pPr>
              <w:pStyle w:val="code"/>
            </w:pPr>
            <w:r>
              <w:t>function sendLogToServer(userId) {</w:t>
            </w:r>
          </w:p>
          <w:p w14:paraId="4E375B21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شب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ه‌ساز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ارسال به سرور</w:t>
            </w:r>
          </w:p>
          <w:p w14:paraId="3CAFD475" w14:textId="77777777" w:rsidR="00F4460B" w:rsidRDefault="00F4460B" w:rsidP="00F4460B">
            <w:pPr>
              <w:pStyle w:val="code"/>
            </w:pPr>
            <w:r>
              <w:t xml:space="preserve">  console.log(`Logging user ${userId} to server...`);</w:t>
            </w:r>
          </w:p>
          <w:p w14:paraId="407673AE" w14:textId="77777777" w:rsidR="00F4460B" w:rsidRDefault="00F4460B" w:rsidP="00F4460B">
            <w:pPr>
              <w:pStyle w:val="code"/>
              <w:rPr>
                <w:rtl/>
              </w:rPr>
            </w:pPr>
            <w:r>
              <w:t>}</w:t>
            </w:r>
          </w:p>
          <w:p w14:paraId="1CF78082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خروج</w:t>
            </w:r>
            <w:r>
              <w:rPr>
                <w:rFonts w:hint="cs"/>
                <w:rtl/>
              </w:rPr>
              <w:t>ی</w:t>
            </w:r>
            <w:r>
              <w:t>:</w:t>
            </w:r>
          </w:p>
          <w:p w14:paraId="5E09BF69" w14:textId="77777777" w:rsidR="00F4460B" w:rsidRDefault="00F4460B" w:rsidP="00F4460B">
            <w:pPr>
              <w:pStyle w:val="code"/>
            </w:pPr>
            <w:r>
              <w:t>// Checking user: Alice</w:t>
            </w:r>
          </w:p>
          <w:p w14:paraId="37010439" w14:textId="77777777" w:rsidR="00F4460B" w:rsidRDefault="00F4460B" w:rsidP="00F4460B">
            <w:pPr>
              <w:pStyle w:val="code"/>
            </w:pPr>
            <w:r>
              <w:t>// Logging user 1 to server...</w:t>
            </w:r>
          </w:p>
          <w:p w14:paraId="3D0BD9D2" w14:textId="77777777" w:rsidR="00F4460B" w:rsidRDefault="00F4460B" w:rsidP="00F4460B">
            <w:pPr>
              <w:pStyle w:val="code"/>
            </w:pPr>
            <w:r>
              <w:t xml:space="preserve">// Checking user: Bob  </w:t>
            </w:r>
          </w:p>
          <w:p w14:paraId="0AB02256" w14:textId="77777777" w:rsidR="00F4460B" w:rsidRDefault="00F4460B" w:rsidP="00F4460B">
            <w:pPr>
              <w:pStyle w:val="code"/>
            </w:pPr>
            <w:r>
              <w:t>// Logging user 2 to server...</w:t>
            </w:r>
          </w:p>
          <w:p w14:paraId="2221F6F0" w14:textId="77777777" w:rsidR="00F4460B" w:rsidRDefault="00F4460B" w:rsidP="00F4460B">
            <w:pPr>
              <w:pStyle w:val="code"/>
            </w:pPr>
            <w:r>
              <w:t>// Checking user: Charlie</w:t>
            </w:r>
          </w:p>
          <w:p w14:paraId="0C0B29C9" w14:textId="77777777" w:rsidR="00F4460B" w:rsidRDefault="00F4460B" w:rsidP="00F4460B">
            <w:pPr>
              <w:pStyle w:val="code"/>
            </w:pPr>
            <w:r>
              <w:t>// Logging user 3 to server...</w:t>
            </w:r>
          </w:p>
          <w:p w14:paraId="1E4CB007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1EB83BA" w14:textId="7F09B08A" w:rsidR="00F4552D" w:rsidRDefault="00F4460B" w:rsidP="00F4460B">
            <w:pPr>
              <w:pStyle w:val="code"/>
              <w:rPr>
                <w:rFonts w:hint="cs"/>
                <w:rtl/>
              </w:rPr>
            </w:pPr>
            <w:r>
              <w:t>// [{ id: 1, name: 'Alice', active: true }, { id: 3, name: 'Charlie', active: true }]</w:t>
            </w:r>
          </w:p>
        </w:tc>
      </w:tr>
    </w:tbl>
    <w:p w14:paraId="41F0E64D" w14:textId="2CE3FA79" w:rsidR="00F4460B" w:rsidRDefault="00F4460B" w:rsidP="00F4460B">
      <w:pPr>
        <w:rPr>
          <w:rtl/>
        </w:rPr>
      </w:pPr>
      <w:hyperlink r:id="rId37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F4460B">
        <w:rPr>
          <w:lang w:bidi="ar-SA"/>
        </w:rPr>
        <w:t>side effects</w:t>
      </w:r>
      <w:r>
        <w:rPr>
          <w:rFonts w:hint="cs"/>
          <w:rtl/>
        </w:rPr>
        <w:t>)</w:t>
      </w:r>
    </w:p>
    <w:p w14:paraId="6D47D87A" w14:textId="66CDB391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مثال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صح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 جداساز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640EC982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9A72F6A" w14:textId="77777777" w:rsidR="00F4460B" w:rsidRDefault="00F4460B" w:rsidP="00F4460B">
            <w:pPr>
              <w:pStyle w:val="code"/>
            </w:pPr>
            <w:r>
              <w:t>const users = [</w:t>
            </w:r>
          </w:p>
          <w:p w14:paraId="6DD2B2CC" w14:textId="77777777" w:rsidR="00F4460B" w:rsidRDefault="00F4460B" w:rsidP="00F4460B">
            <w:pPr>
              <w:pStyle w:val="code"/>
            </w:pPr>
            <w:r>
              <w:t xml:space="preserve">  { id: 1, name: 'Alice', active: true },</w:t>
            </w:r>
          </w:p>
          <w:p w14:paraId="47222C47" w14:textId="77777777" w:rsidR="00F4460B" w:rsidRDefault="00F4460B" w:rsidP="00F4460B">
            <w:pPr>
              <w:pStyle w:val="code"/>
            </w:pPr>
            <w:r>
              <w:t xml:space="preserve">  { id: 2, name: 'Bob', active: false }, </w:t>
            </w:r>
          </w:p>
          <w:p w14:paraId="0509767D" w14:textId="77777777" w:rsidR="00F4460B" w:rsidRDefault="00F4460B" w:rsidP="00F4460B">
            <w:pPr>
              <w:pStyle w:val="code"/>
            </w:pPr>
            <w:r>
              <w:t xml:space="preserve">  { id: 3, name: 'Charlie', active: true }</w:t>
            </w:r>
          </w:p>
          <w:p w14:paraId="571352F4" w14:textId="77777777" w:rsidR="00F4460B" w:rsidRDefault="00F4460B" w:rsidP="00F4460B">
            <w:pPr>
              <w:pStyle w:val="code"/>
              <w:rPr>
                <w:rtl/>
              </w:rPr>
            </w:pPr>
            <w:r>
              <w:lastRenderedPageBreak/>
              <w:t>];</w:t>
            </w:r>
          </w:p>
          <w:p w14:paraId="24640340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ابتدا عمل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ات</w:t>
            </w:r>
            <w:r>
              <w:rPr>
                <w:rtl/>
              </w:rPr>
              <w:t xml:space="preserve"> جانب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  <w:r>
              <w:rPr>
                <w:rtl/>
              </w:rPr>
              <w:t xml:space="preserve"> (اگر لازم است)</w:t>
            </w:r>
          </w:p>
          <w:p w14:paraId="2BDD7476" w14:textId="77777777" w:rsidR="00F4460B" w:rsidRDefault="00F4460B" w:rsidP="00F4460B">
            <w:pPr>
              <w:pStyle w:val="code"/>
            </w:pPr>
            <w:r>
              <w:t>users.forEach(user =&gt; {</w:t>
            </w:r>
          </w:p>
          <w:p w14:paraId="69C98DE9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console.log(`Checking user: ${user.name}`);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مناسب برا</w:t>
            </w:r>
            <w:r>
              <w:rPr>
                <w:rFonts w:hint="cs"/>
                <w:rtl/>
              </w:rPr>
              <w:t>ی</w:t>
            </w:r>
            <w:r>
              <w:t xml:space="preserve"> side effects</w:t>
            </w:r>
          </w:p>
          <w:p w14:paraId="74560293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  sendLogToServer(user.id);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در جا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مناسب</w:t>
            </w:r>
          </w:p>
          <w:p w14:paraId="22ADC6ED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67631C8D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سپس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 را انجام ده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د</w:t>
            </w:r>
          </w:p>
          <w:p w14:paraId="604B2DF4" w14:textId="77777777" w:rsidR="00F4460B" w:rsidRDefault="00F4460B" w:rsidP="00F4460B">
            <w:pPr>
              <w:pStyle w:val="code"/>
              <w:rPr>
                <w:rtl/>
              </w:rPr>
            </w:pPr>
            <w:r>
              <w:t xml:space="preserve">const activeUsers = users.filter(user =&gt; user.active); // </w:t>
            </w:r>
            <w:r>
              <w:rPr>
                <w:rFonts w:ascii="Segoe UI Emoji" w:hAnsi="Segoe UI Emoji" w:cs="Segoe UI Emoji"/>
              </w:rPr>
              <w:t>✅</w:t>
            </w:r>
            <w:r>
              <w:t xml:space="preserve"> </w:t>
            </w:r>
            <w:r>
              <w:rPr>
                <w:rtl/>
              </w:rPr>
              <w:t>فقط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کردن</w:t>
            </w:r>
          </w:p>
          <w:p w14:paraId="02EB1662" w14:textId="77777777" w:rsidR="00F4460B" w:rsidRDefault="00F4460B" w:rsidP="00F4460B">
            <w:pPr>
              <w:pStyle w:val="code"/>
            </w:pPr>
            <w:r>
              <w:t>console.log(activeUsers);</w:t>
            </w:r>
          </w:p>
          <w:p w14:paraId="2A5A44D1" w14:textId="0FC65192" w:rsidR="00F4460B" w:rsidRDefault="00F4460B" w:rsidP="00F4460B">
            <w:pPr>
              <w:pStyle w:val="code"/>
            </w:pPr>
            <w:r>
              <w:t>// [{ id: 1, name: 'Alice', active: true }, { id: 3, name: 'Charlie', active: true }]</w:t>
            </w:r>
          </w:p>
        </w:tc>
      </w:tr>
    </w:tbl>
    <w:p w14:paraId="2BFA82A0" w14:textId="7F88FEF6" w:rsidR="00F4460B" w:rsidRDefault="00F4460B" w:rsidP="00F4460B">
      <w:pPr>
        <w:rPr>
          <w:rtl/>
          <w:lang w:bidi="ar-SA"/>
        </w:rPr>
      </w:pPr>
      <w:hyperlink r:id="rId38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F4460B">
        <w:rPr>
          <w:lang w:bidi="ar-SA"/>
        </w:rPr>
        <w:t>concerns</w:t>
      </w:r>
      <w:r>
        <w:rPr>
          <w:rFonts w:hint="cs"/>
          <w:rtl/>
        </w:rPr>
        <w:t>)</w:t>
      </w:r>
    </w:p>
    <w:p w14:paraId="4F7C3BC6" w14:textId="507421A1" w:rsidR="00F4552D" w:rsidRDefault="00F4552D" w:rsidP="00F4552D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خطرات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نادرست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از</w:t>
      </w:r>
      <w:r>
        <w:rPr>
          <w:rtl/>
        </w:rPr>
        <w:t xml:space="preserve"> </w:t>
      </w:r>
      <w:r>
        <w:t>filter</w:t>
      </w:r>
      <w:r w:rsidR="00F4460B">
        <w:t>()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side effects</w:t>
      </w:r>
    </w:p>
    <w:p w14:paraId="6E8AFA33" w14:textId="6483C7AE" w:rsidR="00F4552D" w:rsidRDefault="00F4552D" w:rsidP="00F4460B">
      <w:pPr>
        <w:pStyle w:val="ListParagraph"/>
        <w:numPr>
          <w:ilvl w:val="0"/>
          <w:numId w:val="6"/>
        </w:numPr>
      </w:pPr>
      <w:r>
        <w:rPr>
          <w:rtl/>
        </w:rPr>
        <w:t>اجرا</w:t>
      </w:r>
      <w:r>
        <w:rPr>
          <w:rFonts w:hint="cs"/>
          <w:rtl/>
        </w:rPr>
        <w:t>ی</w:t>
      </w:r>
      <w:r>
        <w:rPr>
          <w:rtl/>
        </w:rPr>
        <w:t xml:space="preserve"> مضاعف عمل</w:t>
      </w:r>
      <w:r>
        <w:rPr>
          <w:rFonts w:hint="cs"/>
          <w:rtl/>
        </w:rPr>
        <w:t>ی</w:t>
      </w:r>
      <w:r>
        <w:rPr>
          <w:rFonts w:hint="eastAsia"/>
          <w:rtl/>
        </w:rPr>
        <w:t>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60B" w14:paraId="33F0BDA0" w14:textId="77777777" w:rsidTr="00F4460B">
        <w:tc>
          <w:tcPr>
            <w:tcW w:w="9350" w:type="dxa"/>
            <w:shd w:val="clear" w:color="auto" w:fill="E2EFD9" w:themeFill="accent6" w:themeFillTint="33"/>
          </w:tcPr>
          <w:p w14:paraId="01365635" w14:textId="77777777" w:rsidR="00F4460B" w:rsidRDefault="00F4460B" w:rsidP="00F4460B">
            <w:pPr>
              <w:pStyle w:val="code"/>
            </w:pPr>
            <w:r>
              <w:t>const numbers = [1, 2, 3, 4, 5];</w:t>
            </w:r>
          </w:p>
          <w:p w14:paraId="1C95DE63" w14:textId="77777777" w:rsidR="00F4460B" w:rsidRDefault="00F4460B" w:rsidP="00F4460B">
            <w:pPr>
              <w:pStyle w:val="code"/>
            </w:pPr>
            <w:r>
              <w:t>let count = 0;</w:t>
            </w:r>
          </w:p>
          <w:p w14:paraId="3C81391C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4478AE8B" w14:textId="45EBCD0C" w:rsidR="00F4460B" w:rsidRDefault="00F4460B" w:rsidP="00F4460B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خطرناک: ممکن است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بار اجرا شود</w:t>
            </w:r>
          </w:p>
          <w:p w14:paraId="64CCD1AD" w14:textId="77777777" w:rsidR="00F4460B" w:rsidRDefault="00F4460B" w:rsidP="00F4460B">
            <w:pPr>
              <w:pStyle w:val="code"/>
            </w:pPr>
            <w:r>
              <w:t>const evenNumbers = numbers.filter(num =&gt; {</w:t>
            </w:r>
          </w:p>
          <w:p w14:paraId="2094C91E" w14:textId="77777777" w:rsidR="00F4460B" w:rsidRDefault="00F4460B" w:rsidP="00F4460B">
            <w:pPr>
              <w:pStyle w:val="code"/>
            </w:pPr>
            <w:r>
              <w:t xml:space="preserve">  count++; // side effect</w:t>
            </w:r>
          </w:p>
          <w:p w14:paraId="06F453A0" w14:textId="77777777" w:rsidR="00F4460B" w:rsidRDefault="00F4460B" w:rsidP="00F4460B">
            <w:pPr>
              <w:pStyle w:val="code"/>
            </w:pPr>
            <w:r>
              <w:t xml:space="preserve">  console.log(`Processing number: ${num}`);</w:t>
            </w:r>
          </w:p>
          <w:p w14:paraId="6638DECA" w14:textId="77777777" w:rsidR="00F4460B" w:rsidRDefault="00F4460B" w:rsidP="00F4460B">
            <w:pPr>
              <w:pStyle w:val="code"/>
            </w:pPr>
            <w:r>
              <w:t xml:space="preserve">  return num % 2 === 0;</w:t>
            </w:r>
          </w:p>
          <w:p w14:paraId="2EC7D808" w14:textId="77777777" w:rsidR="00F4460B" w:rsidRDefault="00F4460B" w:rsidP="00F4460B">
            <w:pPr>
              <w:pStyle w:val="code"/>
              <w:rPr>
                <w:rtl/>
              </w:rPr>
            </w:pPr>
            <w:r>
              <w:t>});</w:t>
            </w:r>
          </w:p>
          <w:p w14:paraId="43B76CEB" w14:textId="77777777" w:rsidR="00F4460B" w:rsidRDefault="00F4460B" w:rsidP="00F4460B">
            <w:pPr>
              <w:pStyle w:val="code"/>
              <w:rPr>
                <w:rtl/>
              </w:rPr>
            </w:pPr>
          </w:p>
          <w:p w14:paraId="0CF1D122" w14:textId="6EDA4E2F" w:rsidR="00F4460B" w:rsidRDefault="00F4460B" w:rsidP="00F4460B">
            <w:pPr>
              <w:pStyle w:val="code"/>
            </w:pPr>
            <w:r>
              <w:t xml:space="preserve">console.log(`Total operations: ${count}`); // 5 - </w:t>
            </w:r>
            <w:r>
              <w:rPr>
                <w:rtl/>
              </w:rPr>
              <w:t>اما ممکن است غ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رمنتظره</w:t>
            </w:r>
            <w:r>
              <w:rPr>
                <w:rtl/>
              </w:rPr>
              <w:t xml:space="preserve"> باشد</w:t>
            </w:r>
          </w:p>
        </w:tc>
      </w:tr>
    </w:tbl>
    <w:p w14:paraId="643CABD5" w14:textId="5F642E4B" w:rsidR="00CB79CC" w:rsidRDefault="00CB79CC" w:rsidP="00CB79CC">
      <w:pPr>
        <w:rPr>
          <w:rtl/>
          <w:lang w:bidi="ar-SA"/>
        </w:rPr>
      </w:pPr>
      <w:hyperlink r:id="rId39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(</w:t>
      </w:r>
      <w:r w:rsidRPr="008A7E0A">
        <w:t xml:space="preserve">   filter() </w:t>
      </w:r>
      <w:r w:rsidRPr="00CB79CC">
        <w:rPr>
          <w:rtl/>
          <w:lang w:bidi="ar-SA"/>
        </w:rPr>
        <w:t>اجرای مضاعف عملیات</w:t>
      </w:r>
      <w:r>
        <w:rPr>
          <w:rFonts w:hint="cs"/>
          <w:rtl/>
        </w:rPr>
        <w:t>)</w:t>
      </w:r>
    </w:p>
    <w:p w14:paraId="18DE96B5" w14:textId="719FA3C1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عملکرد</w:t>
      </w:r>
      <w:r>
        <w:rPr>
          <w:rFonts w:hint="cs"/>
          <w:rtl/>
        </w:rPr>
        <w:t>ی</w:t>
      </w:r>
      <w:r>
        <w:rPr>
          <w:rtl/>
        </w:rPr>
        <w:t xml:space="preserve"> در زنج</w:t>
      </w:r>
      <w:r>
        <w:rPr>
          <w:rFonts w:hint="cs"/>
          <w:rtl/>
        </w:rPr>
        <w:t>ی</w:t>
      </w:r>
      <w:r>
        <w:rPr>
          <w:rFonts w:hint="eastAsia"/>
          <w:rtl/>
        </w:rPr>
        <w:t>ره</w:t>
      </w:r>
      <w:r>
        <w:rPr>
          <w:rtl/>
        </w:rPr>
        <w:t xml:space="preserve"> متدها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CB79CC" w14:paraId="615B826B" w14:textId="77777777" w:rsidTr="00CB79CC">
        <w:tc>
          <w:tcPr>
            <w:tcW w:w="8840" w:type="dxa"/>
            <w:shd w:val="clear" w:color="auto" w:fill="E2EFD9" w:themeFill="accent6" w:themeFillTint="33"/>
          </w:tcPr>
          <w:p w14:paraId="04533A2A" w14:textId="02263262" w:rsidR="00CB79CC" w:rsidRDefault="00CB79CC" w:rsidP="00CB79CC">
            <w:pPr>
              <w:pStyle w:val="code"/>
              <w:rPr>
                <w:rtl/>
              </w:rPr>
            </w:pPr>
            <w:r>
              <w:t xml:space="preserve">//  </w:t>
            </w:r>
            <w:r>
              <w:rPr>
                <w:rtl/>
              </w:rPr>
              <w:t>تشخ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ص</w:t>
            </w:r>
            <w:r>
              <w:rPr>
                <w:rtl/>
              </w:rPr>
              <w:t xml:space="preserve"> منبع</w:t>
            </w:r>
            <w:r>
              <w:t xml:space="preserve"> side effect </w:t>
            </w:r>
            <w:r>
              <w:rPr>
                <w:rtl/>
              </w:rPr>
              <w:t>سخت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شود</w:t>
            </w:r>
          </w:p>
          <w:p w14:paraId="07EB1DDA" w14:textId="77777777" w:rsidR="00CB79CC" w:rsidRDefault="00CB79CC" w:rsidP="00CB79CC">
            <w:pPr>
              <w:pStyle w:val="code"/>
            </w:pPr>
            <w:r>
              <w:t>const processedData = sourceData.filter(item =&gt; {</w:t>
            </w:r>
          </w:p>
          <w:p w14:paraId="61E4D75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updateCache(item); // side effect </w:t>
            </w:r>
            <w:r>
              <w:rPr>
                <w:rtl/>
              </w:rPr>
              <w:t>پنهان</w:t>
            </w:r>
          </w:p>
          <w:p w14:paraId="2325DF5A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validateItem(item); // side effect </w:t>
            </w:r>
            <w:r>
              <w:rPr>
                <w:rtl/>
              </w:rPr>
              <w:t>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گر</w:t>
            </w:r>
          </w:p>
          <w:p w14:paraId="7EF642C1" w14:textId="77777777" w:rsidR="00CB79CC" w:rsidRDefault="00CB79CC" w:rsidP="00CB79CC">
            <w:pPr>
              <w:pStyle w:val="code"/>
            </w:pPr>
            <w:r>
              <w:t xml:space="preserve">  return item.isValid;</w:t>
            </w:r>
          </w:p>
          <w:p w14:paraId="0657621C" w14:textId="486BD5C2" w:rsidR="00CB79CC" w:rsidRDefault="00CB79CC" w:rsidP="00CB79CC">
            <w:pPr>
              <w:pStyle w:val="code"/>
            </w:pPr>
            <w:r>
              <w:t>});</w:t>
            </w:r>
          </w:p>
        </w:tc>
      </w:tr>
    </w:tbl>
    <w:p w14:paraId="7E4D4B09" w14:textId="7528189A" w:rsidR="00CB79CC" w:rsidRDefault="00CB79CC" w:rsidP="001B17BD">
      <w:pPr>
        <w:rPr>
          <w:rtl/>
          <w:lang w:bidi="ar-SA"/>
        </w:rPr>
      </w:pPr>
      <w:hyperlink r:id="rId40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</w:t>
      </w:r>
      <w:r w:rsidRPr="008A7E0A">
        <w:t xml:space="preserve"> </w:t>
      </w:r>
      <w:r w:rsidR="001B17BD" w:rsidRPr="001B17BD">
        <w:rPr>
          <w:lang w:bidi="ar-SA"/>
        </w:rPr>
        <w:t xml:space="preserve"> filter() </w:t>
      </w:r>
      <w:r w:rsidR="001B17BD" w:rsidRPr="001B17BD">
        <w:rPr>
          <w:rtl/>
          <w:lang w:bidi="ar-SA"/>
        </w:rPr>
        <w:t>در زنجیره متدها</w:t>
      </w:r>
      <w:r>
        <w:rPr>
          <w:rFonts w:hint="cs"/>
          <w:rtl/>
        </w:rPr>
        <w:t>)</w:t>
      </w:r>
    </w:p>
    <w:p w14:paraId="276237E4" w14:textId="7B4FA696" w:rsidR="00F4552D" w:rsidRDefault="00F4552D" w:rsidP="00CB79CC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</w:p>
    <w:tbl>
      <w:tblPr>
        <w:tblStyle w:val="TableGrid"/>
        <w:bidiVisual/>
        <w:tblW w:w="0" w:type="auto"/>
        <w:tblInd w:w="-4" w:type="dxa"/>
        <w:tblLook w:val="04A0" w:firstRow="1" w:lastRow="0" w:firstColumn="1" w:lastColumn="0" w:noHBand="0" w:noVBand="1"/>
      </w:tblPr>
      <w:tblGrid>
        <w:gridCol w:w="8789"/>
      </w:tblGrid>
      <w:tr w:rsidR="00CB79CC" w14:paraId="1C857392" w14:textId="77777777" w:rsidTr="001B17BD">
        <w:tc>
          <w:tcPr>
            <w:tcW w:w="8789" w:type="dxa"/>
            <w:shd w:val="clear" w:color="auto" w:fill="E2EFD9" w:themeFill="accent6" w:themeFillTint="33"/>
          </w:tcPr>
          <w:p w14:paraId="12F7E249" w14:textId="77777777" w:rsidR="00CB79CC" w:rsidRDefault="00CB79CC" w:rsidP="00CB79CC">
            <w:pPr>
              <w:pStyle w:val="code"/>
            </w:pPr>
            <w:r>
              <w:lastRenderedPageBreak/>
              <w:t>const users = [</w:t>
            </w:r>
          </w:p>
          <w:p w14:paraId="4AB0CC75" w14:textId="77777777" w:rsidR="00CB79CC" w:rsidRDefault="00CB79CC" w:rsidP="00CB79CC">
            <w:pPr>
              <w:pStyle w:val="code"/>
            </w:pPr>
            <w:r>
              <w:t xml:space="preserve">  { id: 1, name: 'Alice', premium: true },</w:t>
            </w:r>
          </w:p>
          <w:p w14:paraId="7BA07858" w14:textId="77777777" w:rsidR="00CB79CC" w:rsidRDefault="00CB79CC" w:rsidP="00CB79CC">
            <w:pPr>
              <w:pStyle w:val="code"/>
            </w:pPr>
            <w:r>
              <w:t xml:space="preserve">  { id: 2, name: 'Bob', premium: false },</w:t>
            </w:r>
          </w:p>
          <w:p w14:paraId="5635D1FC" w14:textId="77777777" w:rsidR="00CB79CC" w:rsidRDefault="00CB79CC" w:rsidP="00CB79CC">
            <w:pPr>
              <w:pStyle w:val="code"/>
            </w:pPr>
            <w:r>
              <w:t xml:space="preserve">  { id: 3, name: 'Charlie', premium: true }</w:t>
            </w:r>
          </w:p>
          <w:p w14:paraId="69C5A0DD" w14:textId="77777777" w:rsidR="00CB79CC" w:rsidRDefault="00CB79CC" w:rsidP="00CB79CC">
            <w:pPr>
              <w:pStyle w:val="code"/>
              <w:rPr>
                <w:rtl/>
              </w:rPr>
            </w:pPr>
            <w:r>
              <w:t>];</w:t>
            </w:r>
          </w:p>
          <w:p w14:paraId="227A62CE" w14:textId="77777777" w:rsidR="00CB79CC" w:rsidRDefault="00CB79CC" w:rsidP="00CB79CC">
            <w:pPr>
              <w:pStyle w:val="code"/>
            </w:pPr>
            <w:r>
              <w:t>const premiumUsers = [];</w:t>
            </w:r>
          </w:p>
          <w:p w14:paraId="4C2D445D" w14:textId="77777777" w:rsidR="00CB79CC" w:rsidRDefault="00CB79CC" w:rsidP="00CB79CC">
            <w:pPr>
              <w:pStyle w:val="code"/>
            </w:pPr>
            <w:r>
              <w:t>const logs = [];</w:t>
            </w:r>
          </w:p>
          <w:p w14:paraId="64FE2E96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انجام همزمان ف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لتر</w:t>
            </w:r>
            <w:r>
              <w:rPr>
                <w:rtl/>
              </w:rPr>
              <w:t xml:space="preserve"> و</w:t>
            </w:r>
            <w:r>
              <w:t xml:space="preserve"> logging </w:t>
            </w:r>
            <w:r>
              <w:rPr>
                <w:rtl/>
              </w:rPr>
              <w:t>با کنترل کامل</w:t>
            </w:r>
          </w:p>
          <w:p w14:paraId="064E2A68" w14:textId="77777777" w:rsidR="00CB79CC" w:rsidRDefault="00CB79CC" w:rsidP="00CB79CC">
            <w:pPr>
              <w:pStyle w:val="code"/>
            </w:pPr>
            <w:r>
              <w:t>for (const user of users) {</w:t>
            </w:r>
          </w:p>
          <w:p w14:paraId="7FBD7932" w14:textId="77777777" w:rsidR="00CB79CC" w:rsidRDefault="00CB79CC" w:rsidP="00CB79CC">
            <w:pPr>
              <w:pStyle w:val="code"/>
            </w:pPr>
            <w:r>
              <w:t xml:space="preserve">  console.log(`Processing user: ${user.name}`);</w:t>
            </w:r>
          </w:p>
          <w:p w14:paraId="22DF73D1" w14:textId="77777777" w:rsidR="00CB79CC" w:rsidRDefault="00CB79CC" w:rsidP="00CB79CC">
            <w:pPr>
              <w:pStyle w:val="code"/>
            </w:pPr>
            <w:r>
              <w:t xml:space="preserve">  logs.push(`Processed user ${user.id}`);</w:t>
            </w:r>
          </w:p>
          <w:p w14:paraId="2E3DE2E5" w14:textId="77777777" w:rsidR="00CB79CC" w:rsidRDefault="00CB79CC" w:rsidP="00CB79CC">
            <w:pPr>
              <w:pStyle w:val="code"/>
            </w:pPr>
            <w:r>
              <w:t xml:space="preserve">  if (user.premium) {</w:t>
            </w:r>
          </w:p>
          <w:p w14:paraId="1736378C" w14:textId="77777777" w:rsidR="00CB79CC" w:rsidRDefault="00CB79CC" w:rsidP="00CB79CC">
            <w:pPr>
              <w:pStyle w:val="code"/>
            </w:pPr>
            <w:r>
              <w:t xml:space="preserve">    premiumUsers.push(user);</w:t>
            </w:r>
          </w:p>
          <w:p w14:paraId="15FDACDC" w14:textId="77777777" w:rsidR="00CB79CC" w:rsidRDefault="00CB79CC" w:rsidP="00CB79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3FDD33D6" w14:textId="77777777" w:rsidR="00CB79CC" w:rsidRDefault="00CB79CC" w:rsidP="00CB79CC">
            <w:pPr>
              <w:pStyle w:val="code"/>
              <w:rPr>
                <w:rtl/>
              </w:rPr>
            </w:pPr>
            <w:r>
              <w:t>}</w:t>
            </w:r>
          </w:p>
          <w:p w14:paraId="255173D0" w14:textId="77777777" w:rsidR="00CB79CC" w:rsidRDefault="00CB79CC" w:rsidP="00CB79CC">
            <w:pPr>
              <w:pStyle w:val="code"/>
            </w:pPr>
            <w:r>
              <w:t>console.log(premiumUsers);</w:t>
            </w:r>
          </w:p>
          <w:p w14:paraId="4F0F643E" w14:textId="40D4B240" w:rsidR="00CB79CC" w:rsidRDefault="00CB79CC" w:rsidP="00CB79CC">
            <w:pPr>
              <w:pStyle w:val="code"/>
              <w:rPr>
                <w:rtl/>
              </w:rPr>
            </w:pPr>
            <w:r>
              <w:t>console.log(logs);</w:t>
            </w:r>
          </w:p>
        </w:tc>
      </w:tr>
    </w:tbl>
    <w:p w14:paraId="4E322848" w14:textId="6BFBC17B" w:rsidR="001B17BD" w:rsidRDefault="001B17BD" w:rsidP="001B17BD">
      <w:pPr>
        <w:pStyle w:val="ListParagraph"/>
        <w:numPr>
          <w:ilvl w:val="0"/>
          <w:numId w:val="7"/>
        </w:numPr>
        <w:rPr>
          <w:rtl/>
        </w:rPr>
      </w:pPr>
      <w:hyperlink r:id="rId41" w:history="1">
        <w:r w:rsidRPr="008A7E0A">
          <w:rPr>
            <w:rStyle w:val="Hyperlink"/>
            <w:rFonts w:hint="cs"/>
            <w:rtl/>
          </w:rPr>
          <w:t>مقدار در سایت</w:t>
        </w:r>
      </w:hyperlink>
      <w:r>
        <w:rPr>
          <w:rFonts w:hint="cs"/>
          <w:rtl/>
        </w:rPr>
        <w:t xml:space="preserve"> </w:t>
      </w:r>
      <w:r w:rsidRPr="008A7E0A">
        <w:t xml:space="preserve"> </w:t>
      </w:r>
      <w:r w:rsidRPr="001B17BD">
        <w:rPr>
          <w:lang w:bidi="ar-SA"/>
        </w:rPr>
        <w:t xml:space="preserve"> filter() </w:t>
      </w:r>
      <w:r>
        <w:rPr>
          <w:rtl/>
        </w:rPr>
        <w:t>مشکلات در د</w:t>
      </w:r>
      <w:r>
        <w:rPr>
          <w:rFonts w:hint="cs"/>
          <w:rtl/>
        </w:rPr>
        <w:t>ی</w:t>
      </w:r>
      <w:r>
        <w:rPr>
          <w:rFonts w:hint="eastAsia"/>
          <w:rtl/>
        </w:rPr>
        <w:t>باگ</w:t>
      </w:r>
      <w:r>
        <w:rPr>
          <w:rtl/>
        </w:rPr>
        <w:t xml:space="preserve"> کردن</w:t>
      </w:r>
      <w:r>
        <w:rPr>
          <w:rFonts w:hint="cs"/>
          <w:rtl/>
        </w:rPr>
        <w:t>)</w:t>
      </w:r>
    </w:p>
    <w:p w14:paraId="33D7905B" w14:textId="2AE53EA7" w:rsidR="001345DA" w:rsidRDefault="001345DA" w:rsidP="001345DA">
      <w:pPr>
        <w:rPr>
          <w:rtl/>
        </w:rPr>
      </w:pPr>
      <w:r>
        <w:rPr>
          <w:rtl/>
        </w:rPr>
        <w:t>2. بازگرداندن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غ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t>boolean</w:t>
      </w:r>
      <w:r>
        <w:rPr>
          <w:rtl/>
        </w:rPr>
        <w:t xml:space="preserve">: تابع </w:t>
      </w:r>
      <w:r>
        <w:t>callback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مقدار </w:t>
      </w:r>
      <w:r>
        <w:t>boolean</w:t>
      </w:r>
      <w:r>
        <w:rPr>
          <w:rtl/>
        </w:rPr>
        <w:t xml:space="preserve"> بازگرداند.</w:t>
      </w:r>
    </w:p>
    <w:p w14:paraId="2AB271A5" w14:textId="04B0B3C6" w:rsidR="001345DA" w:rsidRDefault="001345DA" w:rsidP="001345DA">
      <w:pPr>
        <w:rPr>
          <w:rtl/>
        </w:rPr>
      </w:pPr>
      <w:r>
        <w:rPr>
          <w:rtl/>
        </w:rPr>
        <w:t>3. ناد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گرفتن مقدار بازگشت</w:t>
      </w:r>
      <w:r>
        <w:rPr>
          <w:rFonts w:hint="cs"/>
          <w:rtl/>
        </w:rPr>
        <w:t>ی</w:t>
      </w:r>
      <w:r>
        <w:rPr>
          <w:rtl/>
        </w:rPr>
        <w:t>: اگر به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جد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ندار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شا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</w:t>
      </w:r>
      <w:r>
        <w:t>forEach</w:t>
      </w:r>
      <w:r>
        <w:rPr>
          <w:rtl/>
        </w:rPr>
        <w:t xml:space="preserve">()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t>for...of</w:t>
      </w:r>
      <w:r>
        <w:rPr>
          <w:rtl/>
        </w:rPr>
        <w:t xml:space="preserve"> مناسب‌تر باشد.</w:t>
      </w:r>
    </w:p>
    <w:p w14:paraId="49DEEF59" w14:textId="109AE8EE" w:rsidR="001345DA" w:rsidRDefault="001345DA" w:rsidP="001345DA">
      <w:pPr>
        <w:pStyle w:val="Heading3"/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خلاصه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استفاده از </w:t>
      </w:r>
      <w:r>
        <w:t>filter</w:t>
      </w:r>
      <w:r w:rsidR="001B17BD">
        <w:t>()</w:t>
      </w:r>
      <w:r>
        <w:rPr>
          <w:rtl/>
        </w:rPr>
        <w:t>:</w:t>
      </w:r>
    </w:p>
    <w:p w14:paraId="089105F2" w14:textId="353D1C5A" w:rsidR="001345DA" w:rsidRDefault="001345DA" w:rsidP="001345DA">
      <w:pPr>
        <w:rPr>
          <w:rtl/>
        </w:rPr>
      </w:pPr>
      <w:r>
        <w:rPr>
          <w:rtl/>
        </w:rPr>
        <w:t xml:space="preserve"> خوانا</w:t>
      </w:r>
      <w:r>
        <w:rPr>
          <w:rFonts w:hint="cs"/>
          <w:rtl/>
        </w:rPr>
        <w:t>یی</w:t>
      </w:r>
      <w:r>
        <w:rPr>
          <w:rtl/>
        </w:rPr>
        <w:t xml:space="preserve"> کد: کد شما را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</w:p>
    <w:p w14:paraId="3E9DDBDF" w14:textId="04756FF5" w:rsidR="001345DA" w:rsidRDefault="001345DA" w:rsidP="001345DA">
      <w:pPr>
        <w:rPr>
          <w:rtl/>
        </w:rPr>
      </w:pPr>
      <w:r>
        <w:rPr>
          <w:rtl/>
        </w:rPr>
        <w:t xml:space="preserve"> عدم تغ</w:t>
      </w:r>
      <w:r>
        <w:rPr>
          <w:rFonts w:hint="cs"/>
          <w:rtl/>
        </w:rPr>
        <w:t>یی</w:t>
      </w:r>
      <w:r>
        <w:rPr>
          <w:rFonts w:hint="eastAsia"/>
          <w:rtl/>
        </w:rPr>
        <w:t>رپذ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را تغ</w:t>
      </w:r>
      <w:r>
        <w:rPr>
          <w:rFonts w:hint="cs"/>
          <w:rtl/>
        </w:rPr>
        <w:t>یی</w:t>
      </w:r>
      <w:r>
        <w:rPr>
          <w:rFonts w:hint="eastAsia"/>
          <w:rtl/>
        </w:rPr>
        <w:t>ر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</w:p>
    <w:p w14:paraId="4908D460" w14:textId="2854B384" w:rsidR="001345DA" w:rsidRDefault="001345DA" w:rsidP="001345DA">
      <w:pPr>
        <w:rPr>
          <w:rtl/>
        </w:rPr>
      </w:pP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>: با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72C842F6" w14:textId="54779A8E" w:rsidR="001345DA" w:rsidRDefault="001345DA" w:rsidP="001345DA">
      <w:pPr>
        <w:rPr>
          <w:rtl/>
        </w:rPr>
      </w:pP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گسترده: در تمام مح</w:t>
      </w:r>
      <w:r>
        <w:rPr>
          <w:rFonts w:hint="cs"/>
          <w:rtl/>
        </w:rPr>
        <w:t>ی</w:t>
      </w:r>
      <w:r>
        <w:rPr>
          <w:rFonts w:hint="eastAsia"/>
          <w:rtl/>
        </w:rPr>
        <w:t>ط‌ها</w:t>
      </w:r>
      <w:r>
        <w:rPr>
          <w:rFonts w:hint="cs"/>
          <w:rtl/>
        </w:rPr>
        <w:t>ی</w:t>
      </w:r>
      <w:r>
        <w:rPr>
          <w:rtl/>
        </w:rPr>
        <w:t xml:space="preserve"> اجرا</w:t>
      </w:r>
      <w:r>
        <w:rPr>
          <w:rFonts w:hint="cs"/>
          <w:rtl/>
        </w:rPr>
        <w:t>یی</w:t>
      </w:r>
      <w:r>
        <w:rPr>
          <w:rtl/>
        </w:rPr>
        <w:t xml:space="preserve">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</w:p>
    <w:p w14:paraId="477FB5AA" w14:textId="16AE82C6" w:rsidR="001345DA" w:rsidRPr="001345DA" w:rsidRDefault="001345DA" w:rsidP="001345DA">
      <w:pPr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 تسلط بر متد `</w:t>
      </w:r>
      <w:r>
        <w:t>filter</w:t>
      </w:r>
      <w:r w:rsidR="00F4552D">
        <w:t>()</w:t>
      </w:r>
      <w:r>
        <w:rPr>
          <w:rtl/>
        </w:rPr>
        <w:t>` و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مانند `</w:t>
      </w:r>
      <w:r>
        <w:t>map</w:t>
      </w:r>
      <w:r w:rsidR="001B17BD">
        <w:t>()</w:t>
      </w:r>
      <w:r>
        <w:rPr>
          <w:rtl/>
        </w:rPr>
        <w:t>` و `</w:t>
      </w:r>
      <w:r>
        <w:t>reduce</w:t>
      </w:r>
      <w:r>
        <w:rPr>
          <w:rtl/>
        </w:rPr>
        <w:t>` برا</w:t>
      </w:r>
      <w:r>
        <w:rPr>
          <w:rFonts w:hint="cs"/>
          <w:rtl/>
        </w:rPr>
        <w:t>ی</w:t>
      </w:r>
      <w:r>
        <w:rPr>
          <w:rtl/>
        </w:rPr>
        <w:t xml:space="preserve">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شدن 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توسعه‌دهنده ماهر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ضرور</w:t>
      </w:r>
      <w:r>
        <w:rPr>
          <w:rFonts w:hint="cs"/>
          <w:rtl/>
        </w:rPr>
        <w:t>ی</w:t>
      </w:r>
      <w:r>
        <w:rPr>
          <w:rtl/>
        </w:rPr>
        <w:t xml:space="preserve"> است 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به کارگ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مفاه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در پروژه‌ها</w:t>
      </w:r>
      <w:r>
        <w:rPr>
          <w:rFonts w:hint="cs"/>
          <w:rtl/>
        </w:rPr>
        <w:t>ی</w:t>
      </w:r>
      <w:r>
        <w:rPr>
          <w:rtl/>
        </w:rPr>
        <w:t xml:space="preserve"> واقع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کارآمدتر و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9D7432E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4707E438" w14:textId="77777777" w:rsidR="000D3A7C" w:rsidRDefault="000D3A7C" w:rsidP="000D3A7C">
      <w:pPr>
        <w:pStyle w:val="Heading2"/>
        <w:rPr>
          <w:sz w:val="32"/>
          <w:szCs w:val="32"/>
          <w:rtl/>
        </w:rPr>
      </w:pPr>
      <w:bookmarkStart w:id="3" w:name="_آموزش_استفاده_از_1"/>
      <w:bookmarkEnd w:id="3"/>
      <w:r w:rsidRPr="00327A15">
        <w:rPr>
          <w:rFonts w:hint="cs"/>
          <w:sz w:val="32"/>
          <w:szCs w:val="32"/>
          <w:rtl/>
        </w:rPr>
        <w:lastRenderedPageBreak/>
        <w:t xml:space="preserve">آموزش استفاده از </w:t>
      </w:r>
      <w:r w:rsidRPr="00327A15">
        <w:rPr>
          <w:sz w:val="32"/>
          <w:szCs w:val="32"/>
        </w:rPr>
        <w:t>reduce</w:t>
      </w:r>
    </w:p>
    <w:p w14:paraId="5DD5D4BB" w14:textId="18E3BE6F" w:rsidR="00D17303" w:rsidRDefault="00D17303" w:rsidP="00D17303">
      <w:pPr>
        <w:rPr>
          <w:rtl/>
        </w:rPr>
      </w:pPr>
      <w:r>
        <w:rPr>
          <w:rtl/>
        </w:rPr>
        <w:t xml:space="preserve"> آموزش کامل متد `</w:t>
      </w:r>
      <w:r>
        <w:t>reduce</w:t>
      </w:r>
      <w:r>
        <w:rPr>
          <w:rtl/>
        </w:rPr>
        <w:t>`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78B956A6" w14:textId="77777777" w:rsid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متدها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مقدار بر اساس تمام عناصر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</w:t>
      </w:r>
    </w:p>
    <w:p w14:paraId="5F1C9349" w14:textId="56925616" w:rsidR="00D17303" w:rsidRDefault="00D17303" w:rsidP="00D17303">
      <w:pPr>
        <w:rPr>
          <w:rtl/>
        </w:rPr>
      </w:pPr>
      <w:r>
        <w:rPr>
          <w:rtl/>
        </w:rPr>
        <w:t xml:space="preserve"> ساختار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414D64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1949DA6E" w14:textId="1667EF9B" w:rsidR="00D17303" w:rsidRDefault="00D17303" w:rsidP="00D17303">
            <w:pPr>
              <w:pStyle w:val="code"/>
            </w:pPr>
            <w:r w:rsidRPr="00D17303">
              <w:t>array.reduce(callback(accumulator, currentValue, index, array), initialValue)</w:t>
            </w:r>
          </w:p>
        </w:tc>
      </w:tr>
    </w:tbl>
    <w:p w14:paraId="114C9CF2" w14:textId="77777777" w:rsidR="00D17303" w:rsidRDefault="00D17303" w:rsidP="00D17303">
      <w:pPr>
        <w:rPr>
          <w:rtl/>
        </w:rPr>
      </w:pPr>
    </w:p>
    <w:p w14:paraId="029D19B9" w14:textId="0B711DFE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accumulator</w:t>
      </w:r>
      <w:r>
        <w:rPr>
          <w:rtl/>
        </w:rPr>
        <w:t>: مقدار انباشته شده از فراخوان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قبل</w:t>
      </w:r>
      <w:r>
        <w:rPr>
          <w:rFonts w:hint="cs"/>
          <w:rtl/>
        </w:rPr>
        <w:t>ی</w:t>
      </w:r>
    </w:p>
    <w:p w14:paraId="5FF07219" w14:textId="0D985C0A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currentValue</w:t>
      </w:r>
      <w:r>
        <w:rPr>
          <w:rtl/>
        </w:rPr>
        <w:t>: عنصر فعل</w:t>
      </w:r>
      <w:r>
        <w:rPr>
          <w:rFonts w:hint="cs"/>
          <w:rtl/>
        </w:rPr>
        <w:t>ی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که در حال پردازش است</w:t>
      </w:r>
    </w:p>
    <w:p w14:paraId="26560326" w14:textId="290F990B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index</w:t>
      </w:r>
      <w:r>
        <w:rPr>
          <w:rtl/>
        </w:rPr>
        <w:t>: اند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عنصر فعل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4CC3A005" w14:textId="566EF151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array</w:t>
      </w:r>
      <w:r>
        <w:rPr>
          <w:rtl/>
        </w:rPr>
        <w:t>: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اصل</w:t>
      </w:r>
      <w:r>
        <w:rPr>
          <w:rFonts w:hint="cs"/>
          <w:rtl/>
        </w:rPr>
        <w:t>ی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7DECA25" w14:textId="792CA4B6" w:rsidR="00D17303" w:rsidRDefault="00D17303" w:rsidP="00D17303">
      <w:pPr>
        <w:rPr>
          <w:rtl/>
        </w:rPr>
      </w:pPr>
      <w:r>
        <w:rPr>
          <w:rtl/>
        </w:rPr>
        <w:t xml:space="preserve"> </w:t>
      </w:r>
      <w:r>
        <w:t>initialValue</w:t>
      </w:r>
      <w:r>
        <w:rPr>
          <w:rtl/>
        </w:rPr>
        <w:t>: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accumulator</w:t>
      </w:r>
      <w:r>
        <w:rPr>
          <w:rtl/>
        </w:rPr>
        <w:t xml:space="preserve"> (اخت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)</w:t>
      </w:r>
    </w:p>
    <w:p w14:paraId="03A059BB" w14:textId="045E57DD" w:rsidR="00D17303" w:rsidRDefault="00D17303" w:rsidP="00D17303">
      <w:pPr>
        <w:pStyle w:val="Heading3"/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کاربرد</w:t>
      </w:r>
      <w:r>
        <w:rPr>
          <w:rFonts w:hint="cs"/>
          <w:rtl/>
        </w:rPr>
        <w:t>ی</w:t>
      </w:r>
    </w:p>
    <w:p w14:paraId="25158E09" w14:textId="2A9FE0F1" w:rsidR="00D17303" w:rsidRDefault="00D17303" w:rsidP="00D17303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جمع کردن اعداد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7303" w14:paraId="146B9E49" w14:textId="77777777" w:rsidTr="00D17303">
        <w:tc>
          <w:tcPr>
            <w:tcW w:w="9350" w:type="dxa"/>
            <w:shd w:val="clear" w:color="auto" w:fill="E2EFD9" w:themeFill="accent6" w:themeFillTint="33"/>
          </w:tcPr>
          <w:p w14:paraId="4E071185" w14:textId="77777777" w:rsidR="00D17303" w:rsidRDefault="00D17303" w:rsidP="00D17303">
            <w:pPr>
              <w:pStyle w:val="code"/>
            </w:pPr>
            <w:r>
              <w:t>const numbers = [1, 2, 3, 4, 5];</w:t>
            </w:r>
          </w:p>
          <w:p w14:paraId="00380B6A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011A8ACC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بدون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24B6ACE" w14:textId="77777777" w:rsidR="00D17303" w:rsidRDefault="00D17303" w:rsidP="00D17303">
            <w:pPr>
              <w:pStyle w:val="code"/>
            </w:pPr>
            <w:r>
              <w:t>const sum = numbers.reduce((acc, curr) =&gt; acc + curr);</w:t>
            </w:r>
          </w:p>
          <w:p w14:paraId="524D5FFA" w14:textId="77777777" w:rsidR="00D17303" w:rsidRDefault="00D17303" w:rsidP="00D17303">
            <w:pPr>
              <w:pStyle w:val="code"/>
            </w:pPr>
            <w:r>
              <w:t>console.log(sum); // 15</w:t>
            </w:r>
          </w:p>
          <w:p w14:paraId="7D67D1B5" w14:textId="77777777" w:rsidR="00D17303" w:rsidRDefault="00D17303" w:rsidP="00D17303">
            <w:pPr>
              <w:pStyle w:val="code"/>
              <w:rPr>
                <w:rtl/>
              </w:rPr>
            </w:pPr>
          </w:p>
          <w:p w14:paraId="12E50F6F" w14:textId="77777777" w:rsidR="00D17303" w:rsidRDefault="00D17303" w:rsidP="00D17303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با مقدار اول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788DC068" w14:textId="77777777" w:rsidR="00D17303" w:rsidRDefault="00D17303" w:rsidP="00D17303">
            <w:pPr>
              <w:pStyle w:val="code"/>
            </w:pPr>
            <w:r>
              <w:t>const sumWithInitial = numbers.reduce((acc, curr) =&gt; acc + curr, 10);</w:t>
            </w:r>
          </w:p>
          <w:p w14:paraId="68BC21DA" w14:textId="711B40A0" w:rsidR="00D17303" w:rsidRDefault="00D17303" w:rsidP="00D17303">
            <w:pPr>
              <w:pStyle w:val="code"/>
            </w:pPr>
            <w:r>
              <w:t>console.log(sumWithInitial); // 25</w:t>
            </w:r>
          </w:p>
        </w:tc>
      </w:tr>
    </w:tbl>
    <w:p w14:paraId="45C17B31" w14:textId="2321593F" w:rsidR="00D17303" w:rsidRDefault="00E316BB" w:rsidP="00E316BB">
      <w:pPr>
        <w:rPr>
          <w:rtl/>
        </w:rPr>
      </w:pPr>
      <w:hyperlink r:id="rId42" w:history="1">
        <w:r w:rsidRPr="00E316BB">
          <w:rPr>
            <w:rStyle w:val="Hyperlink"/>
            <w:rFonts w:hint="cs"/>
            <w:rtl/>
          </w:rPr>
          <w:t>مثال در وبسایت واقعی</w:t>
        </w:r>
      </w:hyperlink>
      <w:r>
        <w:rPr>
          <w:rFonts w:hint="cs"/>
          <w:rtl/>
        </w:rPr>
        <w:t xml:space="preserve"> (</w:t>
      </w:r>
      <w:r w:rsidRPr="00E316BB">
        <w:t xml:space="preserve">reduce </w:t>
      </w:r>
      <w:r w:rsidRPr="00E316BB">
        <w:rPr>
          <w:rtl/>
          <w:lang w:bidi="ar-SA"/>
        </w:rPr>
        <w:t>جمع کردن اعداد آرایه</w:t>
      </w:r>
      <w:r>
        <w:rPr>
          <w:rFonts w:hint="cs"/>
          <w:rtl/>
        </w:rPr>
        <w:t>)</w:t>
      </w:r>
    </w:p>
    <w:p w14:paraId="6291C926" w14:textId="532BFB31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محاسبه حاصل ضرب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16CB41B3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4A43E9BE" w14:textId="77777777" w:rsidR="00E316BB" w:rsidRDefault="00E316BB" w:rsidP="00E316BB">
            <w:pPr>
              <w:pStyle w:val="code"/>
            </w:pPr>
            <w:r>
              <w:lastRenderedPageBreak/>
              <w:t>const numbers = [2, 3, 4];</w:t>
            </w:r>
          </w:p>
          <w:p w14:paraId="2A6AF5B1" w14:textId="673C6ABB" w:rsidR="00E316BB" w:rsidRDefault="00E316BB" w:rsidP="00E316BB">
            <w:pPr>
              <w:pStyle w:val="code"/>
            </w:pPr>
            <w:r>
              <w:t>const product = numbers.reduce((acc, curr) =&gt; acc  curr, 1);</w:t>
            </w:r>
          </w:p>
          <w:p w14:paraId="28E2906C" w14:textId="64604EB5" w:rsidR="00E316BB" w:rsidRDefault="00E316BB" w:rsidP="00E316BB">
            <w:pPr>
              <w:pStyle w:val="code"/>
              <w:rPr>
                <w:rtl/>
              </w:rPr>
            </w:pPr>
            <w:r>
              <w:t>console.log(product); // 24</w:t>
            </w:r>
          </w:p>
        </w:tc>
      </w:tr>
    </w:tbl>
    <w:p w14:paraId="1AA55148" w14:textId="61B0EDD8" w:rsidR="00E316BB" w:rsidRDefault="00E316BB" w:rsidP="00E316BB">
      <w:pPr>
        <w:rPr>
          <w:rtl/>
        </w:rPr>
      </w:pPr>
      <w:hyperlink r:id="rId43" w:history="1">
        <w:r w:rsidRPr="00E316BB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E316BB">
        <w:t xml:space="preserve">  reduce   </w:t>
      </w:r>
      <w:r w:rsidRPr="00E316BB">
        <w:rPr>
          <w:rtl/>
          <w:lang w:bidi="ar-SA"/>
        </w:rPr>
        <w:t>محاسبه حاصل ضرب</w:t>
      </w:r>
      <w:r>
        <w:rPr>
          <w:rFonts w:hint="cs"/>
          <w:rtl/>
        </w:rPr>
        <w:t>)</w:t>
      </w:r>
    </w:p>
    <w:p w14:paraId="12FC6FF7" w14:textId="3515DFC9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دا</w:t>
      </w:r>
      <w:r>
        <w:rPr>
          <w:rtl/>
        </w:rPr>
        <w:t xml:space="preserve"> کردن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مقدار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49F561C9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3A2B44E9" w14:textId="77777777" w:rsidR="00E316BB" w:rsidRDefault="00E316BB" w:rsidP="00E316BB">
            <w:pPr>
              <w:pStyle w:val="code"/>
            </w:pPr>
            <w:r>
              <w:t>const numbers = [12, 45, 7, 32, 89, 3];</w:t>
            </w:r>
          </w:p>
          <w:p w14:paraId="28FF8419" w14:textId="77777777" w:rsidR="00E316BB" w:rsidRDefault="00E316BB" w:rsidP="00E316BB">
            <w:pPr>
              <w:pStyle w:val="code"/>
            </w:pPr>
            <w:r>
              <w:t>const max = numbers.reduce((acc, curr) =&gt; Math.max(acc, curr));</w:t>
            </w:r>
          </w:p>
          <w:p w14:paraId="67BFF3B5" w14:textId="6D7B8AAC" w:rsidR="00E316BB" w:rsidRDefault="00E316BB" w:rsidP="00E316BB">
            <w:pPr>
              <w:pStyle w:val="code"/>
              <w:rPr>
                <w:rtl/>
              </w:rPr>
            </w:pPr>
            <w:r>
              <w:t>console.log(max); // 89</w:t>
            </w:r>
          </w:p>
        </w:tc>
      </w:tr>
    </w:tbl>
    <w:p w14:paraId="2EF2D659" w14:textId="11A0C565" w:rsidR="00E316BB" w:rsidRDefault="00E316BB" w:rsidP="00E316BB">
      <w:pPr>
        <w:rPr>
          <w:rtl/>
        </w:rPr>
      </w:pPr>
      <w:hyperlink r:id="rId44" w:history="1">
        <w:r w:rsidRPr="00E316BB">
          <w:rPr>
            <w:rStyle w:val="Hyperlink"/>
            <w:rFonts w:hint="cs"/>
            <w:rtl/>
          </w:rPr>
          <w:t>مشاهده در سایت</w:t>
        </w:r>
      </w:hyperlink>
      <w:r>
        <w:rPr>
          <w:rFonts w:hint="cs"/>
          <w:rtl/>
        </w:rPr>
        <w:t xml:space="preserve"> (</w:t>
      </w:r>
      <w:r w:rsidRPr="00E316BB">
        <w:t xml:space="preserve">  reduce   </w:t>
      </w:r>
      <w:r w:rsidRPr="00E316BB">
        <w:rPr>
          <w:rtl/>
          <w:lang w:bidi="ar-SA"/>
        </w:rPr>
        <w:t xml:space="preserve">پیدا کردن بیشترین مقدار </w:t>
      </w:r>
      <w:r>
        <w:rPr>
          <w:rFonts w:hint="cs"/>
          <w:rtl/>
        </w:rPr>
        <w:t>)</w:t>
      </w:r>
    </w:p>
    <w:p w14:paraId="65409A9D" w14:textId="495A606E" w:rsidR="00D17303" w:rsidRDefault="00D17303" w:rsidP="00E316BB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ش</w:t>
      </w:r>
      <w:r>
        <w:rPr>
          <w:rFonts w:hint="cs"/>
          <w:rtl/>
        </w:rPr>
        <w:t>ی</w:t>
      </w:r>
      <w:r>
        <w:rPr>
          <w:rFonts w:hint="eastAsia"/>
          <w:rtl/>
        </w:rPr>
        <w:t>ء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6BB" w14:paraId="23353A1E" w14:textId="77777777" w:rsidTr="00E316BB">
        <w:tc>
          <w:tcPr>
            <w:tcW w:w="9350" w:type="dxa"/>
            <w:shd w:val="clear" w:color="auto" w:fill="E2EFD9" w:themeFill="accent6" w:themeFillTint="33"/>
          </w:tcPr>
          <w:p w14:paraId="1E03DEBC" w14:textId="77777777" w:rsidR="00E316BB" w:rsidRDefault="00E316BB" w:rsidP="00E316BB">
            <w:pPr>
              <w:pStyle w:val="code"/>
            </w:pPr>
            <w:r>
              <w:t>const fruits = ['apple', 'banana', 'orange'];</w:t>
            </w:r>
          </w:p>
          <w:p w14:paraId="158491D7" w14:textId="77777777" w:rsidR="00E316BB" w:rsidRDefault="00E316BB" w:rsidP="00E316BB">
            <w:pPr>
              <w:pStyle w:val="code"/>
            </w:pPr>
            <w:r>
              <w:t>const fruitObject = fruits.reduce((acc, curr, index) =&gt; {</w:t>
            </w:r>
          </w:p>
          <w:p w14:paraId="19DB99C8" w14:textId="77777777" w:rsidR="00E316BB" w:rsidRDefault="00E316BB" w:rsidP="00E316BB">
            <w:pPr>
              <w:pStyle w:val="code"/>
            </w:pPr>
            <w:r>
              <w:t xml:space="preserve">  acc[index] = curr;</w:t>
            </w:r>
          </w:p>
          <w:p w14:paraId="18A75BBC" w14:textId="77777777" w:rsidR="00E316BB" w:rsidRDefault="00E316BB" w:rsidP="00E316BB">
            <w:pPr>
              <w:pStyle w:val="code"/>
            </w:pPr>
            <w:r>
              <w:t xml:space="preserve">  return acc;</w:t>
            </w:r>
          </w:p>
          <w:p w14:paraId="6776F91C" w14:textId="77777777" w:rsidR="00E316BB" w:rsidRDefault="00E316BB" w:rsidP="00E316BB">
            <w:pPr>
              <w:pStyle w:val="code"/>
              <w:rPr>
                <w:rtl/>
              </w:rPr>
            </w:pPr>
            <w:r>
              <w:t>}, {});</w:t>
            </w:r>
          </w:p>
          <w:p w14:paraId="5A3FA1C1" w14:textId="77777777" w:rsidR="00E316BB" w:rsidRDefault="00E316BB" w:rsidP="00E316BB">
            <w:pPr>
              <w:pStyle w:val="code"/>
              <w:rPr>
                <w:rtl/>
              </w:rPr>
            </w:pPr>
          </w:p>
          <w:p w14:paraId="562D493F" w14:textId="77777777" w:rsidR="00E316BB" w:rsidRDefault="00E316BB" w:rsidP="00E316BB">
            <w:pPr>
              <w:pStyle w:val="code"/>
            </w:pPr>
            <w:r>
              <w:t>console.log(fruitObject);</w:t>
            </w:r>
          </w:p>
          <w:p w14:paraId="77A5803A" w14:textId="225FD174" w:rsidR="00E316BB" w:rsidRDefault="00E316BB" w:rsidP="00E316BB">
            <w:pPr>
              <w:pStyle w:val="code"/>
              <w:rPr>
                <w:rtl/>
              </w:rPr>
            </w:pPr>
            <w:r>
              <w:t>// {0: "apple", 1: "banana", 2: "orange"}</w:t>
            </w:r>
          </w:p>
        </w:tc>
      </w:tr>
    </w:tbl>
    <w:p w14:paraId="19075526" w14:textId="0BF3CE1E" w:rsidR="00E316BB" w:rsidRDefault="00E316BB" w:rsidP="00E434CC">
      <w:pPr>
        <w:rPr>
          <w:rtl/>
        </w:rPr>
      </w:pPr>
      <w:hyperlink r:id="rId45" w:history="1">
        <w:r w:rsidRPr="00E316BB">
          <w:rPr>
            <w:rStyle w:val="Hyperlink"/>
            <w:rFonts w:hint="cs"/>
            <w:rtl/>
          </w:rPr>
          <w:t>مشاهده در سایت واقعی</w:t>
        </w:r>
      </w:hyperlink>
      <w:r>
        <w:rPr>
          <w:rFonts w:hint="cs"/>
          <w:rtl/>
        </w:rPr>
        <w:t xml:space="preserve"> </w:t>
      </w:r>
      <w:r w:rsidR="00E434CC">
        <w:rPr>
          <w:rFonts w:hint="cs"/>
          <w:rtl/>
        </w:rPr>
        <w:t>(</w:t>
      </w:r>
      <w:r w:rsidR="00E434CC" w:rsidRPr="00E434CC">
        <w:t>   reduce</w:t>
      </w:r>
      <w:r w:rsidR="00E434CC" w:rsidRPr="00E434CC">
        <w:rPr>
          <w:rtl/>
          <w:lang w:bidi="ar-SA"/>
        </w:rPr>
        <w:t>تبدیل آرایه به شیء</w:t>
      </w:r>
      <w:r w:rsidR="00E434CC">
        <w:rPr>
          <w:rFonts w:hint="cs"/>
          <w:rtl/>
        </w:rPr>
        <w:t>)</w:t>
      </w:r>
    </w:p>
    <w:p w14:paraId="241E071A" w14:textId="5A594610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شمارش تکرار عناصر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0C86EB3B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0EB41B0A" w14:textId="77777777" w:rsidR="00E434CC" w:rsidRDefault="00E434CC" w:rsidP="00E434CC">
            <w:pPr>
              <w:pStyle w:val="code"/>
            </w:pPr>
            <w:r>
              <w:t>const words = ['apple', 'banana', 'apple', 'orange', 'banana', 'apple'];</w:t>
            </w:r>
          </w:p>
          <w:p w14:paraId="2E7DFE10" w14:textId="77777777" w:rsidR="00E434CC" w:rsidRDefault="00E434CC" w:rsidP="00E434CC">
            <w:pPr>
              <w:pStyle w:val="code"/>
            </w:pPr>
            <w:r>
              <w:t>const wordCount = words.reduce((acc, curr) =&gt; {</w:t>
            </w:r>
          </w:p>
          <w:p w14:paraId="328884D4" w14:textId="77777777" w:rsidR="00E434CC" w:rsidRDefault="00E434CC" w:rsidP="00E434CC">
            <w:pPr>
              <w:pStyle w:val="code"/>
            </w:pPr>
            <w:r>
              <w:t xml:space="preserve">  acc[curr] = (acc[curr] || 0) + 1;</w:t>
            </w:r>
          </w:p>
          <w:p w14:paraId="3A5C8AC3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0B443B33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539FDDA1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37065BFB" w14:textId="77777777" w:rsidR="00E434CC" w:rsidRDefault="00E434CC" w:rsidP="00E434CC">
            <w:pPr>
              <w:pStyle w:val="code"/>
            </w:pPr>
            <w:r>
              <w:t>console.log(wordCount);</w:t>
            </w:r>
          </w:p>
          <w:p w14:paraId="7C34B168" w14:textId="0A0374A5" w:rsidR="00E434CC" w:rsidRDefault="00E434CC" w:rsidP="00E434CC">
            <w:pPr>
              <w:pStyle w:val="code"/>
            </w:pPr>
            <w:r>
              <w:t>// {apple: 3, banana: 2, orange: 1}</w:t>
            </w:r>
          </w:p>
        </w:tc>
      </w:tr>
    </w:tbl>
    <w:p w14:paraId="118299F7" w14:textId="43B13CD7" w:rsidR="00E434CC" w:rsidRDefault="00E434CC" w:rsidP="00E434CC">
      <w:pPr>
        <w:rPr>
          <w:rtl/>
        </w:rPr>
      </w:pPr>
      <w:hyperlink r:id="rId46" w:history="1">
        <w:r w:rsidRPr="00E434CC">
          <w:rPr>
            <w:rStyle w:val="Hyperlink"/>
            <w:rFonts w:hint="cs"/>
            <w:rtl/>
          </w:rPr>
          <w:t>مشاهده در سایت واقعی</w:t>
        </w:r>
      </w:hyperlink>
      <w:r>
        <w:rPr>
          <w:rFonts w:hint="cs"/>
          <w:rtl/>
        </w:rPr>
        <w:t xml:space="preserve"> (</w:t>
      </w:r>
      <w:r w:rsidRPr="00E434CC">
        <w:t>reduce    </w:t>
      </w:r>
      <w:r w:rsidRPr="00E434CC">
        <w:rPr>
          <w:rtl/>
          <w:lang w:bidi="ar-SA"/>
        </w:rPr>
        <w:t>شمارش تکرار عناصر</w:t>
      </w:r>
      <w:r>
        <w:rPr>
          <w:rFonts w:hint="cs"/>
          <w:rtl/>
        </w:rPr>
        <w:t>)</w:t>
      </w:r>
    </w:p>
    <w:p w14:paraId="286454C0" w14:textId="11C358BE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t>مسطح کردن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تو در تو</w:t>
      </w:r>
    </w:p>
    <w:tbl>
      <w:tblPr>
        <w:tblStyle w:val="TableGrid"/>
        <w:bidiVisual/>
        <w:tblW w:w="0" w:type="auto"/>
        <w:tblInd w:w="510" w:type="dxa"/>
        <w:tblLook w:val="04A0" w:firstRow="1" w:lastRow="0" w:firstColumn="1" w:lastColumn="0" w:noHBand="0" w:noVBand="1"/>
      </w:tblPr>
      <w:tblGrid>
        <w:gridCol w:w="8840"/>
      </w:tblGrid>
      <w:tr w:rsidR="00E434CC" w14:paraId="79EC985B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58B85E80" w14:textId="77777777" w:rsidR="00E434CC" w:rsidRDefault="00E434CC" w:rsidP="00E434CC">
            <w:pPr>
              <w:pStyle w:val="code"/>
            </w:pPr>
            <w:r>
              <w:t>const nestedArray = [[1, 2], [3, 4], [5, 6]];</w:t>
            </w:r>
          </w:p>
          <w:p w14:paraId="340E451E" w14:textId="77777777" w:rsidR="00E434CC" w:rsidRDefault="00E434CC" w:rsidP="00E434CC">
            <w:pPr>
              <w:pStyle w:val="code"/>
            </w:pPr>
            <w:r>
              <w:t>const flatArray = nestedArray.reduce((acc, curr) =&gt; acc.concat(curr), []);</w:t>
            </w:r>
          </w:p>
          <w:p w14:paraId="233D18C9" w14:textId="227E69F7" w:rsidR="00E434CC" w:rsidRDefault="00E434CC" w:rsidP="00E434CC">
            <w:pPr>
              <w:pStyle w:val="code"/>
              <w:rPr>
                <w:rtl/>
              </w:rPr>
            </w:pPr>
            <w:r>
              <w:t>console.log(flatArray); // [1, 2, 3, 4, 5, 6]</w:t>
            </w:r>
          </w:p>
        </w:tc>
      </w:tr>
    </w:tbl>
    <w:p w14:paraId="58C4D244" w14:textId="5D7E3720" w:rsidR="00E434CC" w:rsidRDefault="00E434CC" w:rsidP="00E434CC">
      <w:pPr>
        <w:pStyle w:val="ListParagraph"/>
        <w:ind w:left="510"/>
        <w:rPr>
          <w:rtl/>
        </w:rPr>
      </w:pPr>
      <w:hyperlink r:id="rId47" w:history="1">
        <w:r w:rsidRPr="00E434CC">
          <w:rPr>
            <w:rStyle w:val="Hyperlink"/>
            <w:rFonts w:hint="cs"/>
            <w:rtl/>
          </w:rPr>
          <w:t>مشاهده مثال واقعی</w:t>
        </w:r>
      </w:hyperlink>
      <w:r>
        <w:rPr>
          <w:rFonts w:hint="cs"/>
          <w:rtl/>
        </w:rPr>
        <w:t xml:space="preserve"> (</w:t>
      </w:r>
      <w:r w:rsidRPr="00E434CC">
        <w:t xml:space="preserve"> reduce     </w:t>
      </w:r>
      <w:r w:rsidRPr="00E434CC">
        <w:rPr>
          <w:rtl/>
          <w:lang w:bidi="ar-SA"/>
        </w:rPr>
        <w:t>مسطح کردن آرایه‌های تو در تو</w:t>
      </w:r>
      <w:r>
        <w:rPr>
          <w:rFonts w:hint="cs"/>
          <w:rtl/>
        </w:rPr>
        <w:t>)</w:t>
      </w:r>
    </w:p>
    <w:p w14:paraId="4559252B" w14:textId="32E2D6CB" w:rsidR="00D17303" w:rsidRDefault="00D17303" w:rsidP="00E434CC">
      <w:pPr>
        <w:pStyle w:val="ListParagraph"/>
        <w:numPr>
          <w:ilvl w:val="0"/>
          <w:numId w:val="3"/>
        </w:numPr>
        <w:rPr>
          <w:rtl/>
        </w:rPr>
      </w:pPr>
      <w:r>
        <w:rPr>
          <w:rtl/>
        </w:rPr>
        <w:lastRenderedPageBreak/>
        <w:t>گروه‌بند</w:t>
      </w:r>
      <w:r>
        <w:rPr>
          <w:rFonts w:hint="cs"/>
          <w:rtl/>
        </w:rPr>
        <w:t>ی</w:t>
      </w:r>
      <w:r>
        <w:rPr>
          <w:rtl/>
        </w:rPr>
        <w:t xml:space="preserve"> اش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بر اساس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741255AE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2ACF6D51" w14:textId="77777777" w:rsidR="00E434CC" w:rsidRDefault="00E434CC" w:rsidP="00E434CC">
            <w:pPr>
              <w:pStyle w:val="code"/>
            </w:pPr>
            <w:r>
              <w:t>const people = [</w:t>
            </w:r>
          </w:p>
          <w:p w14:paraId="72A18A46" w14:textId="77777777" w:rsidR="00E434CC" w:rsidRDefault="00E434CC" w:rsidP="00E434CC">
            <w:pPr>
              <w:pStyle w:val="code"/>
            </w:pPr>
            <w:r>
              <w:t xml:space="preserve">  { name: 'Alice', age: 25 },</w:t>
            </w:r>
          </w:p>
          <w:p w14:paraId="3A429511" w14:textId="77777777" w:rsidR="00E434CC" w:rsidRDefault="00E434CC" w:rsidP="00E434CC">
            <w:pPr>
              <w:pStyle w:val="code"/>
            </w:pPr>
            <w:r>
              <w:t xml:space="preserve">  { name: 'Bob', age: 30 },</w:t>
            </w:r>
          </w:p>
          <w:p w14:paraId="275D8DE9" w14:textId="77777777" w:rsidR="00E434CC" w:rsidRDefault="00E434CC" w:rsidP="00E434CC">
            <w:pPr>
              <w:pStyle w:val="code"/>
            </w:pPr>
            <w:r>
              <w:t xml:space="preserve">  { name: 'Charlie', age: 25 },</w:t>
            </w:r>
          </w:p>
          <w:p w14:paraId="4B19EA3A" w14:textId="77777777" w:rsidR="00E434CC" w:rsidRDefault="00E434CC" w:rsidP="00E434CC">
            <w:pPr>
              <w:pStyle w:val="code"/>
            </w:pPr>
            <w:r>
              <w:t xml:space="preserve">  { name: 'David', age: 30 }</w:t>
            </w:r>
          </w:p>
          <w:p w14:paraId="3C3B90F5" w14:textId="77777777" w:rsidR="00E434CC" w:rsidRDefault="00E434CC" w:rsidP="00E434CC">
            <w:pPr>
              <w:pStyle w:val="code"/>
              <w:rPr>
                <w:rtl/>
              </w:rPr>
            </w:pPr>
            <w:r>
              <w:t>];</w:t>
            </w:r>
          </w:p>
          <w:p w14:paraId="5434D155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094F8AEA" w14:textId="77777777" w:rsidR="00E434CC" w:rsidRDefault="00E434CC" w:rsidP="00E434CC">
            <w:pPr>
              <w:pStyle w:val="code"/>
            </w:pPr>
            <w:r>
              <w:t>const groupedByAge = people.reduce((acc, curr) =&gt; {</w:t>
            </w:r>
          </w:p>
          <w:p w14:paraId="4B90EF1A" w14:textId="77777777" w:rsidR="00E434CC" w:rsidRDefault="00E434CC" w:rsidP="00E434CC">
            <w:pPr>
              <w:pStyle w:val="code"/>
            </w:pPr>
            <w:r>
              <w:t xml:space="preserve">  const age = curr.age;</w:t>
            </w:r>
          </w:p>
          <w:p w14:paraId="123185D9" w14:textId="77777777" w:rsidR="00E434CC" w:rsidRDefault="00E434CC" w:rsidP="00E434CC">
            <w:pPr>
              <w:pStyle w:val="code"/>
            </w:pPr>
            <w:r>
              <w:t xml:space="preserve">  if (!acc[age]) {</w:t>
            </w:r>
          </w:p>
          <w:p w14:paraId="10E8A1AA" w14:textId="77777777" w:rsidR="00E434CC" w:rsidRDefault="00E434CC" w:rsidP="00E434CC">
            <w:pPr>
              <w:pStyle w:val="code"/>
            </w:pPr>
            <w:r>
              <w:t xml:space="preserve">    acc[age] = [];</w:t>
            </w:r>
          </w:p>
          <w:p w14:paraId="478EA357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461D1D5E" w14:textId="77777777" w:rsidR="00E434CC" w:rsidRDefault="00E434CC" w:rsidP="00E434CC">
            <w:pPr>
              <w:pStyle w:val="code"/>
            </w:pPr>
            <w:r>
              <w:t xml:space="preserve">  acc[age].push(curr);</w:t>
            </w:r>
          </w:p>
          <w:p w14:paraId="65FC740A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20FC9C1F" w14:textId="77777777" w:rsidR="00E434CC" w:rsidRDefault="00E434CC" w:rsidP="00E434CC">
            <w:pPr>
              <w:pStyle w:val="code"/>
              <w:rPr>
                <w:rtl/>
              </w:rPr>
            </w:pPr>
            <w:r>
              <w:t>}, {});</w:t>
            </w:r>
          </w:p>
          <w:p w14:paraId="15FE07BD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4D7B9329" w14:textId="77777777" w:rsidR="00E434CC" w:rsidRDefault="00E434CC" w:rsidP="00E434CC">
            <w:pPr>
              <w:pStyle w:val="code"/>
            </w:pPr>
            <w:r>
              <w:t>console.log(groupedByAge);</w:t>
            </w:r>
          </w:p>
          <w:p w14:paraId="18C959E6" w14:textId="13D77D59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  <w:p w14:paraId="7F8A8366" w14:textId="77777777" w:rsidR="00E434CC" w:rsidRDefault="00E434CC" w:rsidP="00E434CC">
            <w:pPr>
              <w:pStyle w:val="code"/>
              <w:rPr>
                <w:rtl/>
              </w:rPr>
            </w:pPr>
            <w:r>
              <w:t>{</w:t>
            </w:r>
          </w:p>
          <w:p w14:paraId="7FDFDEC1" w14:textId="77777777" w:rsidR="00E434CC" w:rsidRDefault="00E434CC" w:rsidP="00E434CC">
            <w:pPr>
              <w:pStyle w:val="code"/>
            </w:pPr>
            <w:r>
              <w:t xml:space="preserve">  25: [{ name: 'Alice', age: 25 }, { name: 'Charlie', age: 25 }],</w:t>
            </w:r>
          </w:p>
          <w:p w14:paraId="4A71984F" w14:textId="77777777" w:rsidR="00E434CC" w:rsidRDefault="00E434CC" w:rsidP="00E434CC">
            <w:pPr>
              <w:pStyle w:val="code"/>
            </w:pPr>
            <w:r>
              <w:t xml:space="preserve">  30: [{ name: 'Bob', age: 30 }, { name: 'David', age: 30 }]</w:t>
            </w:r>
          </w:p>
          <w:p w14:paraId="02ECF4D5" w14:textId="77777777" w:rsidR="00E434CC" w:rsidRDefault="00E434CC" w:rsidP="00E434CC">
            <w:pPr>
              <w:pStyle w:val="code"/>
              <w:rPr>
                <w:rtl/>
              </w:rPr>
            </w:pPr>
            <w:r>
              <w:t>}</w:t>
            </w:r>
          </w:p>
          <w:p w14:paraId="1143E0C3" w14:textId="4CF08B02" w:rsidR="00E434CC" w:rsidRDefault="00E434CC" w:rsidP="00E434CC">
            <w:pPr>
              <w:pStyle w:val="code"/>
              <w:rPr>
                <w:rtl/>
              </w:rPr>
            </w:pPr>
            <w:r>
              <w:t>/</w:t>
            </w:r>
          </w:p>
        </w:tc>
      </w:tr>
    </w:tbl>
    <w:p w14:paraId="3E5B61E9" w14:textId="550B679E" w:rsidR="00E434CC" w:rsidRDefault="00E434CC" w:rsidP="00E434CC">
      <w:pPr>
        <w:rPr>
          <w:rtl/>
        </w:rPr>
      </w:pPr>
      <w:hyperlink r:id="rId48" w:history="1">
        <w:r w:rsidRPr="00E434CC">
          <w:rPr>
            <w:rStyle w:val="Hyperlink"/>
            <w:rFonts w:hint="cs"/>
            <w:rtl/>
          </w:rPr>
          <w:t>مثال واقعی</w:t>
        </w:r>
      </w:hyperlink>
      <w:r>
        <w:rPr>
          <w:rFonts w:hint="cs"/>
          <w:rtl/>
        </w:rPr>
        <w:t xml:space="preserve"> (</w:t>
      </w:r>
      <w:r w:rsidRPr="00E434CC">
        <w:t>    reduce    </w:t>
      </w:r>
      <w:r w:rsidRPr="00E434CC">
        <w:rPr>
          <w:rtl/>
          <w:lang w:bidi="ar-SA"/>
        </w:rPr>
        <w:t>گروه‌بندی اشیا بر اساس ویژگی</w:t>
      </w:r>
      <w:r>
        <w:rPr>
          <w:rFonts w:hint="cs"/>
          <w:rtl/>
        </w:rPr>
        <w:t>)</w:t>
      </w:r>
    </w:p>
    <w:p w14:paraId="49242BB2" w14:textId="611E93E9" w:rsidR="00D17303" w:rsidRDefault="00D17303" w:rsidP="00E434CC">
      <w:pPr>
        <w:pStyle w:val="Heading3"/>
        <w:rPr>
          <w:rtl/>
        </w:rPr>
      </w:pPr>
      <w:r>
        <w:rPr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</w:t>
      </w:r>
      <w:r w:rsidR="00E434CC">
        <w:rPr>
          <w:rFonts w:hint="cs"/>
          <w:rtl/>
        </w:rPr>
        <w:t xml:space="preserve"> : </w:t>
      </w:r>
    </w:p>
    <w:p w14:paraId="0BAD2056" w14:textId="1A3AB02E" w:rsidR="00D17303" w:rsidRDefault="00D17303" w:rsidP="00E434CC">
      <w:pPr>
        <w:pStyle w:val="Heading4"/>
        <w:rPr>
          <w:rtl/>
        </w:rPr>
      </w:pPr>
      <w:r w:rsidRPr="00E434CC">
        <w:rPr>
          <w:rtl/>
        </w:rPr>
        <w:t xml:space="preserve"> تمر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  <w:r w:rsidRPr="00E434CC">
        <w:rPr>
          <w:rtl/>
        </w:rPr>
        <w:t xml:space="preserve"> 1: محاسبه م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انگ</w:t>
      </w:r>
      <w:r w:rsidRPr="00E434CC">
        <w:rPr>
          <w:rFonts w:hint="cs"/>
          <w:rtl/>
        </w:rPr>
        <w:t>ی</w:t>
      </w:r>
      <w:r w:rsidRPr="00E434CC">
        <w:rPr>
          <w:rFonts w:hint="eastAsia"/>
          <w:rtl/>
        </w:rPr>
        <w:t>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34CC" w14:paraId="58F7CE44" w14:textId="77777777" w:rsidTr="00E434CC">
        <w:tc>
          <w:tcPr>
            <w:tcW w:w="9350" w:type="dxa"/>
            <w:shd w:val="clear" w:color="auto" w:fill="E2EFD9" w:themeFill="accent6" w:themeFillTint="33"/>
          </w:tcPr>
          <w:p w14:paraId="5F6609DF" w14:textId="77777777" w:rsidR="00E434CC" w:rsidRDefault="00E434CC" w:rsidP="00E434CC">
            <w:pPr>
              <w:pStyle w:val="code"/>
            </w:pPr>
            <w:r>
              <w:t>const scores = [85, 90, 78, 92, 88];</w:t>
            </w:r>
          </w:p>
          <w:p w14:paraId="689592D7" w14:textId="77777777" w:rsidR="00E434CC" w:rsidRDefault="00E434CC" w:rsidP="00E434CC">
            <w:pPr>
              <w:pStyle w:val="code"/>
            </w:pPr>
            <w:r>
              <w:t>const average = scores.reduce((acc, curr, index, array) =&gt; {</w:t>
            </w:r>
          </w:p>
          <w:p w14:paraId="4D2F3259" w14:textId="77777777" w:rsidR="00E434CC" w:rsidRDefault="00E434CC" w:rsidP="00E434CC">
            <w:pPr>
              <w:pStyle w:val="code"/>
            </w:pPr>
            <w:r>
              <w:t xml:space="preserve">  acc += curr;</w:t>
            </w:r>
          </w:p>
          <w:p w14:paraId="26AB5DEB" w14:textId="40B7D6B9" w:rsidR="00E434CC" w:rsidRDefault="00E434CC" w:rsidP="00E434CC">
            <w:pPr>
              <w:pStyle w:val="code"/>
            </w:pPr>
            <w:r>
              <w:t xml:space="preserve">  if (index === array.length  1) {</w:t>
            </w:r>
          </w:p>
          <w:p w14:paraId="173ED531" w14:textId="77777777" w:rsidR="00E434CC" w:rsidRDefault="00E434CC" w:rsidP="00E434CC">
            <w:pPr>
              <w:pStyle w:val="code"/>
            </w:pPr>
            <w:r>
              <w:t xml:space="preserve">    return acc / array.length;</w:t>
            </w:r>
          </w:p>
          <w:p w14:paraId="608583F4" w14:textId="77777777" w:rsidR="00E434CC" w:rsidRDefault="00E434CC" w:rsidP="00E434CC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D240898" w14:textId="77777777" w:rsidR="00E434CC" w:rsidRDefault="00E434CC" w:rsidP="00E434CC">
            <w:pPr>
              <w:pStyle w:val="code"/>
            </w:pPr>
            <w:r>
              <w:t xml:space="preserve">  return acc;</w:t>
            </w:r>
          </w:p>
          <w:p w14:paraId="6A6AB111" w14:textId="77777777" w:rsidR="00E434CC" w:rsidRDefault="00E434CC" w:rsidP="00E434CC">
            <w:pPr>
              <w:pStyle w:val="code"/>
              <w:rPr>
                <w:rtl/>
              </w:rPr>
            </w:pPr>
            <w:r>
              <w:t>}, 0);</w:t>
            </w:r>
          </w:p>
          <w:p w14:paraId="1A17D123" w14:textId="77777777" w:rsidR="00E434CC" w:rsidRDefault="00E434CC" w:rsidP="00E434CC">
            <w:pPr>
              <w:pStyle w:val="code"/>
              <w:rPr>
                <w:rtl/>
              </w:rPr>
            </w:pPr>
          </w:p>
          <w:p w14:paraId="1066F5FE" w14:textId="1EBEFE23" w:rsidR="00E434CC" w:rsidRDefault="00E434CC" w:rsidP="00E434CC">
            <w:pPr>
              <w:pStyle w:val="code"/>
              <w:rPr>
                <w:rtl/>
              </w:rPr>
            </w:pPr>
            <w:r>
              <w:t>console.log(average); // 86.6</w:t>
            </w:r>
          </w:p>
        </w:tc>
      </w:tr>
    </w:tbl>
    <w:p w14:paraId="1B99DD8D" w14:textId="6F99E109" w:rsidR="00E434CC" w:rsidRDefault="00541601" w:rsidP="00541601">
      <w:pPr>
        <w:rPr>
          <w:rtl/>
        </w:rPr>
      </w:pPr>
      <w:hyperlink r:id="rId49" w:history="1">
        <w:r w:rsidRPr="00541601">
          <w:rPr>
            <w:rStyle w:val="Hyperlink"/>
            <w:rFonts w:hint="cs"/>
            <w:rtl/>
          </w:rPr>
          <w:t>در سایت واقعی</w:t>
        </w:r>
      </w:hyperlink>
      <w:r>
        <w:rPr>
          <w:rFonts w:hint="cs"/>
          <w:rtl/>
        </w:rPr>
        <w:t xml:space="preserve"> (</w:t>
      </w:r>
      <w:r w:rsidRPr="00541601">
        <w:t> reduce</w:t>
      </w:r>
      <w:r w:rsidRPr="00541601">
        <w:rPr>
          <w:rtl/>
          <w:lang w:bidi="ar-SA"/>
        </w:rPr>
        <w:t>محاسبه میانگین</w:t>
      </w:r>
      <w:r>
        <w:rPr>
          <w:rFonts w:hint="cs"/>
          <w:rtl/>
        </w:rPr>
        <w:t>)</w:t>
      </w:r>
    </w:p>
    <w:p w14:paraId="1EFA13F7" w14:textId="2C79FE40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حذف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تکرار</w:t>
      </w:r>
      <w:r>
        <w:rPr>
          <w:rFonts w:hint="cs"/>
          <w:rtl/>
        </w:rPr>
        <w:t>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4200510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6806B16F" w14:textId="77777777" w:rsidR="00541601" w:rsidRDefault="00541601" w:rsidP="00541601">
            <w:pPr>
              <w:pStyle w:val="code"/>
            </w:pPr>
            <w:r>
              <w:lastRenderedPageBreak/>
              <w:t>const numbers = [1, 2, 2, 3, 4, 4, 5, 5, 5];</w:t>
            </w:r>
          </w:p>
          <w:p w14:paraId="63D1D141" w14:textId="77777777" w:rsidR="00541601" w:rsidRDefault="00541601" w:rsidP="00541601">
            <w:pPr>
              <w:pStyle w:val="code"/>
            </w:pPr>
            <w:r>
              <w:t>const uniqueNumbers = numbers.reduce((acc, curr) =&gt; {</w:t>
            </w:r>
          </w:p>
          <w:p w14:paraId="035593F7" w14:textId="77777777" w:rsidR="00541601" w:rsidRDefault="00541601" w:rsidP="00541601">
            <w:pPr>
              <w:pStyle w:val="code"/>
            </w:pPr>
            <w:r>
              <w:t xml:space="preserve">  if (!acc.includes(curr)) {</w:t>
            </w:r>
          </w:p>
          <w:p w14:paraId="051A2D0C" w14:textId="77777777" w:rsidR="00541601" w:rsidRDefault="00541601" w:rsidP="00541601">
            <w:pPr>
              <w:pStyle w:val="code"/>
            </w:pPr>
            <w:r>
              <w:t xml:space="preserve">    acc.push(curr);</w:t>
            </w:r>
          </w:p>
          <w:p w14:paraId="583ECF51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7CA44BD6" w14:textId="77777777" w:rsidR="00541601" w:rsidRDefault="00541601" w:rsidP="00541601">
            <w:pPr>
              <w:pStyle w:val="code"/>
            </w:pPr>
            <w:r>
              <w:t xml:space="preserve">  return acc;</w:t>
            </w:r>
          </w:p>
          <w:p w14:paraId="45FE42C8" w14:textId="77777777" w:rsidR="00541601" w:rsidRDefault="00541601" w:rsidP="00541601">
            <w:pPr>
              <w:pStyle w:val="code"/>
              <w:rPr>
                <w:rtl/>
              </w:rPr>
            </w:pPr>
            <w:r>
              <w:t>}, []);</w:t>
            </w:r>
          </w:p>
          <w:p w14:paraId="4654DE2E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A5AA1DC" w14:textId="40DC574A" w:rsidR="00541601" w:rsidRDefault="00541601" w:rsidP="00541601">
            <w:pPr>
              <w:pStyle w:val="code"/>
              <w:rPr>
                <w:rtl/>
              </w:rPr>
            </w:pPr>
            <w:r>
              <w:t>console.log(uniqueNumbers); // [1, 2, 3, 4, 5]</w:t>
            </w:r>
          </w:p>
        </w:tc>
      </w:tr>
    </w:tbl>
    <w:p w14:paraId="2B0C9693" w14:textId="0D1F2B3A" w:rsidR="00541601" w:rsidRDefault="00541601" w:rsidP="00541601">
      <w:pPr>
        <w:rPr>
          <w:rtl/>
        </w:rPr>
      </w:pPr>
      <w:hyperlink r:id="rId50" w:history="1">
        <w:r w:rsidRPr="00541601">
          <w:rPr>
            <w:rStyle w:val="Hyperlink"/>
            <w:rFonts w:hint="cs"/>
            <w:rtl/>
          </w:rPr>
          <w:t>مثال در سایت</w:t>
        </w:r>
      </w:hyperlink>
      <w:r>
        <w:rPr>
          <w:rFonts w:hint="cs"/>
          <w:rtl/>
        </w:rPr>
        <w:t xml:space="preserve"> (</w:t>
      </w:r>
      <w:r w:rsidRPr="00541601">
        <w:t xml:space="preserve"> reduce  </w:t>
      </w:r>
      <w:r w:rsidRPr="00541601">
        <w:rPr>
          <w:rtl/>
          <w:lang w:bidi="ar-SA"/>
        </w:rPr>
        <w:t>حذف مقادیر تکراری</w:t>
      </w:r>
      <w:r>
        <w:rPr>
          <w:rFonts w:hint="cs"/>
          <w:rtl/>
        </w:rPr>
        <w:t>)</w:t>
      </w:r>
    </w:p>
    <w:p w14:paraId="2613E49A" w14:textId="14356E3D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374457A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1BCC1579" w14:textId="77777777" w:rsidR="00541601" w:rsidRDefault="00541601" w:rsidP="00541601">
            <w:pPr>
              <w:pStyle w:val="code"/>
            </w:pPr>
            <w:r>
              <w:t>const arrays = [[1, 2], [3, 4], [5, 6]];</w:t>
            </w:r>
          </w:p>
          <w:p w14:paraId="7F608C75" w14:textId="77777777" w:rsidR="00541601" w:rsidRDefault="00541601" w:rsidP="00541601">
            <w:pPr>
              <w:pStyle w:val="code"/>
            </w:pPr>
            <w:r>
              <w:t>const combined = arrays.reduce((acc, curr) =&gt; [...acc, ...curr], []);</w:t>
            </w:r>
          </w:p>
          <w:p w14:paraId="74B0A204" w14:textId="35F96BFA" w:rsidR="00541601" w:rsidRDefault="00541601" w:rsidP="00541601">
            <w:pPr>
              <w:pStyle w:val="code"/>
              <w:rPr>
                <w:rtl/>
              </w:rPr>
            </w:pPr>
            <w:r>
              <w:t>console.log(combined); // [1, 2, 3, 4, 5, 6]</w:t>
            </w:r>
          </w:p>
        </w:tc>
      </w:tr>
    </w:tbl>
    <w:p w14:paraId="051C1658" w14:textId="5A752F4F" w:rsidR="00541601" w:rsidRDefault="00541601" w:rsidP="00541601">
      <w:pPr>
        <w:rPr>
          <w:rtl/>
        </w:rPr>
      </w:pPr>
      <w:hyperlink r:id="rId51" w:history="1">
        <w:r w:rsidRPr="00541601">
          <w:rPr>
            <w:rStyle w:val="Hyperlink"/>
            <w:rFonts w:hint="cs"/>
            <w:rtl/>
          </w:rPr>
          <w:t>مشاهده تمرین در سایت</w:t>
        </w:r>
      </w:hyperlink>
      <w:r>
        <w:rPr>
          <w:rFonts w:hint="cs"/>
          <w:rtl/>
        </w:rPr>
        <w:t xml:space="preserve"> (</w:t>
      </w:r>
      <w:r w:rsidRPr="00541601">
        <w:t>  reduce    </w:t>
      </w:r>
      <w:r w:rsidRPr="00541601">
        <w:rPr>
          <w:rtl/>
          <w:lang w:bidi="ar-SA"/>
        </w:rPr>
        <w:t>ترکیب چندین آرایه</w:t>
      </w:r>
      <w:r>
        <w:rPr>
          <w:rFonts w:hint="cs"/>
          <w:rtl/>
        </w:rPr>
        <w:t xml:space="preserve">) </w:t>
      </w:r>
    </w:p>
    <w:p w14:paraId="2E65474F" w14:textId="420D4E5F" w:rsidR="00D17303" w:rsidRDefault="00D17303" w:rsidP="00D17303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4: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رشته با فرمت خاص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1601" w14:paraId="6752A832" w14:textId="77777777" w:rsidTr="00541601">
        <w:tc>
          <w:tcPr>
            <w:tcW w:w="9350" w:type="dxa"/>
            <w:shd w:val="clear" w:color="auto" w:fill="E2EFD9" w:themeFill="accent6" w:themeFillTint="33"/>
          </w:tcPr>
          <w:p w14:paraId="45ADCDFF" w14:textId="77777777" w:rsidR="00541601" w:rsidRDefault="00541601" w:rsidP="00541601">
            <w:pPr>
              <w:pStyle w:val="code"/>
            </w:pPr>
            <w:r>
              <w:t>const items = ['apple', 'banana', 'orange'];</w:t>
            </w:r>
          </w:p>
          <w:p w14:paraId="37C48DBF" w14:textId="77777777" w:rsidR="00541601" w:rsidRDefault="00541601" w:rsidP="00541601">
            <w:pPr>
              <w:pStyle w:val="code"/>
            </w:pPr>
            <w:r>
              <w:t>const sentence = items.reduce((acc, curr, index) =&gt; {</w:t>
            </w:r>
          </w:p>
          <w:p w14:paraId="0A7EB7A0" w14:textId="77777777" w:rsidR="00541601" w:rsidRDefault="00541601" w:rsidP="00541601">
            <w:pPr>
              <w:pStyle w:val="code"/>
            </w:pPr>
            <w:r>
              <w:t xml:space="preserve">  if (index === 0) {</w:t>
            </w:r>
          </w:p>
          <w:p w14:paraId="3A57236E" w14:textId="77777777" w:rsidR="00541601" w:rsidRDefault="00541601" w:rsidP="00541601">
            <w:pPr>
              <w:pStyle w:val="code"/>
            </w:pPr>
            <w:r>
              <w:t xml:space="preserve">    return curr;</w:t>
            </w:r>
          </w:p>
          <w:p w14:paraId="3BF7168B" w14:textId="67B553BE" w:rsidR="00541601" w:rsidRDefault="00541601" w:rsidP="00541601">
            <w:pPr>
              <w:pStyle w:val="code"/>
            </w:pPr>
            <w:r>
              <w:t xml:space="preserve">  } else if (index === items.length  1) {</w:t>
            </w:r>
          </w:p>
          <w:p w14:paraId="11289556" w14:textId="77777777" w:rsidR="00541601" w:rsidRDefault="00541601" w:rsidP="00541601">
            <w:pPr>
              <w:pStyle w:val="code"/>
            </w:pPr>
            <w:r>
              <w:t xml:space="preserve">    return `${acc} and ${curr}`;</w:t>
            </w:r>
          </w:p>
          <w:p w14:paraId="5CF5B89E" w14:textId="77777777" w:rsidR="00541601" w:rsidRDefault="00541601" w:rsidP="00541601">
            <w:pPr>
              <w:pStyle w:val="code"/>
            </w:pPr>
            <w:r>
              <w:t xml:space="preserve">  } else {</w:t>
            </w:r>
          </w:p>
          <w:p w14:paraId="59B85DF6" w14:textId="77777777" w:rsidR="00541601" w:rsidRDefault="00541601" w:rsidP="00541601">
            <w:pPr>
              <w:pStyle w:val="code"/>
            </w:pPr>
            <w:r>
              <w:t xml:space="preserve">    return `${acc}, ${curr}`;</w:t>
            </w:r>
          </w:p>
          <w:p w14:paraId="10F99B09" w14:textId="77777777" w:rsidR="00541601" w:rsidRDefault="00541601" w:rsidP="00541601">
            <w:pPr>
              <w:pStyle w:val="code"/>
              <w:rPr>
                <w:rtl/>
              </w:rPr>
            </w:pPr>
            <w:r>
              <w:t xml:space="preserve">  }</w:t>
            </w:r>
          </w:p>
          <w:p w14:paraId="52BD54A0" w14:textId="77777777" w:rsidR="00541601" w:rsidRDefault="00541601" w:rsidP="00541601">
            <w:pPr>
              <w:pStyle w:val="code"/>
              <w:rPr>
                <w:rtl/>
              </w:rPr>
            </w:pPr>
            <w:r>
              <w:t>}, '');</w:t>
            </w:r>
          </w:p>
          <w:p w14:paraId="44646C58" w14:textId="77777777" w:rsidR="00541601" w:rsidRDefault="00541601" w:rsidP="00541601">
            <w:pPr>
              <w:pStyle w:val="code"/>
              <w:rPr>
                <w:rtl/>
              </w:rPr>
            </w:pPr>
          </w:p>
          <w:p w14:paraId="32D31829" w14:textId="5B9D4D39" w:rsidR="00541601" w:rsidRDefault="00541601" w:rsidP="00541601">
            <w:pPr>
              <w:pStyle w:val="code"/>
              <w:rPr>
                <w:rtl/>
              </w:rPr>
            </w:pPr>
            <w:r>
              <w:t>console.log(sentence); // "apple, banana and orange"</w:t>
            </w:r>
          </w:p>
        </w:tc>
      </w:tr>
    </w:tbl>
    <w:p w14:paraId="39FC5F24" w14:textId="0BF9676D" w:rsidR="00541601" w:rsidRDefault="00541601" w:rsidP="00541601">
      <w:pPr>
        <w:rPr>
          <w:rtl/>
        </w:rPr>
      </w:pPr>
      <w:hyperlink r:id="rId52" w:history="1">
        <w:r w:rsidRPr="00541601">
          <w:rPr>
            <w:rStyle w:val="Hyperlink"/>
            <w:rFonts w:hint="cs"/>
            <w:rtl/>
          </w:rPr>
          <w:t>مشاهده تمرین در سایت</w:t>
        </w:r>
      </w:hyperlink>
      <w:r>
        <w:rPr>
          <w:rFonts w:hint="cs"/>
          <w:rtl/>
        </w:rPr>
        <w:t xml:space="preserve"> (</w:t>
      </w:r>
      <w:r w:rsidRPr="00541601">
        <w:t xml:space="preserve"> reduce </w:t>
      </w:r>
      <w:r w:rsidRPr="00541601">
        <w:rPr>
          <w:rtl/>
          <w:lang w:bidi="ar-SA"/>
        </w:rPr>
        <w:t>تبدیل آرایه به رشته با فرمت خاص</w:t>
      </w:r>
      <w:r>
        <w:rPr>
          <w:rFonts w:hint="cs"/>
          <w:rtl/>
        </w:rPr>
        <w:t xml:space="preserve">) </w:t>
      </w:r>
    </w:p>
    <w:p w14:paraId="70E2910C" w14:textId="7A017771" w:rsidR="00D17303" w:rsidRDefault="00D17303" w:rsidP="00D17303">
      <w:pPr>
        <w:rPr>
          <w:rtl/>
        </w:rPr>
      </w:pPr>
      <w:r>
        <w:rPr>
          <w:rtl/>
        </w:rPr>
        <w:t>نکات مهم</w:t>
      </w:r>
    </w:p>
    <w:p w14:paraId="350C59E5" w14:textId="77777777" w:rsidR="00D17303" w:rsidRDefault="00D17303" w:rsidP="00D17303">
      <w:pPr>
        <w:rPr>
          <w:rtl/>
        </w:rPr>
      </w:pPr>
      <w:r>
        <w:rPr>
          <w:rtl/>
        </w:rPr>
        <w:t>1. 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(`</w:t>
      </w:r>
      <w:r>
        <w:t>initialValue</w:t>
      </w:r>
      <w:r>
        <w:rPr>
          <w:rtl/>
        </w:rPr>
        <w:t>`) ارائه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از خطاها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شود.</w:t>
      </w:r>
    </w:p>
    <w:p w14:paraId="35E17312" w14:textId="77777777" w:rsidR="00D17303" w:rsidRDefault="00D17303" w:rsidP="00D17303">
      <w:pPr>
        <w:rPr>
          <w:rtl/>
        </w:rPr>
      </w:pPr>
      <w:r>
        <w:rPr>
          <w:rtl/>
        </w:rPr>
        <w:t>2. بدون مقدار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ه،</w:t>
      </w:r>
      <w:r>
        <w:rPr>
          <w:rtl/>
        </w:rPr>
        <w:t xml:space="preserve"> </w:t>
      </w:r>
      <w:r>
        <w:t>reduce</w:t>
      </w:r>
      <w:r>
        <w:rPr>
          <w:rtl/>
        </w:rPr>
        <w:t xml:space="preserve"> از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عنصر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به عنوان </w:t>
      </w:r>
      <w:r>
        <w:t>accumulator</w:t>
      </w:r>
      <w:r>
        <w:rPr>
          <w:rtl/>
        </w:rPr>
        <w:t xml:space="preserve"> اول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25083AF4" w14:textId="77777777" w:rsidR="00D17303" w:rsidRDefault="00D17303" w:rsidP="00D17303">
      <w:pPr>
        <w:rPr>
          <w:rtl/>
        </w:rPr>
      </w:pPr>
      <w:r>
        <w:rPr>
          <w:rtl/>
        </w:rPr>
        <w:lastRenderedPageBreak/>
        <w:t xml:space="preserve">3. </w:t>
      </w:r>
      <w:r>
        <w:t>reduce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اده</w:t>
      </w:r>
      <w:r>
        <w:rPr>
          <w:rtl/>
        </w:rPr>
        <w:t xml:space="preserve"> ساز</w:t>
      </w:r>
      <w:r>
        <w:rPr>
          <w:rFonts w:hint="cs"/>
          <w:rtl/>
        </w:rPr>
        <w:t>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 xml:space="preserve"> از متدها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مانند </w:t>
      </w:r>
      <w:r>
        <w:t>map</w:t>
      </w:r>
      <w:r>
        <w:rPr>
          <w:rtl/>
        </w:rPr>
        <w:t xml:space="preserve">، </w:t>
      </w:r>
      <w:r>
        <w:t>filter</w:t>
      </w:r>
      <w:r>
        <w:rPr>
          <w:rtl/>
        </w:rPr>
        <w:t xml:space="preserve"> و </w:t>
      </w:r>
      <w:r>
        <w:t>find</w:t>
      </w:r>
      <w:r>
        <w:rPr>
          <w:rtl/>
        </w:rPr>
        <w:t xml:space="preserve"> استفاده شود.</w:t>
      </w:r>
    </w:p>
    <w:p w14:paraId="3BA0C8AE" w14:textId="4AB30AA0" w:rsidR="00D17303" w:rsidRDefault="00D17303" w:rsidP="00D17303">
      <w:pPr>
        <w:rPr>
          <w:rtl/>
        </w:rPr>
      </w:pPr>
      <w:r>
        <w:rPr>
          <w:rtl/>
        </w:rPr>
        <w:t xml:space="preserve"> جمع‌بند</w:t>
      </w:r>
      <w:r>
        <w:rPr>
          <w:rFonts w:hint="cs"/>
          <w:rtl/>
        </w:rPr>
        <w:t xml:space="preserve">ی : </w:t>
      </w:r>
    </w:p>
    <w:p w14:paraId="7688A499" w14:textId="797A2598" w:rsidR="00D17303" w:rsidRPr="00D17303" w:rsidRDefault="00D17303" w:rsidP="00D17303">
      <w:pPr>
        <w:rPr>
          <w:rtl/>
        </w:rPr>
      </w:pPr>
      <w:r>
        <w:rPr>
          <w:rFonts w:hint="eastAsia"/>
          <w:rtl/>
        </w:rPr>
        <w:t>متد</w:t>
      </w:r>
      <w:r>
        <w:rPr>
          <w:rtl/>
        </w:rPr>
        <w:t xml:space="preserve"> `</w:t>
      </w:r>
      <w:r>
        <w:t>reduce</w:t>
      </w:r>
      <w:r>
        <w:rPr>
          <w:rtl/>
        </w:rPr>
        <w:t xml:space="preserve">`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ابزار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قدرتمند و انعطاف‌پذ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پردازش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است. با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استفاده از مثال‌ها</w:t>
      </w:r>
      <w:r>
        <w:rPr>
          <w:rFonts w:hint="cs"/>
          <w:rtl/>
        </w:rPr>
        <w:t>ی</w:t>
      </w:r>
      <w:r>
        <w:rPr>
          <w:rtl/>
        </w:rPr>
        <w:t xml:space="preserve"> فوق،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خوب</w:t>
      </w:r>
      <w:r>
        <w:rPr>
          <w:rFonts w:hint="cs"/>
          <w:rtl/>
        </w:rPr>
        <w:t>ی</w:t>
      </w:r>
      <w:r>
        <w:rPr>
          <w:rtl/>
        </w:rPr>
        <w:t xml:space="preserve">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متد آشنا شده و از آن در پروژه‌ها</w:t>
      </w:r>
      <w:r>
        <w:rPr>
          <w:rFonts w:hint="cs"/>
          <w:rtl/>
        </w:rPr>
        <w:t>ی</w:t>
      </w:r>
      <w:r>
        <w:rPr>
          <w:rtl/>
        </w:rPr>
        <w:t xml:space="preserve"> خود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2197E1D" w14:textId="77777777" w:rsidR="000D3A7C" w:rsidRPr="00327A15" w:rsidRDefault="000D3A7C" w:rsidP="000D3A7C">
      <w:pPr>
        <w:rPr>
          <w:sz w:val="20"/>
          <w:szCs w:val="24"/>
          <w:rtl/>
        </w:rPr>
      </w:pPr>
    </w:p>
    <w:p w14:paraId="38075B2A" w14:textId="14FBEF9C" w:rsidR="00327A15" w:rsidRDefault="00327A15" w:rsidP="006E29AD">
      <w:pPr>
        <w:pStyle w:val="Heading2"/>
        <w:rPr>
          <w:bCs/>
          <w:sz w:val="32"/>
          <w:szCs w:val="32"/>
          <w:rtl/>
        </w:rPr>
      </w:pPr>
      <w:bookmarkStart w:id="4" w:name="_آموزش_استفاده_از_2"/>
      <w:bookmarkEnd w:id="4"/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sz w:val="32"/>
          <w:szCs w:val="32"/>
        </w:rPr>
        <w:t>Rest parameters</w:t>
      </w:r>
      <w:r w:rsidR="006E29AD">
        <w:rPr>
          <w:sz w:val="32"/>
          <w:szCs w:val="32"/>
        </w:rPr>
        <w:t xml:space="preserve"> </w:t>
      </w:r>
      <w:bookmarkStart w:id="5" w:name="_آموزش_استفاده_از_3"/>
      <w:bookmarkEnd w:id="5"/>
      <w:r w:rsidR="006E29AD">
        <w:rPr>
          <w:sz w:val="32"/>
          <w:szCs w:val="32"/>
        </w:rPr>
        <w:t xml:space="preserve"> </w:t>
      </w:r>
      <w:r w:rsidR="006E29AD">
        <w:rPr>
          <w:rFonts w:hint="cs"/>
          <w:sz w:val="32"/>
          <w:szCs w:val="32"/>
          <w:rtl/>
        </w:rPr>
        <w:t xml:space="preserve"> </w:t>
      </w:r>
      <w:r w:rsidRPr="00327A15">
        <w:rPr>
          <w:rFonts w:hint="cs"/>
          <w:sz w:val="32"/>
          <w:szCs w:val="32"/>
          <w:rtl/>
        </w:rPr>
        <w:t xml:space="preserve">آموزش استفاده از </w:t>
      </w:r>
      <w:r w:rsidRPr="00327A15">
        <w:rPr>
          <w:bCs/>
          <w:sz w:val="32"/>
          <w:szCs w:val="32"/>
        </w:rPr>
        <w:t>Spread Operator</w:t>
      </w:r>
      <w:r w:rsidR="006E29AD">
        <w:rPr>
          <w:rFonts w:hint="cs"/>
          <w:bCs/>
          <w:sz w:val="32"/>
          <w:szCs w:val="32"/>
          <w:rtl/>
        </w:rPr>
        <w:t xml:space="preserve">: </w:t>
      </w:r>
    </w:p>
    <w:p w14:paraId="51C55507" w14:textId="473ED7F5" w:rsidR="006E29AD" w:rsidRDefault="006E29AD" w:rsidP="006E29AD">
      <w:pPr>
        <w:rPr>
          <w:rtl/>
        </w:rPr>
      </w:pPr>
      <w:r>
        <w:rPr>
          <w:rtl/>
        </w:rPr>
        <w:t xml:space="preserve"> عملگر </w:t>
      </w:r>
      <w:r>
        <w:t>Spread</w:t>
      </w:r>
      <w:r>
        <w:rPr>
          <w:rtl/>
        </w:rPr>
        <w:t xml:space="preserve"> و </w:t>
      </w:r>
      <w:r>
        <w:t>Rest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4E7416F1" w14:textId="77777777" w:rsidR="006E29AD" w:rsidRDefault="006E29AD" w:rsidP="006E29AD">
      <w:pPr>
        <w:rPr>
          <w:rtl/>
        </w:rPr>
      </w:pPr>
      <w:r>
        <w:rPr>
          <w:rFonts w:hint="eastAsia"/>
          <w:rtl/>
        </w:rPr>
        <w:t>عملگر</w:t>
      </w:r>
      <w:r>
        <w:rPr>
          <w:rtl/>
        </w:rPr>
        <w:t xml:space="preserve"> `...` که در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به صورت `(...</w:t>
      </w:r>
      <w:r>
        <w:t>fns</w:t>
      </w:r>
      <w:r>
        <w:rPr>
          <w:rtl/>
        </w:rPr>
        <w:t>)`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به دو صورت مختلف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:</w:t>
      </w:r>
    </w:p>
    <w:p w14:paraId="7B84E5DF" w14:textId="173B5CA6" w:rsidR="006E29AD" w:rsidRDefault="006E29AD" w:rsidP="006E29AD">
      <w:pPr>
        <w:pStyle w:val="Heading3"/>
        <w:rPr>
          <w:rtl/>
        </w:rPr>
      </w:pPr>
      <w:r>
        <w:rPr>
          <w:rtl/>
        </w:rPr>
        <w:t xml:space="preserve"> 1. </w:t>
      </w:r>
      <w:r>
        <w:t>Rest Parameters</w:t>
      </w:r>
      <w:r>
        <w:rPr>
          <w:rtl/>
        </w:rPr>
        <w:t xml:space="preserve"> (پارامترها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rest</w:t>
      </w:r>
      <w:r>
        <w:rPr>
          <w:rtl/>
        </w:rPr>
        <w:t>)</w:t>
      </w:r>
    </w:p>
    <w:p w14:paraId="513FC71B" w14:textId="6A748892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تعر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tl/>
        </w:rPr>
        <w:t xml:space="preserve"> پارامترها</w:t>
      </w:r>
      <w:r>
        <w:rPr>
          <w:rFonts w:hint="cs"/>
          <w:rtl/>
        </w:rPr>
        <w:t>ی</w:t>
      </w:r>
      <w:r>
        <w:rPr>
          <w:rtl/>
        </w:rPr>
        <w:t xml:space="preserve"> تابع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Rest Parameters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تمام آرگومان‌ها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</w:t>
      </w:r>
      <w:r>
        <w:rPr>
          <w:rtl/>
        </w:rPr>
        <w:t xml:space="preserve"> را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جمع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4FDA18B9" w14:textId="7CFBCFCE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Rest Parameters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29AD" w14:paraId="6BC1E72E" w14:textId="77777777" w:rsidTr="006E29AD">
        <w:tc>
          <w:tcPr>
            <w:tcW w:w="9350" w:type="dxa"/>
            <w:shd w:val="clear" w:color="auto" w:fill="E2EFD9" w:themeFill="accent6" w:themeFillTint="33"/>
          </w:tcPr>
          <w:p w14:paraId="7F1C0EFB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جمع کردن تمام آرگومان‌ها</w:t>
            </w:r>
          </w:p>
          <w:p w14:paraId="7277BFBF" w14:textId="77777777" w:rsidR="006E29AD" w:rsidRDefault="006E29AD" w:rsidP="006E29AD">
            <w:pPr>
              <w:pStyle w:val="code"/>
            </w:pPr>
            <w:r>
              <w:t>function sum(...numbers) {</w:t>
            </w:r>
          </w:p>
          <w:p w14:paraId="7703F94B" w14:textId="77777777" w:rsidR="006E29AD" w:rsidRDefault="006E29AD" w:rsidP="006E29AD">
            <w:pPr>
              <w:pStyle w:val="code"/>
            </w:pPr>
            <w:r>
              <w:t xml:space="preserve">  return numbers.reduce((total, num) =&gt; total + num, 0);</w:t>
            </w:r>
          </w:p>
          <w:p w14:paraId="6E7FBCA3" w14:textId="77777777" w:rsidR="006E29AD" w:rsidRDefault="006E29AD" w:rsidP="006E29AD">
            <w:pPr>
              <w:pStyle w:val="code"/>
              <w:rPr>
                <w:rtl/>
              </w:rPr>
            </w:pPr>
            <w:r>
              <w:t>}</w:t>
            </w:r>
          </w:p>
          <w:p w14:paraId="3574A5F0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570EB13E" w14:textId="77777777" w:rsidR="006E29AD" w:rsidRDefault="006E29AD" w:rsidP="006E29AD">
            <w:pPr>
              <w:pStyle w:val="code"/>
            </w:pPr>
            <w:r>
              <w:t>console.log(sum(1, 2, 3, 4, 5)); // 15</w:t>
            </w:r>
          </w:p>
          <w:p w14:paraId="69B2752E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E4667DC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با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عاد</w:t>
            </w:r>
            <w:r>
              <w:rPr>
                <w:rFonts w:hint="cs"/>
                <w:rtl/>
              </w:rPr>
              <w:t>ی</w:t>
            </w:r>
          </w:p>
          <w:p w14:paraId="6E0B5051" w14:textId="77777777" w:rsidR="006E29AD" w:rsidRDefault="006E29AD" w:rsidP="006E29AD">
            <w:pPr>
              <w:pStyle w:val="code"/>
            </w:pPr>
            <w:r>
              <w:t>function greet(greeting, ...names) {</w:t>
            </w:r>
          </w:p>
          <w:p w14:paraId="431514C2" w14:textId="77777777" w:rsidR="006E29AD" w:rsidRDefault="006E29AD" w:rsidP="006E29AD">
            <w:pPr>
              <w:pStyle w:val="code"/>
            </w:pPr>
            <w:r>
              <w:t xml:space="preserve">  return names.map(name =&gt; `${greeting}, ${name}!`);</w:t>
            </w:r>
          </w:p>
          <w:p w14:paraId="1ACA2E85" w14:textId="77777777" w:rsidR="006E29AD" w:rsidRDefault="006E29AD" w:rsidP="006E29AD">
            <w:pPr>
              <w:pStyle w:val="code"/>
              <w:rPr>
                <w:rtl/>
              </w:rPr>
            </w:pPr>
            <w:r>
              <w:lastRenderedPageBreak/>
              <w:t>}</w:t>
            </w:r>
          </w:p>
          <w:p w14:paraId="59676833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6F155C18" w14:textId="77777777" w:rsidR="006E29AD" w:rsidRDefault="006E29AD" w:rsidP="006E29AD">
            <w:pPr>
              <w:pStyle w:val="code"/>
            </w:pPr>
            <w:r>
              <w:t>console.log(greet('Hello', 'Alice', 'Bob', 'Charlie'));</w:t>
            </w:r>
          </w:p>
          <w:p w14:paraId="217AF051" w14:textId="77777777" w:rsidR="006E29AD" w:rsidRDefault="006E29AD" w:rsidP="006E29AD">
            <w:pPr>
              <w:pStyle w:val="code"/>
            </w:pPr>
            <w:r>
              <w:t>// ['Hello, Alice!', 'Hello, Bob!', 'Hello, Charlie!']</w:t>
            </w:r>
          </w:p>
          <w:p w14:paraId="046226FA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447DE63D" w14:textId="77777777" w:rsidR="006E29AD" w:rsidRDefault="006E29AD" w:rsidP="006E29AD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arrow functions</w:t>
            </w:r>
          </w:p>
          <w:p w14:paraId="2CF68C73" w14:textId="77777777" w:rsidR="006E29AD" w:rsidRDefault="006E29AD" w:rsidP="006E29AD">
            <w:pPr>
              <w:pStyle w:val="code"/>
            </w:pPr>
            <w:r>
              <w:t>const multiply = (multiplier, ...numbers) =&gt; {</w:t>
            </w:r>
          </w:p>
          <w:p w14:paraId="0976ECE6" w14:textId="7555E829" w:rsidR="006E29AD" w:rsidRDefault="006E29AD" w:rsidP="006E29AD">
            <w:pPr>
              <w:pStyle w:val="code"/>
            </w:pPr>
            <w:r>
              <w:t xml:space="preserve">  return numbers.map(n =&gt; n  multiplier);</w:t>
            </w:r>
          </w:p>
          <w:p w14:paraId="326AF438" w14:textId="77777777" w:rsidR="006E29AD" w:rsidRDefault="006E29AD" w:rsidP="006E29AD">
            <w:pPr>
              <w:pStyle w:val="code"/>
              <w:rPr>
                <w:rtl/>
              </w:rPr>
            </w:pPr>
            <w:r>
              <w:t>};</w:t>
            </w:r>
          </w:p>
          <w:p w14:paraId="4C27D8D1" w14:textId="77777777" w:rsidR="006E29AD" w:rsidRDefault="006E29AD" w:rsidP="006E29AD">
            <w:pPr>
              <w:pStyle w:val="code"/>
              <w:rPr>
                <w:rtl/>
              </w:rPr>
            </w:pPr>
          </w:p>
          <w:p w14:paraId="7AB0CD53" w14:textId="2FB5A6EA" w:rsidR="006E29AD" w:rsidRDefault="006E29AD" w:rsidP="006E29AD">
            <w:pPr>
              <w:pStyle w:val="code"/>
            </w:pPr>
            <w:r>
              <w:t>console.log(multiply(2, 1, 2, 3)); // [2, 4, 6]</w:t>
            </w:r>
          </w:p>
        </w:tc>
      </w:tr>
    </w:tbl>
    <w:p w14:paraId="1F138534" w14:textId="77777777" w:rsidR="0006618B" w:rsidRPr="0006618B" w:rsidRDefault="006E29AD" w:rsidP="0006618B">
      <w:r>
        <w:rPr>
          <w:rFonts w:hint="cs"/>
          <w:rtl/>
        </w:rPr>
        <w:lastRenderedPageBreak/>
        <w:t xml:space="preserve">مثال : </w:t>
      </w:r>
      <w:hyperlink r:id="rId53" w:history="1">
        <w:r w:rsidRPr="006E29AD">
          <w:rPr>
            <w:rStyle w:val="Hyperlink"/>
            <w:rFonts w:hint="cs"/>
            <w:rtl/>
          </w:rPr>
          <w:t>در سایت واقعی</w:t>
        </w:r>
      </w:hyperlink>
      <w:r>
        <w:rPr>
          <w:rFonts w:hint="cs"/>
          <w:rtl/>
        </w:rPr>
        <w:t xml:space="preserve"> : </w:t>
      </w:r>
      <w:r w:rsidR="0006618B" w:rsidRPr="0006618B">
        <w:t>  Rest Parameters</w:t>
      </w:r>
    </w:p>
    <w:p w14:paraId="26EA8128" w14:textId="76A9A680" w:rsidR="006E29AD" w:rsidRDefault="006E29AD" w:rsidP="0006618B">
      <w:pPr>
        <w:pStyle w:val="Heading3"/>
        <w:rPr>
          <w:rtl/>
        </w:rPr>
      </w:pPr>
      <w:r>
        <w:rPr>
          <w:rtl/>
        </w:rPr>
        <w:t xml:space="preserve"> 2. </w:t>
      </w:r>
      <w:r>
        <w:t>Spread Operator</w:t>
      </w:r>
      <w:r>
        <w:rPr>
          <w:rtl/>
        </w:rPr>
        <w:t xml:space="preserve"> (عملگر </w:t>
      </w:r>
      <w:r>
        <w:t>spread</w:t>
      </w:r>
      <w:r>
        <w:rPr>
          <w:rtl/>
        </w:rPr>
        <w:t>)</w:t>
      </w:r>
    </w:p>
    <w:p w14:paraId="2A93B85E" w14:textId="4D0AF81F" w:rsidR="006E29AD" w:rsidRDefault="006E29AD" w:rsidP="006E29AD">
      <w:pPr>
        <w:rPr>
          <w:rtl/>
        </w:rPr>
      </w:pPr>
      <w:r>
        <w:rPr>
          <w:rFonts w:hint="eastAsia"/>
          <w:rtl/>
        </w:rPr>
        <w:t>وقت</w:t>
      </w:r>
      <w:r>
        <w:rPr>
          <w:rFonts w:hint="cs"/>
          <w:rtl/>
        </w:rPr>
        <w:t>ی</w:t>
      </w:r>
      <w:r>
        <w:rPr>
          <w:rtl/>
        </w:rPr>
        <w:t xml:space="preserve"> `...` در فراخوان</w:t>
      </w:r>
      <w:r>
        <w:rPr>
          <w:rFonts w:hint="cs"/>
          <w:rtl/>
        </w:rPr>
        <w:t>ی</w:t>
      </w:r>
      <w:r>
        <w:rPr>
          <w:rtl/>
        </w:rPr>
        <w:t xml:space="preserve"> تابع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به آن </w:t>
      </w:r>
      <w:r>
        <w:t>Spread Operator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عناصر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آبجکت را گسترش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</w:t>
      </w:r>
    </w:p>
    <w:p w14:paraId="3612C00F" w14:textId="68890554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یی</w:t>
      </w:r>
      <w:r>
        <w:rPr>
          <w:rtl/>
        </w:rPr>
        <w:t xml:space="preserve"> از </w:t>
      </w:r>
      <w:r>
        <w:t>Spread Operator</w:t>
      </w:r>
      <w:r>
        <w:rPr>
          <w:rtl/>
        </w:rPr>
        <w:t>:</w:t>
      </w:r>
    </w:p>
    <w:p w14:paraId="3AA0213C" w14:textId="1AA1672C" w:rsidR="006E29AD" w:rsidRDefault="006E29AD" w:rsidP="006E29AD">
      <w:pPr>
        <w:rPr>
          <w:rtl/>
        </w:rPr>
      </w:pP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62DE4658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0D417B3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</w:p>
          <w:p w14:paraId="24201EC2" w14:textId="77777777" w:rsidR="0006618B" w:rsidRDefault="0006618B" w:rsidP="0006618B">
            <w:pPr>
              <w:pStyle w:val="code"/>
            </w:pPr>
            <w:r>
              <w:t>const arr1 = [1, 2, 3];</w:t>
            </w:r>
          </w:p>
          <w:p w14:paraId="7F48BA09" w14:textId="77777777" w:rsidR="0006618B" w:rsidRDefault="0006618B" w:rsidP="0006618B">
            <w:pPr>
              <w:pStyle w:val="code"/>
            </w:pPr>
            <w:r>
              <w:t>const arr2 = [4, 5, 6];</w:t>
            </w:r>
          </w:p>
          <w:p w14:paraId="2415E900" w14:textId="77777777" w:rsidR="0006618B" w:rsidRDefault="0006618B" w:rsidP="0006618B">
            <w:pPr>
              <w:pStyle w:val="code"/>
            </w:pPr>
            <w:r>
              <w:t>const combined = [...arr1, ...arr2];</w:t>
            </w:r>
          </w:p>
          <w:p w14:paraId="7798770B" w14:textId="77777777" w:rsidR="0006618B" w:rsidRDefault="0006618B" w:rsidP="0006618B">
            <w:pPr>
              <w:pStyle w:val="code"/>
            </w:pPr>
            <w:r>
              <w:t>console.log(combined); // [1, 2, 3, 4, 5, 6]</w:t>
            </w:r>
          </w:p>
          <w:p w14:paraId="2F1BDD3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B02DA3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  <w:p w14:paraId="1779D875" w14:textId="77777777" w:rsidR="0006618B" w:rsidRDefault="0006618B" w:rsidP="0006618B">
            <w:pPr>
              <w:pStyle w:val="code"/>
            </w:pPr>
            <w:r>
              <w:t>const original = [1, 2, 3];</w:t>
            </w:r>
          </w:p>
          <w:p w14:paraId="3871B2A2" w14:textId="77777777" w:rsidR="0006618B" w:rsidRDefault="0006618B" w:rsidP="0006618B">
            <w:pPr>
              <w:pStyle w:val="code"/>
            </w:pPr>
            <w:r>
              <w:t>const copy = [...original];</w:t>
            </w:r>
          </w:p>
          <w:p w14:paraId="7CDEB82E" w14:textId="77777777" w:rsidR="0006618B" w:rsidRDefault="0006618B" w:rsidP="0006618B">
            <w:pPr>
              <w:pStyle w:val="code"/>
            </w:pPr>
            <w:r>
              <w:t>console.log(copy); // [1, 2, 3]</w:t>
            </w:r>
          </w:p>
          <w:p w14:paraId="074CB9EB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58533EE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استفاده 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</w:t>
            </w:r>
          </w:p>
          <w:p w14:paraId="0225F6D9" w14:textId="77777777" w:rsidR="0006618B" w:rsidRDefault="0006618B" w:rsidP="0006618B">
            <w:pPr>
              <w:pStyle w:val="code"/>
            </w:pPr>
            <w:r>
              <w:t>const numbers = [1, 2, 3, 4, 5];</w:t>
            </w:r>
          </w:p>
          <w:p w14:paraId="3E5520F6" w14:textId="057B9DF4" w:rsidR="0006618B" w:rsidRDefault="0006618B" w:rsidP="0006618B">
            <w:pPr>
              <w:pStyle w:val="code"/>
            </w:pPr>
            <w:r>
              <w:t>console.log(Math.max(...numbers)); // 5</w:t>
            </w:r>
          </w:p>
        </w:tc>
      </w:tr>
    </w:tbl>
    <w:p w14:paraId="24AF2A89" w14:textId="77777777" w:rsidR="0006618B" w:rsidRPr="0006618B" w:rsidRDefault="0006618B" w:rsidP="0006618B">
      <w:hyperlink r:id="rId54" w:history="1">
        <w:r w:rsidRPr="0006618B">
          <w:rPr>
            <w:rStyle w:val="Hyperlink"/>
            <w:rFonts w:hint="cs"/>
            <w:rtl/>
          </w:rPr>
          <w:t>مثال واقعی در وبسایت</w:t>
        </w:r>
      </w:hyperlink>
      <w:r>
        <w:rPr>
          <w:rFonts w:hint="cs"/>
          <w:rtl/>
        </w:rPr>
        <w:t xml:space="preserve"> </w:t>
      </w:r>
      <w:r w:rsidRPr="0006618B">
        <w:t>   Spread Operator</w:t>
      </w:r>
    </w:p>
    <w:p w14:paraId="0CA13A11" w14:textId="40A7D377" w:rsidR="006E29AD" w:rsidRDefault="006E29AD" w:rsidP="006E29AD">
      <w:pPr>
        <w:rPr>
          <w:rtl/>
        </w:rPr>
      </w:pPr>
      <w:r>
        <w:rPr>
          <w:rtl/>
        </w:rPr>
        <w:lastRenderedPageBreak/>
        <w:t xml:space="preserve"> با آبجکت‌ها: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59F3DC59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360BC599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rPr>
                <w:rtl/>
              </w:rPr>
              <w:t xml:space="preserve"> آبجکت‌ها</w:t>
            </w:r>
          </w:p>
          <w:p w14:paraId="7CA850DA" w14:textId="77777777" w:rsidR="0006618B" w:rsidRDefault="0006618B" w:rsidP="0006618B">
            <w:pPr>
              <w:pStyle w:val="code"/>
            </w:pPr>
            <w:r>
              <w:t>const obj1 = { a: 1, b: 2 };</w:t>
            </w:r>
          </w:p>
          <w:p w14:paraId="6032A5F7" w14:textId="77777777" w:rsidR="0006618B" w:rsidRDefault="0006618B" w:rsidP="0006618B">
            <w:pPr>
              <w:pStyle w:val="code"/>
            </w:pPr>
            <w:r>
              <w:t>const obj2 = { c: 3, d: 4 };</w:t>
            </w:r>
          </w:p>
          <w:p w14:paraId="1215EECB" w14:textId="77777777" w:rsidR="0006618B" w:rsidRDefault="0006618B" w:rsidP="0006618B">
            <w:pPr>
              <w:pStyle w:val="code"/>
            </w:pPr>
            <w:r>
              <w:t>const merged = { ...obj1, ...obj2 };</w:t>
            </w:r>
          </w:p>
          <w:p w14:paraId="6E769119" w14:textId="77777777" w:rsidR="0006618B" w:rsidRDefault="0006618B" w:rsidP="0006618B">
            <w:pPr>
              <w:pStyle w:val="code"/>
            </w:pPr>
            <w:r>
              <w:t>console.log(merged); // { a: 1, b: 2, c: 3, d: 4 }</w:t>
            </w:r>
          </w:p>
          <w:p w14:paraId="55A9647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5E810BB7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کپ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</w:t>
            </w:r>
          </w:p>
          <w:p w14:paraId="17AB526F" w14:textId="77777777" w:rsidR="0006618B" w:rsidRDefault="0006618B" w:rsidP="0006618B">
            <w:pPr>
              <w:pStyle w:val="code"/>
            </w:pPr>
            <w:r>
              <w:t>const originalObj = { x: 10, y: 20 };</w:t>
            </w:r>
          </w:p>
          <w:p w14:paraId="228635D5" w14:textId="77777777" w:rsidR="0006618B" w:rsidRDefault="0006618B" w:rsidP="0006618B">
            <w:pPr>
              <w:pStyle w:val="code"/>
            </w:pPr>
            <w:r>
              <w:t>const copyObj = { ...originalObj };</w:t>
            </w:r>
          </w:p>
          <w:p w14:paraId="11CBE720" w14:textId="77777777" w:rsidR="0006618B" w:rsidRDefault="0006618B" w:rsidP="0006618B">
            <w:pPr>
              <w:pStyle w:val="code"/>
            </w:pPr>
            <w:r>
              <w:t>console.log(copyObj); // { x: 10, y: 20 }</w:t>
            </w:r>
          </w:p>
          <w:p w14:paraId="566E79AF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673F1E37" w14:textId="77777777" w:rsidR="0006618B" w:rsidRDefault="0006618B" w:rsidP="0006618B">
            <w:pPr>
              <w:pStyle w:val="code"/>
            </w:pPr>
            <w:r>
              <w:t>// overwrite properties</w:t>
            </w:r>
          </w:p>
          <w:p w14:paraId="7B77168B" w14:textId="77777777" w:rsidR="0006618B" w:rsidRDefault="0006618B" w:rsidP="0006618B">
            <w:pPr>
              <w:pStyle w:val="code"/>
            </w:pPr>
            <w:r>
              <w:t>const base = { a: 1, b: 2, c: 3 };</w:t>
            </w:r>
          </w:p>
          <w:p w14:paraId="22A8C849" w14:textId="77777777" w:rsidR="0006618B" w:rsidRDefault="0006618B" w:rsidP="0006618B">
            <w:pPr>
              <w:pStyle w:val="code"/>
            </w:pPr>
            <w:r>
              <w:t>const updated = { ...base, b: 20, d: 4 };</w:t>
            </w:r>
          </w:p>
          <w:p w14:paraId="52BA8E59" w14:textId="401860AD" w:rsidR="0006618B" w:rsidRDefault="0006618B" w:rsidP="0006618B">
            <w:pPr>
              <w:pStyle w:val="code"/>
            </w:pPr>
            <w:r>
              <w:t>console.log(updated); // { a: 1, b: 20, c: 3, d: 4 }</w:t>
            </w:r>
          </w:p>
        </w:tc>
      </w:tr>
    </w:tbl>
    <w:p w14:paraId="0F7661C6" w14:textId="586414E6" w:rsidR="0006618B" w:rsidRDefault="0006618B" w:rsidP="0006618B">
      <w:pPr>
        <w:rPr>
          <w:rtl/>
        </w:rPr>
      </w:pPr>
      <w:hyperlink r:id="rId55" w:history="1">
        <w:r w:rsidRPr="0006618B">
          <w:rPr>
            <w:rStyle w:val="Hyperlink"/>
            <w:rFonts w:hint="cs"/>
            <w:rtl/>
          </w:rPr>
          <w:t>مثال وبسایت</w:t>
        </w:r>
      </w:hyperlink>
      <w:r>
        <w:rPr>
          <w:rFonts w:hint="cs"/>
          <w:rtl/>
        </w:rPr>
        <w:t xml:space="preserve"> (</w:t>
      </w:r>
      <w:r w:rsidRPr="0006618B">
        <w:t xml:space="preserve">Spread Operator </w:t>
      </w:r>
      <w:r w:rsidRPr="0006618B">
        <w:rPr>
          <w:rtl/>
          <w:lang w:bidi="ar-SA"/>
        </w:rPr>
        <w:t>با آبچکت ها</w:t>
      </w:r>
      <w:r>
        <w:rPr>
          <w:rFonts w:hint="cs"/>
          <w:rtl/>
        </w:rPr>
        <w:t>)</w:t>
      </w:r>
    </w:p>
    <w:p w14:paraId="31F8387D" w14:textId="1282A4AF" w:rsidR="006E29AD" w:rsidRDefault="006E29AD" w:rsidP="006E29AD">
      <w:pPr>
        <w:rPr>
          <w:rtl/>
        </w:rPr>
      </w:pPr>
      <w:r>
        <w:rPr>
          <w:rtl/>
        </w:rPr>
        <w:t>تفاوت‌ها</w:t>
      </w:r>
      <w:r>
        <w:rPr>
          <w:rFonts w:hint="cs"/>
          <w:rtl/>
        </w:rPr>
        <w:t>ی</w:t>
      </w:r>
      <w:r>
        <w:rPr>
          <w:rtl/>
        </w:rPr>
        <w:t xml:space="preserve">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618B" w14:paraId="6907E573" w14:textId="77777777" w:rsidTr="0006618B">
        <w:tc>
          <w:tcPr>
            <w:tcW w:w="3116" w:type="dxa"/>
          </w:tcPr>
          <w:p w14:paraId="5CE5C0C2" w14:textId="1966F8F7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</w:t>
            </w:r>
          </w:p>
        </w:tc>
        <w:tc>
          <w:tcPr>
            <w:tcW w:w="3117" w:type="dxa"/>
          </w:tcPr>
          <w:p w14:paraId="7520C929" w14:textId="592BEE1B" w:rsidR="0006618B" w:rsidRDefault="0006618B" w:rsidP="006E29AD">
            <w:pPr>
              <w:rPr>
                <w:rtl/>
              </w:rPr>
            </w:pPr>
            <w:r>
              <w:t>Spread Operator</w:t>
            </w:r>
          </w:p>
        </w:tc>
        <w:tc>
          <w:tcPr>
            <w:tcW w:w="3117" w:type="dxa"/>
          </w:tcPr>
          <w:p w14:paraId="05D21F50" w14:textId="0FC1F0FF" w:rsidR="0006618B" w:rsidRDefault="0006618B" w:rsidP="006E29AD">
            <w:pPr>
              <w:rPr>
                <w:rtl/>
              </w:rPr>
            </w:pPr>
            <w:r>
              <w:t>Rest Parameters</w:t>
            </w:r>
          </w:p>
        </w:tc>
      </w:tr>
      <w:tr w:rsidR="0006618B" w14:paraId="027461E5" w14:textId="77777777" w:rsidTr="0006618B">
        <w:tc>
          <w:tcPr>
            <w:tcW w:w="3116" w:type="dxa"/>
          </w:tcPr>
          <w:p w14:paraId="428FFD27" w14:textId="45DC3CB9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موقع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ت</w:t>
            </w:r>
            <w:r>
              <w:rPr>
                <w:rtl/>
              </w:rPr>
              <w:t xml:space="preserve"> استفاده</w:t>
            </w:r>
          </w:p>
        </w:tc>
        <w:tc>
          <w:tcPr>
            <w:tcW w:w="3117" w:type="dxa"/>
          </w:tcPr>
          <w:p w14:paraId="28EF8CFF" w14:textId="21DF42BD" w:rsidR="0006618B" w:rsidRDefault="0006618B" w:rsidP="006E29AD">
            <w:r>
              <w:rPr>
                <w:rtl/>
              </w:rPr>
              <w:t>در تعر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ف</w:t>
            </w:r>
            <w:r>
              <w:rPr>
                <w:rtl/>
              </w:rPr>
              <w:t xml:space="preserve"> پارامترها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 </w:t>
            </w:r>
          </w:p>
        </w:tc>
        <w:tc>
          <w:tcPr>
            <w:tcW w:w="3117" w:type="dxa"/>
          </w:tcPr>
          <w:p w14:paraId="0900E596" w14:textId="7C62952F" w:rsidR="0006618B" w:rsidRDefault="0006618B" w:rsidP="006E29AD">
            <w:r>
              <w:rPr>
                <w:rtl/>
              </w:rPr>
              <w:t>در فراخوان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تابع،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</w:t>
            </w:r>
            <w:r>
              <w:rPr>
                <w:rtl/>
              </w:rPr>
              <w:t xml:space="preserve"> و آبجکت‌ها</w:t>
            </w:r>
          </w:p>
        </w:tc>
      </w:tr>
      <w:tr w:rsidR="0006618B" w14:paraId="3291A8D3" w14:textId="77777777" w:rsidTr="0006618B">
        <w:tc>
          <w:tcPr>
            <w:tcW w:w="3116" w:type="dxa"/>
          </w:tcPr>
          <w:p w14:paraId="62C9353F" w14:textId="036562BB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هدف</w:t>
            </w:r>
          </w:p>
        </w:tc>
        <w:tc>
          <w:tcPr>
            <w:tcW w:w="3117" w:type="dxa"/>
          </w:tcPr>
          <w:p w14:paraId="5C0C9611" w14:textId="148822FA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جمع‌آور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چند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ن</w:t>
            </w:r>
            <w:r>
              <w:rPr>
                <w:rtl/>
              </w:rPr>
              <w:t xml:space="preserve"> مقدار در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</w:p>
        </w:tc>
        <w:tc>
          <w:tcPr>
            <w:tcW w:w="3117" w:type="dxa"/>
          </w:tcPr>
          <w:p w14:paraId="69E5DE65" w14:textId="1470EDDD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 xml:space="preserve">| گسترش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>/آبجکت به عناصر/و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جداگانه</w:t>
            </w:r>
          </w:p>
        </w:tc>
      </w:tr>
      <w:tr w:rsidR="0006618B" w14:paraId="6D385922" w14:textId="77777777" w:rsidTr="0006618B">
        <w:tc>
          <w:tcPr>
            <w:tcW w:w="3116" w:type="dxa"/>
          </w:tcPr>
          <w:p w14:paraId="734409CB" w14:textId="370CD80C" w:rsidR="0006618B" w:rsidRDefault="0006618B" w:rsidP="0006618B">
            <w:pPr>
              <w:ind w:firstLine="720"/>
              <w:rPr>
                <w:rtl/>
              </w:rPr>
            </w:pPr>
            <w:r>
              <w:rPr>
                <w:rtl/>
              </w:rPr>
              <w:t>نوع داده</w:t>
            </w:r>
          </w:p>
        </w:tc>
        <w:tc>
          <w:tcPr>
            <w:tcW w:w="3117" w:type="dxa"/>
          </w:tcPr>
          <w:p w14:paraId="1438A57D" w14:textId="158B15E1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هم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شه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ک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  <w:tc>
          <w:tcPr>
            <w:tcW w:w="3117" w:type="dxa"/>
          </w:tcPr>
          <w:p w14:paraId="5C315FE2" w14:textId="2E43372F" w:rsidR="0006618B" w:rsidRDefault="0006618B" w:rsidP="006E29AD">
            <w:pPr>
              <w:rPr>
                <w:rtl/>
              </w:rPr>
            </w:pPr>
            <w:r>
              <w:rPr>
                <w:rtl/>
              </w:rPr>
              <w:t>رو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ه‌ها،</w:t>
            </w:r>
            <w:r>
              <w:rPr>
                <w:rtl/>
              </w:rPr>
              <w:t xml:space="preserve"> آبجکت‌ها و </w:t>
            </w:r>
            <w:r>
              <w:t>iterable</w:t>
            </w:r>
            <w:r>
              <w:rPr>
                <w:rtl/>
              </w:rPr>
              <w:t>ها کار م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کند</w:t>
            </w:r>
          </w:p>
        </w:tc>
      </w:tr>
    </w:tbl>
    <w:p w14:paraId="13AD19E2" w14:textId="42984FEC" w:rsidR="006E29AD" w:rsidRDefault="006E29AD" w:rsidP="006E29AD">
      <w:pPr>
        <w:rPr>
          <w:rtl/>
        </w:rPr>
      </w:pPr>
      <w:r>
        <w:rPr>
          <w:rtl/>
        </w:rPr>
        <w:t xml:space="preserve"> مثال‌ها</w:t>
      </w:r>
      <w:r>
        <w:rPr>
          <w:rFonts w:hint="cs"/>
          <w:rtl/>
        </w:rPr>
        <w:t>ی</w:t>
      </w:r>
      <w:r>
        <w:rPr>
          <w:rtl/>
        </w:rPr>
        <w:t xml:space="preserve">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18B" w14:paraId="4CC7758A" w14:textId="77777777" w:rsidTr="0006618B">
        <w:tc>
          <w:tcPr>
            <w:tcW w:w="9350" w:type="dxa"/>
            <w:shd w:val="clear" w:color="auto" w:fill="E2EFD9" w:themeFill="accent6" w:themeFillTint="33"/>
          </w:tcPr>
          <w:p w14:paraId="56C817BC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ترک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ب</w:t>
            </w:r>
            <w:r>
              <w:t xml:space="preserve"> Rest </w:t>
            </w:r>
            <w:r>
              <w:rPr>
                <w:rtl/>
              </w:rPr>
              <w:t>و</w:t>
            </w:r>
            <w:r>
              <w:t xml:space="preserve"> Spread</w:t>
            </w:r>
          </w:p>
          <w:p w14:paraId="554369D4" w14:textId="77777777" w:rsidR="0006618B" w:rsidRDefault="0006618B" w:rsidP="0006618B">
            <w:pPr>
              <w:pStyle w:val="code"/>
            </w:pPr>
            <w:r>
              <w:t>function processData(first, second, ...rest) {</w:t>
            </w:r>
          </w:p>
          <w:p w14:paraId="163FBE63" w14:textId="77777777" w:rsidR="0006618B" w:rsidRDefault="0006618B" w:rsidP="0006618B">
            <w:pPr>
              <w:pStyle w:val="code"/>
            </w:pPr>
            <w:r>
              <w:t xml:space="preserve">  console.log(`First: ${first}`);</w:t>
            </w:r>
          </w:p>
          <w:p w14:paraId="2677A3AC" w14:textId="77777777" w:rsidR="0006618B" w:rsidRDefault="0006618B" w:rsidP="0006618B">
            <w:pPr>
              <w:pStyle w:val="code"/>
            </w:pPr>
            <w:r>
              <w:t xml:space="preserve">  console.log(`Second: ${second}`);</w:t>
            </w:r>
          </w:p>
          <w:p w14:paraId="56CED0CE" w14:textId="77777777" w:rsidR="0006618B" w:rsidRDefault="0006618B" w:rsidP="0006618B">
            <w:pPr>
              <w:pStyle w:val="code"/>
            </w:pPr>
            <w:r>
              <w:t xml:space="preserve">  console.log(`Rest: ${rest.join(', ')}`);</w:t>
            </w:r>
          </w:p>
          <w:p w14:paraId="572D4813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</w:t>
            </w:r>
          </w:p>
          <w:p w14:paraId="7F32E78D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  // </w:t>
            </w:r>
            <w:r>
              <w:rPr>
                <w:rtl/>
              </w:rPr>
              <w:t>استفاده از</w:t>
            </w:r>
            <w:r>
              <w:t xml:space="preserve"> Spread </w:t>
            </w:r>
            <w:r>
              <w:rPr>
                <w:rtl/>
              </w:rPr>
              <w:t>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پردازش ب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شتر</w:t>
            </w:r>
          </w:p>
          <w:p w14:paraId="5EEA0694" w14:textId="77777777" w:rsidR="0006618B" w:rsidRDefault="0006618B" w:rsidP="0006618B">
            <w:pPr>
              <w:pStyle w:val="code"/>
            </w:pPr>
            <w:r>
              <w:lastRenderedPageBreak/>
              <w:t xml:space="preserve">  const allData = [first, second, ...rest];</w:t>
            </w:r>
          </w:p>
          <w:p w14:paraId="530B4D6E" w14:textId="7BB8764F" w:rsidR="0006618B" w:rsidRDefault="0006618B" w:rsidP="0006618B">
            <w:pPr>
              <w:pStyle w:val="code"/>
            </w:pPr>
            <w:r>
              <w:t xml:space="preserve">  return allData.map(item =&gt; item  2);</w:t>
            </w:r>
          </w:p>
          <w:p w14:paraId="73A663DA" w14:textId="77777777" w:rsidR="0006618B" w:rsidRDefault="0006618B" w:rsidP="0006618B">
            <w:pPr>
              <w:pStyle w:val="code"/>
              <w:rPr>
                <w:rtl/>
              </w:rPr>
            </w:pPr>
            <w:r>
              <w:t>}</w:t>
            </w:r>
          </w:p>
          <w:p w14:paraId="51519BCE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42D3002F" w14:textId="77777777" w:rsidR="0006618B" w:rsidRDefault="0006618B" w:rsidP="0006618B">
            <w:pPr>
              <w:pStyle w:val="code"/>
            </w:pPr>
            <w:r>
              <w:t>const result = processData(1, 2, 3, 4, 5);</w:t>
            </w:r>
          </w:p>
          <w:p w14:paraId="33BAD674" w14:textId="77777777" w:rsidR="0006618B" w:rsidRDefault="0006618B" w:rsidP="0006618B">
            <w:pPr>
              <w:pStyle w:val="code"/>
            </w:pPr>
            <w:r>
              <w:t>console.log(result); // [2, 4, 6, 8, 10]</w:t>
            </w:r>
          </w:p>
          <w:p w14:paraId="21C1EFA4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281335B4" w14:textId="77777777" w:rsidR="0006618B" w:rsidRDefault="0006618B" w:rsidP="0006618B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در</w:t>
            </w:r>
            <w:r>
              <w:t xml:space="preserve"> Destructuring</w:t>
            </w:r>
          </w:p>
          <w:p w14:paraId="04000D0A" w14:textId="77777777" w:rsidR="0006618B" w:rsidRDefault="0006618B" w:rsidP="0006618B">
            <w:pPr>
              <w:pStyle w:val="code"/>
            </w:pPr>
            <w:r>
              <w:t>const [first, ...others] = [1, 2, 3, 4, 5];</w:t>
            </w:r>
          </w:p>
          <w:p w14:paraId="1100F986" w14:textId="77777777" w:rsidR="0006618B" w:rsidRDefault="0006618B" w:rsidP="0006618B">
            <w:pPr>
              <w:pStyle w:val="code"/>
            </w:pPr>
            <w:r>
              <w:t>console.log(first); // 1</w:t>
            </w:r>
          </w:p>
          <w:p w14:paraId="6D7148B1" w14:textId="77777777" w:rsidR="0006618B" w:rsidRDefault="0006618B" w:rsidP="0006618B">
            <w:pPr>
              <w:pStyle w:val="code"/>
            </w:pPr>
            <w:r>
              <w:t>console.log(others); // [2, 3, 4, 5]</w:t>
            </w:r>
          </w:p>
          <w:p w14:paraId="2DFEA54A" w14:textId="77777777" w:rsidR="0006618B" w:rsidRDefault="0006618B" w:rsidP="0006618B">
            <w:pPr>
              <w:pStyle w:val="code"/>
              <w:rPr>
                <w:rtl/>
              </w:rPr>
            </w:pPr>
          </w:p>
          <w:p w14:paraId="1D17CC72" w14:textId="77777777" w:rsidR="0006618B" w:rsidRDefault="0006618B" w:rsidP="0006618B">
            <w:pPr>
              <w:pStyle w:val="code"/>
            </w:pPr>
            <w:r>
              <w:t>const { a, ...rest } = { a: 1, b: 2, c: 3, d: 4 };</w:t>
            </w:r>
          </w:p>
          <w:p w14:paraId="350AEC9C" w14:textId="77777777" w:rsidR="0006618B" w:rsidRDefault="0006618B" w:rsidP="0006618B">
            <w:pPr>
              <w:pStyle w:val="code"/>
            </w:pPr>
            <w:r>
              <w:t>console.log(a); // 1</w:t>
            </w:r>
          </w:p>
          <w:p w14:paraId="359268B3" w14:textId="7F23E32D" w:rsidR="0006618B" w:rsidRDefault="0006618B" w:rsidP="0006618B">
            <w:pPr>
              <w:pStyle w:val="code"/>
              <w:rPr>
                <w:rtl/>
              </w:rPr>
            </w:pPr>
            <w:r>
              <w:t>console.log(rest); // { b: 2, c: 3, d: 4 }</w:t>
            </w:r>
          </w:p>
        </w:tc>
      </w:tr>
    </w:tbl>
    <w:p w14:paraId="7FFC4196" w14:textId="50AA9812" w:rsidR="0006618B" w:rsidRDefault="0058253F" w:rsidP="0058253F">
      <w:pPr>
        <w:rPr>
          <w:rtl/>
        </w:rPr>
      </w:pPr>
      <w:hyperlink r:id="rId56" w:history="1">
        <w:r w:rsidRPr="0058253F">
          <w:rPr>
            <w:rStyle w:val="Hyperlink"/>
            <w:rFonts w:hint="cs"/>
            <w:rtl/>
          </w:rPr>
          <w:t>مثال در وبسایت واقعی</w:t>
        </w:r>
      </w:hyperlink>
      <w:r>
        <w:rPr>
          <w:rFonts w:hint="cs"/>
          <w:rtl/>
        </w:rPr>
        <w:t xml:space="preserve"> (</w:t>
      </w:r>
      <w:r w:rsidRPr="0058253F">
        <w:t xml:space="preserve"> Spread Operator </w:t>
      </w:r>
      <w:r w:rsidRPr="0058253F">
        <w:rPr>
          <w:rtl/>
          <w:lang w:bidi="ar-SA"/>
        </w:rPr>
        <w:t>مثال‌های ترکیبی</w:t>
      </w:r>
      <w:r>
        <w:rPr>
          <w:rFonts w:hint="cs"/>
          <w:rtl/>
        </w:rPr>
        <w:t>)</w:t>
      </w:r>
    </w:p>
    <w:p w14:paraId="43169FEC" w14:textId="3B98D95C" w:rsidR="006E29AD" w:rsidRDefault="006E29AD" w:rsidP="006E29AD">
      <w:pPr>
        <w:rPr>
          <w:rtl/>
        </w:rPr>
      </w:pPr>
      <w:r>
        <w:rPr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شرفته</w:t>
      </w:r>
      <w:r>
        <w:rPr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253F" w14:paraId="0D7D3F63" w14:textId="77777777" w:rsidTr="0058253F">
        <w:tc>
          <w:tcPr>
            <w:tcW w:w="9350" w:type="dxa"/>
            <w:shd w:val="clear" w:color="auto" w:fill="E2EFD9" w:themeFill="accent6" w:themeFillTint="33"/>
          </w:tcPr>
          <w:p w14:paraId="0D08EF0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کلون عم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ق</w:t>
            </w:r>
            <w:r>
              <w:rPr>
                <w:rtl/>
              </w:rPr>
              <w:t xml:space="preserve"> ساده (فقط برا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آبجکت‌ها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ساده)</w:t>
            </w:r>
          </w:p>
          <w:p w14:paraId="2AC61DD5" w14:textId="77777777" w:rsidR="0058253F" w:rsidRDefault="0058253F" w:rsidP="0058253F">
            <w:pPr>
              <w:pStyle w:val="code"/>
            </w:pPr>
            <w:r>
              <w:t>const original = { a: 1, b: { c: 2 } };</w:t>
            </w:r>
          </w:p>
          <w:p w14:paraId="0D7342C2" w14:textId="77777777" w:rsidR="0058253F" w:rsidRDefault="0058253F" w:rsidP="0058253F">
            <w:pPr>
              <w:pStyle w:val="code"/>
            </w:pPr>
            <w:r>
              <w:t>const clone = { ...original, b: { ...original.b } };</w:t>
            </w:r>
          </w:p>
          <w:p w14:paraId="19D4BFCE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1CF0593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ادغام آبجکت‌ها با و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ژگ</w:t>
            </w:r>
            <w:r>
              <w:rPr>
                <w:rFonts w:hint="cs"/>
                <w:rtl/>
              </w:rPr>
              <w:t>ی‌</w:t>
            </w:r>
            <w:r>
              <w:rPr>
                <w:rFonts w:hint="eastAsia"/>
                <w:rtl/>
              </w:rPr>
              <w:t>ها</w:t>
            </w:r>
            <w:r>
              <w:rPr>
                <w:rFonts w:hint="cs"/>
                <w:rtl/>
              </w:rPr>
              <w:t>ی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E1593AC" w14:textId="77777777" w:rsidR="0058253F" w:rsidRDefault="0058253F" w:rsidP="0058253F">
            <w:pPr>
              <w:pStyle w:val="code"/>
            </w:pPr>
            <w:r>
              <w:t>const defaults = { theme: 'light', fontSize: 16 };</w:t>
            </w:r>
          </w:p>
          <w:p w14:paraId="2CCEFAF6" w14:textId="77777777" w:rsidR="0058253F" w:rsidRDefault="0058253F" w:rsidP="0058253F">
            <w:pPr>
              <w:pStyle w:val="code"/>
            </w:pPr>
            <w:r>
              <w:t>const userPreferences = { theme: 'dark' };</w:t>
            </w:r>
          </w:p>
          <w:p w14:paraId="1B7E822A" w14:textId="77777777" w:rsidR="0058253F" w:rsidRDefault="0058253F" w:rsidP="0058253F">
            <w:pPr>
              <w:pStyle w:val="code"/>
            </w:pPr>
            <w:r>
              <w:t>const finalConfig = { ...defaults, ...userPreferences };</w:t>
            </w:r>
          </w:p>
          <w:p w14:paraId="5F545415" w14:textId="77777777" w:rsidR="0058253F" w:rsidRDefault="0058253F" w:rsidP="0058253F">
            <w:pPr>
              <w:pStyle w:val="code"/>
            </w:pPr>
            <w:r>
              <w:t>console.log(finalConfig); // { theme: 'dark', fontSize: 16 }</w:t>
            </w:r>
          </w:p>
          <w:p w14:paraId="412A86C4" w14:textId="77777777" w:rsidR="0058253F" w:rsidRDefault="0058253F" w:rsidP="0058253F">
            <w:pPr>
              <w:pStyle w:val="code"/>
              <w:rPr>
                <w:rtl/>
              </w:rPr>
            </w:pPr>
          </w:p>
          <w:p w14:paraId="1780DE94" w14:textId="77777777" w:rsidR="0058253F" w:rsidRDefault="0058253F" w:rsidP="0058253F">
            <w:pPr>
              <w:pStyle w:val="code"/>
              <w:rPr>
                <w:rtl/>
              </w:rPr>
            </w:pPr>
            <w:r>
              <w:t xml:space="preserve">// </w:t>
            </w:r>
            <w:r>
              <w:rPr>
                <w:rtl/>
              </w:rPr>
              <w:t>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جاد</w:t>
            </w:r>
            <w:r>
              <w:rPr>
                <w:rtl/>
              </w:rPr>
              <w:t xml:space="preserve"> آرا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ه</w:t>
            </w:r>
            <w:r>
              <w:rPr>
                <w:rtl/>
              </w:rPr>
              <w:t xml:space="preserve"> بدون مقاد</w:t>
            </w:r>
            <w:r>
              <w:rPr>
                <w:rFonts w:hint="cs"/>
                <w:rtl/>
              </w:rPr>
              <w:t>ی</w:t>
            </w:r>
            <w:r>
              <w:rPr>
                <w:rFonts w:hint="eastAsia"/>
                <w:rtl/>
              </w:rPr>
              <w:t>ر</w:t>
            </w:r>
            <w:r>
              <w:rPr>
                <w:rtl/>
              </w:rPr>
              <w:t xml:space="preserve"> تکرار</w:t>
            </w:r>
            <w:r>
              <w:rPr>
                <w:rFonts w:hint="cs"/>
                <w:rtl/>
              </w:rPr>
              <w:t>ی</w:t>
            </w:r>
          </w:p>
          <w:p w14:paraId="45E79148" w14:textId="77777777" w:rsidR="0058253F" w:rsidRDefault="0058253F" w:rsidP="0058253F">
            <w:pPr>
              <w:pStyle w:val="code"/>
            </w:pPr>
            <w:r>
              <w:t>const withDuplicates = [1, 2, 2, 3, 4, 4, 5];</w:t>
            </w:r>
          </w:p>
          <w:p w14:paraId="5FBD55DD" w14:textId="77777777" w:rsidR="0058253F" w:rsidRDefault="0058253F" w:rsidP="0058253F">
            <w:pPr>
              <w:pStyle w:val="code"/>
            </w:pPr>
            <w:r>
              <w:t>const unique = [...new Set(withDuplicates)];</w:t>
            </w:r>
          </w:p>
          <w:p w14:paraId="2D360C29" w14:textId="7D93EFE6" w:rsidR="0058253F" w:rsidRDefault="0058253F" w:rsidP="0058253F">
            <w:pPr>
              <w:pStyle w:val="code"/>
              <w:rPr>
                <w:rtl/>
              </w:rPr>
            </w:pPr>
            <w:r>
              <w:t>console.log(unique); // [1, 2, 3, 4, 5]</w:t>
            </w:r>
          </w:p>
        </w:tc>
      </w:tr>
    </w:tbl>
    <w:p w14:paraId="5601FB66" w14:textId="43E25CCB" w:rsidR="006E29AD" w:rsidRDefault="00D17303" w:rsidP="00D17303">
      <w:pPr>
        <w:rPr>
          <w:rtl/>
        </w:rPr>
      </w:pPr>
      <w:hyperlink r:id="rId57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D17303">
        <w:t xml:space="preserve">Rest Parameters, Spread Operator </w:t>
      </w:r>
      <w:r w:rsidRPr="00D17303">
        <w:rPr>
          <w:rtl/>
          <w:lang w:bidi="ar-SA"/>
        </w:rPr>
        <w:t>کاربردهای پیشرفته</w:t>
      </w:r>
      <w:r>
        <w:rPr>
          <w:rFonts w:hint="cs"/>
          <w:rtl/>
        </w:rPr>
        <w:t>)</w:t>
      </w:r>
    </w:p>
    <w:p w14:paraId="5E770097" w14:textId="23DF43F5" w:rsidR="006E29AD" w:rsidRPr="006E29AD" w:rsidRDefault="006E29AD" w:rsidP="006E29AD">
      <w:pPr>
        <w:rPr>
          <w:rtl/>
        </w:rPr>
      </w:pP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عملگر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قدرتمندتر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ES6</w:t>
      </w:r>
      <w:r>
        <w:rPr>
          <w:rtl/>
        </w:rPr>
        <w:t>+ است که کد را خوانا‌تر و مختصرتر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>.</w:t>
      </w:r>
    </w:p>
    <w:p w14:paraId="5E9325F4" w14:textId="53BE4BCA" w:rsidR="001C43B0" w:rsidRDefault="001C43B0" w:rsidP="001C43B0">
      <w:pPr>
        <w:pStyle w:val="Heading3"/>
        <w:rPr>
          <w:bCs/>
          <w:rtl/>
        </w:rPr>
      </w:pPr>
      <w:r>
        <w:rPr>
          <w:rFonts w:hint="cs"/>
          <w:rtl/>
        </w:rPr>
        <w:t xml:space="preserve">آموزش کار با تابع </w:t>
      </w:r>
      <w:r w:rsidRPr="001C43B0">
        <w:rPr>
          <w:bCs/>
        </w:rPr>
        <w:t>join()</w:t>
      </w:r>
    </w:p>
    <w:p w14:paraId="15B3C4C4" w14:textId="0A799DF6" w:rsidR="001C43B0" w:rsidRDefault="001E445D" w:rsidP="001C43B0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تابع </w:t>
      </w:r>
      <w:r>
        <w:t>join()</w:t>
      </w:r>
      <w:r>
        <w:rPr>
          <w:rFonts w:hint="cs"/>
          <w:rtl/>
        </w:rPr>
        <w:t xml:space="preserve"> از توابع کار با آرایه‌هاست. این متد آرایه را به یک رشته متنی تبدیل میکند و برای اتصال عناصر از کاراکتر خاصی میتواند استفاده کند. </w:t>
      </w:r>
    </w:p>
    <w:p w14:paraId="71016E5D" w14:textId="43B4CD7D" w:rsidR="001E445D" w:rsidRDefault="001E445D" w:rsidP="001C43B0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45D" w14:paraId="1C3AD96B" w14:textId="77777777" w:rsidTr="001E445D">
        <w:tc>
          <w:tcPr>
            <w:tcW w:w="9350" w:type="dxa"/>
            <w:shd w:val="clear" w:color="auto" w:fill="E2EFD9" w:themeFill="accent6" w:themeFillTint="33"/>
          </w:tcPr>
          <w:p w14:paraId="3661143D" w14:textId="77777777" w:rsidR="001E445D" w:rsidRDefault="001E445D" w:rsidP="001E445D">
            <w:pPr>
              <w:pStyle w:val="code"/>
            </w:pPr>
            <w:r>
              <w:t>const elements = ["Fire", "Air", "Water"];</w:t>
            </w:r>
          </w:p>
          <w:p w14:paraId="455230C4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7D25A96A" w14:textId="77777777" w:rsidR="001E445D" w:rsidRDefault="001E445D" w:rsidP="001E445D">
            <w:pPr>
              <w:pStyle w:val="code"/>
            </w:pPr>
            <w:r>
              <w:t>console.log(elements.join());</w:t>
            </w:r>
          </w:p>
          <w:p w14:paraId="28E13C06" w14:textId="77777777" w:rsidR="001E445D" w:rsidRDefault="001E445D" w:rsidP="001E445D">
            <w:pPr>
              <w:pStyle w:val="code"/>
            </w:pPr>
            <w:r>
              <w:t>// Expected output: "Fire,Air,Water"</w:t>
            </w:r>
          </w:p>
          <w:p w14:paraId="63C87709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1C8B91B4" w14:textId="77777777" w:rsidR="001E445D" w:rsidRDefault="001E445D" w:rsidP="001E445D">
            <w:pPr>
              <w:pStyle w:val="code"/>
            </w:pPr>
            <w:r>
              <w:t>console.log(elements.join(""));</w:t>
            </w:r>
          </w:p>
          <w:p w14:paraId="31615C6A" w14:textId="77777777" w:rsidR="001E445D" w:rsidRDefault="001E445D" w:rsidP="001E445D">
            <w:pPr>
              <w:pStyle w:val="code"/>
            </w:pPr>
            <w:r>
              <w:t>// Expected output: "FireAirWater"</w:t>
            </w:r>
          </w:p>
          <w:p w14:paraId="7F2326EB" w14:textId="77777777" w:rsidR="001E445D" w:rsidRDefault="001E445D" w:rsidP="001E445D">
            <w:pPr>
              <w:pStyle w:val="code"/>
              <w:rPr>
                <w:rtl/>
              </w:rPr>
            </w:pPr>
          </w:p>
          <w:p w14:paraId="02991277" w14:textId="77777777" w:rsidR="001E445D" w:rsidRDefault="001E445D" w:rsidP="001E445D">
            <w:pPr>
              <w:pStyle w:val="code"/>
            </w:pPr>
            <w:r>
              <w:t>console.log(elements.join("-"));</w:t>
            </w:r>
          </w:p>
          <w:p w14:paraId="7AC96BD6" w14:textId="456613E8" w:rsidR="001E445D" w:rsidRDefault="001E445D" w:rsidP="001E445D">
            <w:pPr>
              <w:pStyle w:val="code"/>
              <w:rPr>
                <w:rFonts w:hint="cs"/>
              </w:rPr>
            </w:pPr>
            <w:r>
              <w:t>// Expected output: "Fire-Air-Water"</w:t>
            </w:r>
          </w:p>
        </w:tc>
      </w:tr>
    </w:tbl>
    <w:p w14:paraId="6599180A" w14:textId="4E4FCF3A" w:rsidR="001E445D" w:rsidRDefault="001E445D" w:rsidP="001E445D">
      <w:pPr>
        <w:rPr>
          <w:rtl/>
        </w:rPr>
      </w:pPr>
      <w:hyperlink r:id="rId58" w:history="1">
        <w:r w:rsidRPr="00D17303">
          <w:rPr>
            <w:rStyle w:val="Hyperlink"/>
            <w:rFonts w:hint="cs"/>
            <w:rtl/>
          </w:rPr>
          <w:t>مثال در سایت واقعی</w:t>
        </w:r>
      </w:hyperlink>
      <w:r>
        <w:rPr>
          <w:rFonts w:hint="cs"/>
          <w:rtl/>
        </w:rPr>
        <w:t xml:space="preserve"> (</w:t>
      </w:r>
      <w:r w:rsidRPr="001E445D">
        <w:t xml:space="preserve">join() </w:t>
      </w:r>
      <w:r>
        <w:rPr>
          <w:rFonts w:hint="cs"/>
          <w:rtl/>
        </w:rPr>
        <w:t>)</w:t>
      </w:r>
    </w:p>
    <w:p w14:paraId="3E5A2F25" w14:textId="0D4F6AE7" w:rsidR="001E445D" w:rsidRDefault="001E445D" w:rsidP="001E445D"/>
    <w:p w14:paraId="03A61896" w14:textId="77777777" w:rsidR="006D2429" w:rsidRDefault="006D2429" w:rsidP="006D2429">
      <w:pPr>
        <w:pStyle w:val="Heading2"/>
        <w:rPr>
          <w:rtl/>
        </w:rPr>
      </w:pPr>
      <w:r>
        <w:rPr>
          <w:rFonts w:hint="cs"/>
          <w:rtl/>
        </w:rPr>
        <w:t xml:space="preserve">آموزش </w:t>
      </w:r>
      <w:r w:rsidRPr="006D2429">
        <w:t>Destructuring Assignment</w:t>
      </w:r>
    </w:p>
    <w:p w14:paraId="5059C3D0" w14:textId="6B57FA41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آموزش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کامل</w:t>
      </w:r>
      <w:r>
        <w:rPr>
          <w:rtl/>
        </w:rPr>
        <w:t xml:space="preserve"> </w:t>
      </w:r>
      <w:r>
        <w:t>Destructuring Assignment</w:t>
      </w:r>
      <w:r>
        <w:rPr>
          <w:rtl/>
        </w:rPr>
        <w:t xml:space="preserve"> در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</w:p>
    <w:p w14:paraId="5E59E9C8" w14:textId="29288FAB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معرف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254588F8" w14:textId="77777777" w:rsidR="003A0969" w:rsidRDefault="003A0969" w:rsidP="003A0969">
      <w:pPr>
        <w:rPr>
          <w:rtl/>
        </w:rPr>
      </w:pPr>
      <w:r>
        <w:rPr>
          <w:rtl/>
        </w:rPr>
        <w:t>**</w:t>
      </w:r>
      <w:r>
        <w:t>Destructuring Assignment</w:t>
      </w:r>
      <w:r>
        <w:rPr>
          <w:rtl/>
        </w:rPr>
        <w:t xml:space="preserve">**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قدرتمند در </w:t>
      </w:r>
      <w:r>
        <w:t>ES6</w:t>
      </w:r>
      <w:r>
        <w:rPr>
          <w:rtl/>
        </w:rPr>
        <w:t xml:space="preserve"> است که به شما امکان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از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 xml:space="preserve"> را از آبجکت‌ها استخراج کرده و در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  <w:r>
        <w:rPr>
          <w:rFonts w:hint="cs"/>
          <w:rtl/>
        </w:rPr>
        <w:t>ی</w:t>
      </w:r>
      <w:r>
        <w:rPr>
          <w:rtl/>
        </w:rPr>
        <w:t xml:space="preserve"> جداگانه قرار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7A45B85" w14:textId="77777777" w:rsidR="003A0969" w:rsidRDefault="003A0969" w:rsidP="003A0969">
      <w:pPr>
        <w:rPr>
          <w:rtl/>
        </w:rPr>
      </w:pPr>
    </w:p>
    <w:p w14:paraId="7757FDD1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05B1288D" w14:textId="77777777" w:rsidR="003A0969" w:rsidRDefault="003A0969" w:rsidP="003A0969">
      <w:pPr>
        <w:rPr>
          <w:rtl/>
        </w:rPr>
      </w:pPr>
    </w:p>
    <w:p w14:paraId="786D52CE" w14:textId="5937221B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📦</w:t>
      </w: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(</w:t>
      </w:r>
      <w:r>
        <w:t>Array Destructuring</w:t>
      </w:r>
      <w:r>
        <w:rPr>
          <w:rtl/>
        </w:rPr>
        <w:t>)</w:t>
      </w:r>
    </w:p>
    <w:p w14:paraId="150EA1C6" w14:textId="77777777" w:rsidR="003A0969" w:rsidRDefault="003A0969" w:rsidP="003A0969">
      <w:pPr>
        <w:rPr>
          <w:rtl/>
        </w:rPr>
      </w:pPr>
    </w:p>
    <w:p w14:paraId="6D60E2FF" w14:textId="63567A96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38F14813" w14:textId="77777777" w:rsidR="003A0969" w:rsidRDefault="003A0969" w:rsidP="003A0969">
      <w:r>
        <w:rPr>
          <w:rtl/>
        </w:rPr>
        <w:t>```</w:t>
      </w:r>
      <w:r>
        <w:t>javascript</w:t>
      </w:r>
    </w:p>
    <w:p w14:paraId="1B66C910" w14:textId="77777777" w:rsidR="003A0969" w:rsidRDefault="003A0969" w:rsidP="003A0969">
      <w:pPr>
        <w:rPr>
          <w:rtl/>
        </w:rPr>
      </w:pPr>
      <w:r>
        <w:rPr>
          <w:rtl/>
        </w:rPr>
        <w:t>//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سنت</w:t>
      </w:r>
      <w:r>
        <w:rPr>
          <w:rFonts w:hint="cs"/>
          <w:rtl/>
        </w:rPr>
        <w:t>ی</w:t>
      </w:r>
    </w:p>
    <w:p w14:paraId="513C1B37" w14:textId="77777777" w:rsidR="003A0969" w:rsidRDefault="003A0969" w:rsidP="003A0969">
      <w:r>
        <w:t>const numbers</w:t>
      </w:r>
      <w:r>
        <w:rPr>
          <w:rtl/>
        </w:rPr>
        <w:t xml:space="preserve"> = [1, 2, 3];</w:t>
      </w:r>
    </w:p>
    <w:p w14:paraId="09ECF3DC" w14:textId="77777777" w:rsidR="003A0969" w:rsidRDefault="003A0969" w:rsidP="003A0969">
      <w:r>
        <w:t>const a = numbers</w:t>
      </w:r>
      <w:r>
        <w:rPr>
          <w:rtl/>
        </w:rPr>
        <w:t>[0];</w:t>
      </w:r>
    </w:p>
    <w:p w14:paraId="62540175" w14:textId="77777777" w:rsidR="003A0969" w:rsidRDefault="003A0969" w:rsidP="003A0969">
      <w:r>
        <w:t>const b = numbers</w:t>
      </w:r>
      <w:r>
        <w:rPr>
          <w:rtl/>
        </w:rPr>
        <w:t>[1];</w:t>
      </w:r>
    </w:p>
    <w:p w14:paraId="4BC8CABB" w14:textId="77777777" w:rsidR="003A0969" w:rsidRDefault="003A0969" w:rsidP="003A0969">
      <w:r>
        <w:t>const c = numbers</w:t>
      </w:r>
      <w:r>
        <w:rPr>
          <w:rtl/>
        </w:rPr>
        <w:t>[2];</w:t>
      </w:r>
    </w:p>
    <w:p w14:paraId="711650FB" w14:textId="77777777" w:rsidR="003A0969" w:rsidRDefault="003A0969" w:rsidP="003A0969">
      <w:pPr>
        <w:rPr>
          <w:rtl/>
        </w:rPr>
      </w:pPr>
    </w:p>
    <w:p w14:paraId="002DA05A" w14:textId="77777777" w:rsidR="003A0969" w:rsidRDefault="003A0969" w:rsidP="003A0969">
      <w:pPr>
        <w:rPr>
          <w:rtl/>
        </w:rPr>
      </w:pPr>
      <w:r>
        <w:rPr>
          <w:rtl/>
        </w:rPr>
        <w:t xml:space="preserve">// با </w:t>
      </w:r>
      <w:r>
        <w:t>Destructuring</w:t>
      </w:r>
    </w:p>
    <w:p w14:paraId="716D5736" w14:textId="77777777" w:rsidR="003A0969" w:rsidRDefault="003A0969" w:rsidP="003A0969">
      <w:r>
        <w:t>const [x, y, z]</w:t>
      </w:r>
      <w:r>
        <w:rPr>
          <w:rtl/>
        </w:rPr>
        <w:t xml:space="preserve"> = [1, 2, 3];</w:t>
      </w:r>
    </w:p>
    <w:p w14:paraId="0AB7AD81" w14:textId="77777777" w:rsidR="003A0969" w:rsidRDefault="003A0969" w:rsidP="003A0969">
      <w:r>
        <w:t>console.log(x); // 1</w:t>
      </w:r>
    </w:p>
    <w:p w14:paraId="4387EB88" w14:textId="77777777" w:rsidR="003A0969" w:rsidRDefault="003A0969" w:rsidP="003A0969">
      <w:r>
        <w:t>console.log(y); // 2</w:t>
      </w:r>
    </w:p>
    <w:p w14:paraId="506386B0" w14:textId="77777777" w:rsidR="003A0969" w:rsidRDefault="003A0969" w:rsidP="003A0969">
      <w:r>
        <w:t>console.log(z); // 3</w:t>
      </w:r>
    </w:p>
    <w:p w14:paraId="1532F651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5F2035E0" w14:textId="77777777" w:rsidR="003A0969" w:rsidRDefault="003A0969" w:rsidP="003A0969">
      <w:pPr>
        <w:rPr>
          <w:rtl/>
        </w:rPr>
      </w:pPr>
    </w:p>
    <w:p w14:paraId="71BFB1E8" w14:textId="20A3C97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621901D2" w14:textId="77777777" w:rsidR="003A0969" w:rsidRDefault="003A0969" w:rsidP="003A0969">
      <w:r>
        <w:rPr>
          <w:rtl/>
        </w:rPr>
        <w:t>```</w:t>
      </w:r>
      <w:r>
        <w:t>javascript</w:t>
      </w:r>
    </w:p>
    <w:p w14:paraId="7467CEE5" w14:textId="77777777" w:rsidR="003A0969" w:rsidRDefault="003A0969" w:rsidP="003A0969">
      <w:r>
        <w:t>const [a = 10, b = 20, c = 30]</w:t>
      </w:r>
      <w:r>
        <w:rPr>
          <w:rtl/>
        </w:rPr>
        <w:t xml:space="preserve"> = [1, 2];</w:t>
      </w:r>
    </w:p>
    <w:p w14:paraId="4D791FD3" w14:textId="77777777" w:rsidR="003A0969" w:rsidRDefault="003A0969" w:rsidP="003A0969">
      <w:r>
        <w:t>console.log(a); // 1</w:t>
      </w:r>
    </w:p>
    <w:p w14:paraId="3AC6CC93" w14:textId="77777777" w:rsidR="003A0969" w:rsidRDefault="003A0969" w:rsidP="003A0969">
      <w:r>
        <w:t>console.log(b); // 2</w:t>
      </w:r>
    </w:p>
    <w:p w14:paraId="77A304F5" w14:textId="77777777" w:rsidR="003A0969" w:rsidRDefault="003A0969" w:rsidP="003A0969">
      <w:pPr>
        <w:rPr>
          <w:rtl/>
        </w:rPr>
      </w:pPr>
      <w:r>
        <w:t>console.log(c); // 30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440217E0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>```</w:t>
      </w:r>
    </w:p>
    <w:p w14:paraId="1F5AC35E" w14:textId="77777777" w:rsidR="003A0969" w:rsidRDefault="003A0969" w:rsidP="003A0969">
      <w:pPr>
        <w:rPr>
          <w:rtl/>
        </w:rPr>
      </w:pPr>
    </w:p>
    <w:p w14:paraId="7805C290" w14:textId="482FDA08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کردن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عناصر</w:t>
      </w:r>
    </w:p>
    <w:p w14:paraId="10061137" w14:textId="77777777" w:rsidR="003A0969" w:rsidRDefault="003A0969" w:rsidP="003A0969">
      <w:r>
        <w:rPr>
          <w:rtl/>
        </w:rPr>
        <w:t>```</w:t>
      </w:r>
      <w:r>
        <w:t>javascript</w:t>
      </w:r>
    </w:p>
    <w:p w14:paraId="53CF2B0B" w14:textId="77777777" w:rsidR="003A0969" w:rsidRDefault="003A0969" w:rsidP="003A0969">
      <w:r>
        <w:t>const [first, , third]</w:t>
      </w:r>
      <w:r>
        <w:rPr>
          <w:rtl/>
        </w:rPr>
        <w:t xml:space="preserve"> = [1, 2, 3, 4];</w:t>
      </w:r>
    </w:p>
    <w:p w14:paraId="4DB32A73" w14:textId="77777777" w:rsidR="003A0969" w:rsidRDefault="003A0969" w:rsidP="003A0969">
      <w:r>
        <w:t>console.log(first); // 1</w:t>
      </w:r>
    </w:p>
    <w:p w14:paraId="6D70555E" w14:textId="77777777" w:rsidR="003A0969" w:rsidRDefault="003A0969" w:rsidP="003A0969">
      <w:r>
        <w:t>console.log(third); // 3</w:t>
      </w:r>
    </w:p>
    <w:p w14:paraId="0987DDF4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3C5A9536" w14:textId="77777777" w:rsidR="003A0969" w:rsidRDefault="003A0969" w:rsidP="003A0969">
      <w:pPr>
        <w:rPr>
          <w:rtl/>
        </w:rPr>
      </w:pPr>
    </w:p>
    <w:p w14:paraId="7A1AFB9A" w14:textId="1053564E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جمع‌آور</w:t>
      </w:r>
      <w:r>
        <w:rPr>
          <w:rFonts w:hint="cs"/>
          <w:rtl/>
        </w:rPr>
        <w:t>ی</w:t>
      </w:r>
      <w:r>
        <w:rPr>
          <w:rtl/>
        </w:rPr>
        <w:t xml:space="preserve"> باق</w:t>
      </w:r>
      <w:r>
        <w:rPr>
          <w:rFonts w:hint="cs"/>
          <w:rtl/>
        </w:rPr>
        <w:t>ی‌</w:t>
      </w:r>
      <w:r>
        <w:rPr>
          <w:rFonts w:hint="eastAsia"/>
          <w:rtl/>
        </w:rPr>
        <w:t>مانده‌ها</w:t>
      </w:r>
    </w:p>
    <w:p w14:paraId="78332B9E" w14:textId="77777777" w:rsidR="003A0969" w:rsidRDefault="003A0969" w:rsidP="003A0969">
      <w:r>
        <w:rPr>
          <w:rtl/>
        </w:rPr>
        <w:t>```</w:t>
      </w:r>
      <w:r>
        <w:t>javascript</w:t>
      </w:r>
    </w:p>
    <w:p w14:paraId="5E1D4329" w14:textId="77777777" w:rsidR="003A0969" w:rsidRDefault="003A0969" w:rsidP="003A0969">
      <w:r>
        <w:t>const [first, second, ...rest]</w:t>
      </w:r>
      <w:r>
        <w:rPr>
          <w:rtl/>
        </w:rPr>
        <w:t xml:space="preserve"> = [1, 2, 3, 4, 5];</w:t>
      </w:r>
    </w:p>
    <w:p w14:paraId="23A651FD" w14:textId="77777777" w:rsidR="003A0969" w:rsidRDefault="003A0969" w:rsidP="003A0969">
      <w:r>
        <w:t>console.log(first); // 1</w:t>
      </w:r>
    </w:p>
    <w:p w14:paraId="3EA4256F" w14:textId="77777777" w:rsidR="003A0969" w:rsidRDefault="003A0969" w:rsidP="003A0969">
      <w:r>
        <w:t>console.log(second); // 2</w:t>
      </w:r>
    </w:p>
    <w:p w14:paraId="3A3CFAF3" w14:textId="77777777" w:rsidR="003A0969" w:rsidRDefault="003A0969" w:rsidP="003A0969">
      <w:r>
        <w:t>console.log(rest)</w:t>
      </w:r>
      <w:r>
        <w:rPr>
          <w:rtl/>
        </w:rPr>
        <w:t>; // [3, 4, 5]</w:t>
      </w:r>
    </w:p>
    <w:p w14:paraId="50741E22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11B4E0BC" w14:textId="77777777" w:rsidR="003A0969" w:rsidRDefault="003A0969" w:rsidP="003A0969">
      <w:pPr>
        <w:rPr>
          <w:rtl/>
        </w:rPr>
      </w:pPr>
    </w:p>
    <w:p w14:paraId="631E52BA" w14:textId="4EB6875E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تعو</w:t>
      </w:r>
      <w:r>
        <w:rPr>
          <w:rFonts w:hint="cs"/>
          <w:rtl/>
        </w:rPr>
        <w:t>ی</w:t>
      </w:r>
      <w:r>
        <w:rPr>
          <w:rFonts w:hint="eastAsia"/>
          <w:rtl/>
        </w:rPr>
        <w:t>ض</w:t>
      </w:r>
      <w:r>
        <w:rPr>
          <w:rtl/>
        </w:rPr>
        <w:t xml:space="preserve"> 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(</w:t>
      </w:r>
      <w:r>
        <w:t>Swap</w:t>
      </w:r>
      <w:r>
        <w:rPr>
          <w:rtl/>
        </w:rPr>
        <w:t>)</w:t>
      </w:r>
    </w:p>
    <w:p w14:paraId="1D589FE2" w14:textId="77777777" w:rsidR="003A0969" w:rsidRDefault="003A0969" w:rsidP="003A0969">
      <w:r>
        <w:rPr>
          <w:rtl/>
        </w:rPr>
        <w:t>```</w:t>
      </w:r>
      <w:r>
        <w:t>javascript</w:t>
      </w:r>
    </w:p>
    <w:p w14:paraId="6BFA73AC" w14:textId="77777777" w:rsidR="003A0969" w:rsidRDefault="003A0969" w:rsidP="003A0969">
      <w:r>
        <w:t>let a = 1</w:t>
      </w:r>
      <w:r>
        <w:rPr>
          <w:rtl/>
        </w:rPr>
        <w:t>;</w:t>
      </w:r>
    </w:p>
    <w:p w14:paraId="02346DC5" w14:textId="77777777" w:rsidR="003A0969" w:rsidRDefault="003A0969" w:rsidP="003A0969">
      <w:r>
        <w:t>let b = 2</w:t>
      </w:r>
      <w:r>
        <w:rPr>
          <w:rtl/>
        </w:rPr>
        <w:t>;</w:t>
      </w:r>
    </w:p>
    <w:p w14:paraId="3063E1C7" w14:textId="77777777" w:rsidR="003A0969" w:rsidRDefault="003A0969" w:rsidP="003A0969">
      <w:pPr>
        <w:rPr>
          <w:rtl/>
        </w:rPr>
      </w:pPr>
    </w:p>
    <w:p w14:paraId="02D96684" w14:textId="77777777" w:rsidR="003A0969" w:rsidRDefault="003A0969" w:rsidP="003A0969">
      <w:pPr>
        <w:rPr>
          <w:rtl/>
        </w:rPr>
      </w:pPr>
      <w:r>
        <w:rPr>
          <w:rtl/>
        </w:rPr>
        <w:t>// روش سنت</w:t>
      </w:r>
      <w:r>
        <w:rPr>
          <w:rFonts w:hint="cs"/>
          <w:rtl/>
        </w:rPr>
        <w:t>ی</w:t>
      </w:r>
    </w:p>
    <w:p w14:paraId="693E8A8D" w14:textId="77777777" w:rsidR="003A0969" w:rsidRDefault="003A0969" w:rsidP="003A0969">
      <w:r>
        <w:t>let temp = a</w:t>
      </w:r>
      <w:r>
        <w:rPr>
          <w:rtl/>
        </w:rPr>
        <w:t>;</w:t>
      </w:r>
    </w:p>
    <w:p w14:paraId="1F5630B3" w14:textId="77777777" w:rsidR="003A0969" w:rsidRDefault="003A0969" w:rsidP="003A0969">
      <w:r>
        <w:t>a = b</w:t>
      </w:r>
      <w:r>
        <w:rPr>
          <w:rtl/>
        </w:rPr>
        <w:t>;</w:t>
      </w:r>
    </w:p>
    <w:p w14:paraId="4896F59B" w14:textId="77777777" w:rsidR="003A0969" w:rsidRDefault="003A0969" w:rsidP="003A0969">
      <w:r>
        <w:t>b = temp</w:t>
      </w:r>
      <w:r>
        <w:rPr>
          <w:rtl/>
        </w:rPr>
        <w:t>;</w:t>
      </w:r>
    </w:p>
    <w:p w14:paraId="62590616" w14:textId="77777777" w:rsidR="003A0969" w:rsidRDefault="003A0969" w:rsidP="003A0969">
      <w:pPr>
        <w:rPr>
          <w:rtl/>
        </w:rPr>
      </w:pPr>
    </w:p>
    <w:p w14:paraId="0C4B5E79" w14:textId="77777777" w:rsidR="003A0969" w:rsidRDefault="003A0969" w:rsidP="003A0969">
      <w:pPr>
        <w:rPr>
          <w:rtl/>
        </w:rPr>
      </w:pPr>
      <w:r>
        <w:rPr>
          <w:rtl/>
        </w:rPr>
        <w:t xml:space="preserve">// با </w:t>
      </w:r>
      <w:r>
        <w:t>Destructuring</w:t>
      </w:r>
    </w:p>
    <w:p w14:paraId="427411B0" w14:textId="77777777" w:rsidR="003A0969" w:rsidRDefault="003A0969" w:rsidP="003A0969">
      <w:r>
        <w:t>[a, b] = [b, a]</w:t>
      </w:r>
      <w:r>
        <w:rPr>
          <w:rtl/>
        </w:rPr>
        <w:t>;</w:t>
      </w:r>
    </w:p>
    <w:p w14:paraId="79D75C95" w14:textId="77777777" w:rsidR="003A0969" w:rsidRDefault="003A0969" w:rsidP="003A0969">
      <w:r>
        <w:t>console.log(a); // 2</w:t>
      </w:r>
    </w:p>
    <w:p w14:paraId="5607C38D" w14:textId="77777777" w:rsidR="003A0969" w:rsidRDefault="003A0969" w:rsidP="003A0969">
      <w:r>
        <w:t>console.log(b); // 1</w:t>
      </w:r>
    </w:p>
    <w:p w14:paraId="02E5E925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492DD9A7" w14:textId="77777777" w:rsidR="003A0969" w:rsidRDefault="003A0969" w:rsidP="003A0969">
      <w:pPr>
        <w:rPr>
          <w:rtl/>
        </w:rPr>
      </w:pPr>
    </w:p>
    <w:p w14:paraId="7F03B1C2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4BC76B5E" w14:textId="77777777" w:rsidR="003A0969" w:rsidRDefault="003A0969" w:rsidP="003A0969">
      <w:pPr>
        <w:rPr>
          <w:rtl/>
        </w:rPr>
      </w:pPr>
    </w:p>
    <w:p w14:paraId="3C6ED3C9" w14:textId="3E89E9E3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🏗️</w:t>
      </w: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آبجکت‌ها (</w:t>
      </w:r>
      <w:r>
        <w:t>Object Destructuring</w:t>
      </w:r>
      <w:r>
        <w:rPr>
          <w:rtl/>
        </w:rPr>
        <w:t>)</w:t>
      </w:r>
    </w:p>
    <w:p w14:paraId="02BF894F" w14:textId="77777777" w:rsidR="003A0969" w:rsidRDefault="003A0969" w:rsidP="003A0969">
      <w:pPr>
        <w:rPr>
          <w:rtl/>
        </w:rPr>
      </w:pPr>
    </w:p>
    <w:p w14:paraId="09035386" w14:textId="1F883418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مبان</w:t>
      </w:r>
      <w:r>
        <w:rPr>
          <w:rFonts w:hint="cs"/>
          <w:rtl/>
        </w:rPr>
        <w:t>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</w:p>
    <w:p w14:paraId="5FA7FB85" w14:textId="77777777" w:rsidR="003A0969" w:rsidRDefault="003A0969" w:rsidP="003A0969">
      <w:r>
        <w:rPr>
          <w:rtl/>
        </w:rPr>
        <w:t>```</w:t>
      </w:r>
      <w:r>
        <w:t>javascript</w:t>
      </w:r>
    </w:p>
    <w:p w14:paraId="4A6904DC" w14:textId="77777777" w:rsidR="003A0969" w:rsidRDefault="003A0969" w:rsidP="003A0969">
      <w:r>
        <w:t>const person</w:t>
      </w:r>
      <w:r>
        <w:rPr>
          <w:rtl/>
        </w:rPr>
        <w:t xml:space="preserve"> = {</w:t>
      </w:r>
    </w:p>
    <w:p w14:paraId="39EC3786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name</w:t>
      </w:r>
      <w:r>
        <w:rPr>
          <w:rtl/>
        </w:rPr>
        <w:t>: 'عل</w:t>
      </w:r>
      <w:r>
        <w:rPr>
          <w:rFonts w:hint="cs"/>
          <w:rtl/>
        </w:rPr>
        <w:t>ی</w:t>
      </w:r>
      <w:r>
        <w:rPr>
          <w:rtl/>
        </w:rPr>
        <w:t>',</w:t>
      </w:r>
    </w:p>
    <w:p w14:paraId="361AF416" w14:textId="77777777" w:rsidR="003A0969" w:rsidRDefault="003A0969" w:rsidP="003A0969">
      <w:r>
        <w:rPr>
          <w:rtl/>
        </w:rPr>
        <w:lastRenderedPageBreak/>
        <w:t xml:space="preserve">    </w:t>
      </w:r>
      <w:r>
        <w:t>age: 30</w:t>
      </w:r>
      <w:r>
        <w:rPr>
          <w:rtl/>
        </w:rPr>
        <w:t>,</w:t>
      </w:r>
    </w:p>
    <w:p w14:paraId="4312B2C1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city</w:t>
      </w:r>
      <w:r>
        <w:rPr>
          <w:rtl/>
        </w:rPr>
        <w:t>: 'تهران'</w:t>
      </w:r>
    </w:p>
    <w:p w14:paraId="3F6069E2" w14:textId="77777777" w:rsidR="003A0969" w:rsidRDefault="003A0969" w:rsidP="003A0969">
      <w:pPr>
        <w:rPr>
          <w:rtl/>
        </w:rPr>
      </w:pPr>
      <w:r>
        <w:rPr>
          <w:rtl/>
        </w:rPr>
        <w:t>};</w:t>
      </w:r>
    </w:p>
    <w:p w14:paraId="70CADFC9" w14:textId="77777777" w:rsidR="003A0969" w:rsidRDefault="003A0969" w:rsidP="003A0969">
      <w:pPr>
        <w:rPr>
          <w:rtl/>
        </w:rPr>
      </w:pPr>
    </w:p>
    <w:p w14:paraId="31F8164F" w14:textId="77777777" w:rsidR="003A0969" w:rsidRDefault="003A0969" w:rsidP="003A0969">
      <w:pPr>
        <w:rPr>
          <w:rtl/>
        </w:rPr>
      </w:pPr>
      <w:r>
        <w:rPr>
          <w:rtl/>
        </w:rPr>
        <w:t>// روش سنت</w:t>
      </w:r>
      <w:r>
        <w:rPr>
          <w:rFonts w:hint="cs"/>
          <w:rtl/>
        </w:rPr>
        <w:t>ی</w:t>
      </w:r>
    </w:p>
    <w:p w14:paraId="157CAAF2" w14:textId="77777777" w:rsidR="003A0969" w:rsidRDefault="003A0969" w:rsidP="003A0969">
      <w:r>
        <w:t>const name = person.name</w:t>
      </w:r>
      <w:r>
        <w:rPr>
          <w:rtl/>
        </w:rPr>
        <w:t>;</w:t>
      </w:r>
    </w:p>
    <w:p w14:paraId="6AB6BC03" w14:textId="77777777" w:rsidR="003A0969" w:rsidRDefault="003A0969" w:rsidP="003A0969">
      <w:r>
        <w:t>const age = person.age</w:t>
      </w:r>
      <w:r>
        <w:rPr>
          <w:rtl/>
        </w:rPr>
        <w:t>;</w:t>
      </w:r>
    </w:p>
    <w:p w14:paraId="7F579E78" w14:textId="77777777" w:rsidR="003A0969" w:rsidRDefault="003A0969" w:rsidP="003A0969">
      <w:pPr>
        <w:rPr>
          <w:rtl/>
        </w:rPr>
      </w:pPr>
    </w:p>
    <w:p w14:paraId="5F676A90" w14:textId="77777777" w:rsidR="003A0969" w:rsidRDefault="003A0969" w:rsidP="003A0969">
      <w:pPr>
        <w:rPr>
          <w:rtl/>
        </w:rPr>
      </w:pPr>
      <w:r>
        <w:rPr>
          <w:rtl/>
        </w:rPr>
        <w:t xml:space="preserve">// با </w:t>
      </w:r>
      <w:r>
        <w:t>Destructuring</w:t>
      </w:r>
    </w:p>
    <w:p w14:paraId="1D6FF1A7" w14:textId="77777777" w:rsidR="003A0969" w:rsidRDefault="003A0969" w:rsidP="003A0969">
      <w:r>
        <w:t>const { name, age, city } = person</w:t>
      </w:r>
      <w:r>
        <w:rPr>
          <w:rtl/>
        </w:rPr>
        <w:t>;</w:t>
      </w:r>
    </w:p>
    <w:p w14:paraId="6A965740" w14:textId="77777777" w:rsidR="003A0969" w:rsidRDefault="003A0969" w:rsidP="003A0969">
      <w:pPr>
        <w:rPr>
          <w:rtl/>
        </w:rPr>
      </w:pPr>
      <w:r>
        <w:t>console.log(name)</w:t>
      </w:r>
      <w:r>
        <w:rPr>
          <w:rtl/>
        </w:rPr>
        <w:t>; // 'عل</w:t>
      </w:r>
      <w:r>
        <w:rPr>
          <w:rFonts w:hint="cs"/>
          <w:rtl/>
        </w:rPr>
        <w:t>ی</w:t>
      </w:r>
      <w:r>
        <w:rPr>
          <w:rtl/>
        </w:rPr>
        <w:t>'</w:t>
      </w:r>
    </w:p>
    <w:p w14:paraId="249E2C4F" w14:textId="77777777" w:rsidR="003A0969" w:rsidRDefault="003A0969" w:rsidP="003A0969">
      <w:r>
        <w:t>console.log(age); // 30</w:t>
      </w:r>
    </w:p>
    <w:p w14:paraId="6316A86A" w14:textId="77777777" w:rsidR="003A0969" w:rsidRDefault="003A0969" w:rsidP="003A0969">
      <w:pPr>
        <w:rPr>
          <w:rtl/>
        </w:rPr>
      </w:pPr>
      <w:r>
        <w:t>console.log(city)</w:t>
      </w:r>
      <w:r>
        <w:rPr>
          <w:rtl/>
        </w:rPr>
        <w:t>; // 'تهران'</w:t>
      </w:r>
    </w:p>
    <w:p w14:paraId="7747E2EA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1BD9273E" w14:textId="77777777" w:rsidR="003A0969" w:rsidRDefault="003A0969" w:rsidP="003A0969">
      <w:pPr>
        <w:rPr>
          <w:rtl/>
        </w:rPr>
      </w:pPr>
    </w:p>
    <w:p w14:paraId="74C32F4A" w14:textId="454E45F0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نام‌گذار</w:t>
      </w:r>
      <w:r>
        <w:rPr>
          <w:rFonts w:hint="cs"/>
          <w:rtl/>
        </w:rPr>
        <w:t>ی</w:t>
      </w:r>
      <w:r>
        <w:rPr>
          <w:rtl/>
        </w:rPr>
        <w:t xml:space="preserve"> مجدد متغ</w:t>
      </w:r>
      <w:r>
        <w:rPr>
          <w:rFonts w:hint="cs"/>
          <w:rtl/>
        </w:rPr>
        <w:t>ی</w:t>
      </w:r>
      <w:r>
        <w:rPr>
          <w:rFonts w:hint="eastAsia"/>
          <w:rtl/>
        </w:rPr>
        <w:t>رها</w:t>
      </w:r>
    </w:p>
    <w:p w14:paraId="7EFA2BCE" w14:textId="77777777" w:rsidR="003A0969" w:rsidRDefault="003A0969" w:rsidP="003A0969">
      <w:r>
        <w:rPr>
          <w:rtl/>
        </w:rPr>
        <w:t>```</w:t>
      </w:r>
      <w:r>
        <w:t>javascript</w:t>
      </w:r>
    </w:p>
    <w:p w14:paraId="5E6F7CD6" w14:textId="77777777" w:rsidR="003A0969" w:rsidRDefault="003A0969" w:rsidP="003A0969">
      <w:r>
        <w:t>const person</w:t>
      </w:r>
      <w:r>
        <w:rPr>
          <w:rtl/>
        </w:rPr>
        <w:t xml:space="preserve"> = {</w:t>
      </w:r>
    </w:p>
    <w:p w14:paraId="76151972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firstName</w:t>
      </w:r>
      <w:r>
        <w:rPr>
          <w:rtl/>
        </w:rPr>
        <w:t>: 'فاطمه',</w:t>
      </w:r>
    </w:p>
    <w:p w14:paraId="227E2659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lastName</w:t>
      </w:r>
      <w:r>
        <w:rPr>
          <w:rtl/>
        </w:rPr>
        <w:t>: 'احمد</w:t>
      </w:r>
      <w:r>
        <w:rPr>
          <w:rFonts w:hint="cs"/>
          <w:rtl/>
        </w:rPr>
        <w:t>ی</w:t>
      </w:r>
      <w:r>
        <w:rPr>
          <w:rtl/>
        </w:rPr>
        <w:t>'</w:t>
      </w:r>
    </w:p>
    <w:p w14:paraId="5C91E897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>};</w:t>
      </w:r>
    </w:p>
    <w:p w14:paraId="6494D4E6" w14:textId="77777777" w:rsidR="003A0969" w:rsidRDefault="003A0969" w:rsidP="003A0969">
      <w:pPr>
        <w:rPr>
          <w:rtl/>
        </w:rPr>
      </w:pPr>
    </w:p>
    <w:p w14:paraId="3CB878E9" w14:textId="77777777" w:rsidR="003A0969" w:rsidRDefault="003A0969" w:rsidP="003A0969">
      <w:r>
        <w:t>const { firstName: fname, lastName: lname } = person</w:t>
      </w:r>
      <w:r>
        <w:rPr>
          <w:rtl/>
        </w:rPr>
        <w:t>;</w:t>
      </w:r>
    </w:p>
    <w:p w14:paraId="0C035811" w14:textId="77777777" w:rsidR="003A0969" w:rsidRDefault="003A0969" w:rsidP="003A0969">
      <w:pPr>
        <w:rPr>
          <w:rtl/>
        </w:rPr>
      </w:pPr>
      <w:r>
        <w:t>console.log(fname)</w:t>
      </w:r>
      <w:r>
        <w:rPr>
          <w:rtl/>
        </w:rPr>
        <w:t>; // 'فاطمه'</w:t>
      </w:r>
    </w:p>
    <w:p w14:paraId="77563A59" w14:textId="77777777" w:rsidR="003A0969" w:rsidRDefault="003A0969" w:rsidP="003A0969">
      <w:pPr>
        <w:rPr>
          <w:rtl/>
        </w:rPr>
      </w:pPr>
      <w:r>
        <w:t>console.log(lname)</w:t>
      </w:r>
      <w:r>
        <w:rPr>
          <w:rtl/>
        </w:rPr>
        <w:t>; // 'احمد</w:t>
      </w:r>
      <w:r>
        <w:rPr>
          <w:rFonts w:hint="cs"/>
          <w:rtl/>
        </w:rPr>
        <w:t>ی</w:t>
      </w:r>
      <w:r>
        <w:rPr>
          <w:rtl/>
        </w:rPr>
        <w:t>'</w:t>
      </w:r>
    </w:p>
    <w:p w14:paraId="42094EAF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7A1C6E35" w14:textId="77777777" w:rsidR="003A0969" w:rsidRDefault="003A0969" w:rsidP="003A0969">
      <w:pPr>
        <w:rPr>
          <w:rtl/>
        </w:rPr>
      </w:pPr>
    </w:p>
    <w:p w14:paraId="2FBCD0E7" w14:textId="0B07594E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مقاد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79A70C40" w14:textId="77777777" w:rsidR="003A0969" w:rsidRDefault="003A0969" w:rsidP="003A0969">
      <w:r>
        <w:rPr>
          <w:rtl/>
        </w:rPr>
        <w:t>```</w:t>
      </w:r>
      <w:r>
        <w:t>javascript</w:t>
      </w:r>
    </w:p>
    <w:p w14:paraId="188DE764" w14:textId="77777777" w:rsidR="003A0969" w:rsidRDefault="003A0969" w:rsidP="003A0969">
      <w:pPr>
        <w:rPr>
          <w:rtl/>
        </w:rPr>
      </w:pPr>
      <w:r>
        <w:t>const</w:t>
      </w:r>
      <w:r>
        <w:rPr>
          <w:rtl/>
        </w:rPr>
        <w:t xml:space="preserve"> { </w:t>
      </w:r>
      <w:r>
        <w:t>name</w:t>
      </w:r>
      <w:r>
        <w:rPr>
          <w:rtl/>
        </w:rPr>
        <w:t xml:space="preserve"> = 'ناشناس', </w:t>
      </w:r>
      <w:r>
        <w:t>age = 0, city</w:t>
      </w:r>
      <w:r>
        <w:rPr>
          <w:rtl/>
        </w:rPr>
        <w:t xml:space="preserve"> = 'نامشخص' } = { </w:t>
      </w:r>
      <w:r>
        <w:t>name</w:t>
      </w:r>
      <w:r>
        <w:rPr>
          <w:rtl/>
        </w:rPr>
        <w:t>: 'محمد' };</w:t>
      </w:r>
    </w:p>
    <w:p w14:paraId="16F2AFC9" w14:textId="77777777" w:rsidR="003A0969" w:rsidRDefault="003A0969" w:rsidP="003A0969">
      <w:pPr>
        <w:rPr>
          <w:rtl/>
        </w:rPr>
      </w:pPr>
      <w:r>
        <w:t>console.log(name)</w:t>
      </w:r>
      <w:r>
        <w:rPr>
          <w:rtl/>
        </w:rPr>
        <w:t>; // 'محمد'</w:t>
      </w:r>
    </w:p>
    <w:p w14:paraId="774E7E4B" w14:textId="77777777" w:rsidR="003A0969" w:rsidRDefault="003A0969" w:rsidP="003A0969">
      <w:pPr>
        <w:rPr>
          <w:rtl/>
        </w:rPr>
      </w:pPr>
      <w:r>
        <w:t>console.log(age); // 0</w:t>
      </w:r>
      <w:r>
        <w:rPr>
          <w:rtl/>
        </w:rPr>
        <w:t xml:space="preserve">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19500001" w14:textId="77777777" w:rsidR="003A0969" w:rsidRDefault="003A0969" w:rsidP="003A0969">
      <w:pPr>
        <w:rPr>
          <w:rtl/>
        </w:rPr>
      </w:pPr>
      <w:r>
        <w:t>console.log(city)</w:t>
      </w:r>
      <w:r>
        <w:rPr>
          <w:rtl/>
        </w:rPr>
        <w:t>; // 'نامشخص'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2D1CEA79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495C0211" w14:textId="77777777" w:rsidR="003A0969" w:rsidRDefault="003A0969" w:rsidP="003A0969">
      <w:pPr>
        <w:rPr>
          <w:rtl/>
        </w:rPr>
      </w:pPr>
    </w:p>
    <w:p w14:paraId="69C82568" w14:textId="11027CD5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نام‌گذار</w:t>
      </w:r>
      <w:r>
        <w:rPr>
          <w:rFonts w:hint="cs"/>
          <w:rtl/>
        </w:rPr>
        <w:t>ی</w:t>
      </w:r>
      <w:r>
        <w:rPr>
          <w:rtl/>
        </w:rPr>
        <w:t xml:space="preserve"> مجدد و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3E5001D0" w14:textId="77777777" w:rsidR="003A0969" w:rsidRDefault="003A0969" w:rsidP="003A0969">
      <w:r>
        <w:rPr>
          <w:rtl/>
        </w:rPr>
        <w:t>```</w:t>
      </w:r>
      <w:r>
        <w:t>javascript</w:t>
      </w:r>
    </w:p>
    <w:p w14:paraId="1E626C25" w14:textId="77777777" w:rsidR="003A0969" w:rsidRDefault="003A0969" w:rsidP="003A0969">
      <w:r>
        <w:t>const user</w:t>
      </w:r>
      <w:r>
        <w:rPr>
          <w:rtl/>
        </w:rPr>
        <w:t xml:space="preserve"> = {</w:t>
      </w:r>
    </w:p>
    <w:p w14:paraId="40DB8A47" w14:textId="77777777" w:rsidR="003A0969" w:rsidRDefault="003A0969" w:rsidP="003A0969">
      <w:r>
        <w:rPr>
          <w:rtl/>
        </w:rPr>
        <w:t xml:space="preserve">    </w:t>
      </w:r>
      <w:r>
        <w:t>username: 'user123</w:t>
      </w:r>
      <w:r>
        <w:rPr>
          <w:rtl/>
        </w:rPr>
        <w:t>'</w:t>
      </w:r>
    </w:p>
    <w:p w14:paraId="4154A088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>};</w:t>
      </w:r>
    </w:p>
    <w:p w14:paraId="669F59F8" w14:textId="77777777" w:rsidR="003A0969" w:rsidRDefault="003A0969" w:rsidP="003A0969">
      <w:pPr>
        <w:rPr>
          <w:rtl/>
        </w:rPr>
      </w:pPr>
    </w:p>
    <w:p w14:paraId="0A4B73C3" w14:textId="77777777" w:rsidR="003A0969" w:rsidRDefault="003A0969" w:rsidP="003A0969">
      <w:r>
        <w:t>const</w:t>
      </w:r>
      <w:r>
        <w:rPr>
          <w:rtl/>
        </w:rPr>
        <w:t xml:space="preserve"> { </w:t>
      </w:r>
    </w:p>
    <w:p w14:paraId="0BA4AC33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username: uname</w:t>
      </w:r>
      <w:r>
        <w:rPr>
          <w:rtl/>
        </w:rPr>
        <w:t xml:space="preserve"> = 'مهمان', </w:t>
      </w:r>
    </w:p>
    <w:p w14:paraId="476EE862" w14:textId="77777777" w:rsidR="003A0969" w:rsidRDefault="003A0969" w:rsidP="003A0969">
      <w:r>
        <w:rPr>
          <w:rtl/>
        </w:rPr>
        <w:t xml:space="preserve">    </w:t>
      </w:r>
      <w:r>
        <w:t>role: userRole = 'user</w:t>
      </w:r>
      <w:r>
        <w:rPr>
          <w:rtl/>
        </w:rPr>
        <w:t xml:space="preserve">' </w:t>
      </w:r>
    </w:p>
    <w:p w14:paraId="04D5D8DD" w14:textId="77777777" w:rsidR="003A0969" w:rsidRDefault="003A0969" w:rsidP="003A0969">
      <w:r>
        <w:rPr>
          <w:rtl/>
        </w:rPr>
        <w:t xml:space="preserve">} = </w:t>
      </w:r>
      <w:r>
        <w:t>user</w:t>
      </w:r>
      <w:r>
        <w:rPr>
          <w:rtl/>
        </w:rPr>
        <w:t>;</w:t>
      </w:r>
    </w:p>
    <w:p w14:paraId="1AED40EC" w14:textId="77777777" w:rsidR="003A0969" w:rsidRDefault="003A0969" w:rsidP="003A0969">
      <w:pPr>
        <w:rPr>
          <w:rtl/>
        </w:rPr>
      </w:pPr>
    </w:p>
    <w:p w14:paraId="1AE05EC6" w14:textId="77777777" w:rsidR="003A0969" w:rsidRDefault="003A0969" w:rsidP="003A0969">
      <w:r>
        <w:t>console.log(uname); // 'user123</w:t>
      </w:r>
      <w:r>
        <w:rPr>
          <w:rtl/>
        </w:rPr>
        <w:t>'</w:t>
      </w:r>
    </w:p>
    <w:p w14:paraId="2CA09EE2" w14:textId="77777777" w:rsidR="003A0969" w:rsidRDefault="003A0969" w:rsidP="003A0969">
      <w:pPr>
        <w:rPr>
          <w:rtl/>
        </w:rPr>
      </w:pPr>
      <w:r>
        <w:t>console.log(userRole); // 'user</w:t>
      </w:r>
      <w:r>
        <w:rPr>
          <w:rtl/>
        </w:rPr>
        <w:t>' (پ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>)</w:t>
      </w:r>
    </w:p>
    <w:p w14:paraId="28FC0C7C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6877B65A" w14:textId="77777777" w:rsidR="003A0969" w:rsidRDefault="003A0969" w:rsidP="003A0969">
      <w:pPr>
        <w:rPr>
          <w:rtl/>
        </w:rPr>
      </w:pPr>
    </w:p>
    <w:p w14:paraId="539B9B92" w14:textId="28379BFC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تو در تو</w:t>
      </w:r>
    </w:p>
    <w:p w14:paraId="13AC1A11" w14:textId="77777777" w:rsidR="003A0969" w:rsidRDefault="003A0969" w:rsidP="003A0969">
      <w:r>
        <w:rPr>
          <w:rtl/>
        </w:rPr>
        <w:t>```</w:t>
      </w:r>
      <w:r>
        <w:t>javascript</w:t>
      </w:r>
    </w:p>
    <w:p w14:paraId="4C70B27A" w14:textId="77777777" w:rsidR="003A0969" w:rsidRDefault="003A0969" w:rsidP="003A0969">
      <w:r>
        <w:t>const company</w:t>
      </w:r>
      <w:r>
        <w:rPr>
          <w:rtl/>
        </w:rPr>
        <w:t xml:space="preserve"> = {</w:t>
      </w:r>
    </w:p>
    <w:p w14:paraId="1A7BC3EB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name</w:t>
      </w:r>
      <w:r>
        <w:rPr>
          <w:rtl/>
        </w:rPr>
        <w:t>: 'فناور</w:t>
      </w:r>
      <w:r>
        <w:rPr>
          <w:rFonts w:hint="cs"/>
          <w:rtl/>
        </w:rPr>
        <w:t>ی</w:t>
      </w:r>
      <w:r>
        <w:rPr>
          <w:rtl/>
        </w:rPr>
        <w:t xml:space="preserve"> اطلاعات',</w:t>
      </w:r>
    </w:p>
    <w:p w14:paraId="1917E0CB" w14:textId="77777777" w:rsidR="003A0969" w:rsidRDefault="003A0969" w:rsidP="003A0969">
      <w:r>
        <w:rPr>
          <w:rtl/>
        </w:rPr>
        <w:t xml:space="preserve">    </w:t>
      </w:r>
      <w:r>
        <w:t>address</w:t>
      </w:r>
      <w:r>
        <w:rPr>
          <w:rtl/>
        </w:rPr>
        <w:t>: {</w:t>
      </w:r>
    </w:p>
    <w:p w14:paraId="44179E18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city</w:t>
      </w:r>
      <w:r>
        <w:rPr>
          <w:rtl/>
        </w:rPr>
        <w:t>: 'مشهد',</w:t>
      </w:r>
    </w:p>
    <w:p w14:paraId="5918CA18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street</w:t>
      </w:r>
      <w:r>
        <w:rPr>
          <w:rtl/>
        </w:rPr>
        <w:t>: 'آزاد</w:t>
      </w:r>
      <w:r>
        <w:rPr>
          <w:rFonts w:hint="cs"/>
          <w:rtl/>
        </w:rPr>
        <w:t>ی</w:t>
      </w:r>
      <w:r>
        <w:rPr>
          <w:rtl/>
        </w:rPr>
        <w:t>',</w:t>
      </w:r>
    </w:p>
    <w:p w14:paraId="270DF095" w14:textId="77777777" w:rsidR="003A0969" w:rsidRDefault="003A0969" w:rsidP="003A0969">
      <w:r>
        <w:rPr>
          <w:rtl/>
        </w:rPr>
        <w:t xml:space="preserve">        </w:t>
      </w:r>
      <w:r>
        <w:t>zip: '12345</w:t>
      </w:r>
      <w:r>
        <w:rPr>
          <w:rtl/>
        </w:rPr>
        <w:t>'</w:t>
      </w:r>
    </w:p>
    <w:p w14:paraId="5CD35340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   }</w:t>
      </w:r>
    </w:p>
    <w:p w14:paraId="322DB743" w14:textId="77777777" w:rsidR="003A0969" w:rsidRDefault="003A0969" w:rsidP="003A0969">
      <w:pPr>
        <w:rPr>
          <w:rtl/>
        </w:rPr>
      </w:pPr>
      <w:r>
        <w:rPr>
          <w:rtl/>
        </w:rPr>
        <w:t>};</w:t>
      </w:r>
    </w:p>
    <w:p w14:paraId="1EDC463B" w14:textId="77777777" w:rsidR="003A0969" w:rsidRDefault="003A0969" w:rsidP="003A0969">
      <w:pPr>
        <w:rPr>
          <w:rtl/>
        </w:rPr>
      </w:pPr>
    </w:p>
    <w:p w14:paraId="037F0474" w14:textId="77777777" w:rsidR="003A0969" w:rsidRDefault="003A0969" w:rsidP="003A0969">
      <w:r>
        <w:t>const</w:t>
      </w:r>
      <w:r>
        <w:rPr>
          <w:rtl/>
        </w:rPr>
        <w:t xml:space="preserve"> { </w:t>
      </w:r>
    </w:p>
    <w:p w14:paraId="3ADA8067" w14:textId="77777777" w:rsidR="003A0969" w:rsidRDefault="003A0969" w:rsidP="003A0969">
      <w:r>
        <w:rPr>
          <w:rtl/>
        </w:rPr>
        <w:t xml:space="preserve">    </w:t>
      </w:r>
      <w:r>
        <w:t>name</w:t>
      </w:r>
      <w:r>
        <w:rPr>
          <w:rtl/>
        </w:rPr>
        <w:t xml:space="preserve">, </w:t>
      </w:r>
    </w:p>
    <w:p w14:paraId="6B7CB3FA" w14:textId="77777777" w:rsidR="003A0969" w:rsidRDefault="003A0969" w:rsidP="003A0969">
      <w:r>
        <w:rPr>
          <w:rtl/>
        </w:rPr>
        <w:t xml:space="preserve">    </w:t>
      </w:r>
      <w:r>
        <w:t>address</w:t>
      </w:r>
      <w:r>
        <w:rPr>
          <w:rtl/>
        </w:rPr>
        <w:t xml:space="preserve">: { </w:t>
      </w:r>
    </w:p>
    <w:p w14:paraId="2A115F61" w14:textId="77777777" w:rsidR="003A0969" w:rsidRDefault="003A0969" w:rsidP="003A0969">
      <w:r>
        <w:rPr>
          <w:rtl/>
        </w:rPr>
        <w:t xml:space="preserve">        </w:t>
      </w:r>
      <w:r>
        <w:t>city</w:t>
      </w:r>
      <w:r>
        <w:rPr>
          <w:rtl/>
        </w:rPr>
        <w:t xml:space="preserve">, </w:t>
      </w:r>
    </w:p>
    <w:p w14:paraId="7784D2E5" w14:textId="77777777" w:rsidR="003A0969" w:rsidRDefault="003A0969" w:rsidP="003A0969">
      <w:r>
        <w:rPr>
          <w:rtl/>
        </w:rPr>
        <w:t xml:space="preserve">        </w:t>
      </w:r>
      <w:r>
        <w:t>street: mainStreet</w:t>
      </w:r>
      <w:r>
        <w:rPr>
          <w:rtl/>
        </w:rPr>
        <w:t xml:space="preserve">, </w:t>
      </w:r>
    </w:p>
    <w:p w14:paraId="3D9B800C" w14:textId="77777777" w:rsidR="003A0969" w:rsidRDefault="003A0969" w:rsidP="003A0969">
      <w:r>
        <w:rPr>
          <w:rtl/>
        </w:rPr>
        <w:t xml:space="preserve">        </w:t>
      </w:r>
      <w:r>
        <w:t>zip: postalCode = '00000</w:t>
      </w:r>
      <w:r>
        <w:rPr>
          <w:rtl/>
        </w:rPr>
        <w:t xml:space="preserve">' </w:t>
      </w:r>
    </w:p>
    <w:p w14:paraId="118C12B8" w14:textId="77777777" w:rsidR="003A0969" w:rsidRDefault="003A0969" w:rsidP="003A0969">
      <w:pPr>
        <w:rPr>
          <w:rtl/>
        </w:rPr>
      </w:pPr>
      <w:r>
        <w:rPr>
          <w:rtl/>
        </w:rPr>
        <w:t xml:space="preserve">    } </w:t>
      </w:r>
    </w:p>
    <w:p w14:paraId="45B6E5D3" w14:textId="77777777" w:rsidR="003A0969" w:rsidRDefault="003A0969" w:rsidP="003A0969">
      <w:r>
        <w:rPr>
          <w:rtl/>
        </w:rPr>
        <w:t xml:space="preserve">} = </w:t>
      </w:r>
      <w:r>
        <w:t>company</w:t>
      </w:r>
      <w:r>
        <w:rPr>
          <w:rtl/>
        </w:rPr>
        <w:t>;</w:t>
      </w:r>
    </w:p>
    <w:p w14:paraId="149BA659" w14:textId="77777777" w:rsidR="003A0969" w:rsidRDefault="003A0969" w:rsidP="003A0969">
      <w:pPr>
        <w:rPr>
          <w:rtl/>
        </w:rPr>
      </w:pPr>
    </w:p>
    <w:p w14:paraId="32495DE1" w14:textId="77777777" w:rsidR="003A0969" w:rsidRDefault="003A0969" w:rsidP="003A0969">
      <w:pPr>
        <w:rPr>
          <w:rtl/>
        </w:rPr>
      </w:pPr>
      <w:r>
        <w:t>console.log(name)</w:t>
      </w:r>
      <w:r>
        <w:rPr>
          <w:rtl/>
        </w:rPr>
        <w:t>; // 'فناور</w:t>
      </w:r>
      <w:r>
        <w:rPr>
          <w:rFonts w:hint="cs"/>
          <w:rtl/>
        </w:rPr>
        <w:t>ی</w:t>
      </w:r>
      <w:r>
        <w:rPr>
          <w:rtl/>
        </w:rPr>
        <w:t xml:space="preserve"> اطلاعات'</w:t>
      </w:r>
    </w:p>
    <w:p w14:paraId="43A34765" w14:textId="77777777" w:rsidR="003A0969" w:rsidRDefault="003A0969" w:rsidP="003A0969">
      <w:pPr>
        <w:rPr>
          <w:rtl/>
        </w:rPr>
      </w:pPr>
      <w:r>
        <w:t>console.log(city)</w:t>
      </w:r>
      <w:r>
        <w:rPr>
          <w:rtl/>
        </w:rPr>
        <w:t>; // 'مشهد'</w:t>
      </w:r>
    </w:p>
    <w:p w14:paraId="69F6D28B" w14:textId="77777777" w:rsidR="003A0969" w:rsidRDefault="003A0969" w:rsidP="003A0969">
      <w:pPr>
        <w:rPr>
          <w:rtl/>
        </w:rPr>
      </w:pPr>
      <w:r>
        <w:t>console.log(mainStreet)</w:t>
      </w:r>
      <w:r>
        <w:rPr>
          <w:rtl/>
        </w:rPr>
        <w:t>; // 'آزاد</w:t>
      </w:r>
      <w:r>
        <w:rPr>
          <w:rFonts w:hint="cs"/>
          <w:rtl/>
        </w:rPr>
        <w:t>ی</w:t>
      </w:r>
      <w:r>
        <w:rPr>
          <w:rtl/>
        </w:rPr>
        <w:t>'</w:t>
      </w:r>
    </w:p>
    <w:p w14:paraId="3CF80B11" w14:textId="77777777" w:rsidR="003A0969" w:rsidRDefault="003A0969" w:rsidP="003A0969">
      <w:r>
        <w:t>console.log(postalCode); // '12345</w:t>
      </w:r>
      <w:r>
        <w:rPr>
          <w:rtl/>
        </w:rPr>
        <w:t>'</w:t>
      </w:r>
    </w:p>
    <w:p w14:paraId="12CD6C96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6DCB6F10" w14:textId="77777777" w:rsidR="003A0969" w:rsidRDefault="003A0969" w:rsidP="003A0969">
      <w:pPr>
        <w:rPr>
          <w:rtl/>
        </w:rPr>
      </w:pPr>
    </w:p>
    <w:p w14:paraId="307097F9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6A82F94E" w14:textId="77777777" w:rsidR="003A0969" w:rsidRDefault="003A0969" w:rsidP="003A0969">
      <w:pPr>
        <w:rPr>
          <w:rtl/>
        </w:rPr>
      </w:pPr>
    </w:p>
    <w:p w14:paraId="3DA31AF9" w14:textId="141C56EF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کاربردها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</w:p>
    <w:p w14:paraId="354EA30A" w14:textId="77777777" w:rsidR="003A0969" w:rsidRDefault="003A0969" w:rsidP="003A0969">
      <w:pPr>
        <w:rPr>
          <w:rtl/>
        </w:rPr>
      </w:pPr>
    </w:p>
    <w:p w14:paraId="24D195A5" w14:textId="1317FB58" w:rsidR="003A0969" w:rsidRDefault="003A0969" w:rsidP="003A0969">
      <w:pPr>
        <w:rPr>
          <w:rtl/>
        </w:rPr>
      </w:pPr>
      <w:r>
        <w:rPr>
          <w:rtl/>
        </w:rPr>
        <w:t xml:space="preserve"> 1. **پارامترها</w:t>
      </w:r>
      <w:r>
        <w:rPr>
          <w:rFonts w:hint="cs"/>
          <w:rtl/>
        </w:rPr>
        <w:t>ی</w:t>
      </w:r>
      <w:r>
        <w:rPr>
          <w:rtl/>
        </w:rPr>
        <w:t xml:space="preserve"> تابع**</w:t>
      </w:r>
    </w:p>
    <w:p w14:paraId="17669AB5" w14:textId="77777777" w:rsidR="003A0969" w:rsidRDefault="003A0969" w:rsidP="003A0969">
      <w:r>
        <w:rPr>
          <w:rtl/>
        </w:rPr>
        <w:t>```</w:t>
      </w:r>
      <w:r>
        <w:t>javascript</w:t>
      </w:r>
    </w:p>
    <w:p w14:paraId="5649DB55" w14:textId="77777777" w:rsidR="003A0969" w:rsidRDefault="003A0969" w:rsidP="003A0969">
      <w:pPr>
        <w:rPr>
          <w:rtl/>
        </w:rPr>
      </w:pPr>
      <w:r>
        <w:rPr>
          <w:rtl/>
        </w:rPr>
        <w:t>// روش سنت</w:t>
      </w:r>
      <w:r>
        <w:rPr>
          <w:rFonts w:hint="cs"/>
          <w:rtl/>
        </w:rPr>
        <w:t>ی</w:t>
      </w:r>
    </w:p>
    <w:p w14:paraId="6A7033F4" w14:textId="77777777" w:rsidR="003A0969" w:rsidRDefault="003A0969" w:rsidP="003A0969">
      <w:r>
        <w:t>function printPerson(person)</w:t>
      </w:r>
      <w:r>
        <w:rPr>
          <w:rtl/>
        </w:rPr>
        <w:t xml:space="preserve"> {</w:t>
      </w:r>
    </w:p>
    <w:p w14:paraId="6D85FCF1" w14:textId="77777777" w:rsidR="003A0969" w:rsidRDefault="003A0969" w:rsidP="003A0969">
      <w:r>
        <w:rPr>
          <w:rtl/>
        </w:rPr>
        <w:t xml:space="preserve">    </w:t>
      </w:r>
      <w:r>
        <w:t>console.log(person.name, person.age)</w:t>
      </w:r>
      <w:r>
        <w:rPr>
          <w:rtl/>
        </w:rPr>
        <w:t>;</w:t>
      </w:r>
    </w:p>
    <w:p w14:paraId="48459992" w14:textId="77777777" w:rsidR="003A0969" w:rsidRDefault="003A0969" w:rsidP="003A0969">
      <w:pPr>
        <w:rPr>
          <w:rtl/>
        </w:rPr>
      </w:pPr>
      <w:r>
        <w:rPr>
          <w:rtl/>
        </w:rPr>
        <w:t>}</w:t>
      </w:r>
    </w:p>
    <w:p w14:paraId="31213ECC" w14:textId="77777777" w:rsidR="003A0969" w:rsidRDefault="003A0969" w:rsidP="003A0969">
      <w:pPr>
        <w:rPr>
          <w:rtl/>
        </w:rPr>
      </w:pPr>
    </w:p>
    <w:p w14:paraId="6372D9E5" w14:textId="77777777" w:rsidR="003A0969" w:rsidRDefault="003A0969" w:rsidP="003A0969">
      <w:pPr>
        <w:rPr>
          <w:rtl/>
        </w:rPr>
      </w:pPr>
      <w:r>
        <w:rPr>
          <w:rtl/>
        </w:rPr>
        <w:t xml:space="preserve">// با </w:t>
      </w:r>
      <w:r>
        <w:t>Destructuring</w:t>
      </w:r>
    </w:p>
    <w:p w14:paraId="481E1276" w14:textId="77777777" w:rsidR="003A0969" w:rsidRDefault="003A0969" w:rsidP="003A0969">
      <w:pPr>
        <w:rPr>
          <w:rtl/>
        </w:rPr>
      </w:pPr>
      <w:r>
        <w:t>function printPerson</w:t>
      </w:r>
      <w:r>
        <w:rPr>
          <w:rtl/>
        </w:rPr>
        <w:t xml:space="preserve">({ </w:t>
      </w:r>
      <w:r>
        <w:t>name, age, city</w:t>
      </w:r>
      <w:r>
        <w:rPr>
          <w:rtl/>
        </w:rPr>
        <w:t xml:space="preserve"> = 'نامشخص' }) {</w:t>
      </w:r>
    </w:p>
    <w:p w14:paraId="44B724C4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console.log</w:t>
      </w:r>
      <w:r>
        <w:rPr>
          <w:rtl/>
        </w:rPr>
        <w:t>(`$</w:t>
      </w:r>
      <w:r>
        <w:t>{name} - ${age}</w:t>
      </w:r>
      <w:r>
        <w:rPr>
          <w:rtl/>
        </w:rPr>
        <w:t xml:space="preserve"> سال - $</w:t>
      </w:r>
      <w:r>
        <w:t>{city}</w:t>
      </w:r>
      <w:r>
        <w:rPr>
          <w:rtl/>
        </w:rPr>
        <w:t>`);</w:t>
      </w:r>
    </w:p>
    <w:p w14:paraId="410A3C42" w14:textId="77777777" w:rsidR="003A0969" w:rsidRDefault="003A0969" w:rsidP="003A0969">
      <w:pPr>
        <w:rPr>
          <w:rtl/>
        </w:rPr>
      </w:pPr>
      <w:r>
        <w:rPr>
          <w:rtl/>
        </w:rPr>
        <w:t>}</w:t>
      </w:r>
    </w:p>
    <w:p w14:paraId="40B68DA3" w14:textId="77777777" w:rsidR="003A0969" w:rsidRDefault="003A0969" w:rsidP="003A0969">
      <w:pPr>
        <w:rPr>
          <w:rtl/>
        </w:rPr>
      </w:pPr>
    </w:p>
    <w:p w14:paraId="36648201" w14:textId="77777777" w:rsidR="003A0969" w:rsidRDefault="003A0969" w:rsidP="003A0969">
      <w:pPr>
        <w:rPr>
          <w:rtl/>
        </w:rPr>
      </w:pPr>
      <w:r>
        <w:t>printPerson</w:t>
      </w:r>
      <w:r>
        <w:rPr>
          <w:rtl/>
        </w:rPr>
        <w:t xml:space="preserve">({ </w:t>
      </w:r>
      <w:r>
        <w:t>name</w:t>
      </w:r>
      <w:r>
        <w:rPr>
          <w:rtl/>
        </w:rPr>
        <w:t>: 'عل</w:t>
      </w:r>
      <w:r>
        <w:rPr>
          <w:rFonts w:hint="cs"/>
          <w:rtl/>
        </w:rPr>
        <w:t>ی</w:t>
      </w:r>
      <w:r>
        <w:rPr>
          <w:rtl/>
        </w:rPr>
        <w:t xml:space="preserve">', </w:t>
      </w:r>
      <w:r>
        <w:t>age: 30</w:t>
      </w:r>
      <w:r>
        <w:rPr>
          <w:rtl/>
        </w:rPr>
        <w:t xml:space="preserve"> }); // عل</w:t>
      </w:r>
      <w:r>
        <w:rPr>
          <w:rFonts w:hint="cs"/>
          <w:rtl/>
        </w:rPr>
        <w:t>ی</w:t>
      </w:r>
      <w:r>
        <w:rPr>
          <w:rtl/>
        </w:rPr>
        <w:t xml:space="preserve"> - 30 سال - نامشخص</w:t>
      </w:r>
    </w:p>
    <w:p w14:paraId="48DC2765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40E02F06" w14:textId="77777777" w:rsidR="003A0969" w:rsidRDefault="003A0969" w:rsidP="003A0969">
      <w:pPr>
        <w:rPr>
          <w:rtl/>
        </w:rPr>
      </w:pPr>
    </w:p>
    <w:p w14:paraId="7378D125" w14:textId="0105CD20" w:rsidR="003A0969" w:rsidRDefault="003A0969" w:rsidP="003A0969">
      <w:pPr>
        <w:rPr>
          <w:rtl/>
        </w:rPr>
      </w:pPr>
      <w:r>
        <w:rPr>
          <w:rtl/>
        </w:rPr>
        <w:t xml:space="preserve"> 2. **پاسخ‌ها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>**</w:t>
      </w:r>
    </w:p>
    <w:p w14:paraId="7CFC5BB8" w14:textId="77777777" w:rsidR="003A0969" w:rsidRDefault="003A0969" w:rsidP="003A0969">
      <w:r>
        <w:rPr>
          <w:rtl/>
        </w:rPr>
        <w:lastRenderedPageBreak/>
        <w:t>```</w:t>
      </w:r>
      <w:r>
        <w:t>javascript</w:t>
      </w:r>
    </w:p>
    <w:p w14:paraId="7857959B" w14:textId="77777777" w:rsidR="003A0969" w:rsidRDefault="003A0969" w:rsidP="003A0969">
      <w:pPr>
        <w:rPr>
          <w:rtl/>
        </w:rPr>
      </w:pPr>
      <w:r>
        <w:rPr>
          <w:rtl/>
        </w:rPr>
        <w:t>// شب</w:t>
      </w:r>
      <w:r>
        <w:rPr>
          <w:rFonts w:hint="cs"/>
          <w:rtl/>
        </w:rPr>
        <w:t>ی</w:t>
      </w:r>
      <w:r>
        <w:rPr>
          <w:rFonts w:hint="eastAsia"/>
          <w:rtl/>
        </w:rPr>
        <w:t>ه‌ساز</w:t>
      </w:r>
      <w:r>
        <w:rPr>
          <w:rFonts w:hint="cs"/>
          <w:rtl/>
        </w:rPr>
        <w:t>ی</w:t>
      </w:r>
      <w:r>
        <w:rPr>
          <w:rtl/>
        </w:rPr>
        <w:t xml:space="preserve"> پاسخ </w:t>
      </w:r>
      <w:r>
        <w:t>API</w:t>
      </w:r>
    </w:p>
    <w:p w14:paraId="53134D93" w14:textId="77777777" w:rsidR="003A0969" w:rsidRDefault="003A0969" w:rsidP="003A0969">
      <w:r>
        <w:t>const apiResponse</w:t>
      </w:r>
      <w:r>
        <w:rPr>
          <w:rtl/>
        </w:rPr>
        <w:t xml:space="preserve"> = {</w:t>
      </w:r>
    </w:p>
    <w:p w14:paraId="2693DA65" w14:textId="77777777" w:rsidR="003A0969" w:rsidRDefault="003A0969" w:rsidP="003A0969">
      <w:r>
        <w:rPr>
          <w:rtl/>
        </w:rPr>
        <w:t xml:space="preserve">    </w:t>
      </w:r>
      <w:r>
        <w:t>status: 'success</w:t>
      </w:r>
      <w:r>
        <w:rPr>
          <w:rtl/>
        </w:rPr>
        <w:t>',</w:t>
      </w:r>
    </w:p>
    <w:p w14:paraId="112E0DF1" w14:textId="77777777" w:rsidR="003A0969" w:rsidRDefault="003A0969" w:rsidP="003A0969">
      <w:r>
        <w:rPr>
          <w:rtl/>
        </w:rPr>
        <w:t xml:space="preserve">    </w:t>
      </w:r>
      <w:r>
        <w:t>data</w:t>
      </w:r>
      <w:r>
        <w:rPr>
          <w:rtl/>
        </w:rPr>
        <w:t>: {</w:t>
      </w:r>
    </w:p>
    <w:p w14:paraId="2ED98156" w14:textId="77777777" w:rsidR="003A0969" w:rsidRDefault="003A0969" w:rsidP="003A0969">
      <w:r>
        <w:rPr>
          <w:rtl/>
        </w:rPr>
        <w:t xml:space="preserve">        </w:t>
      </w:r>
      <w:r>
        <w:t>users</w:t>
      </w:r>
      <w:r>
        <w:rPr>
          <w:rtl/>
        </w:rPr>
        <w:t>: [</w:t>
      </w:r>
    </w:p>
    <w:p w14:paraId="69438F37" w14:textId="77777777" w:rsidR="003A0969" w:rsidRDefault="003A0969" w:rsidP="003A0969">
      <w:r>
        <w:rPr>
          <w:rtl/>
        </w:rPr>
        <w:t xml:space="preserve">            { </w:t>
      </w:r>
      <w:r>
        <w:t>id: 1, name: 'User1</w:t>
      </w:r>
      <w:r>
        <w:rPr>
          <w:rtl/>
        </w:rPr>
        <w:t>' },</w:t>
      </w:r>
    </w:p>
    <w:p w14:paraId="5FDA1C0D" w14:textId="77777777" w:rsidR="003A0969" w:rsidRDefault="003A0969" w:rsidP="003A0969">
      <w:r>
        <w:rPr>
          <w:rtl/>
        </w:rPr>
        <w:t xml:space="preserve">            { </w:t>
      </w:r>
      <w:r>
        <w:t>id: 2, name: 'User2</w:t>
      </w:r>
      <w:r>
        <w:rPr>
          <w:rtl/>
        </w:rPr>
        <w:t>' }</w:t>
      </w:r>
    </w:p>
    <w:p w14:paraId="4D730E37" w14:textId="77777777" w:rsidR="003A0969" w:rsidRDefault="003A0969" w:rsidP="003A0969">
      <w:pPr>
        <w:rPr>
          <w:rtl/>
        </w:rPr>
      </w:pPr>
      <w:r>
        <w:rPr>
          <w:rtl/>
        </w:rPr>
        <w:t xml:space="preserve">        ],</w:t>
      </w:r>
    </w:p>
    <w:p w14:paraId="51F5389C" w14:textId="77777777" w:rsidR="003A0969" w:rsidRDefault="003A0969" w:rsidP="003A0969">
      <w:r>
        <w:rPr>
          <w:rtl/>
        </w:rPr>
        <w:t xml:space="preserve">        </w:t>
      </w:r>
      <w:r>
        <w:t>total: 2</w:t>
      </w:r>
    </w:p>
    <w:p w14:paraId="47899056" w14:textId="77777777" w:rsidR="003A0969" w:rsidRDefault="003A0969" w:rsidP="003A0969">
      <w:pPr>
        <w:rPr>
          <w:rtl/>
        </w:rPr>
      </w:pPr>
      <w:r>
        <w:rPr>
          <w:rtl/>
        </w:rPr>
        <w:t xml:space="preserve">    }</w:t>
      </w:r>
    </w:p>
    <w:p w14:paraId="03732104" w14:textId="77777777" w:rsidR="003A0969" w:rsidRDefault="003A0969" w:rsidP="003A0969">
      <w:pPr>
        <w:rPr>
          <w:rtl/>
        </w:rPr>
      </w:pPr>
      <w:r>
        <w:rPr>
          <w:rtl/>
        </w:rPr>
        <w:t>};</w:t>
      </w:r>
    </w:p>
    <w:p w14:paraId="72C64DE6" w14:textId="77777777" w:rsidR="003A0969" w:rsidRDefault="003A0969" w:rsidP="003A0969">
      <w:pPr>
        <w:rPr>
          <w:rtl/>
        </w:rPr>
      </w:pPr>
    </w:p>
    <w:p w14:paraId="3CA75A47" w14:textId="77777777" w:rsidR="003A0969" w:rsidRDefault="003A0969" w:rsidP="003A0969">
      <w:pPr>
        <w:rPr>
          <w:rtl/>
        </w:rPr>
      </w:pPr>
      <w:r>
        <w:rPr>
          <w:rtl/>
        </w:rPr>
        <w:t xml:space="preserve">// </w:t>
      </w:r>
      <w:r>
        <w:t>Destructuring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دسترس</w:t>
      </w:r>
      <w:r>
        <w:rPr>
          <w:rFonts w:hint="cs"/>
          <w:rtl/>
        </w:rPr>
        <w:t>ی</w:t>
      </w:r>
      <w:r>
        <w:rPr>
          <w:rtl/>
        </w:rPr>
        <w:t xml:space="preserve"> به داده‌ها</w:t>
      </w:r>
    </w:p>
    <w:p w14:paraId="7B3F3B05" w14:textId="77777777" w:rsidR="003A0969" w:rsidRDefault="003A0969" w:rsidP="003A0969">
      <w:r>
        <w:t>const</w:t>
      </w:r>
      <w:r>
        <w:rPr>
          <w:rtl/>
        </w:rPr>
        <w:t xml:space="preserve"> { </w:t>
      </w:r>
    </w:p>
    <w:p w14:paraId="43C817DE" w14:textId="77777777" w:rsidR="003A0969" w:rsidRDefault="003A0969" w:rsidP="003A0969">
      <w:r>
        <w:rPr>
          <w:rtl/>
        </w:rPr>
        <w:t xml:space="preserve">    </w:t>
      </w:r>
      <w:r>
        <w:t>status</w:t>
      </w:r>
      <w:r>
        <w:rPr>
          <w:rtl/>
        </w:rPr>
        <w:t xml:space="preserve">, </w:t>
      </w:r>
    </w:p>
    <w:p w14:paraId="6E486C99" w14:textId="77777777" w:rsidR="003A0969" w:rsidRDefault="003A0969" w:rsidP="003A0969">
      <w:r>
        <w:rPr>
          <w:rtl/>
        </w:rPr>
        <w:t xml:space="preserve">    </w:t>
      </w:r>
      <w:r>
        <w:t>data</w:t>
      </w:r>
      <w:r>
        <w:rPr>
          <w:rtl/>
        </w:rPr>
        <w:t xml:space="preserve">: { </w:t>
      </w:r>
    </w:p>
    <w:p w14:paraId="6B7B1853" w14:textId="77777777" w:rsidR="003A0969" w:rsidRDefault="003A0969" w:rsidP="003A0969">
      <w:r>
        <w:rPr>
          <w:rtl/>
        </w:rPr>
        <w:t xml:space="preserve">        </w:t>
      </w:r>
      <w:r>
        <w:t>users</w:t>
      </w:r>
      <w:r>
        <w:rPr>
          <w:rtl/>
        </w:rPr>
        <w:t xml:space="preserve">, </w:t>
      </w:r>
    </w:p>
    <w:p w14:paraId="6C6113F9" w14:textId="77777777" w:rsidR="003A0969" w:rsidRDefault="003A0969" w:rsidP="003A0969">
      <w:r>
        <w:rPr>
          <w:rtl/>
        </w:rPr>
        <w:t xml:space="preserve">        </w:t>
      </w:r>
      <w:r>
        <w:t>total</w:t>
      </w:r>
      <w:r>
        <w:rPr>
          <w:rtl/>
        </w:rPr>
        <w:t xml:space="preserve"> </w:t>
      </w:r>
    </w:p>
    <w:p w14:paraId="63481FFB" w14:textId="77777777" w:rsidR="003A0969" w:rsidRDefault="003A0969" w:rsidP="003A0969">
      <w:pPr>
        <w:rPr>
          <w:rtl/>
        </w:rPr>
      </w:pPr>
      <w:r>
        <w:rPr>
          <w:rtl/>
        </w:rPr>
        <w:t xml:space="preserve">    } </w:t>
      </w:r>
    </w:p>
    <w:p w14:paraId="60FFC902" w14:textId="77777777" w:rsidR="003A0969" w:rsidRDefault="003A0969" w:rsidP="003A0969">
      <w:r>
        <w:rPr>
          <w:rtl/>
        </w:rPr>
        <w:lastRenderedPageBreak/>
        <w:t xml:space="preserve">} = </w:t>
      </w:r>
      <w:r>
        <w:t>apiResponse</w:t>
      </w:r>
      <w:r>
        <w:rPr>
          <w:rtl/>
        </w:rPr>
        <w:t>;</w:t>
      </w:r>
    </w:p>
    <w:p w14:paraId="4FCF2FFC" w14:textId="77777777" w:rsidR="003A0969" w:rsidRDefault="003A0969" w:rsidP="003A0969">
      <w:pPr>
        <w:rPr>
          <w:rtl/>
        </w:rPr>
      </w:pPr>
    </w:p>
    <w:p w14:paraId="5A70C3B7" w14:textId="77777777" w:rsidR="003A0969" w:rsidRDefault="003A0969" w:rsidP="003A0969">
      <w:r>
        <w:t>console.log(status); // 'success</w:t>
      </w:r>
      <w:r>
        <w:rPr>
          <w:rtl/>
        </w:rPr>
        <w:t>'</w:t>
      </w:r>
    </w:p>
    <w:p w14:paraId="33113646" w14:textId="77777777" w:rsidR="003A0969" w:rsidRDefault="003A0969" w:rsidP="003A0969">
      <w:r>
        <w:t>console.log(users)</w:t>
      </w:r>
      <w:r>
        <w:rPr>
          <w:rtl/>
        </w:rPr>
        <w:t>; // [{...}, {...}]</w:t>
      </w:r>
    </w:p>
    <w:p w14:paraId="365BD965" w14:textId="77777777" w:rsidR="003A0969" w:rsidRDefault="003A0969" w:rsidP="003A0969">
      <w:r>
        <w:t>console.log(total); // 2</w:t>
      </w:r>
    </w:p>
    <w:p w14:paraId="7CAFD9D8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014531BA" w14:textId="77777777" w:rsidR="003A0969" w:rsidRDefault="003A0969" w:rsidP="003A0969">
      <w:pPr>
        <w:rPr>
          <w:rtl/>
        </w:rPr>
      </w:pPr>
    </w:p>
    <w:p w14:paraId="56916298" w14:textId="6243B75F" w:rsidR="003A0969" w:rsidRDefault="003A0969" w:rsidP="003A0969">
      <w:pPr>
        <w:rPr>
          <w:rtl/>
        </w:rPr>
      </w:pPr>
      <w:r>
        <w:rPr>
          <w:rtl/>
        </w:rPr>
        <w:t xml:space="preserve"> 3. **پ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 xml:space="preserve"> و تنظ</w:t>
      </w:r>
      <w:r>
        <w:rPr>
          <w:rFonts w:hint="cs"/>
          <w:rtl/>
        </w:rPr>
        <w:t>ی</w:t>
      </w:r>
      <w:r>
        <w:rPr>
          <w:rFonts w:hint="eastAsia"/>
          <w:rtl/>
        </w:rPr>
        <w:t>مات</w:t>
      </w:r>
      <w:r>
        <w:rPr>
          <w:rtl/>
        </w:rPr>
        <w:t>**</w:t>
      </w:r>
    </w:p>
    <w:p w14:paraId="228039A3" w14:textId="77777777" w:rsidR="003A0969" w:rsidRDefault="003A0969" w:rsidP="003A0969">
      <w:r>
        <w:rPr>
          <w:rtl/>
        </w:rPr>
        <w:t>```</w:t>
      </w:r>
      <w:r>
        <w:t>javascript</w:t>
      </w:r>
    </w:p>
    <w:p w14:paraId="2C2FEE0B" w14:textId="77777777" w:rsidR="003A0969" w:rsidRDefault="003A0969" w:rsidP="003A0969">
      <w:r>
        <w:t>const defaultConfig</w:t>
      </w:r>
      <w:r>
        <w:rPr>
          <w:rtl/>
        </w:rPr>
        <w:t xml:space="preserve"> = {</w:t>
      </w:r>
    </w:p>
    <w:p w14:paraId="45CBEEF1" w14:textId="77777777" w:rsidR="003A0969" w:rsidRDefault="003A0969" w:rsidP="003A0969">
      <w:r>
        <w:rPr>
          <w:rtl/>
        </w:rPr>
        <w:t xml:space="preserve">    </w:t>
      </w:r>
      <w:r>
        <w:t>theme: 'light</w:t>
      </w:r>
      <w:r>
        <w:rPr>
          <w:rtl/>
        </w:rPr>
        <w:t>',</w:t>
      </w:r>
    </w:p>
    <w:p w14:paraId="3B9A7050" w14:textId="77777777" w:rsidR="003A0969" w:rsidRDefault="003A0969" w:rsidP="003A0969">
      <w:r>
        <w:rPr>
          <w:rtl/>
        </w:rPr>
        <w:t xml:space="preserve">    </w:t>
      </w:r>
      <w:r>
        <w:t>language: 'fa</w:t>
      </w:r>
      <w:r>
        <w:rPr>
          <w:rtl/>
        </w:rPr>
        <w:t>',</w:t>
      </w:r>
    </w:p>
    <w:p w14:paraId="2ED381F5" w14:textId="77777777" w:rsidR="003A0969" w:rsidRDefault="003A0969" w:rsidP="003A0969">
      <w:r>
        <w:rPr>
          <w:rtl/>
        </w:rPr>
        <w:t xml:space="preserve">    </w:t>
      </w:r>
      <w:r>
        <w:t>notifications: true</w:t>
      </w:r>
    </w:p>
    <w:p w14:paraId="032D6621" w14:textId="77777777" w:rsidR="003A0969" w:rsidRDefault="003A0969" w:rsidP="003A0969">
      <w:pPr>
        <w:rPr>
          <w:rtl/>
        </w:rPr>
      </w:pPr>
      <w:r>
        <w:rPr>
          <w:rtl/>
        </w:rPr>
        <w:t>};</w:t>
      </w:r>
    </w:p>
    <w:p w14:paraId="7FB3B675" w14:textId="77777777" w:rsidR="003A0969" w:rsidRDefault="003A0969" w:rsidP="003A0969">
      <w:pPr>
        <w:rPr>
          <w:rtl/>
        </w:rPr>
      </w:pPr>
    </w:p>
    <w:p w14:paraId="2C6BA8BC" w14:textId="77777777" w:rsidR="003A0969" w:rsidRDefault="003A0969" w:rsidP="003A0969">
      <w:r>
        <w:t>function initApp(userConfig = {})</w:t>
      </w:r>
      <w:r>
        <w:rPr>
          <w:rtl/>
        </w:rPr>
        <w:t xml:space="preserve"> {</w:t>
      </w:r>
    </w:p>
    <w:p w14:paraId="3934F303" w14:textId="77777777" w:rsidR="003A0969" w:rsidRDefault="003A0969" w:rsidP="003A0969">
      <w:r>
        <w:rPr>
          <w:rtl/>
        </w:rPr>
        <w:t xml:space="preserve">    </w:t>
      </w:r>
      <w:r>
        <w:t>const</w:t>
      </w:r>
      <w:r>
        <w:rPr>
          <w:rtl/>
        </w:rPr>
        <w:t xml:space="preserve"> {</w:t>
      </w:r>
    </w:p>
    <w:p w14:paraId="3F5B9534" w14:textId="77777777" w:rsidR="003A0969" w:rsidRDefault="003A0969" w:rsidP="003A0969">
      <w:r>
        <w:rPr>
          <w:rtl/>
        </w:rPr>
        <w:t xml:space="preserve">        </w:t>
      </w:r>
      <w:r>
        <w:t>theme = 'light</w:t>
      </w:r>
      <w:r>
        <w:rPr>
          <w:rtl/>
        </w:rPr>
        <w:t>',</w:t>
      </w:r>
    </w:p>
    <w:p w14:paraId="3777C0EF" w14:textId="77777777" w:rsidR="003A0969" w:rsidRDefault="003A0969" w:rsidP="003A0969">
      <w:r>
        <w:rPr>
          <w:rtl/>
        </w:rPr>
        <w:t xml:space="preserve">        </w:t>
      </w:r>
      <w:r>
        <w:t>language = 'fa</w:t>
      </w:r>
      <w:r>
        <w:rPr>
          <w:rtl/>
        </w:rPr>
        <w:t>',</w:t>
      </w:r>
    </w:p>
    <w:p w14:paraId="083170E3" w14:textId="77777777" w:rsidR="003A0969" w:rsidRDefault="003A0969" w:rsidP="003A0969">
      <w:r>
        <w:rPr>
          <w:rtl/>
        </w:rPr>
        <w:t xml:space="preserve">        </w:t>
      </w:r>
      <w:r>
        <w:t>notifications = true</w:t>
      </w:r>
      <w:r>
        <w:rPr>
          <w:rtl/>
        </w:rPr>
        <w:t>,</w:t>
      </w:r>
    </w:p>
    <w:p w14:paraId="6BC462B1" w14:textId="77777777" w:rsidR="003A0969" w:rsidRDefault="003A0969" w:rsidP="003A0969">
      <w:r>
        <w:rPr>
          <w:rtl/>
        </w:rPr>
        <w:lastRenderedPageBreak/>
        <w:t xml:space="preserve">        </w:t>
      </w:r>
      <w:r>
        <w:t>fontSize = 16</w:t>
      </w:r>
    </w:p>
    <w:p w14:paraId="680B2346" w14:textId="77777777" w:rsidR="003A0969" w:rsidRDefault="003A0969" w:rsidP="003A0969">
      <w:r>
        <w:rPr>
          <w:rtl/>
        </w:rPr>
        <w:t xml:space="preserve">    } = </w:t>
      </w:r>
      <w:r>
        <w:t>userConfig</w:t>
      </w:r>
      <w:r>
        <w:rPr>
          <w:rtl/>
        </w:rPr>
        <w:t>;</w:t>
      </w:r>
    </w:p>
    <w:p w14:paraId="0E5521C1" w14:textId="77777777" w:rsidR="003A0969" w:rsidRDefault="003A0969" w:rsidP="003A0969">
      <w:pPr>
        <w:rPr>
          <w:rtl/>
        </w:rPr>
      </w:pPr>
    </w:p>
    <w:p w14:paraId="72FC9D1C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console.log</w:t>
      </w:r>
      <w:r>
        <w:rPr>
          <w:rtl/>
        </w:rPr>
        <w:t>(`پ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</w:t>
      </w:r>
      <w:r>
        <w:rPr>
          <w:rtl/>
        </w:rPr>
        <w:t>: $</w:t>
      </w:r>
      <w:r>
        <w:t>{theme}, ${language}, ${fontSize}</w:t>
      </w:r>
      <w:r>
        <w:rPr>
          <w:rtl/>
        </w:rPr>
        <w:t>`);</w:t>
      </w:r>
    </w:p>
    <w:p w14:paraId="60243D9F" w14:textId="77777777" w:rsidR="003A0969" w:rsidRDefault="003A0969" w:rsidP="003A0969">
      <w:pPr>
        <w:rPr>
          <w:rtl/>
        </w:rPr>
      </w:pPr>
      <w:r>
        <w:rPr>
          <w:rtl/>
        </w:rPr>
        <w:t>}</w:t>
      </w:r>
    </w:p>
    <w:p w14:paraId="695CDFBD" w14:textId="77777777" w:rsidR="003A0969" w:rsidRDefault="003A0969" w:rsidP="003A0969">
      <w:pPr>
        <w:rPr>
          <w:rtl/>
        </w:rPr>
      </w:pPr>
    </w:p>
    <w:p w14:paraId="2B0053D7" w14:textId="77777777" w:rsidR="003A0969" w:rsidRDefault="003A0969" w:rsidP="003A0969">
      <w:r>
        <w:t>initApp({ theme: 'dark', fontSize: 18 })</w:t>
      </w:r>
      <w:r>
        <w:rPr>
          <w:rtl/>
        </w:rPr>
        <w:t>;</w:t>
      </w:r>
    </w:p>
    <w:p w14:paraId="469D3473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17F1F559" w14:textId="77777777" w:rsidR="003A0969" w:rsidRDefault="003A0969" w:rsidP="003A0969">
      <w:pPr>
        <w:rPr>
          <w:rtl/>
        </w:rPr>
      </w:pPr>
    </w:p>
    <w:p w14:paraId="385E1B71" w14:textId="1096F253" w:rsidR="003A0969" w:rsidRDefault="003A0969" w:rsidP="003A0969">
      <w:pPr>
        <w:rPr>
          <w:rtl/>
        </w:rPr>
      </w:pPr>
      <w:r>
        <w:rPr>
          <w:rtl/>
        </w:rPr>
        <w:t xml:space="preserve"> 4. **کار با ا</w:t>
      </w:r>
      <w:r>
        <w:rPr>
          <w:rFonts w:hint="cs"/>
          <w:rtl/>
        </w:rPr>
        <w:t>ی</w:t>
      </w:r>
      <w:r>
        <w:rPr>
          <w:rFonts w:hint="eastAsia"/>
          <w:rtl/>
        </w:rPr>
        <w:t>ونت‌ها</w:t>
      </w:r>
      <w:r>
        <w:rPr>
          <w:rtl/>
        </w:rPr>
        <w:t>**</w:t>
      </w:r>
    </w:p>
    <w:p w14:paraId="0D4F9C2A" w14:textId="77777777" w:rsidR="003A0969" w:rsidRDefault="003A0969" w:rsidP="003A0969">
      <w:r>
        <w:rPr>
          <w:rtl/>
        </w:rPr>
        <w:t>```</w:t>
      </w:r>
      <w:r>
        <w:t>javascript</w:t>
      </w:r>
    </w:p>
    <w:p w14:paraId="4226B021" w14:textId="77777777" w:rsidR="003A0969" w:rsidRDefault="003A0969" w:rsidP="003A0969">
      <w:pPr>
        <w:rPr>
          <w:rtl/>
        </w:rPr>
      </w:pPr>
      <w:r>
        <w:rPr>
          <w:rtl/>
        </w:rPr>
        <w:t xml:space="preserve">// در </w:t>
      </w:r>
      <w:r>
        <w:t>React</w:t>
      </w:r>
    </w:p>
    <w:p w14:paraId="613FB6A8" w14:textId="77777777" w:rsidR="003A0969" w:rsidRDefault="003A0969" w:rsidP="003A0969">
      <w:r>
        <w:t>function Button({ onClick, children, variant = 'primary', size = 'md' })</w:t>
      </w:r>
      <w:r>
        <w:rPr>
          <w:rtl/>
        </w:rPr>
        <w:t xml:space="preserve"> {</w:t>
      </w:r>
    </w:p>
    <w:p w14:paraId="644F2E9C" w14:textId="77777777" w:rsidR="003A0969" w:rsidRDefault="003A0969" w:rsidP="003A0969">
      <w:r>
        <w:rPr>
          <w:rtl/>
        </w:rPr>
        <w:t xml:space="preserve">    </w:t>
      </w:r>
      <w:r>
        <w:t>return</w:t>
      </w:r>
      <w:r>
        <w:rPr>
          <w:rtl/>
        </w:rPr>
        <w:t xml:space="preserve"> (</w:t>
      </w:r>
    </w:p>
    <w:p w14:paraId="4CBBFFDF" w14:textId="77777777" w:rsidR="003A0969" w:rsidRDefault="003A0969" w:rsidP="003A0969">
      <w:r>
        <w:rPr>
          <w:rtl/>
        </w:rPr>
        <w:t xml:space="preserve">        &lt;</w:t>
      </w:r>
      <w:r>
        <w:t>button</w:t>
      </w:r>
      <w:r>
        <w:rPr>
          <w:rtl/>
        </w:rPr>
        <w:t xml:space="preserve"> </w:t>
      </w:r>
    </w:p>
    <w:p w14:paraId="6353E8C0" w14:textId="77777777" w:rsidR="003A0969" w:rsidRDefault="003A0969" w:rsidP="003A0969">
      <w:r>
        <w:rPr>
          <w:rtl/>
        </w:rPr>
        <w:t xml:space="preserve">            </w:t>
      </w:r>
      <w:r>
        <w:t>className={`btn btn-${variant} btn-${size}`}</w:t>
      </w:r>
    </w:p>
    <w:p w14:paraId="2514E651" w14:textId="77777777" w:rsidR="003A0969" w:rsidRDefault="003A0969" w:rsidP="003A0969">
      <w:r>
        <w:rPr>
          <w:rtl/>
        </w:rPr>
        <w:t xml:space="preserve">            </w:t>
      </w:r>
      <w:r>
        <w:t>onClick={onClick}</w:t>
      </w:r>
    </w:p>
    <w:p w14:paraId="2DD47FBA" w14:textId="77777777" w:rsidR="003A0969" w:rsidRDefault="003A0969" w:rsidP="003A0969">
      <w:pPr>
        <w:rPr>
          <w:rtl/>
        </w:rPr>
      </w:pPr>
      <w:r>
        <w:rPr>
          <w:rtl/>
        </w:rPr>
        <w:t xml:space="preserve">        &gt;</w:t>
      </w:r>
    </w:p>
    <w:p w14:paraId="4C34D54A" w14:textId="77777777" w:rsidR="003A0969" w:rsidRDefault="003A0969" w:rsidP="003A0969">
      <w:r>
        <w:rPr>
          <w:rtl/>
        </w:rPr>
        <w:t xml:space="preserve">            {</w:t>
      </w:r>
      <w:r>
        <w:t>children</w:t>
      </w:r>
      <w:r>
        <w:rPr>
          <w:rtl/>
        </w:rPr>
        <w:t>}</w:t>
      </w:r>
    </w:p>
    <w:p w14:paraId="21E7661B" w14:textId="77777777" w:rsidR="003A0969" w:rsidRDefault="003A0969" w:rsidP="003A0969">
      <w:r>
        <w:rPr>
          <w:rtl/>
        </w:rPr>
        <w:t xml:space="preserve">        &lt;/</w:t>
      </w:r>
      <w:r>
        <w:t>button</w:t>
      </w:r>
      <w:r>
        <w:rPr>
          <w:rtl/>
        </w:rPr>
        <w:t>&gt;</w:t>
      </w:r>
    </w:p>
    <w:p w14:paraId="4544D4B4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   );</w:t>
      </w:r>
    </w:p>
    <w:p w14:paraId="7CA0CE62" w14:textId="77777777" w:rsidR="003A0969" w:rsidRDefault="003A0969" w:rsidP="003A0969">
      <w:pPr>
        <w:rPr>
          <w:rtl/>
        </w:rPr>
      </w:pPr>
      <w:r>
        <w:rPr>
          <w:rtl/>
        </w:rPr>
        <w:t>}</w:t>
      </w:r>
    </w:p>
    <w:p w14:paraId="401A935E" w14:textId="77777777" w:rsidR="003A0969" w:rsidRDefault="003A0969" w:rsidP="003A0969">
      <w:pPr>
        <w:rPr>
          <w:rtl/>
        </w:rPr>
      </w:pPr>
    </w:p>
    <w:p w14:paraId="56944A19" w14:textId="77777777" w:rsidR="003A0969" w:rsidRDefault="003A0969" w:rsidP="003A0969">
      <w:pPr>
        <w:rPr>
          <w:rtl/>
        </w:rPr>
      </w:pPr>
      <w:r>
        <w:rPr>
          <w:rtl/>
        </w:rPr>
        <w:t xml:space="preserve">// در </w:t>
      </w:r>
      <w:r>
        <w:t>DOM events</w:t>
      </w:r>
    </w:p>
    <w:p w14:paraId="11EB8FD4" w14:textId="77777777" w:rsidR="003A0969" w:rsidRDefault="003A0969" w:rsidP="003A0969">
      <w:r>
        <w:t>element.addEventListener('click', ({ clientX, clientY, target</w:t>
      </w:r>
      <w:r>
        <w:rPr>
          <w:rtl/>
        </w:rPr>
        <w:t xml:space="preserve"> }) =&gt; {</w:t>
      </w:r>
    </w:p>
    <w:p w14:paraId="14F97D54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console.log</w:t>
      </w:r>
      <w:r>
        <w:rPr>
          <w:rtl/>
        </w:rPr>
        <w:t>(`کل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 موقع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>: $</w:t>
      </w:r>
      <w:r>
        <w:t>{clientX}, ${clientY}</w:t>
      </w:r>
      <w:r>
        <w:rPr>
          <w:rtl/>
        </w:rPr>
        <w:t>`);</w:t>
      </w:r>
    </w:p>
    <w:p w14:paraId="4249B3AA" w14:textId="77777777" w:rsidR="003A0969" w:rsidRDefault="003A0969" w:rsidP="003A0969">
      <w:pPr>
        <w:rPr>
          <w:rtl/>
        </w:rPr>
      </w:pPr>
      <w:r>
        <w:rPr>
          <w:rtl/>
        </w:rPr>
        <w:t>});</w:t>
      </w:r>
    </w:p>
    <w:p w14:paraId="207E6AC9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2CD35552" w14:textId="77777777" w:rsidR="003A0969" w:rsidRDefault="003A0969" w:rsidP="003A0969">
      <w:pPr>
        <w:rPr>
          <w:rtl/>
        </w:rPr>
      </w:pPr>
    </w:p>
    <w:p w14:paraId="427CFC63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4FEB3463" w14:textId="77777777" w:rsidR="003A0969" w:rsidRDefault="003A0969" w:rsidP="003A0969">
      <w:pPr>
        <w:rPr>
          <w:rtl/>
        </w:rPr>
      </w:pPr>
    </w:p>
    <w:p w14:paraId="0D458C51" w14:textId="3205DDEA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🔄</w:t>
      </w:r>
      <w:r>
        <w:rPr>
          <w:rtl/>
        </w:rPr>
        <w:t xml:space="preserve"> </w:t>
      </w:r>
      <w:r>
        <w:t>Destructuring</w:t>
      </w:r>
      <w:r>
        <w:rPr>
          <w:rtl/>
        </w:rPr>
        <w:t xml:space="preserve">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و آبجکت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</w:p>
    <w:p w14:paraId="4024A471" w14:textId="77777777" w:rsidR="003A0969" w:rsidRDefault="003A0969" w:rsidP="003A0969">
      <w:pPr>
        <w:rPr>
          <w:rtl/>
        </w:rPr>
      </w:pPr>
    </w:p>
    <w:p w14:paraId="58C5528C" w14:textId="2A2C39A3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آبجکت‌ها</w:t>
      </w:r>
    </w:p>
    <w:p w14:paraId="24FCBA59" w14:textId="77777777" w:rsidR="003A0969" w:rsidRDefault="003A0969" w:rsidP="003A0969">
      <w:r>
        <w:rPr>
          <w:rtl/>
        </w:rPr>
        <w:t>```</w:t>
      </w:r>
      <w:r>
        <w:t>javascript</w:t>
      </w:r>
    </w:p>
    <w:p w14:paraId="0E85BAFB" w14:textId="77777777" w:rsidR="003A0969" w:rsidRDefault="003A0969" w:rsidP="003A0969">
      <w:r>
        <w:t>const users</w:t>
      </w:r>
      <w:r>
        <w:rPr>
          <w:rtl/>
        </w:rPr>
        <w:t xml:space="preserve"> = [</w:t>
      </w:r>
    </w:p>
    <w:p w14:paraId="3B62F012" w14:textId="77777777" w:rsidR="003A0969" w:rsidRDefault="003A0969" w:rsidP="003A0969">
      <w:pPr>
        <w:rPr>
          <w:rtl/>
        </w:rPr>
      </w:pPr>
      <w:r>
        <w:rPr>
          <w:rtl/>
        </w:rPr>
        <w:t xml:space="preserve">    { </w:t>
      </w:r>
      <w:r>
        <w:t>name</w:t>
      </w:r>
      <w:r>
        <w:rPr>
          <w:rtl/>
        </w:rPr>
        <w:t>: 'عل</w:t>
      </w:r>
      <w:r>
        <w:rPr>
          <w:rFonts w:hint="cs"/>
          <w:rtl/>
        </w:rPr>
        <w:t>ی</w:t>
      </w:r>
      <w:r>
        <w:rPr>
          <w:rtl/>
        </w:rPr>
        <w:t xml:space="preserve">', </w:t>
      </w:r>
      <w:r>
        <w:t>age: 30</w:t>
      </w:r>
      <w:r>
        <w:rPr>
          <w:rtl/>
        </w:rPr>
        <w:t xml:space="preserve"> },</w:t>
      </w:r>
    </w:p>
    <w:p w14:paraId="5DA0C7EA" w14:textId="77777777" w:rsidR="003A0969" w:rsidRDefault="003A0969" w:rsidP="003A0969">
      <w:pPr>
        <w:rPr>
          <w:rtl/>
        </w:rPr>
      </w:pPr>
      <w:r>
        <w:rPr>
          <w:rtl/>
        </w:rPr>
        <w:t xml:space="preserve">    { </w:t>
      </w:r>
      <w:r>
        <w:t>name</w:t>
      </w:r>
      <w:r>
        <w:rPr>
          <w:rtl/>
        </w:rPr>
        <w:t xml:space="preserve">: 'فاطمه', </w:t>
      </w:r>
      <w:r>
        <w:t>age: 25</w:t>
      </w:r>
      <w:r>
        <w:rPr>
          <w:rtl/>
        </w:rPr>
        <w:t xml:space="preserve"> },</w:t>
      </w:r>
    </w:p>
    <w:p w14:paraId="7C2252FE" w14:textId="77777777" w:rsidR="003A0969" w:rsidRDefault="003A0969" w:rsidP="003A0969">
      <w:pPr>
        <w:rPr>
          <w:rtl/>
        </w:rPr>
      </w:pPr>
      <w:r>
        <w:rPr>
          <w:rtl/>
        </w:rPr>
        <w:t xml:space="preserve">    { </w:t>
      </w:r>
      <w:r>
        <w:t>name</w:t>
      </w:r>
      <w:r>
        <w:rPr>
          <w:rtl/>
        </w:rPr>
        <w:t xml:space="preserve">: 'محمد', </w:t>
      </w:r>
      <w:r>
        <w:t>age: 35</w:t>
      </w:r>
      <w:r>
        <w:rPr>
          <w:rtl/>
        </w:rPr>
        <w:t xml:space="preserve"> }</w:t>
      </w:r>
    </w:p>
    <w:p w14:paraId="4BD6C532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>];</w:t>
      </w:r>
    </w:p>
    <w:p w14:paraId="0957F0CD" w14:textId="77777777" w:rsidR="003A0969" w:rsidRDefault="003A0969" w:rsidP="003A0969">
      <w:pPr>
        <w:rPr>
          <w:rtl/>
        </w:rPr>
      </w:pPr>
    </w:p>
    <w:p w14:paraId="0DBD8F97" w14:textId="77777777" w:rsidR="003A0969" w:rsidRDefault="003A0969" w:rsidP="003A0969">
      <w:pPr>
        <w:rPr>
          <w:rtl/>
        </w:rPr>
      </w:pPr>
      <w:r>
        <w:rPr>
          <w:rtl/>
        </w:rPr>
        <w:t xml:space="preserve">// </w:t>
      </w:r>
      <w:r>
        <w:t>Destructuring</w:t>
      </w:r>
      <w:r>
        <w:rPr>
          <w:rtl/>
        </w:rPr>
        <w:t xml:space="preserve"> در </w:t>
      </w:r>
      <w:r>
        <w:t>map</w:t>
      </w:r>
    </w:p>
    <w:p w14:paraId="3C3A404A" w14:textId="77777777" w:rsidR="003A0969" w:rsidRDefault="003A0969" w:rsidP="003A0969">
      <w:r>
        <w:t>const names = users.map(({ name }) =&gt; name)</w:t>
      </w:r>
      <w:r>
        <w:rPr>
          <w:rtl/>
        </w:rPr>
        <w:t>;</w:t>
      </w:r>
    </w:p>
    <w:p w14:paraId="21C125B6" w14:textId="77777777" w:rsidR="003A0969" w:rsidRDefault="003A0969" w:rsidP="003A0969">
      <w:pPr>
        <w:rPr>
          <w:rtl/>
        </w:rPr>
      </w:pPr>
      <w:r>
        <w:t>console.log(names)</w:t>
      </w:r>
      <w:r>
        <w:rPr>
          <w:rtl/>
        </w:rPr>
        <w:t>; // ['عل</w:t>
      </w:r>
      <w:r>
        <w:rPr>
          <w:rFonts w:hint="cs"/>
          <w:rtl/>
        </w:rPr>
        <w:t>ی</w:t>
      </w:r>
      <w:r>
        <w:rPr>
          <w:rtl/>
        </w:rPr>
        <w:t>', 'فاطمه', 'محمد']</w:t>
      </w:r>
    </w:p>
    <w:p w14:paraId="09D06DE5" w14:textId="77777777" w:rsidR="003A0969" w:rsidRDefault="003A0969" w:rsidP="003A0969">
      <w:pPr>
        <w:rPr>
          <w:rtl/>
        </w:rPr>
      </w:pPr>
    </w:p>
    <w:p w14:paraId="1C149534" w14:textId="77777777" w:rsidR="003A0969" w:rsidRDefault="003A0969" w:rsidP="003A0969">
      <w:pPr>
        <w:rPr>
          <w:rtl/>
        </w:rPr>
      </w:pPr>
      <w:r>
        <w:rPr>
          <w:rtl/>
        </w:rPr>
        <w:t xml:space="preserve">// </w:t>
      </w:r>
      <w:r>
        <w:t>Destructuring</w:t>
      </w:r>
      <w:r>
        <w:rPr>
          <w:rtl/>
        </w:rPr>
        <w:t xml:space="preserve"> در </w:t>
      </w:r>
      <w:r>
        <w:t>for-of</w:t>
      </w:r>
    </w:p>
    <w:p w14:paraId="5CACA968" w14:textId="77777777" w:rsidR="003A0969" w:rsidRDefault="003A0969" w:rsidP="003A0969">
      <w:r>
        <w:t>for (const { name, age } of users)</w:t>
      </w:r>
      <w:r>
        <w:rPr>
          <w:rtl/>
        </w:rPr>
        <w:t xml:space="preserve"> {</w:t>
      </w:r>
    </w:p>
    <w:p w14:paraId="66EBD97D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console.log</w:t>
      </w:r>
      <w:r>
        <w:rPr>
          <w:rtl/>
        </w:rPr>
        <w:t>(`$</w:t>
      </w:r>
      <w:r>
        <w:t>{name}: ${age}</w:t>
      </w:r>
      <w:r>
        <w:rPr>
          <w:rtl/>
        </w:rPr>
        <w:t xml:space="preserve"> سال`);</w:t>
      </w:r>
    </w:p>
    <w:p w14:paraId="01038108" w14:textId="77777777" w:rsidR="003A0969" w:rsidRDefault="003A0969" w:rsidP="003A0969">
      <w:pPr>
        <w:rPr>
          <w:rtl/>
        </w:rPr>
      </w:pPr>
      <w:r>
        <w:rPr>
          <w:rtl/>
        </w:rPr>
        <w:t>}</w:t>
      </w:r>
    </w:p>
    <w:p w14:paraId="7E79C39A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2051F7E4" w14:textId="77777777" w:rsidR="003A0969" w:rsidRDefault="003A0969" w:rsidP="003A0969">
      <w:pPr>
        <w:rPr>
          <w:rtl/>
        </w:rPr>
      </w:pPr>
    </w:p>
    <w:p w14:paraId="039F981C" w14:textId="57BC08C3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🔹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آبجکت‌ها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</w:p>
    <w:p w14:paraId="1C9B1914" w14:textId="77777777" w:rsidR="003A0969" w:rsidRDefault="003A0969" w:rsidP="003A0969">
      <w:r>
        <w:rPr>
          <w:rtl/>
        </w:rPr>
        <w:t>```</w:t>
      </w:r>
      <w:r>
        <w:t>javascript</w:t>
      </w:r>
    </w:p>
    <w:p w14:paraId="051DE2DF" w14:textId="77777777" w:rsidR="003A0969" w:rsidRDefault="003A0969" w:rsidP="003A0969">
      <w:r>
        <w:t>const project</w:t>
      </w:r>
      <w:r>
        <w:rPr>
          <w:rtl/>
        </w:rPr>
        <w:t xml:space="preserve"> = {</w:t>
      </w:r>
    </w:p>
    <w:p w14:paraId="669526E1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  <w:r>
        <w:t>title</w:t>
      </w:r>
      <w:r>
        <w:rPr>
          <w:rtl/>
        </w:rPr>
        <w:t>: 'وبسا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شرکت',</w:t>
      </w:r>
    </w:p>
    <w:p w14:paraId="0301637A" w14:textId="77777777" w:rsidR="003A0969" w:rsidRDefault="003A0969" w:rsidP="003A0969">
      <w:r>
        <w:rPr>
          <w:rtl/>
        </w:rPr>
        <w:t xml:space="preserve">    </w:t>
      </w:r>
      <w:r>
        <w:t>team</w:t>
      </w:r>
      <w:r>
        <w:rPr>
          <w:rtl/>
        </w:rPr>
        <w:t>: [</w:t>
      </w:r>
    </w:p>
    <w:p w14:paraId="6751FBB6" w14:textId="77777777" w:rsidR="003A0969" w:rsidRDefault="003A0969" w:rsidP="003A0969">
      <w:pPr>
        <w:rPr>
          <w:rtl/>
        </w:rPr>
      </w:pPr>
      <w:r>
        <w:rPr>
          <w:rtl/>
        </w:rPr>
        <w:t xml:space="preserve">        { </w:t>
      </w:r>
      <w:r>
        <w:t>name</w:t>
      </w:r>
      <w:r>
        <w:rPr>
          <w:rtl/>
        </w:rPr>
        <w:t>: 'عل</w:t>
      </w:r>
      <w:r>
        <w:rPr>
          <w:rFonts w:hint="cs"/>
          <w:rtl/>
        </w:rPr>
        <w:t>ی</w:t>
      </w:r>
      <w:r>
        <w:rPr>
          <w:rtl/>
        </w:rPr>
        <w:t xml:space="preserve">', </w:t>
      </w:r>
      <w:r>
        <w:t>role: 'developer</w:t>
      </w:r>
      <w:r>
        <w:rPr>
          <w:rtl/>
        </w:rPr>
        <w:t>' },</w:t>
      </w:r>
    </w:p>
    <w:p w14:paraId="4F325E65" w14:textId="77777777" w:rsidR="003A0969" w:rsidRDefault="003A0969" w:rsidP="003A0969">
      <w:pPr>
        <w:rPr>
          <w:rtl/>
        </w:rPr>
      </w:pPr>
      <w:r>
        <w:rPr>
          <w:rtl/>
        </w:rPr>
        <w:t xml:space="preserve">        { </w:t>
      </w:r>
      <w:r>
        <w:t>name</w:t>
      </w:r>
      <w:r>
        <w:rPr>
          <w:rtl/>
        </w:rPr>
        <w:t xml:space="preserve">: 'فاطمه', </w:t>
      </w:r>
      <w:r>
        <w:t>role: 'designer</w:t>
      </w:r>
      <w:r>
        <w:rPr>
          <w:rtl/>
        </w:rPr>
        <w:t>' }</w:t>
      </w:r>
    </w:p>
    <w:p w14:paraId="5A5C1B09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    ],</w:t>
      </w:r>
    </w:p>
    <w:p w14:paraId="1A861A03" w14:textId="77777777" w:rsidR="003A0969" w:rsidRDefault="003A0969" w:rsidP="003A0969">
      <w:r>
        <w:rPr>
          <w:rtl/>
        </w:rPr>
        <w:t xml:space="preserve">    </w:t>
      </w:r>
      <w:r>
        <w:t>deadline: '2024-12-31</w:t>
      </w:r>
      <w:r>
        <w:rPr>
          <w:rtl/>
        </w:rPr>
        <w:t>'</w:t>
      </w:r>
    </w:p>
    <w:p w14:paraId="25A0B497" w14:textId="77777777" w:rsidR="003A0969" w:rsidRDefault="003A0969" w:rsidP="003A0969">
      <w:pPr>
        <w:rPr>
          <w:rtl/>
        </w:rPr>
      </w:pPr>
      <w:r>
        <w:rPr>
          <w:rtl/>
        </w:rPr>
        <w:t>};</w:t>
      </w:r>
    </w:p>
    <w:p w14:paraId="213CD3FB" w14:textId="77777777" w:rsidR="003A0969" w:rsidRDefault="003A0969" w:rsidP="003A0969">
      <w:pPr>
        <w:rPr>
          <w:rtl/>
        </w:rPr>
      </w:pPr>
    </w:p>
    <w:p w14:paraId="359D16D5" w14:textId="77777777" w:rsidR="003A0969" w:rsidRDefault="003A0969" w:rsidP="003A0969">
      <w:r>
        <w:t>const</w:t>
      </w:r>
      <w:r>
        <w:rPr>
          <w:rtl/>
        </w:rPr>
        <w:t xml:space="preserve"> {</w:t>
      </w:r>
    </w:p>
    <w:p w14:paraId="6681AA44" w14:textId="77777777" w:rsidR="003A0969" w:rsidRDefault="003A0969" w:rsidP="003A0969">
      <w:r>
        <w:rPr>
          <w:rtl/>
        </w:rPr>
        <w:t xml:space="preserve">    </w:t>
      </w:r>
      <w:r>
        <w:t>title</w:t>
      </w:r>
      <w:r>
        <w:rPr>
          <w:rtl/>
        </w:rPr>
        <w:t>,</w:t>
      </w:r>
    </w:p>
    <w:p w14:paraId="176DD815" w14:textId="77777777" w:rsidR="003A0969" w:rsidRDefault="003A0969" w:rsidP="003A0969">
      <w:r>
        <w:rPr>
          <w:rtl/>
        </w:rPr>
        <w:t xml:space="preserve">    </w:t>
      </w:r>
      <w:r>
        <w:t>team: [firstMember, secondMember]</w:t>
      </w:r>
      <w:r>
        <w:rPr>
          <w:rtl/>
        </w:rPr>
        <w:t>,</w:t>
      </w:r>
    </w:p>
    <w:p w14:paraId="6C076E40" w14:textId="77777777" w:rsidR="003A0969" w:rsidRDefault="003A0969" w:rsidP="003A0969">
      <w:r>
        <w:rPr>
          <w:rtl/>
        </w:rPr>
        <w:t xml:space="preserve">    </w:t>
      </w:r>
      <w:r>
        <w:t>deadline: dueDate</w:t>
      </w:r>
    </w:p>
    <w:p w14:paraId="741D782B" w14:textId="77777777" w:rsidR="003A0969" w:rsidRDefault="003A0969" w:rsidP="003A0969">
      <w:r>
        <w:rPr>
          <w:rtl/>
        </w:rPr>
        <w:t xml:space="preserve">} = </w:t>
      </w:r>
      <w:r>
        <w:t>project</w:t>
      </w:r>
      <w:r>
        <w:rPr>
          <w:rtl/>
        </w:rPr>
        <w:t>;</w:t>
      </w:r>
    </w:p>
    <w:p w14:paraId="2998119E" w14:textId="77777777" w:rsidR="003A0969" w:rsidRDefault="003A0969" w:rsidP="003A0969">
      <w:pPr>
        <w:rPr>
          <w:rtl/>
        </w:rPr>
      </w:pPr>
    </w:p>
    <w:p w14:paraId="49E8A7F3" w14:textId="77777777" w:rsidR="003A0969" w:rsidRDefault="003A0969" w:rsidP="003A0969">
      <w:pPr>
        <w:rPr>
          <w:rtl/>
        </w:rPr>
      </w:pPr>
      <w:r>
        <w:t>console.log(title)</w:t>
      </w:r>
      <w:r>
        <w:rPr>
          <w:rtl/>
        </w:rPr>
        <w:t>; // 'وبسا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شرکت'</w:t>
      </w:r>
    </w:p>
    <w:p w14:paraId="7D7FEF0A" w14:textId="77777777" w:rsidR="003A0969" w:rsidRDefault="003A0969" w:rsidP="003A0969">
      <w:pPr>
        <w:rPr>
          <w:rtl/>
        </w:rPr>
      </w:pPr>
      <w:r>
        <w:t>console.log(firstMember)</w:t>
      </w:r>
      <w:r>
        <w:rPr>
          <w:rtl/>
        </w:rPr>
        <w:t xml:space="preserve">; // { </w:t>
      </w:r>
      <w:r>
        <w:t>name</w:t>
      </w:r>
      <w:r>
        <w:rPr>
          <w:rtl/>
        </w:rPr>
        <w:t>: 'عل</w:t>
      </w:r>
      <w:r>
        <w:rPr>
          <w:rFonts w:hint="cs"/>
          <w:rtl/>
        </w:rPr>
        <w:t>ی</w:t>
      </w:r>
      <w:r>
        <w:rPr>
          <w:rtl/>
        </w:rPr>
        <w:t xml:space="preserve">', </w:t>
      </w:r>
      <w:r>
        <w:t>role: 'developer</w:t>
      </w:r>
      <w:r>
        <w:rPr>
          <w:rtl/>
        </w:rPr>
        <w:t>' }</w:t>
      </w:r>
    </w:p>
    <w:p w14:paraId="300243B3" w14:textId="77777777" w:rsidR="003A0969" w:rsidRDefault="003A0969" w:rsidP="003A0969">
      <w:r>
        <w:t>console.log(dueDate); // '2024-12-31</w:t>
      </w:r>
      <w:r>
        <w:rPr>
          <w:rtl/>
        </w:rPr>
        <w:t>'</w:t>
      </w:r>
    </w:p>
    <w:p w14:paraId="61EC079C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36ECE6DB" w14:textId="77777777" w:rsidR="003A0969" w:rsidRDefault="003A0969" w:rsidP="003A0969">
      <w:pPr>
        <w:rPr>
          <w:rtl/>
        </w:rPr>
      </w:pPr>
    </w:p>
    <w:p w14:paraId="39612AB6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5FB06913" w14:textId="77777777" w:rsidR="003A0969" w:rsidRDefault="003A0969" w:rsidP="003A0969">
      <w:pPr>
        <w:rPr>
          <w:rtl/>
        </w:rPr>
      </w:pPr>
    </w:p>
    <w:p w14:paraId="0DBBD965" w14:textId="6657C35A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⚠️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مهم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و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خطاها</w:t>
      </w:r>
      <w:r>
        <w:rPr>
          <w:rFonts w:hint="cs"/>
          <w:rtl/>
        </w:rPr>
        <w:t>ی</w:t>
      </w:r>
      <w:r>
        <w:rPr>
          <w:rtl/>
        </w:rPr>
        <w:t xml:space="preserve"> را</w:t>
      </w:r>
      <w:r>
        <w:rPr>
          <w:rFonts w:hint="cs"/>
          <w:rtl/>
        </w:rPr>
        <w:t>ی</w:t>
      </w:r>
      <w:r>
        <w:rPr>
          <w:rFonts w:hint="eastAsia"/>
          <w:rtl/>
        </w:rPr>
        <w:t>ج</w:t>
      </w:r>
    </w:p>
    <w:p w14:paraId="7A8FA2D9" w14:textId="77777777" w:rsidR="003A0969" w:rsidRDefault="003A0969" w:rsidP="003A0969">
      <w:pPr>
        <w:rPr>
          <w:rtl/>
        </w:rPr>
      </w:pPr>
    </w:p>
    <w:p w14:paraId="736750A5" w14:textId="5FC40178" w:rsidR="003A0969" w:rsidRDefault="003A0969" w:rsidP="003A0969">
      <w:pPr>
        <w:rPr>
          <w:rtl/>
        </w:rPr>
      </w:pPr>
      <w:r>
        <w:rPr>
          <w:rtl/>
        </w:rPr>
        <w:t xml:space="preserve"> 1. **حفاظت در برابر </w:t>
      </w:r>
      <w:r>
        <w:t>undefined/null</w:t>
      </w:r>
      <w:r>
        <w:rPr>
          <w:rtl/>
        </w:rPr>
        <w:t>**</w:t>
      </w:r>
    </w:p>
    <w:p w14:paraId="5D8DC6D8" w14:textId="77777777" w:rsidR="003A0969" w:rsidRDefault="003A0969" w:rsidP="003A0969">
      <w:r>
        <w:rPr>
          <w:rtl/>
        </w:rPr>
        <w:lastRenderedPageBreak/>
        <w:t>```</w:t>
      </w:r>
      <w:r>
        <w:t>javascript</w:t>
      </w:r>
    </w:p>
    <w:p w14:paraId="231244E1" w14:textId="77777777" w:rsidR="003A0969" w:rsidRDefault="003A0969" w:rsidP="003A0969">
      <w:pPr>
        <w:rPr>
          <w:rtl/>
        </w:rPr>
      </w:pPr>
      <w:r>
        <w:rPr>
          <w:rtl/>
        </w:rPr>
        <w:t>// خطا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اگر </w:t>
      </w:r>
      <w:r>
        <w:t>person null</w:t>
      </w:r>
      <w:r>
        <w:rPr>
          <w:rtl/>
        </w:rPr>
        <w:t xml:space="preserve"> باشد</w:t>
      </w:r>
    </w:p>
    <w:p w14:paraId="0EE9419C" w14:textId="77777777" w:rsidR="003A0969" w:rsidRDefault="003A0969" w:rsidP="003A0969">
      <w:r>
        <w:t>const { name, age } = person</w:t>
      </w:r>
      <w:r>
        <w:rPr>
          <w:rtl/>
        </w:rPr>
        <w:t>;</w:t>
      </w:r>
    </w:p>
    <w:p w14:paraId="2586B74B" w14:textId="77777777" w:rsidR="003A0969" w:rsidRDefault="003A0969" w:rsidP="003A0969">
      <w:pPr>
        <w:rPr>
          <w:rtl/>
        </w:rPr>
      </w:pPr>
    </w:p>
    <w:p w14:paraId="3C3285DF" w14:textId="77777777" w:rsidR="003A0969" w:rsidRDefault="003A0969" w:rsidP="003A0969">
      <w:pPr>
        <w:rPr>
          <w:rtl/>
        </w:rPr>
      </w:pPr>
      <w:r>
        <w:rPr>
          <w:rtl/>
        </w:rPr>
        <w:t>// روش ا</w:t>
      </w:r>
      <w:r>
        <w:rPr>
          <w:rFonts w:hint="cs"/>
          <w:rtl/>
        </w:rPr>
        <w:t>ی</w:t>
      </w:r>
      <w:r>
        <w:rPr>
          <w:rFonts w:hint="eastAsia"/>
          <w:rtl/>
        </w:rPr>
        <w:t>من</w:t>
      </w:r>
    </w:p>
    <w:p w14:paraId="79469CBE" w14:textId="77777777" w:rsidR="003A0969" w:rsidRDefault="003A0969" w:rsidP="003A0969">
      <w:r>
        <w:t>const { name, age } = person</w:t>
      </w:r>
      <w:r>
        <w:rPr>
          <w:rtl/>
        </w:rPr>
        <w:t xml:space="preserve"> || {};</w:t>
      </w:r>
    </w:p>
    <w:p w14:paraId="24F811F9" w14:textId="77777777" w:rsidR="003A0969" w:rsidRDefault="003A0969" w:rsidP="003A0969">
      <w:pPr>
        <w:rPr>
          <w:rtl/>
        </w:rPr>
      </w:pPr>
    </w:p>
    <w:p w14:paraId="5BD63521" w14:textId="77777777" w:rsidR="003A0969" w:rsidRDefault="003A0969" w:rsidP="003A0969">
      <w:pPr>
        <w:rPr>
          <w:rtl/>
        </w:rPr>
      </w:pPr>
      <w:r>
        <w:rPr>
          <w:rtl/>
        </w:rPr>
        <w:t xml:space="preserve">//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با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43C10B41" w14:textId="77777777" w:rsidR="003A0969" w:rsidRDefault="003A0969" w:rsidP="003A0969">
      <w:pPr>
        <w:rPr>
          <w:rtl/>
        </w:rPr>
      </w:pPr>
      <w:r>
        <w:t>const</w:t>
      </w:r>
      <w:r>
        <w:rPr>
          <w:rtl/>
        </w:rPr>
        <w:t xml:space="preserve"> { </w:t>
      </w:r>
      <w:r>
        <w:t>name</w:t>
      </w:r>
      <w:r>
        <w:rPr>
          <w:rtl/>
        </w:rPr>
        <w:t xml:space="preserve"> = 'ناشناس', </w:t>
      </w:r>
      <w:r>
        <w:t>age = 0</w:t>
      </w:r>
      <w:r>
        <w:rPr>
          <w:rtl/>
        </w:rPr>
        <w:t xml:space="preserve"> } = </w:t>
      </w:r>
      <w:r>
        <w:t>person</w:t>
      </w:r>
      <w:r>
        <w:rPr>
          <w:rtl/>
        </w:rPr>
        <w:t xml:space="preserve"> || {};</w:t>
      </w:r>
    </w:p>
    <w:p w14:paraId="5FD99567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394573A0" w14:textId="77777777" w:rsidR="003A0969" w:rsidRDefault="003A0969" w:rsidP="003A0969">
      <w:pPr>
        <w:rPr>
          <w:rtl/>
        </w:rPr>
      </w:pPr>
    </w:p>
    <w:p w14:paraId="3871877C" w14:textId="27676F12" w:rsidR="003A0969" w:rsidRDefault="003A0969" w:rsidP="003A0969">
      <w:pPr>
        <w:rPr>
          <w:rtl/>
        </w:rPr>
      </w:pPr>
      <w:r>
        <w:rPr>
          <w:rtl/>
        </w:rPr>
        <w:t xml:space="preserve"> 2. **</w:t>
      </w:r>
      <w:r>
        <w:t>Destructuring</w:t>
      </w:r>
      <w:r>
        <w:rPr>
          <w:rtl/>
        </w:rPr>
        <w:t xml:space="preserve">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Fonts w:hint="cs"/>
          <w:rtl/>
        </w:rPr>
        <w:t>ی</w:t>
      </w:r>
      <w:r>
        <w:rPr>
          <w:rtl/>
        </w:rPr>
        <w:t xml:space="preserve"> کوتاه**</w:t>
      </w:r>
    </w:p>
    <w:p w14:paraId="76676906" w14:textId="77777777" w:rsidR="003A0969" w:rsidRDefault="003A0969" w:rsidP="003A0969">
      <w:r>
        <w:rPr>
          <w:rtl/>
        </w:rPr>
        <w:t>```</w:t>
      </w:r>
      <w:r>
        <w:t>javascript</w:t>
      </w:r>
    </w:p>
    <w:p w14:paraId="7835083B" w14:textId="77777777" w:rsidR="003A0969" w:rsidRDefault="003A0969" w:rsidP="003A0969">
      <w:r>
        <w:t>const [a, b, c]</w:t>
      </w:r>
      <w:r>
        <w:rPr>
          <w:rtl/>
        </w:rPr>
        <w:t xml:space="preserve"> = [1, 2];</w:t>
      </w:r>
    </w:p>
    <w:p w14:paraId="2589C5C8" w14:textId="77777777" w:rsidR="003A0969" w:rsidRDefault="003A0969" w:rsidP="003A0969">
      <w:r>
        <w:t>console.log(a); // 1</w:t>
      </w:r>
    </w:p>
    <w:p w14:paraId="3175575C" w14:textId="77777777" w:rsidR="003A0969" w:rsidRDefault="003A0969" w:rsidP="003A0969">
      <w:r>
        <w:t>console.log(b); // 2</w:t>
      </w:r>
    </w:p>
    <w:p w14:paraId="7DA525C2" w14:textId="77777777" w:rsidR="003A0969" w:rsidRDefault="003A0969" w:rsidP="003A0969">
      <w:r>
        <w:t>console.log(c); // undefined</w:t>
      </w:r>
    </w:p>
    <w:p w14:paraId="43A66C4D" w14:textId="77777777" w:rsidR="003A0969" w:rsidRDefault="003A0969" w:rsidP="003A0969">
      <w:pPr>
        <w:rPr>
          <w:rtl/>
        </w:rPr>
      </w:pPr>
    </w:p>
    <w:p w14:paraId="6295A44E" w14:textId="77777777" w:rsidR="003A0969" w:rsidRDefault="003A0969" w:rsidP="003A0969">
      <w:pPr>
        <w:rPr>
          <w:rtl/>
        </w:rPr>
      </w:pPr>
      <w:r>
        <w:rPr>
          <w:rtl/>
        </w:rPr>
        <w:t>// با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</w:p>
    <w:p w14:paraId="21CD387A" w14:textId="77777777" w:rsidR="003A0969" w:rsidRDefault="003A0969" w:rsidP="003A0969">
      <w:r>
        <w:t>const [x, y, z = 0]</w:t>
      </w:r>
      <w:r>
        <w:rPr>
          <w:rtl/>
        </w:rPr>
        <w:t xml:space="preserve"> = [1, 2];</w:t>
      </w:r>
    </w:p>
    <w:p w14:paraId="58FC68A0" w14:textId="77777777" w:rsidR="003A0969" w:rsidRDefault="003A0969" w:rsidP="003A0969">
      <w:r>
        <w:t>console.log(z); // 0</w:t>
      </w:r>
    </w:p>
    <w:p w14:paraId="6646A6D4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>```</w:t>
      </w:r>
    </w:p>
    <w:p w14:paraId="3F7AF1A7" w14:textId="77777777" w:rsidR="003A0969" w:rsidRDefault="003A0969" w:rsidP="003A0969">
      <w:pPr>
        <w:rPr>
          <w:rtl/>
        </w:rPr>
      </w:pPr>
    </w:p>
    <w:p w14:paraId="6A9556F4" w14:textId="7B7EC621" w:rsidR="003A0969" w:rsidRDefault="003A0969" w:rsidP="003A0969">
      <w:pPr>
        <w:rPr>
          <w:rtl/>
        </w:rPr>
      </w:pPr>
      <w:r>
        <w:rPr>
          <w:rtl/>
        </w:rPr>
        <w:t xml:space="preserve"> 3. **نام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آبجکت**</w:t>
      </w:r>
    </w:p>
    <w:p w14:paraId="7E35ACD2" w14:textId="77777777" w:rsidR="003A0969" w:rsidRDefault="003A0969" w:rsidP="003A0969">
      <w:r>
        <w:rPr>
          <w:rtl/>
        </w:rPr>
        <w:t>```</w:t>
      </w:r>
      <w:r>
        <w:t>javascript</w:t>
      </w:r>
    </w:p>
    <w:p w14:paraId="6C3400DA" w14:textId="77777777" w:rsidR="003A0969" w:rsidRDefault="003A0969" w:rsidP="003A0969">
      <w:pPr>
        <w:rPr>
          <w:rtl/>
        </w:rPr>
      </w:pPr>
      <w:r>
        <w:t>const obj</w:t>
      </w:r>
      <w:r>
        <w:rPr>
          <w:rtl/>
        </w:rPr>
        <w:t xml:space="preserve"> = { '</w:t>
      </w:r>
      <w:r>
        <w:t>first-name</w:t>
      </w:r>
      <w:r>
        <w:rPr>
          <w:rtl/>
        </w:rPr>
        <w:t>': 'عل</w:t>
      </w:r>
      <w:r>
        <w:rPr>
          <w:rFonts w:hint="cs"/>
          <w:rtl/>
        </w:rPr>
        <w:t>ی</w:t>
      </w:r>
      <w:r>
        <w:rPr>
          <w:rtl/>
        </w:rPr>
        <w:t>', '</w:t>
      </w:r>
      <w:r>
        <w:t>last-name</w:t>
      </w:r>
      <w:r>
        <w:rPr>
          <w:rtl/>
        </w:rPr>
        <w:t>': 'محمد</w:t>
      </w:r>
      <w:r>
        <w:rPr>
          <w:rFonts w:hint="cs"/>
          <w:rtl/>
        </w:rPr>
        <w:t>ی</w:t>
      </w:r>
      <w:r>
        <w:rPr>
          <w:rtl/>
        </w:rPr>
        <w:t>' };</w:t>
      </w:r>
    </w:p>
    <w:p w14:paraId="2211A21C" w14:textId="77777777" w:rsidR="003A0969" w:rsidRDefault="003A0969" w:rsidP="003A0969">
      <w:pPr>
        <w:rPr>
          <w:rtl/>
        </w:rPr>
      </w:pPr>
    </w:p>
    <w:p w14:paraId="1984C9D7" w14:textId="77777777" w:rsidR="003A0969" w:rsidRDefault="003A0969" w:rsidP="003A0969">
      <w:pPr>
        <w:rPr>
          <w:rtl/>
        </w:rPr>
      </w:pPr>
      <w:r>
        <w:rPr>
          <w:rtl/>
        </w:rPr>
        <w:t>//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از نام واقع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</w:t>
      </w:r>
      <w:r>
        <w:rPr>
          <w:rtl/>
        </w:rPr>
        <w:t xml:space="preserve"> استفاده کرد</w:t>
      </w:r>
    </w:p>
    <w:p w14:paraId="16400364" w14:textId="77777777" w:rsidR="003A0969" w:rsidRDefault="003A0969" w:rsidP="003A0969">
      <w:r>
        <w:t>const { 'first-name': firstName, 'last-name': lastName } = obj</w:t>
      </w:r>
      <w:r>
        <w:rPr>
          <w:rtl/>
        </w:rPr>
        <w:t>;</w:t>
      </w:r>
    </w:p>
    <w:p w14:paraId="30CED557" w14:textId="77777777" w:rsidR="003A0969" w:rsidRDefault="003A0969" w:rsidP="003A0969">
      <w:pPr>
        <w:rPr>
          <w:rtl/>
        </w:rPr>
      </w:pPr>
      <w:r>
        <w:t>console.log(firstName)</w:t>
      </w:r>
      <w:r>
        <w:rPr>
          <w:rtl/>
        </w:rPr>
        <w:t>; // 'عل</w:t>
      </w:r>
      <w:r>
        <w:rPr>
          <w:rFonts w:hint="cs"/>
          <w:rtl/>
        </w:rPr>
        <w:t>ی</w:t>
      </w:r>
      <w:r>
        <w:rPr>
          <w:rtl/>
        </w:rPr>
        <w:t>'</w:t>
      </w:r>
    </w:p>
    <w:p w14:paraId="09DB456C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3C02F968" w14:textId="77777777" w:rsidR="003A0969" w:rsidRDefault="003A0969" w:rsidP="003A0969">
      <w:pPr>
        <w:rPr>
          <w:rtl/>
        </w:rPr>
      </w:pPr>
    </w:p>
    <w:p w14:paraId="5926D4F6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41C4B476" w14:textId="77777777" w:rsidR="003A0969" w:rsidRDefault="003A0969" w:rsidP="003A0969">
      <w:pPr>
        <w:rPr>
          <w:rtl/>
        </w:rPr>
      </w:pPr>
    </w:p>
    <w:p w14:paraId="324BFD91" w14:textId="1E3FD110" w:rsidR="003A0969" w:rsidRDefault="003A0969" w:rsidP="003A0969">
      <w:pPr>
        <w:rPr>
          <w:rtl/>
        </w:rPr>
      </w:pPr>
      <w:r>
        <w:rPr>
          <w:rtl/>
        </w:rPr>
        <w:t xml:space="preserve">  </w:t>
      </w:r>
      <w:r>
        <w:rPr>
          <w:rFonts w:ascii="IRANSansWeb(FaNum) Light" w:hAnsi="IRANSansWeb(FaNum) Light" w:hint="cs"/>
          <w:rtl/>
        </w:rPr>
        <w:t>تمر</w:t>
      </w:r>
      <w:r>
        <w:rPr>
          <w:rFonts w:hint="cs"/>
          <w:rtl/>
        </w:rPr>
        <w:t>ی</w:t>
      </w:r>
      <w:r>
        <w:rPr>
          <w:rFonts w:hint="eastAsia"/>
          <w:rtl/>
        </w:rPr>
        <w:t>ن‌ها</w:t>
      </w:r>
      <w:r>
        <w:rPr>
          <w:rFonts w:hint="cs"/>
          <w:rtl/>
        </w:rPr>
        <w:t>ی</w:t>
      </w:r>
      <w:r>
        <w:rPr>
          <w:rtl/>
        </w:rPr>
        <w:t xml:space="preserve"> عمل</w:t>
      </w:r>
      <w:r>
        <w:rPr>
          <w:rFonts w:hint="cs"/>
          <w:rtl/>
        </w:rPr>
        <w:t>ی</w:t>
      </w:r>
    </w:p>
    <w:p w14:paraId="284B7054" w14:textId="77777777" w:rsidR="003A0969" w:rsidRDefault="003A0969" w:rsidP="003A0969">
      <w:pPr>
        <w:rPr>
          <w:rtl/>
        </w:rPr>
      </w:pPr>
    </w:p>
    <w:p w14:paraId="71211962" w14:textId="2161EB40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1: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مختصات</w:t>
      </w:r>
    </w:p>
    <w:p w14:paraId="1DD7C0C3" w14:textId="77777777" w:rsidR="003A0969" w:rsidRDefault="003A0969" w:rsidP="003A0969">
      <w:r>
        <w:rPr>
          <w:rtl/>
        </w:rPr>
        <w:t>```</w:t>
      </w:r>
      <w:r>
        <w:t>javascript</w:t>
      </w:r>
    </w:p>
    <w:p w14:paraId="790AAB90" w14:textId="77777777" w:rsidR="003A0969" w:rsidRDefault="003A0969" w:rsidP="003A0969">
      <w:r>
        <w:t>const point</w:t>
      </w:r>
      <w:r>
        <w:rPr>
          <w:rtl/>
        </w:rPr>
        <w:t xml:space="preserve"> = [10, 20, 30];</w:t>
      </w:r>
    </w:p>
    <w:p w14:paraId="2964B265" w14:textId="77777777" w:rsidR="003A0969" w:rsidRDefault="003A0969" w:rsidP="003A0969">
      <w:pPr>
        <w:rPr>
          <w:rtl/>
        </w:rPr>
      </w:pPr>
    </w:p>
    <w:p w14:paraId="171C8291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>// تبد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به آبجکت با </w:t>
      </w:r>
      <w:r>
        <w:t>Destructuring</w:t>
      </w:r>
    </w:p>
    <w:p w14:paraId="3BC9BF28" w14:textId="77777777" w:rsidR="003A0969" w:rsidRDefault="003A0969" w:rsidP="003A0969">
      <w:r>
        <w:t>const [x, y, z] = point</w:t>
      </w:r>
      <w:r>
        <w:rPr>
          <w:rtl/>
        </w:rPr>
        <w:t>;</w:t>
      </w:r>
    </w:p>
    <w:p w14:paraId="45B72A23" w14:textId="77777777" w:rsidR="003A0969" w:rsidRDefault="003A0969" w:rsidP="003A0969">
      <w:r>
        <w:t>const pointObj = { x, y, z }</w:t>
      </w:r>
      <w:r>
        <w:rPr>
          <w:rtl/>
        </w:rPr>
        <w:t>;</w:t>
      </w:r>
    </w:p>
    <w:p w14:paraId="1ED85AEE" w14:textId="77777777" w:rsidR="003A0969" w:rsidRDefault="003A0969" w:rsidP="003A0969">
      <w:r>
        <w:t>console.log(pointObj); // { x: 10, y: 20, z: 30 }</w:t>
      </w:r>
    </w:p>
    <w:p w14:paraId="6D252A9C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45E08DD2" w14:textId="77777777" w:rsidR="003A0969" w:rsidRDefault="003A0969" w:rsidP="003A0969">
      <w:pPr>
        <w:rPr>
          <w:rtl/>
        </w:rPr>
      </w:pPr>
    </w:p>
    <w:p w14:paraId="52AD8189" w14:textId="52CE21CE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2: پردازش کاربر</w:t>
      </w:r>
    </w:p>
    <w:p w14:paraId="654F5336" w14:textId="77777777" w:rsidR="003A0969" w:rsidRDefault="003A0969" w:rsidP="003A0969">
      <w:r>
        <w:rPr>
          <w:rtl/>
        </w:rPr>
        <w:t>```</w:t>
      </w:r>
      <w:r>
        <w:t>javascript</w:t>
      </w:r>
    </w:p>
    <w:p w14:paraId="2F3834C8" w14:textId="77777777" w:rsidR="003A0969" w:rsidRDefault="003A0969" w:rsidP="003A0969">
      <w:r>
        <w:t>const userData</w:t>
      </w:r>
      <w:r>
        <w:rPr>
          <w:rtl/>
        </w:rPr>
        <w:t xml:space="preserve"> = {</w:t>
      </w:r>
    </w:p>
    <w:p w14:paraId="1A4DA14B" w14:textId="77777777" w:rsidR="003A0969" w:rsidRDefault="003A0969" w:rsidP="003A0969">
      <w:r>
        <w:rPr>
          <w:rtl/>
        </w:rPr>
        <w:t xml:space="preserve">    </w:t>
      </w:r>
      <w:r>
        <w:t>personalInfo</w:t>
      </w:r>
      <w:r>
        <w:rPr>
          <w:rtl/>
        </w:rPr>
        <w:t>: {</w:t>
      </w:r>
    </w:p>
    <w:p w14:paraId="2F317C69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name</w:t>
      </w:r>
      <w:r>
        <w:rPr>
          <w:rtl/>
        </w:rPr>
        <w:t>: 'زهرا',</w:t>
      </w:r>
    </w:p>
    <w:p w14:paraId="187E8A89" w14:textId="77777777" w:rsidR="003A0969" w:rsidRDefault="003A0969" w:rsidP="003A0969">
      <w:pPr>
        <w:rPr>
          <w:rtl/>
        </w:rPr>
      </w:pPr>
      <w:r>
        <w:rPr>
          <w:rtl/>
        </w:rPr>
        <w:t xml:space="preserve">        </w:t>
      </w:r>
      <w:r>
        <w:t>family</w:t>
      </w:r>
      <w:r>
        <w:rPr>
          <w:rtl/>
        </w:rPr>
        <w:t>: 'رضا</w:t>
      </w:r>
      <w:r>
        <w:rPr>
          <w:rFonts w:hint="cs"/>
          <w:rtl/>
        </w:rPr>
        <w:t>یی</w:t>
      </w:r>
      <w:r>
        <w:rPr>
          <w:rtl/>
        </w:rPr>
        <w:t>',</w:t>
      </w:r>
    </w:p>
    <w:p w14:paraId="49955AB3" w14:textId="77777777" w:rsidR="003A0969" w:rsidRDefault="003A0969" w:rsidP="003A0969">
      <w:r>
        <w:rPr>
          <w:rtl/>
        </w:rPr>
        <w:t xml:space="preserve">        </w:t>
      </w:r>
      <w:r>
        <w:t>birthDate: '1995-05-15</w:t>
      </w:r>
      <w:r>
        <w:rPr>
          <w:rtl/>
        </w:rPr>
        <w:t>'</w:t>
      </w:r>
    </w:p>
    <w:p w14:paraId="01C54FF6" w14:textId="77777777" w:rsidR="003A0969" w:rsidRDefault="003A0969" w:rsidP="003A0969">
      <w:pPr>
        <w:rPr>
          <w:rtl/>
        </w:rPr>
      </w:pPr>
      <w:r>
        <w:rPr>
          <w:rtl/>
        </w:rPr>
        <w:t xml:space="preserve">    },</w:t>
      </w:r>
    </w:p>
    <w:p w14:paraId="0999360F" w14:textId="77777777" w:rsidR="003A0969" w:rsidRDefault="003A0969" w:rsidP="003A0969">
      <w:r>
        <w:rPr>
          <w:rtl/>
        </w:rPr>
        <w:t xml:space="preserve">    </w:t>
      </w:r>
      <w:r>
        <w:t>contact</w:t>
      </w:r>
      <w:r>
        <w:rPr>
          <w:rtl/>
        </w:rPr>
        <w:t>: {</w:t>
      </w:r>
    </w:p>
    <w:p w14:paraId="55BB9EF0" w14:textId="77777777" w:rsidR="003A0969" w:rsidRDefault="003A0969" w:rsidP="003A0969">
      <w:r>
        <w:rPr>
          <w:rtl/>
        </w:rPr>
        <w:t xml:space="preserve">        </w:t>
      </w:r>
      <w:r>
        <w:t>email: 'zahra@example.com</w:t>
      </w:r>
      <w:r>
        <w:rPr>
          <w:rtl/>
        </w:rPr>
        <w:t>',</w:t>
      </w:r>
    </w:p>
    <w:p w14:paraId="19CD4495" w14:textId="77777777" w:rsidR="003A0969" w:rsidRDefault="003A0969" w:rsidP="003A0969">
      <w:r>
        <w:rPr>
          <w:rtl/>
        </w:rPr>
        <w:t xml:space="preserve">        </w:t>
      </w:r>
      <w:r>
        <w:t>phone: '09123456789</w:t>
      </w:r>
      <w:r>
        <w:rPr>
          <w:rtl/>
        </w:rPr>
        <w:t>'</w:t>
      </w:r>
    </w:p>
    <w:p w14:paraId="72CCC5CB" w14:textId="77777777" w:rsidR="003A0969" w:rsidRDefault="003A0969" w:rsidP="003A0969">
      <w:pPr>
        <w:rPr>
          <w:rtl/>
        </w:rPr>
      </w:pPr>
      <w:r>
        <w:rPr>
          <w:rtl/>
        </w:rPr>
        <w:t xml:space="preserve">    }</w:t>
      </w:r>
    </w:p>
    <w:p w14:paraId="34CCE965" w14:textId="77777777" w:rsidR="003A0969" w:rsidRDefault="003A0969" w:rsidP="003A0969">
      <w:pPr>
        <w:rPr>
          <w:rtl/>
        </w:rPr>
      </w:pPr>
      <w:r>
        <w:rPr>
          <w:rtl/>
        </w:rPr>
        <w:t>};</w:t>
      </w:r>
    </w:p>
    <w:p w14:paraId="342289DB" w14:textId="77777777" w:rsidR="003A0969" w:rsidRDefault="003A0969" w:rsidP="003A0969">
      <w:pPr>
        <w:rPr>
          <w:rtl/>
        </w:rPr>
      </w:pPr>
    </w:p>
    <w:p w14:paraId="2C0F58F2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 xml:space="preserve">// </w:t>
      </w:r>
      <w:r>
        <w:t>Destructuring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استخراج اطلاعات</w:t>
      </w:r>
    </w:p>
    <w:p w14:paraId="63D41334" w14:textId="77777777" w:rsidR="003A0969" w:rsidRDefault="003A0969" w:rsidP="003A0969">
      <w:r>
        <w:t>const</w:t>
      </w:r>
      <w:r>
        <w:rPr>
          <w:rtl/>
        </w:rPr>
        <w:t xml:space="preserve"> {</w:t>
      </w:r>
    </w:p>
    <w:p w14:paraId="59F1A32E" w14:textId="77777777" w:rsidR="003A0969" w:rsidRDefault="003A0969" w:rsidP="003A0969">
      <w:r>
        <w:rPr>
          <w:rtl/>
        </w:rPr>
        <w:t xml:space="preserve">    </w:t>
      </w:r>
      <w:r>
        <w:t>personalInfo: { name, family }</w:t>
      </w:r>
      <w:r>
        <w:rPr>
          <w:rtl/>
        </w:rPr>
        <w:t>,</w:t>
      </w:r>
    </w:p>
    <w:p w14:paraId="260E0E21" w14:textId="77777777" w:rsidR="003A0969" w:rsidRDefault="003A0969" w:rsidP="003A0969">
      <w:r>
        <w:rPr>
          <w:rtl/>
        </w:rPr>
        <w:t xml:space="preserve">    </w:t>
      </w:r>
      <w:r>
        <w:t>contact: { email, phone }</w:t>
      </w:r>
    </w:p>
    <w:p w14:paraId="0440C97B" w14:textId="77777777" w:rsidR="003A0969" w:rsidRDefault="003A0969" w:rsidP="003A0969">
      <w:r>
        <w:rPr>
          <w:rtl/>
        </w:rPr>
        <w:t xml:space="preserve">} = </w:t>
      </w:r>
      <w:r>
        <w:t>userData</w:t>
      </w:r>
      <w:r>
        <w:rPr>
          <w:rtl/>
        </w:rPr>
        <w:t>;</w:t>
      </w:r>
    </w:p>
    <w:p w14:paraId="447E1DB8" w14:textId="77777777" w:rsidR="003A0969" w:rsidRDefault="003A0969" w:rsidP="003A0969">
      <w:pPr>
        <w:rPr>
          <w:rtl/>
        </w:rPr>
      </w:pPr>
    </w:p>
    <w:p w14:paraId="3546F1DD" w14:textId="77777777" w:rsidR="003A0969" w:rsidRDefault="003A0969" w:rsidP="003A0969">
      <w:pPr>
        <w:rPr>
          <w:rtl/>
        </w:rPr>
      </w:pPr>
      <w:r>
        <w:t>console.log</w:t>
      </w:r>
      <w:r>
        <w:rPr>
          <w:rtl/>
        </w:rPr>
        <w:t>(`نام: $</w:t>
      </w:r>
      <w:r>
        <w:t>{name} ${family}</w:t>
      </w:r>
      <w:r>
        <w:rPr>
          <w:rtl/>
        </w:rPr>
        <w:t>`);</w:t>
      </w:r>
    </w:p>
    <w:p w14:paraId="7DB972D7" w14:textId="77777777" w:rsidR="003A0969" w:rsidRDefault="003A0969" w:rsidP="003A0969">
      <w:pPr>
        <w:rPr>
          <w:rtl/>
        </w:rPr>
      </w:pPr>
      <w:r>
        <w:t>console.log</w:t>
      </w:r>
      <w:r>
        <w:rPr>
          <w:rtl/>
        </w:rPr>
        <w:t>(`تماس: $</w:t>
      </w:r>
      <w:r>
        <w:t>{email} - ${phone}</w:t>
      </w:r>
      <w:r>
        <w:rPr>
          <w:rtl/>
        </w:rPr>
        <w:t>`);</w:t>
      </w:r>
    </w:p>
    <w:p w14:paraId="4E778DDA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5B89C5D3" w14:textId="77777777" w:rsidR="003A0969" w:rsidRDefault="003A0969" w:rsidP="003A0969">
      <w:pPr>
        <w:rPr>
          <w:rtl/>
        </w:rPr>
      </w:pPr>
    </w:p>
    <w:p w14:paraId="4F77237E" w14:textId="2C8EAD09" w:rsidR="003A0969" w:rsidRDefault="003A0969" w:rsidP="003A0969">
      <w:pPr>
        <w:rPr>
          <w:rtl/>
        </w:rPr>
      </w:pPr>
      <w:r>
        <w:rPr>
          <w:rtl/>
        </w:rPr>
        <w:t xml:space="preserve"> تمر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3: 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خطا</w:t>
      </w:r>
    </w:p>
    <w:p w14:paraId="28996B92" w14:textId="77777777" w:rsidR="003A0969" w:rsidRDefault="003A0969" w:rsidP="003A0969">
      <w:r>
        <w:rPr>
          <w:rtl/>
        </w:rPr>
        <w:t>```</w:t>
      </w:r>
      <w:r>
        <w:t>javascript</w:t>
      </w:r>
    </w:p>
    <w:p w14:paraId="20C08EDE" w14:textId="77777777" w:rsidR="003A0969" w:rsidRDefault="003A0969" w:rsidP="003A0969">
      <w:r>
        <w:t>function safeDestructuring(obj, path, defaultValue)</w:t>
      </w:r>
      <w:r>
        <w:rPr>
          <w:rtl/>
        </w:rPr>
        <w:t xml:space="preserve"> {</w:t>
      </w:r>
    </w:p>
    <w:p w14:paraId="1635916D" w14:textId="77777777" w:rsidR="003A0969" w:rsidRDefault="003A0969" w:rsidP="003A0969">
      <w:r>
        <w:rPr>
          <w:rtl/>
        </w:rPr>
        <w:t xml:space="preserve">    </w:t>
      </w:r>
      <w:r>
        <w:t>const keys = path.split</w:t>
      </w:r>
      <w:r>
        <w:rPr>
          <w:rtl/>
        </w:rPr>
        <w:t>('.');</w:t>
      </w:r>
    </w:p>
    <w:p w14:paraId="2018AD9C" w14:textId="77777777" w:rsidR="003A0969" w:rsidRDefault="003A0969" w:rsidP="003A0969">
      <w:r>
        <w:rPr>
          <w:rtl/>
        </w:rPr>
        <w:t xml:space="preserve">    </w:t>
      </w:r>
      <w:r>
        <w:t>let current = obj</w:t>
      </w:r>
      <w:r>
        <w:rPr>
          <w:rtl/>
        </w:rPr>
        <w:t>;</w:t>
      </w:r>
    </w:p>
    <w:p w14:paraId="6DC8F72F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</w:p>
    <w:p w14:paraId="51BFCB25" w14:textId="77777777" w:rsidR="003A0969" w:rsidRDefault="003A0969" w:rsidP="003A0969">
      <w:r>
        <w:rPr>
          <w:rtl/>
        </w:rPr>
        <w:t xml:space="preserve">    </w:t>
      </w:r>
      <w:r>
        <w:t>for (const key of keys)</w:t>
      </w:r>
      <w:r>
        <w:rPr>
          <w:rtl/>
        </w:rPr>
        <w:t xml:space="preserve"> {</w:t>
      </w:r>
    </w:p>
    <w:p w14:paraId="45E13B0F" w14:textId="77777777" w:rsidR="003A0969" w:rsidRDefault="003A0969" w:rsidP="003A0969">
      <w:r>
        <w:rPr>
          <w:rtl/>
        </w:rPr>
        <w:t xml:space="preserve">        </w:t>
      </w:r>
      <w:r>
        <w:t>if (current === null || current === undefined)</w:t>
      </w:r>
      <w:r>
        <w:rPr>
          <w:rtl/>
        </w:rPr>
        <w:t xml:space="preserve"> {</w:t>
      </w:r>
    </w:p>
    <w:p w14:paraId="6CA38883" w14:textId="77777777" w:rsidR="003A0969" w:rsidRDefault="003A0969" w:rsidP="003A0969">
      <w:r>
        <w:rPr>
          <w:rtl/>
        </w:rPr>
        <w:t xml:space="preserve">            </w:t>
      </w:r>
      <w:r>
        <w:t>return defaultValue</w:t>
      </w:r>
      <w:r>
        <w:rPr>
          <w:rtl/>
        </w:rPr>
        <w:t>;</w:t>
      </w:r>
    </w:p>
    <w:p w14:paraId="58B8F02A" w14:textId="77777777" w:rsidR="003A0969" w:rsidRDefault="003A0969" w:rsidP="003A0969">
      <w:pPr>
        <w:rPr>
          <w:rtl/>
        </w:rPr>
      </w:pPr>
      <w:r>
        <w:rPr>
          <w:rtl/>
        </w:rPr>
        <w:t xml:space="preserve">        }</w:t>
      </w:r>
    </w:p>
    <w:p w14:paraId="49E26EB9" w14:textId="77777777" w:rsidR="003A0969" w:rsidRDefault="003A0969" w:rsidP="003A0969">
      <w:r>
        <w:rPr>
          <w:rtl/>
        </w:rPr>
        <w:lastRenderedPageBreak/>
        <w:t xml:space="preserve">        </w:t>
      </w:r>
      <w:r>
        <w:t>current = current[key]</w:t>
      </w:r>
      <w:r>
        <w:rPr>
          <w:rtl/>
        </w:rPr>
        <w:t>;</w:t>
      </w:r>
    </w:p>
    <w:p w14:paraId="0EBE8587" w14:textId="77777777" w:rsidR="003A0969" w:rsidRDefault="003A0969" w:rsidP="003A0969">
      <w:pPr>
        <w:rPr>
          <w:rtl/>
        </w:rPr>
      </w:pPr>
      <w:r>
        <w:rPr>
          <w:rtl/>
        </w:rPr>
        <w:t xml:space="preserve">    }</w:t>
      </w:r>
    </w:p>
    <w:p w14:paraId="3E15491C" w14:textId="77777777" w:rsidR="003A0969" w:rsidRDefault="003A0969" w:rsidP="003A0969">
      <w:pPr>
        <w:rPr>
          <w:rtl/>
        </w:rPr>
      </w:pPr>
      <w:r>
        <w:rPr>
          <w:rtl/>
        </w:rPr>
        <w:t xml:space="preserve">    </w:t>
      </w:r>
    </w:p>
    <w:p w14:paraId="51A2926F" w14:textId="77777777" w:rsidR="003A0969" w:rsidRDefault="003A0969" w:rsidP="003A0969">
      <w:r>
        <w:rPr>
          <w:rtl/>
        </w:rPr>
        <w:t xml:space="preserve">    </w:t>
      </w:r>
      <w:r>
        <w:t>return current !== undefined ? current : defaultValue</w:t>
      </w:r>
      <w:r>
        <w:rPr>
          <w:rtl/>
        </w:rPr>
        <w:t>;</w:t>
      </w:r>
    </w:p>
    <w:p w14:paraId="64D88F4D" w14:textId="77777777" w:rsidR="003A0969" w:rsidRDefault="003A0969" w:rsidP="003A0969">
      <w:pPr>
        <w:rPr>
          <w:rtl/>
        </w:rPr>
      </w:pPr>
      <w:r>
        <w:rPr>
          <w:rtl/>
        </w:rPr>
        <w:t>}</w:t>
      </w:r>
    </w:p>
    <w:p w14:paraId="62FE7B26" w14:textId="77777777" w:rsidR="003A0969" w:rsidRDefault="003A0969" w:rsidP="003A0969">
      <w:pPr>
        <w:rPr>
          <w:rtl/>
        </w:rPr>
      </w:pPr>
    </w:p>
    <w:p w14:paraId="57C75C83" w14:textId="77777777" w:rsidR="003A0969" w:rsidRDefault="003A0969" w:rsidP="003A0969">
      <w:pPr>
        <w:rPr>
          <w:rtl/>
        </w:rPr>
      </w:pPr>
      <w:r>
        <w:rPr>
          <w:rtl/>
        </w:rPr>
        <w:t>// استفاده</w:t>
      </w:r>
    </w:p>
    <w:p w14:paraId="1634E329" w14:textId="77777777" w:rsidR="003A0969" w:rsidRDefault="003A0969" w:rsidP="003A0969">
      <w:pPr>
        <w:rPr>
          <w:rtl/>
        </w:rPr>
      </w:pPr>
      <w:r>
        <w:t>const data</w:t>
      </w:r>
      <w:r>
        <w:rPr>
          <w:rtl/>
        </w:rPr>
        <w:t xml:space="preserve"> = { </w:t>
      </w:r>
      <w:r>
        <w:t>user</w:t>
      </w:r>
      <w:r>
        <w:rPr>
          <w:rtl/>
        </w:rPr>
        <w:t xml:space="preserve">: { </w:t>
      </w:r>
      <w:r>
        <w:t>profile</w:t>
      </w:r>
      <w:r>
        <w:rPr>
          <w:rtl/>
        </w:rPr>
        <w:t xml:space="preserve">: { </w:t>
      </w:r>
      <w:r>
        <w:t>name</w:t>
      </w:r>
      <w:r>
        <w:rPr>
          <w:rtl/>
        </w:rPr>
        <w:t>: 'عل</w:t>
      </w:r>
      <w:r>
        <w:rPr>
          <w:rFonts w:hint="cs"/>
          <w:rtl/>
        </w:rPr>
        <w:t>ی</w:t>
      </w:r>
      <w:r>
        <w:rPr>
          <w:rtl/>
        </w:rPr>
        <w:t>' } } };</w:t>
      </w:r>
    </w:p>
    <w:p w14:paraId="05FB6002" w14:textId="77777777" w:rsidR="003A0969" w:rsidRDefault="003A0969" w:rsidP="003A0969">
      <w:pPr>
        <w:rPr>
          <w:rtl/>
        </w:rPr>
      </w:pPr>
      <w:r>
        <w:t>const userName = safeDestructuring</w:t>
      </w:r>
      <w:r>
        <w:rPr>
          <w:rtl/>
        </w:rPr>
        <w:t>(</w:t>
      </w:r>
      <w:r>
        <w:t>data, 'user.profile.name</w:t>
      </w:r>
      <w:r>
        <w:rPr>
          <w:rtl/>
        </w:rPr>
        <w:t>', 'ناشناس');</w:t>
      </w:r>
    </w:p>
    <w:p w14:paraId="179EE47A" w14:textId="77777777" w:rsidR="003A0969" w:rsidRDefault="003A0969" w:rsidP="003A0969">
      <w:pPr>
        <w:rPr>
          <w:rtl/>
        </w:rPr>
      </w:pPr>
      <w:r>
        <w:t>console.log(userName)</w:t>
      </w:r>
      <w:r>
        <w:rPr>
          <w:rtl/>
        </w:rPr>
        <w:t>; // 'عل</w:t>
      </w:r>
      <w:r>
        <w:rPr>
          <w:rFonts w:hint="cs"/>
          <w:rtl/>
        </w:rPr>
        <w:t>ی</w:t>
      </w:r>
      <w:r>
        <w:rPr>
          <w:rtl/>
        </w:rPr>
        <w:t>'</w:t>
      </w:r>
    </w:p>
    <w:p w14:paraId="45AFD531" w14:textId="77777777" w:rsidR="003A0969" w:rsidRDefault="003A0969" w:rsidP="003A0969">
      <w:pPr>
        <w:rPr>
          <w:rtl/>
        </w:rPr>
      </w:pPr>
      <w:r>
        <w:rPr>
          <w:rtl/>
        </w:rPr>
        <w:t>```</w:t>
      </w:r>
    </w:p>
    <w:p w14:paraId="05928D79" w14:textId="77777777" w:rsidR="003A0969" w:rsidRDefault="003A0969" w:rsidP="003A0969">
      <w:pPr>
        <w:rPr>
          <w:rtl/>
        </w:rPr>
      </w:pPr>
    </w:p>
    <w:p w14:paraId="624A182C" w14:textId="77777777" w:rsidR="003A0969" w:rsidRDefault="003A0969" w:rsidP="003A0969">
      <w:pPr>
        <w:rPr>
          <w:rtl/>
        </w:rPr>
      </w:pPr>
      <w:r>
        <w:rPr>
          <w:rtl/>
        </w:rPr>
        <w:t>---</w:t>
      </w:r>
    </w:p>
    <w:p w14:paraId="4F8E392F" w14:textId="77777777" w:rsidR="003A0969" w:rsidRDefault="003A0969" w:rsidP="003A0969">
      <w:pPr>
        <w:rPr>
          <w:rtl/>
        </w:rPr>
      </w:pPr>
    </w:p>
    <w:p w14:paraId="1E349AD1" w14:textId="6DA1B5D4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📚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جمع‌بند</w:t>
      </w:r>
      <w:r>
        <w:rPr>
          <w:rFonts w:hint="cs"/>
          <w:rtl/>
        </w:rPr>
        <w:t>ی</w:t>
      </w:r>
    </w:p>
    <w:p w14:paraId="6323F620" w14:textId="77777777" w:rsidR="003A0969" w:rsidRDefault="003A0969" w:rsidP="003A0969">
      <w:pPr>
        <w:rPr>
          <w:rtl/>
        </w:rPr>
      </w:pPr>
    </w:p>
    <w:p w14:paraId="75A61E49" w14:textId="355250C6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✅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مزا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Destructuring</w:t>
      </w:r>
      <w:r>
        <w:rPr>
          <w:rtl/>
        </w:rPr>
        <w:t>:</w:t>
      </w:r>
    </w:p>
    <w:p w14:paraId="00E4CF9C" w14:textId="77777777" w:rsidR="003A0969" w:rsidRDefault="003A0969" w:rsidP="003A0969">
      <w:pPr>
        <w:rPr>
          <w:rtl/>
        </w:rPr>
      </w:pPr>
      <w:r>
        <w:rPr>
          <w:rtl/>
        </w:rPr>
        <w:t>- **کد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خواناتر**</w:t>
      </w:r>
    </w:p>
    <w:p w14:paraId="64FD352A" w14:textId="77777777" w:rsidR="003A0969" w:rsidRDefault="003A0969" w:rsidP="003A0969">
      <w:pPr>
        <w:rPr>
          <w:rtl/>
        </w:rPr>
      </w:pPr>
      <w:r>
        <w:rPr>
          <w:rtl/>
        </w:rPr>
        <w:t>- **کاهش خطوط کد تکرار</w:t>
      </w:r>
      <w:r>
        <w:rPr>
          <w:rFonts w:hint="cs"/>
          <w:rtl/>
        </w:rPr>
        <w:t>ی</w:t>
      </w:r>
      <w:r>
        <w:rPr>
          <w:rtl/>
        </w:rPr>
        <w:t>**</w:t>
      </w:r>
    </w:p>
    <w:p w14:paraId="60ED6D84" w14:textId="77777777" w:rsidR="003A0969" w:rsidRDefault="003A0969" w:rsidP="003A0969">
      <w:pPr>
        <w:rPr>
          <w:rtl/>
        </w:rPr>
      </w:pPr>
      <w:r>
        <w:rPr>
          <w:rtl/>
        </w:rPr>
        <w:lastRenderedPageBreak/>
        <w:t>- **مد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آسان پارامترها</w:t>
      </w:r>
      <w:r>
        <w:rPr>
          <w:rFonts w:hint="cs"/>
          <w:rtl/>
        </w:rPr>
        <w:t>ی</w:t>
      </w:r>
      <w:r>
        <w:rPr>
          <w:rtl/>
        </w:rPr>
        <w:t xml:space="preserve"> اخت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Fonts w:hint="cs"/>
          <w:rtl/>
        </w:rPr>
        <w:t>ی</w:t>
      </w:r>
      <w:r>
        <w:rPr>
          <w:rtl/>
        </w:rPr>
        <w:t>**</w:t>
      </w:r>
    </w:p>
    <w:p w14:paraId="0F8F3D6B" w14:textId="77777777" w:rsidR="003A0969" w:rsidRDefault="003A0969" w:rsidP="003A0969">
      <w:pPr>
        <w:rPr>
          <w:rtl/>
        </w:rPr>
      </w:pPr>
      <w:r>
        <w:rPr>
          <w:rtl/>
        </w:rPr>
        <w:t>- **استخراج سر</w:t>
      </w:r>
      <w:r>
        <w:rPr>
          <w:rFonts w:hint="cs"/>
          <w:rtl/>
        </w:rPr>
        <w:t>ی</w:t>
      </w:r>
      <w:r>
        <w:rPr>
          <w:rFonts w:hint="eastAsia"/>
          <w:rtl/>
        </w:rPr>
        <w:t>ع</w:t>
      </w:r>
      <w:r>
        <w:rPr>
          <w:rtl/>
        </w:rPr>
        <w:t xml:space="preserve"> داده‌ها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>**</w:t>
      </w:r>
    </w:p>
    <w:p w14:paraId="0533EAE5" w14:textId="77777777" w:rsidR="003A0969" w:rsidRDefault="003A0969" w:rsidP="003A0969">
      <w:pPr>
        <w:rPr>
          <w:rtl/>
        </w:rPr>
      </w:pPr>
    </w:p>
    <w:p w14:paraId="33C70F6F" w14:textId="3C172259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🔧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موارد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استفاده</w:t>
      </w:r>
      <w:r>
        <w:rPr>
          <w:rtl/>
        </w:rPr>
        <w:t>:</w:t>
      </w:r>
    </w:p>
    <w:p w14:paraId="76A7F0A9" w14:textId="77777777" w:rsidR="003A0969" w:rsidRDefault="003A0969" w:rsidP="003A0969">
      <w:pPr>
        <w:rPr>
          <w:rtl/>
        </w:rPr>
      </w:pPr>
      <w:r>
        <w:rPr>
          <w:rtl/>
        </w:rPr>
        <w:t>- **پارامترها</w:t>
      </w:r>
      <w:r>
        <w:rPr>
          <w:rFonts w:hint="cs"/>
          <w:rtl/>
        </w:rPr>
        <w:t>ی</w:t>
      </w:r>
      <w:r>
        <w:rPr>
          <w:rtl/>
        </w:rPr>
        <w:t xml:space="preserve"> تابع**</w:t>
      </w:r>
    </w:p>
    <w:p w14:paraId="23C86D58" w14:textId="77777777" w:rsidR="003A0969" w:rsidRDefault="003A0969" w:rsidP="003A0969">
      <w:pPr>
        <w:rPr>
          <w:rtl/>
        </w:rPr>
      </w:pPr>
      <w:r>
        <w:rPr>
          <w:rtl/>
        </w:rPr>
        <w:t>- **پاسخ‌ها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API</w:t>
      </w:r>
      <w:r>
        <w:rPr>
          <w:rtl/>
        </w:rPr>
        <w:t>**</w:t>
      </w:r>
    </w:p>
    <w:p w14:paraId="5B179CD0" w14:textId="77777777" w:rsidR="003A0969" w:rsidRDefault="003A0969" w:rsidP="003A0969">
      <w:pPr>
        <w:rPr>
          <w:rtl/>
        </w:rPr>
      </w:pPr>
      <w:r>
        <w:rPr>
          <w:rtl/>
        </w:rPr>
        <w:t>- **پ</w:t>
      </w:r>
      <w:r>
        <w:rPr>
          <w:rFonts w:hint="cs"/>
          <w:rtl/>
        </w:rPr>
        <w:t>ی</w:t>
      </w:r>
      <w:r>
        <w:rPr>
          <w:rFonts w:hint="eastAsia"/>
          <w:rtl/>
        </w:rPr>
        <w:t>کربند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tl/>
        </w:rPr>
        <w:t>**</w:t>
      </w:r>
    </w:p>
    <w:p w14:paraId="33E7BB38" w14:textId="77777777" w:rsidR="003A0969" w:rsidRDefault="003A0969" w:rsidP="003A0969">
      <w:pPr>
        <w:rPr>
          <w:rtl/>
        </w:rPr>
      </w:pPr>
      <w:r>
        <w:rPr>
          <w:rtl/>
        </w:rPr>
        <w:t>- **کار با آرا</w:t>
      </w:r>
      <w:r>
        <w:rPr>
          <w:rFonts w:hint="cs"/>
          <w:rtl/>
        </w:rPr>
        <w:t>ی</w:t>
      </w:r>
      <w:r>
        <w:rPr>
          <w:rFonts w:hint="eastAsia"/>
          <w:rtl/>
        </w:rPr>
        <w:t>ه‌ها</w:t>
      </w:r>
      <w:r>
        <w:rPr>
          <w:rtl/>
        </w:rPr>
        <w:t xml:space="preserve"> و آبجکت‌ها**</w:t>
      </w:r>
    </w:p>
    <w:p w14:paraId="5C061D26" w14:textId="77777777" w:rsidR="003A0969" w:rsidRDefault="003A0969" w:rsidP="003A0969">
      <w:pPr>
        <w:rPr>
          <w:rtl/>
        </w:rPr>
      </w:pPr>
      <w:r>
        <w:rPr>
          <w:rtl/>
        </w:rPr>
        <w:t>- **ا</w:t>
      </w:r>
      <w:r>
        <w:rPr>
          <w:rFonts w:hint="cs"/>
          <w:rtl/>
        </w:rPr>
        <w:t>ی</w:t>
      </w:r>
      <w:r>
        <w:rPr>
          <w:rFonts w:hint="eastAsia"/>
          <w:rtl/>
        </w:rPr>
        <w:t>ونت</w:t>
      </w:r>
      <w:r>
        <w:rPr>
          <w:rtl/>
        </w:rPr>
        <w:t xml:space="preserve"> هندل</w:t>
      </w:r>
      <w:r>
        <w:rPr>
          <w:rFonts w:hint="cs"/>
          <w:rtl/>
        </w:rPr>
        <w:t>ی</w:t>
      </w:r>
      <w:r>
        <w:rPr>
          <w:rFonts w:hint="eastAsia"/>
          <w:rtl/>
        </w:rPr>
        <w:t>نگ</w:t>
      </w:r>
      <w:r>
        <w:rPr>
          <w:rtl/>
        </w:rPr>
        <w:t>**</w:t>
      </w:r>
    </w:p>
    <w:p w14:paraId="7199116B" w14:textId="77777777" w:rsidR="003A0969" w:rsidRDefault="003A0969" w:rsidP="003A0969">
      <w:pPr>
        <w:rPr>
          <w:rtl/>
        </w:rPr>
      </w:pPr>
    </w:p>
    <w:p w14:paraId="183E352D" w14:textId="714B285A" w:rsidR="003A0969" w:rsidRDefault="003A0969" w:rsidP="003A0969">
      <w:pPr>
        <w:rPr>
          <w:rtl/>
        </w:rPr>
      </w:pPr>
      <w:r>
        <w:rPr>
          <w:rtl/>
        </w:rPr>
        <w:t xml:space="preserve"> </w:t>
      </w:r>
      <w:r>
        <w:rPr>
          <w:rFonts w:ascii="Segoe UI Emoji" w:hAnsi="Segoe UI Emoji" w:cs="Segoe UI Emoji" w:hint="cs"/>
          <w:rtl/>
        </w:rPr>
        <w:t>⚠️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نکات</w:t>
      </w:r>
      <w:r>
        <w:rPr>
          <w:rtl/>
        </w:rPr>
        <w:t xml:space="preserve"> </w:t>
      </w:r>
      <w:r>
        <w:rPr>
          <w:rFonts w:ascii="IRANSansWeb(FaNum) Light" w:hAnsi="IRANSansWeb(FaNum) Light" w:hint="cs"/>
          <w:rtl/>
        </w:rPr>
        <w:t>امن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>:</w:t>
      </w:r>
    </w:p>
    <w:p w14:paraId="258ACA34" w14:textId="77777777" w:rsidR="003A0969" w:rsidRDefault="003A0969" w:rsidP="003A0969">
      <w:pPr>
        <w:rPr>
          <w:rtl/>
        </w:rPr>
      </w:pPr>
      <w:r>
        <w:rPr>
          <w:rtl/>
        </w:rPr>
        <w:t>- **هم</w:t>
      </w:r>
      <w:r>
        <w:rPr>
          <w:rFonts w:hint="cs"/>
          <w:rtl/>
        </w:rPr>
        <w:t>ی</w:t>
      </w:r>
      <w:r>
        <w:rPr>
          <w:rFonts w:hint="eastAsia"/>
          <w:rtl/>
        </w:rPr>
        <w:t>شه</w:t>
      </w:r>
      <w:r>
        <w:rPr>
          <w:rtl/>
        </w:rPr>
        <w:t xml:space="preserve"> از پ</w:t>
      </w:r>
      <w:r>
        <w:rPr>
          <w:rFonts w:hint="cs"/>
          <w:rtl/>
        </w:rPr>
        <w:t>ی</w:t>
      </w:r>
      <w:r>
        <w:rPr>
          <w:rFonts w:hint="eastAsia"/>
          <w:rtl/>
        </w:rPr>
        <w:t>ش‌فرض</w:t>
      </w:r>
      <w:r>
        <w:rPr>
          <w:rtl/>
        </w:rPr>
        <w:t xml:space="preserve">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**</w:t>
      </w:r>
    </w:p>
    <w:p w14:paraId="587BF1F9" w14:textId="77777777" w:rsidR="003A0969" w:rsidRDefault="003A0969" w:rsidP="003A0969">
      <w:pPr>
        <w:rPr>
          <w:rtl/>
        </w:rPr>
      </w:pPr>
      <w:r>
        <w:rPr>
          <w:rtl/>
        </w:rPr>
        <w:t xml:space="preserve">- **در برابر </w:t>
      </w:r>
      <w:r>
        <w:t>null/undefined</w:t>
      </w:r>
      <w:r>
        <w:rPr>
          <w:rtl/>
        </w:rPr>
        <w:t xml:space="preserve"> محافظت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**</w:t>
      </w:r>
    </w:p>
    <w:p w14:paraId="25FEC96E" w14:textId="77777777" w:rsidR="003A0969" w:rsidRDefault="003A0969" w:rsidP="003A0969">
      <w:pPr>
        <w:rPr>
          <w:rtl/>
        </w:rPr>
      </w:pPr>
      <w:r>
        <w:rPr>
          <w:rtl/>
        </w:rPr>
        <w:t>- **برا</w:t>
      </w:r>
      <w:r>
        <w:rPr>
          <w:rFonts w:hint="cs"/>
          <w:rtl/>
        </w:rPr>
        <w:t>ی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تودرتو احت</w:t>
      </w:r>
      <w:r>
        <w:rPr>
          <w:rFonts w:hint="cs"/>
          <w:rtl/>
        </w:rPr>
        <w:t>ی</w:t>
      </w:r>
      <w:r>
        <w:rPr>
          <w:rFonts w:hint="eastAsia"/>
          <w:rtl/>
        </w:rPr>
        <w:t>اط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**</w:t>
      </w:r>
    </w:p>
    <w:p w14:paraId="3A8250FC" w14:textId="77777777" w:rsidR="003A0969" w:rsidRDefault="003A0969" w:rsidP="003A0969">
      <w:pPr>
        <w:rPr>
          <w:rtl/>
        </w:rPr>
      </w:pPr>
    </w:p>
    <w:p w14:paraId="39F4758B" w14:textId="3469AD16" w:rsidR="006D2429" w:rsidRPr="001C43B0" w:rsidRDefault="003A0969" w:rsidP="003A0969">
      <w:pPr>
        <w:rPr>
          <w:rFonts w:hint="cs"/>
          <w:rtl/>
        </w:rPr>
      </w:pPr>
      <w:r>
        <w:t>Destructuring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مف</w:t>
      </w:r>
      <w:r>
        <w:rPr>
          <w:rFonts w:hint="cs"/>
          <w:rtl/>
        </w:rPr>
        <w:t>ی</w:t>
      </w:r>
      <w:r>
        <w:rPr>
          <w:rFonts w:hint="eastAsia"/>
          <w:rtl/>
        </w:rPr>
        <w:t>دتر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</w:t>
      </w:r>
      <w:r>
        <w:rPr>
          <w:rFonts w:hint="cs"/>
          <w:rtl/>
        </w:rPr>
        <w:t>ی</w:t>
      </w:r>
      <w:r>
        <w:rPr>
          <w:rFonts w:hint="eastAsia"/>
          <w:rtl/>
        </w:rPr>
        <w:t>ژگ</w:t>
      </w:r>
      <w:r>
        <w:rPr>
          <w:rFonts w:hint="cs"/>
          <w:rtl/>
        </w:rPr>
        <w:t>ی‌</w:t>
      </w:r>
      <w:r>
        <w:rPr>
          <w:rFonts w:hint="eastAsia"/>
          <w:rtl/>
        </w:rPr>
        <w:t>ها</w:t>
      </w:r>
      <w:r>
        <w:rPr>
          <w:rFonts w:hint="cs"/>
          <w:rtl/>
        </w:rPr>
        <w:t>ی</w:t>
      </w:r>
      <w:r>
        <w:rPr>
          <w:rtl/>
        </w:rPr>
        <w:t xml:space="preserve"> مدرن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tl/>
        </w:rPr>
        <w:t xml:space="preserve"> است که به شما کمک م</w:t>
      </w:r>
      <w:r>
        <w:rPr>
          <w:rFonts w:hint="cs"/>
          <w:rtl/>
        </w:rPr>
        <w:t>ی‌</w:t>
      </w:r>
      <w:r>
        <w:rPr>
          <w:rFonts w:hint="eastAsia"/>
          <w:rtl/>
        </w:rPr>
        <w:t>کد</w:t>
      </w:r>
      <w:r>
        <w:rPr>
          <w:rtl/>
        </w:rPr>
        <w:t xml:space="preserve"> کدها</w:t>
      </w:r>
      <w:r>
        <w:rPr>
          <w:rFonts w:hint="cs"/>
          <w:rtl/>
        </w:rPr>
        <w:t>ی</w:t>
      </w:r>
      <w:r>
        <w:rPr>
          <w:rtl/>
        </w:rPr>
        <w:t xml:space="preserve"> تم</w:t>
      </w:r>
      <w:r>
        <w:rPr>
          <w:rFonts w:hint="cs"/>
          <w:rtl/>
        </w:rPr>
        <w:t>ی</w:t>
      </w:r>
      <w:r>
        <w:rPr>
          <w:rFonts w:hint="eastAsia"/>
          <w:rtl/>
        </w:rPr>
        <w:t>زتر</w:t>
      </w:r>
      <w:r>
        <w:rPr>
          <w:rtl/>
        </w:rPr>
        <w:t xml:space="preserve"> و قابل نگهدار</w:t>
      </w:r>
      <w:r>
        <w:rPr>
          <w:rFonts w:hint="cs"/>
          <w:rtl/>
        </w:rPr>
        <w:t>ی‌</w:t>
      </w:r>
      <w:r>
        <w:rPr>
          <w:rFonts w:hint="eastAsia"/>
          <w:rtl/>
        </w:rPr>
        <w:t>تر</w:t>
      </w:r>
      <w:r>
        <w:rPr>
          <w:rFonts w:hint="cs"/>
          <w:rtl/>
        </w:rPr>
        <w:t>ی</w:t>
      </w:r>
      <w:r>
        <w:rPr>
          <w:rtl/>
        </w:rPr>
        <w:t xml:space="preserve">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! </w:t>
      </w:r>
      <w:r>
        <w:rPr>
          <w:rFonts w:ascii="Segoe UI Emoji" w:hAnsi="Segoe UI Emoji" w:cs="Segoe UI Emoji" w:hint="cs"/>
          <w:rtl/>
        </w:rPr>
        <w:t>🚀</w:t>
      </w:r>
    </w:p>
    <w:sectPr w:rsidR="006D2429" w:rsidRPr="001C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RANSansWeb(FaNum)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064FD"/>
    <w:multiLevelType w:val="hybridMultilevel"/>
    <w:tmpl w:val="AD90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01675"/>
    <w:multiLevelType w:val="hybridMultilevel"/>
    <w:tmpl w:val="3BB27BEC"/>
    <w:lvl w:ilvl="0" w:tplc="FFFFFFFF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230" w:hanging="360"/>
      </w:pPr>
    </w:lvl>
    <w:lvl w:ilvl="2" w:tplc="FFFFFFFF" w:tentative="1">
      <w:start w:val="1"/>
      <w:numFmt w:val="lowerRoman"/>
      <w:lvlText w:val="%3."/>
      <w:lvlJc w:val="right"/>
      <w:pPr>
        <w:ind w:left="1950" w:hanging="180"/>
      </w:pPr>
    </w:lvl>
    <w:lvl w:ilvl="3" w:tplc="FFFFFFFF" w:tentative="1">
      <w:start w:val="1"/>
      <w:numFmt w:val="decimal"/>
      <w:lvlText w:val="%4."/>
      <w:lvlJc w:val="left"/>
      <w:pPr>
        <w:ind w:left="2670" w:hanging="360"/>
      </w:pPr>
    </w:lvl>
    <w:lvl w:ilvl="4" w:tplc="FFFFFFFF" w:tentative="1">
      <w:start w:val="1"/>
      <w:numFmt w:val="lowerLetter"/>
      <w:lvlText w:val="%5."/>
      <w:lvlJc w:val="left"/>
      <w:pPr>
        <w:ind w:left="3390" w:hanging="360"/>
      </w:pPr>
    </w:lvl>
    <w:lvl w:ilvl="5" w:tplc="FFFFFFFF" w:tentative="1">
      <w:start w:val="1"/>
      <w:numFmt w:val="lowerRoman"/>
      <w:lvlText w:val="%6."/>
      <w:lvlJc w:val="right"/>
      <w:pPr>
        <w:ind w:left="4110" w:hanging="180"/>
      </w:pPr>
    </w:lvl>
    <w:lvl w:ilvl="6" w:tplc="FFFFFFFF" w:tentative="1">
      <w:start w:val="1"/>
      <w:numFmt w:val="decimal"/>
      <w:lvlText w:val="%7."/>
      <w:lvlJc w:val="left"/>
      <w:pPr>
        <w:ind w:left="4830" w:hanging="360"/>
      </w:pPr>
    </w:lvl>
    <w:lvl w:ilvl="7" w:tplc="FFFFFFFF" w:tentative="1">
      <w:start w:val="1"/>
      <w:numFmt w:val="lowerLetter"/>
      <w:lvlText w:val="%8."/>
      <w:lvlJc w:val="left"/>
      <w:pPr>
        <w:ind w:left="5550" w:hanging="360"/>
      </w:pPr>
    </w:lvl>
    <w:lvl w:ilvl="8" w:tplc="FFFFFFFF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20F458BD"/>
    <w:multiLevelType w:val="hybridMultilevel"/>
    <w:tmpl w:val="4226FC22"/>
    <w:lvl w:ilvl="0" w:tplc="08A4C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56C26"/>
    <w:multiLevelType w:val="hybridMultilevel"/>
    <w:tmpl w:val="D5C44154"/>
    <w:lvl w:ilvl="0" w:tplc="914201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80D7E"/>
    <w:multiLevelType w:val="hybridMultilevel"/>
    <w:tmpl w:val="0F765CAC"/>
    <w:lvl w:ilvl="0" w:tplc="019CFC4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3A7D15A5"/>
    <w:multiLevelType w:val="hybridMultilevel"/>
    <w:tmpl w:val="07B62F1E"/>
    <w:lvl w:ilvl="0" w:tplc="A07AE0D6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838B6"/>
    <w:multiLevelType w:val="hybridMultilevel"/>
    <w:tmpl w:val="3BB27BEC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7" w15:restartNumberingAfterBreak="0">
    <w:nsid w:val="47F240A1"/>
    <w:multiLevelType w:val="hybridMultilevel"/>
    <w:tmpl w:val="C602DFD6"/>
    <w:lvl w:ilvl="0" w:tplc="620A7F94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73AB2"/>
    <w:multiLevelType w:val="hybridMultilevel"/>
    <w:tmpl w:val="40D6DB86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527048F3"/>
    <w:multiLevelType w:val="hybridMultilevel"/>
    <w:tmpl w:val="9F0C2AC0"/>
    <w:lvl w:ilvl="0" w:tplc="14D0EC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F7BCA"/>
    <w:multiLevelType w:val="hybridMultilevel"/>
    <w:tmpl w:val="02AA8154"/>
    <w:lvl w:ilvl="0" w:tplc="10AC0F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C24234"/>
    <w:multiLevelType w:val="hybridMultilevel"/>
    <w:tmpl w:val="4634B4F0"/>
    <w:lvl w:ilvl="0" w:tplc="65BC5646">
      <w:start w:val="1"/>
      <w:numFmt w:val="decimal"/>
      <w:lvlText w:val="%1."/>
      <w:lvlJc w:val="left"/>
      <w:pPr>
        <w:ind w:left="51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563639441">
    <w:abstractNumId w:val="7"/>
  </w:num>
  <w:num w:numId="2" w16cid:durableId="775445096">
    <w:abstractNumId w:val="10"/>
  </w:num>
  <w:num w:numId="3" w16cid:durableId="665591045">
    <w:abstractNumId w:val="4"/>
  </w:num>
  <w:num w:numId="4" w16cid:durableId="255209993">
    <w:abstractNumId w:val="5"/>
  </w:num>
  <w:num w:numId="5" w16cid:durableId="32316661">
    <w:abstractNumId w:val="9"/>
  </w:num>
  <w:num w:numId="6" w16cid:durableId="1327826194">
    <w:abstractNumId w:val="6"/>
  </w:num>
  <w:num w:numId="7" w16cid:durableId="1265919567">
    <w:abstractNumId w:val="1"/>
  </w:num>
  <w:num w:numId="8" w16cid:durableId="2069449656">
    <w:abstractNumId w:val="2"/>
  </w:num>
  <w:num w:numId="9" w16cid:durableId="384257009">
    <w:abstractNumId w:val="11"/>
  </w:num>
  <w:num w:numId="10" w16cid:durableId="594553176">
    <w:abstractNumId w:val="3"/>
  </w:num>
  <w:num w:numId="11" w16cid:durableId="97140043">
    <w:abstractNumId w:val="8"/>
  </w:num>
  <w:num w:numId="12" w16cid:durableId="56048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45"/>
    <w:rsid w:val="000130A0"/>
    <w:rsid w:val="0006618B"/>
    <w:rsid w:val="000D3A7C"/>
    <w:rsid w:val="001345DA"/>
    <w:rsid w:val="00173B9C"/>
    <w:rsid w:val="00187446"/>
    <w:rsid w:val="001B17BD"/>
    <w:rsid w:val="001C43B0"/>
    <w:rsid w:val="001E445D"/>
    <w:rsid w:val="00205B69"/>
    <w:rsid w:val="002763B6"/>
    <w:rsid w:val="00327A15"/>
    <w:rsid w:val="00357F65"/>
    <w:rsid w:val="00362264"/>
    <w:rsid w:val="003A0969"/>
    <w:rsid w:val="003E3C38"/>
    <w:rsid w:val="0040034B"/>
    <w:rsid w:val="004162C2"/>
    <w:rsid w:val="00436C7D"/>
    <w:rsid w:val="0048455D"/>
    <w:rsid w:val="004944A9"/>
    <w:rsid w:val="004C06EF"/>
    <w:rsid w:val="004D5190"/>
    <w:rsid w:val="004E58E8"/>
    <w:rsid w:val="00514795"/>
    <w:rsid w:val="00541601"/>
    <w:rsid w:val="0058253F"/>
    <w:rsid w:val="005B5B55"/>
    <w:rsid w:val="006036C9"/>
    <w:rsid w:val="00621A45"/>
    <w:rsid w:val="00677BED"/>
    <w:rsid w:val="006A732F"/>
    <w:rsid w:val="006D2429"/>
    <w:rsid w:val="006E29AD"/>
    <w:rsid w:val="006E7026"/>
    <w:rsid w:val="00811241"/>
    <w:rsid w:val="00813E51"/>
    <w:rsid w:val="008423B3"/>
    <w:rsid w:val="00882713"/>
    <w:rsid w:val="008A56FE"/>
    <w:rsid w:val="008A7E0A"/>
    <w:rsid w:val="009177DE"/>
    <w:rsid w:val="009D7C00"/>
    <w:rsid w:val="009E1127"/>
    <w:rsid w:val="009E39C7"/>
    <w:rsid w:val="00AC3B7F"/>
    <w:rsid w:val="00AD0822"/>
    <w:rsid w:val="00AD71A3"/>
    <w:rsid w:val="00AE4F01"/>
    <w:rsid w:val="00C029DB"/>
    <w:rsid w:val="00C34DA0"/>
    <w:rsid w:val="00CB2130"/>
    <w:rsid w:val="00CB79CC"/>
    <w:rsid w:val="00D17303"/>
    <w:rsid w:val="00DD7A8E"/>
    <w:rsid w:val="00E14E0C"/>
    <w:rsid w:val="00E316BB"/>
    <w:rsid w:val="00E434CC"/>
    <w:rsid w:val="00EB0783"/>
    <w:rsid w:val="00F0105D"/>
    <w:rsid w:val="00F4460B"/>
    <w:rsid w:val="00F4552D"/>
    <w:rsid w:val="00F55345"/>
    <w:rsid w:val="00F81F9A"/>
    <w:rsid w:val="00F867B1"/>
    <w:rsid w:val="00FA026D"/>
    <w:rsid w:val="00FF075F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02D602C"/>
  <w15:chartTrackingRefBased/>
  <w15:docId w15:val="{0840961F-CF30-4367-85D0-1F6AC9A4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IRANSansWeb(FaNum) Light"/>
        <w:b/>
        <w:sz w:val="24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E0C"/>
    <w:pPr>
      <w:bidi/>
    </w:pPr>
    <w:rPr>
      <w:sz w:val="22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26D"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26D"/>
    <w:pPr>
      <w:outlineLvl w:val="1"/>
    </w:pPr>
    <w:rPr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A026D"/>
    <w:p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34CC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C06EF"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6D"/>
    <w:rPr>
      <w:rFonts w:ascii="IRANSansWeb(FaNum) Light" w:hAnsi="IRANSansWeb(FaNum) Light" w:cs="IRANSansWeb(FaNum) Light"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FA026D"/>
    <w:rPr>
      <w:rFonts w:ascii="IRANSansWeb(FaNum) Light" w:hAnsi="IRANSansWeb(FaNum) Light" w:cs="IRANSansWeb(FaNum) Light"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FA026D"/>
    <w:rPr>
      <w:rFonts w:ascii="IRANSansWeb(FaNum) Light" w:hAnsi="IRANSansWeb(FaNum) Light" w:cs="IRANSansWeb(FaNum) Light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B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7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F65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6FE"/>
    <w:pPr>
      <w:bidi w:val="0"/>
      <w:spacing w:after="0" w:line="240" w:lineRule="auto"/>
    </w:pPr>
    <w:rPr>
      <w:rFonts w:ascii="Roboto Light" w:hAnsi="Roboto Light"/>
      <w:b w:val="0"/>
      <w:szCs w:val="22"/>
    </w:rPr>
  </w:style>
  <w:style w:type="character" w:customStyle="1" w:styleId="codeChar">
    <w:name w:val="code Char"/>
    <w:basedOn w:val="DefaultParagraphFont"/>
    <w:link w:val="code"/>
    <w:rsid w:val="008A56FE"/>
    <w:rPr>
      <w:rFonts w:ascii="Roboto Light" w:hAnsi="Roboto Light"/>
      <w:b w:val="0"/>
      <w:sz w:val="22"/>
      <w:szCs w:val="22"/>
      <w:lang w:bidi="fa-IR"/>
    </w:rPr>
  </w:style>
  <w:style w:type="paragraph" w:styleId="ListParagraph">
    <w:name w:val="List Paragraph"/>
    <w:basedOn w:val="Normal"/>
    <w:uiPriority w:val="34"/>
    <w:qFormat/>
    <w:rsid w:val="008A56F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434CC"/>
    <w:rPr>
      <w:sz w:val="22"/>
      <w:szCs w:val="28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1345D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C06EF"/>
    <w:rPr>
      <w:sz w:val="22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personal%20job\sam\projects\classes\webdesign\js\Object\index.html" TargetMode="External"/><Relationship Id="rId18" Type="http://schemas.openxmlformats.org/officeDocument/2006/relationships/hyperlink" Target="file:///E:\personal%20job\sam\projects\classes\webdesign\js\Object\index.html" TargetMode="External"/><Relationship Id="rId26" Type="http://schemas.openxmlformats.org/officeDocument/2006/relationships/hyperlink" Target="file:///E:\personal%20job\sam\projects\classes\webdesign\js\Object\index.html" TargetMode="External"/><Relationship Id="rId39" Type="http://schemas.openxmlformats.org/officeDocument/2006/relationships/hyperlink" Target="file:///E:\personal%20job\sam\projects\classes\webdesign\js\Object\index.html" TargetMode="External"/><Relationship Id="rId21" Type="http://schemas.openxmlformats.org/officeDocument/2006/relationships/hyperlink" Target="file:///E:\personal%20job\sam\projects\classes\webdesign\js\Object\index.html" TargetMode="External"/><Relationship Id="rId34" Type="http://schemas.openxmlformats.org/officeDocument/2006/relationships/hyperlink" Target="file:///E:\personal%20job\sam\projects\classes\webdesign\js\Object\index.html" TargetMode="External"/><Relationship Id="rId42" Type="http://schemas.openxmlformats.org/officeDocument/2006/relationships/hyperlink" Target="webdesign/js/Object/index.html" TargetMode="External"/><Relationship Id="rId47" Type="http://schemas.openxmlformats.org/officeDocument/2006/relationships/hyperlink" Target="webdesign/js/Object/index.html" TargetMode="External"/><Relationship Id="rId50" Type="http://schemas.openxmlformats.org/officeDocument/2006/relationships/hyperlink" Target="webdesign/js/Object/index.html" TargetMode="External"/><Relationship Id="rId55" Type="http://schemas.openxmlformats.org/officeDocument/2006/relationships/hyperlink" Target="webdesign/js/Object/index.html" TargetMode="External"/><Relationship Id="rId7" Type="http://schemas.openxmlformats.org/officeDocument/2006/relationships/hyperlink" Target="file:///E:\personal%20job\sam\projects\classes\webdesign\js\Object\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personal%20job\sam\projects\classes\webdesign\js\Object\index.html" TargetMode="External"/><Relationship Id="rId29" Type="http://schemas.openxmlformats.org/officeDocument/2006/relationships/hyperlink" Target="file:///E:\personal%20job\sam\projects\classes\webdesign\js\Object\index.html" TargetMode="External"/><Relationship Id="rId11" Type="http://schemas.openxmlformats.org/officeDocument/2006/relationships/hyperlink" Target="file:///E:\personal%20job\sam\projects\classes\webdesign\js\Object\index.html" TargetMode="External"/><Relationship Id="rId24" Type="http://schemas.openxmlformats.org/officeDocument/2006/relationships/hyperlink" Target="file:///E:\personal%20job\sam\projects\classes\webdesign\js\Object\index.html" TargetMode="External"/><Relationship Id="rId32" Type="http://schemas.openxmlformats.org/officeDocument/2006/relationships/hyperlink" Target="file:///E:\personal%20job\sam\projects\classes\webdesign\js\Object\index.html" TargetMode="External"/><Relationship Id="rId37" Type="http://schemas.openxmlformats.org/officeDocument/2006/relationships/hyperlink" Target="file:///E:\personal%20job\sam\projects\classes\webdesign\js\Object\index.html" TargetMode="External"/><Relationship Id="rId40" Type="http://schemas.openxmlformats.org/officeDocument/2006/relationships/hyperlink" Target="file:///E:\personal%20job\sam\projects\classes\webdesign\js\Object\index.html" TargetMode="External"/><Relationship Id="rId45" Type="http://schemas.openxmlformats.org/officeDocument/2006/relationships/hyperlink" Target="webdesign/js/Object/index.html" TargetMode="External"/><Relationship Id="rId53" Type="http://schemas.openxmlformats.org/officeDocument/2006/relationships/hyperlink" Target="webdesign/js/Object/index.html" TargetMode="External"/><Relationship Id="rId58" Type="http://schemas.openxmlformats.org/officeDocument/2006/relationships/hyperlink" Target="file:///E:\personal%20job\sam\projects\classes\webdesign\js\Object\index.html" TargetMode="External"/><Relationship Id="rId5" Type="http://schemas.openxmlformats.org/officeDocument/2006/relationships/hyperlink" Target="https://google.com" TargetMode="External"/><Relationship Id="rId19" Type="http://schemas.openxmlformats.org/officeDocument/2006/relationships/hyperlink" Target="file:///E:\personal%20job\sam\projects\classes\webdesign\js\Object\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personal%20job\sam\projects\classes\webdesign\js\Object\index.html" TargetMode="External"/><Relationship Id="rId14" Type="http://schemas.openxmlformats.org/officeDocument/2006/relationships/hyperlink" Target="file:///E:\personal%20job\sam\projects\classes\webdesign\js\Object\index.html" TargetMode="External"/><Relationship Id="rId22" Type="http://schemas.openxmlformats.org/officeDocument/2006/relationships/hyperlink" Target="file:///E:\personal%20job\sam\projects\classes\webdesign\js\Object\index.html" TargetMode="External"/><Relationship Id="rId27" Type="http://schemas.openxmlformats.org/officeDocument/2006/relationships/hyperlink" Target="file:///E:\personal%20job\sam\projects\classes\webdesign\js\Object\index.html" TargetMode="External"/><Relationship Id="rId30" Type="http://schemas.openxmlformats.org/officeDocument/2006/relationships/hyperlink" Target="file:///E:\personal%20job\sam\projects\classes\webdesign\js\Object\index.html" TargetMode="External"/><Relationship Id="rId35" Type="http://schemas.openxmlformats.org/officeDocument/2006/relationships/hyperlink" Target="file:///E:\personal%20job\sam\projects\classes\webdesign\js\Object\index.html" TargetMode="External"/><Relationship Id="rId43" Type="http://schemas.openxmlformats.org/officeDocument/2006/relationships/hyperlink" Target="webdesign/js/Object/index.html" TargetMode="External"/><Relationship Id="rId48" Type="http://schemas.openxmlformats.org/officeDocument/2006/relationships/hyperlink" Target="webdesign/js/Object/index.html" TargetMode="External"/><Relationship Id="rId56" Type="http://schemas.openxmlformats.org/officeDocument/2006/relationships/hyperlink" Target="webdesign/js/Object/index.html" TargetMode="External"/><Relationship Id="rId8" Type="http://schemas.openxmlformats.org/officeDocument/2006/relationships/hyperlink" Target="file:///E:\personal%20job\sam\projects\classes\webdesign\js\Object\index.html" TargetMode="External"/><Relationship Id="rId51" Type="http://schemas.openxmlformats.org/officeDocument/2006/relationships/hyperlink" Target="webdesign/js/Object/index.html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E:\personal%20job\sam\projects\classes\webdesign\js\Object\index.html" TargetMode="External"/><Relationship Id="rId17" Type="http://schemas.openxmlformats.org/officeDocument/2006/relationships/hyperlink" Target="file:///E:\personal%20job\sam\projects\classes\webdesign\js\Object\index.html" TargetMode="External"/><Relationship Id="rId25" Type="http://schemas.openxmlformats.org/officeDocument/2006/relationships/hyperlink" Target="file:///E:\personal%20job\sam\projects\classes\webdesign\js\Object\index.html" TargetMode="External"/><Relationship Id="rId33" Type="http://schemas.openxmlformats.org/officeDocument/2006/relationships/hyperlink" Target="file:///E:\personal%20job\sam\projects\classes\webdesign\js\Object\index.html" TargetMode="External"/><Relationship Id="rId38" Type="http://schemas.openxmlformats.org/officeDocument/2006/relationships/hyperlink" Target="file:///E:\personal%20job\sam\projects\classes\webdesign\js\Object\index.html" TargetMode="External"/><Relationship Id="rId46" Type="http://schemas.openxmlformats.org/officeDocument/2006/relationships/hyperlink" Target="webdesign/js/Object/index.html" TargetMode="External"/><Relationship Id="rId59" Type="http://schemas.openxmlformats.org/officeDocument/2006/relationships/fontTable" Target="fontTable.xml"/><Relationship Id="rId20" Type="http://schemas.openxmlformats.org/officeDocument/2006/relationships/hyperlink" Target="file:///E:\personal%20job\sam\projects\classes\webdesign\js\Object\index.html" TargetMode="External"/><Relationship Id="rId41" Type="http://schemas.openxmlformats.org/officeDocument/2006/relationships/hyperlink" Target="file:///E:\personal%20job\sam\projects\classes\webdesign\js\Object\index.html" TargetMode="External"/><Relationship Id="rId54" Type="http://schemas.openxmlformats.org/officeDocument/2006/relationships/hyperlink" Target="webdesign/js/Object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webdesign/js/Object/index.html" TargetMode="External"/><Relationship Id="rId15" Type="http://schemas.openxmlformats.org/officeDocument/2006/relationships/hyperlink" Target="file:///E:\personal%20job\sam\projects\classes\webdesign\js\Object\index.html" TargetMode="External"/><Relationship Id="rId23" Type="http://schemas.openxmlformats.org/officeDocument/2006/relationships/hyperlink" Target="file:///E:\personal%20job\sam\projects\classes\webdesign\js\Object\index.html" TargetMode="External"/><Relationship Id="rId28" Type="http://schemas.openxmlformats.org/officeDocument/2006/relationships/hyperlink" Target="file:///E:\personal%20job\sam\projects\classes\webdesign\js\Object\index.html" TargetMode="External"/><Relationship Id="rId36" Type="http://schemas.openxmlformats.org/officeDocument/2006/relationships/hyperlink" Target="file:///E:\personal%20job\sam\projects\classes\webdesign\js\Object\index.html" TargetMode="External"/><Relationship Id="rId49" Type="http://schemas.openxmlformats.org/officeDocument/2006/relationships/hyperlink" Target="webdesign/js/Object/index.html" TargetMode="External"/><Relationship Id="rId57" Type="http://schemas.openxmlformats.org/officeDocument/2006/relationships/hyperlink" Target="webdesign/js/Object/index.html" TargetMode="External"/><Relationship Id="rId10" Type="http://schemas.openxmlformats.org/officeDocument/2006/relationships/hyperlink" Target="file:///E:\personal%20job\sam\projects\classes\webdesign\js\Object\index.html" TargetMode="External"/><Relationship Id="rId31" Type="http://schemas.openxmlformats.org/officeDocument/2006/relationships/hyperlink" Target="webdesign/js/Object/index.html" TargetMode="External"/><Relationship Id="rId44" Type="http://schemas.openxmlformats.org/officeDocument/2006/relationships/hyperlink" Target="webdesign/js/Object/index.html" TargetMode="External"/><Relationship Id="rId52" Type="http://schemas.openxmlformats.org/officeDocument/2006/relationships/hyperlink" Target="webdesign/js/Object/index.html" TargetMode="External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bal\Documents\Custom%20Office%20Templates\book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books.dotx</Template>
  <TotalTime>762</TotalTime>
  <Pages>80</Pages>
  <Words>10747</Words>
  <Characters>61261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sambal</dc:creator>
  <cp:keywords/>
  <dc:description/>
  <cp:lastModifiedBy>sam bal</cp:lastModifiedBy>
  <cp:revision>9</cp:revision>
  <dcterms:created xsi:type="dcterms:W3CDTF">2025-09-16T15:57:00Z</dcterms:created>
  <dcterms:modified xsi:type="dcterms:W3CDTF">2025-09-19T16:30:00Z</dcterms:modified>
</cp:coreProperties>
</file>